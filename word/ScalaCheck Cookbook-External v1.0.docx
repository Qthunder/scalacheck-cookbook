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7AF4A" w14:textId="225EC68F" w:rsidR="007D0C6F" w:rsidRDefault="00A72510" w:rsidP="007D0C6F">
      <w:pPr>
        <w:pStyle w:val="Title"/>
      </w:pPr>
      <w:bookmarkStart w:id="0" w:name="_Toc308702262"/>
      <w:bookmarkStart w:id="1" w:name="_Toc324843741"/>
      <w:bookmarkStart w:id="2" w:name="_GoBack"/>
      <w:bookmarkEnd w:id="2"/>
      <w:r>
        <w:t xml:space="preserve">Accenture </w:t>
      </w:r>
      <w:r w:rsidR="00FD1BBF">
        <w:t>Architecture Innovation</w:t>
      </w:r>
      <w:bookmarkEnd w:id="0"/>
      <w:bookmarkEnd w:id="1"/>
    </w:p>
    <w:p w14:paraId="2ABC6E72" w14:textId="31638FB4" w:rsidR="00A77770" w:rsidRDefault="00FD1BBF" w:rsidP="008F1B6C">
      <w:pPr>
        <w:pStyle w:val="Title"/>
      </w:pPr>
      <w:bookmarkStart w:id="3" w:name="_Toc308702263"/>
      <w:bookmarkStart w:id="4" w:name="_Toc324843742"/>
      <w:r>
        <w:t>ScalaCheck Cookbook</w:t>
      </w:r>
      <w:bookmarkEnd w:id="3"/>
      <w:bookmarkEnd w:id="4"/>
    </w:p>
    <w:p w14:paraId="538CBF1C" w14:textId="77777777" w:rsidR="00A77770" w:rsidRDefault="00A77770">
      <w:pPr>
        <w:spacing w:before="0" w:after="0"/>
        <w:rPr>
          <w:rFonts w:ascii="Arial" w:hAnsi="Arial"/>
          <w:b/>
          <w:bCs/>
          <w:color w:val="365F91"/>
          <w:kern w:val="28"/>
          <w:sz w:val="28"/>
          <w:szCs w:val="32"/>
        </w:rPr>
      </w:pPr>
      <w:r>
        <w:br w:type="page"/>
      </w:r>
    </w:p>
    <w:sdt>
      <w:sdtPr>
        <w:rPr>
          <w:rFonts w:ascii="Calibri" w:hAnsi="Calibri"/>
          <w:b w:val="0"/>
          <w:bCs w:val="0"/>
          <w:color w:val="auto"/>
          <w:kern w:val="0"/>
          <w:sz w:val="22"/>
          <w:szCs w:val="20"/>
        </w:rPr>
        <w:id w:val="-1052775740"/>
        <w:docPartObj>
          <w:docPartGallery w:val="Table of Contents"/>
          <w:docPartUnique/>
        </w:docPartObj>
      </w:sdtPr>
      <w:sdtEndPr>
        <w:rPr>
          <w:noProof/>
        </w:rPr>
      </w:sdtEndPr>
      <w:sdtContent>
        <w:p w14:paraId="598C8364" w14:textId="20F3039B" w:rsidR="00A77770" w:rsidRDefault="00A77770" w:rsidP="00A77770">
          <w:pPr>
            <w:pStyle w:val="Title"/>
          </w:pPr>
          <w:r>
            <w:t>Contents</w:t>
          </w:r>
        </w:p>
        <w:p w14:paraId="14691D20" w14:textId="77777777" w:rsidR="00A77770" w:rsidRDefault="00A77770">
          <w:pPr>
            <w:pStyle w:val="TOC1"/>
            <w:rPr>
              <w:rFonts w:asciiTheme="minorHAnsi" w:eastAsiaTheme="minorEastAsia" w:hAnsiTheme="minorHAnsi" w:cstheme="minorBidi"/>
              <w:noProof/>
              <w:szCs w:val="22"/>
              <w:lang w:val="fi-FI" w:eastAsia="fi-FI"/>
            </w:rPr>
          </w:pPr>
          <w:r>
            <w:fldChar w:fldCharType="begin"/>
          </w:r>
          <w:r>
            <w:instrText xml:space="preserve"> TOC \o "1-3" \h \z \u </w:instrText>
          </w:r>
          <w:r>
            <w:fldChar w:fldCharType="separate"/>
          </w:r>
          <w:hyperlink w:anchor="_Toc324843741" w:history="1">
            <w:r w:rsidRPr="006B77DB">
              <w:rPr>
                <w:rStyle w:val="Hyperlink"/>
                <w:noProof/>
              </w:rPr>
              <w:t>Accenture Architecture Innovation</w:t>
            </w:r>
            <w:r>
              <w:rPr>
                <w:noProof/>
                <w:webHidden/>
              </w:rPr>
              <w:tab/>
            </w:r>
            <w:r>
              <w:rPr>
                <w:noProof/>
                <w:webHidden/>
              </w:rPr>
              <w:fldChar w:fldCharType="begin"/>
            </w:r>
            <w:r>
              <w:rPr>
                <w:noProof/>
                <w:webHidden/>
              </w:rPr>
              <w:instrText xml:space="preserve"> PAGEREF _Toc324843741 \h </w:instrText>
            </w:r>
            <w:r>
              <w:rPr>
                <w:noProof/>
                <w:webHidden/>
              </w:rPr>
            </w:r>
            <w:r>
              <w:rPr>
                <w:noProof/>
                <w:webHidden/>
              </w:rPr>
              <w:fldChar w:fldCharType="separate"/>
            </w:r>
            <w:r w:rsidR="0074454E">
              <w:rPr>
                <w:noProof/>
                <w:webHidden/>
              </w:rPr>
              <w:t>1</w:t>
            </w:r>
            <w:r>
              <w:rPr>
                <w:noProof/>
                <w:webHidden/>
              </w:rPr>
              <w:fldChar w:fldCharType="end"/>
            </w:r>
          </w:hyperlink>
        </w:p>
        <w:p w14:paraId="1F8F2015" w14:textId="77777777" w:rsidR="00A77770" w:rsidRDefault="0074454E">
          <w:pPr>
            <w:pStyle w:val="TOC1"/>
            <w:rPr>
              <w:rFonts w:asciiTheme="minorHAnsi" w:eastAsiaTheme="minorEastAsia" w:hAnsiTheme="minorHAnsi" w:cstheme="minorBidi"/>
              <w:noProof/>
              <w:szCs w:val="22"/>
              <w:lang w:val="fi-FI" w:eastAsia="fi-FI"/>
            </w:rPr>
          </w:pPr>
          <w:hyperlink w:anchor="_Toc324843742" w:history="1">
            <w:r w:rsidR="00A77770" w:rsidRPr="006B77DB">
              <w:rPr>
                <w:rStyle w:val="Hyperlink"/>
                <w:noProof/>
              </w:rPr>
              <w:t>ScalaCheck Cookbook</w:t>
            </w:r>
            <w:r w:rsidR="00A77770">
              <w:rPr>
                <w:noProof/>
                <w:webHidden/>
              </w:rPr>
              <w:tab/>
            </w:r>
            <w:r w:rsidR="00A77770">
              <w:rPr>
                <w:noProof/>
                <w:webHidden/>
              </w:rPr>
              <w:fldChar w:fldCharType="begin"/>
            </w:r>
            <w:r w:rsidR="00A77770">
              <w:rPr>
                <w:noProof/>
                <w:webHidden/>
              </w:rPr>
              <w:instrText xml:space="preserve"> PAGEREF _Toc324843742 \h </w:instrText>
            </w:r>
            <w:r w:rsidR="00A77770">
              <w:rPr>
                <w:noProof/>
                <w:webHidden/>
              </w:rPr>
            </w:r>
            <w:r w:rsidR="00A77770">
              <w:rPr>
                <w:noProof/>
                <w:webHidden/>
              </w:rPr>
              <w:fldChar w:fldCharType="separate"/>
            </w:r>
            <w:r>
              <w:rPr>
                <w:noProof/>
                <w:webHidden/>
              </w:rPr>
              <w:t>1</w:t>
            </w:r>
            <w:r w:rsidR="00A77770">
              <w:rPr>
                <w:noProof/>
                <w:webHidden/>
              </w:rPr>
              <w:fldChar w:fldCharType="end"/>
            </w:r>
          </w:hyperlink>
        </w:p>
        <w:p w14:paraId="50CE75BB" w14:textId="53560CD9" w:rsidR="00A77770" w:rsidRDefault="0074454E">
          <w:pPr>
            <w:pStyle w:val="TOC1"/>
            <w:rPr>
              <w:rFonts w:asciiTheme="minorHAnsi" w:eastAsiaTheme="minorEastAsia" w:hAnsiTheme="minorHAnsi" w:cstheme="minorBidi"/>
              <w:noProof/>
              <w:szCs w:val="22"/>
              <w:lang w:val="fi-FI" w:eastAsia="fi-FI"/>
            </w:rPr>
          </w:pPr>
          <w:hyperlink w:anchor="_Toc324843743" w:history="1">
            <w:r w:rsidR="00A77770" w:rsidRPr="006B77DB">
              <w:rPr>
                <w:rStyle w:val="Hyperlink"/>
                <w:rFonts w:eastAsia="Batang"/>
                <w:noProof/>
              </w:rPr>
              <w:t>1</w:t>
            </w:r>
            <w:r w:rsidR="00A77770">
              <w:rPr>
                <w:rFonts w:asciiTheme="minorHAnsi" w:eastAsiaTheme="minorEastAsia" w:hAnsiTheme="minorHAnsi" w:cstheme="minorBidi"/>
                <w:noProof/>
                <w:szCs w:val="22"/>
                <w:lang w:val="fi-FI" w:eastAsia="fi-FI"/>
              </w:rPr>
              <w:tab/>
            </w:r>
            <w:r w:rsidR="00A77770" w:rsidRPr="006B77DB">
              <w:rPr>
                <w:rStyle w:val="Hyperlink"/>
                <w:rFonts w:eastAsia="Batang"/>
                <w:noProof/>
              </w:rPr>
              <w:t>Introduction</w:t>
            </w:r>
            <w:r w:rsidR="00A77770">
              <w:rPr>
                <w:noProof/>
                <w:webHidden/>
              </w:rPr>
              <w:tab/>
            </w:r>
            <w:r w:rsidR="00A77770">
              <w:rPr>
                <w:noProof/>
                <w:webHidden/>
              </w:rPr>
              <w:fldChar w:fldCharType="begin"/>
            </w:r>
            <w:r w:rsidR="00A77770">
              <w:rPr>
                <w:noProof/>
                <w:webHidden/>
              </w:rPr>
              <w:instrText xml:space="preserve"> PAGEREF _Toc324843743 \h </w:instrText>
            </w:r>
            <w:r w:rsidR="00A77770">
              <w:rPr>
                <w:noProof/>
                <w:webHidden/>
              </w:rPr>
            </w:r>
            <w:r w:rsidR="00A77770">
              <w:rPr>
                <w:noProof/>
                <w:webHidden/>
              </w:rPr>
              <w:fldChar w:fldCharType="separate"/>
            </w:r>
            <w:r>
              <w:rPr>
                <w:noProof/>
                <w:webHidden/>
              </w:rPr>
              <w:t>4</w:t>
            </w:r>
            <w:r w:rsidR="00A77770">
              <w:rPr>
                <w:noProof/>
                <w:webHidden/>
              </w:rPr>
              <w:fldChar w:fldCharType="end"/>
            </w:r>
          </w:hyperlink>
        </w:p>
        <w:p w14:paraId="1B87784D" w14:textId="2737CE14" w:rsidR="00A77770" w:rsidRDefault="0074454E">
          <w:pPr>
            <w:pStyle w:val="TOC2"/>
            <w:rPr>
              <w:rFonts w:asciiTheme="minorHAnsi" w:eastAsiaTheme="minorEastAsia" w:hAnsiTheme="minorHAnsi" w:cstheme="minorBidi"/>
              <w:noProof/>
              <w:sz w:val="22"/>
              <w:szCs w:val="22"/>
              <w:lang w:val="fi-FI" w:eastAsia="fi-FI"/>
            </w:rPr>
          </w:pPr>
          <w:hyperlink w:anchor="_Toc324843744" w:history="1">
            <w:r w:rsidR="00A77770" w:rsidRPr="006B77DB">
              <w:rPr>
                <w:rStyle w:val="Hyperlink"/>
                <w:noProof/>
              </w:rPr>
              <w:t>1.1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Overview</w:t>
            </w:r>
            <w:r w:rsidR="00A77770">
              <w:rPr>
                <w:noProof/>
                <w:webHidden/>
              </w:rPr>
              <w:tab/>
            </w:r>
            <w:r w:rsidR="00A77770">
              <w:rPr>
                <w:noProof/>
                <w:webHidden/>
              </w:rPr>
              <w:fldChar w:fldCharType="begin"/>
            </w:r>
            <w:r w:rsidR="00A77770">
              <w:rPr>
                <w:noProof/>
                <w:webHidden/>
              </w:rPr>
              <w:instrText xml:space="preserve"> PAGEREF _Toc324843744 \h </w:instrText>
            </w:r>
            <w:r w:rsidR="00A77770">
              <w:rPr>
                <w:noProof/>
                <w:webHidden/>
              </w:rPr>
            </w:r>
            <w:r w:rsidR="00A77770">
              <w:rPr>
                <w:noProof/>
                <w:webHidden/>
              </w:rPr>
              <w:fldChar w:fldCharType="separate"/>
            </w:r>
            <w:r>
              <w:rPr>
                <w:noProof/>
                <w:webHidden/>
              </w:rPr>
              <w:t>4</w:t>
            </w:r>
            <w:r w:rsidR="00A77770">
              <w:rPr>
                <w:noProof/>
                <w:webHidden/>
              </w:rPr>
              <w:fldChar w:fldCharType="end"/>
            </w:r>
          </w:hyperlink>
        </w:p>
        <w:p w14:paraId="371EF4FE" w14:textId="22E9A8AA" w:rsidR="00A77770" w:rsidRDefault="0074454E">
          <w:pPr>
            <w:pStyle w:val="TOC2"/>
            <w:rPr>
              <w:rFonts w:asciiTheme="minorHAnsi" w:eastAsiaTheme="minorEastAsia" w:hAnsiTheme="minorHAnsi" w:cstheme="minorBidi"/>
              <w:noProof/>
              <w:sz w:val="22"/>
              <w:szCs w:val="22"/>
              <w:lang w:val="fi-FI" w:eastAsia="fi-FI"/>
            </w:rPr>
          </w:pPr>
          <w:hyperlink w:anchor="_Toc324843745" w:history="1">
            <w:r w:rsidR="00A77770" w:rsidRPr="006B77DB">
              <w:rPr>
                <w:rStyle w:val="Hyperlink"/>
                <w:noProof/>
              </w:rPr>
              <w:t>1.2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Knowledge Requirements</w:t>
            </w:r>
            <w:r w:rsidR="00A77770">
              <w:rPr>
                <w:noProof/>
                <w:webHidden/>
              </w:rPr>
              <w:tab/>
            </w:r>
            <w:r w:rsidR="00A77770">
              <w:rPr>
                <w:noProof/>
                <w:webHidden/>
              </w:rPr>
              <w:fldChar w:fldCharType="begin"/>
            </w:r>
            <w:r w:rsidR="00A77770">
              <w:rPr>
                <w:noProof/>
                <w:webHidden/>
              </w:rPr>
              <w:instrText xml:space="preserve"> PAGEREF _Toc324843745 \h </w:instrText>
            </w:r>
            <w:r w:rsidR="00A77770">
              <w:rPr>
                <w:noProof/>
                <w:webHidden/>
              </w:rPr>
            </w:r>
            <w:r w:rsidR="00A77770">
              <w:rPr>
                <w:noProof/>
                <w:webHidden/>
              </w:rPr>
              <w:fldChar w:fldCharType="separate"/>
            </w:r>
            <w:r>
              <w:rPr>
                <w:noProof/>
                <w:webHidden/>
              </w:rPr>
              <w:t>4</w:t>
            </w:r>
            <w:r w:rsidR="00A77770">
              <w:rPr>
                <w:noProof/>
                <w:webHidden/>
              </w:rPr>
              <w:fldChar w:fldCharType="end"/>
            </w:r>
          </w:hyperlink>
        </w:p>
        <w:p w14:paraId="39A99801" w14:textId="78F83B99" w:rsidR="00A77770" w:rsidRDefault="0074454E">
          <w:pPr>
            <w:pStyle w:val="TOC1"/>
            <w:rPr>
              <w:rFonts w:asciiTheme="minorHAnsi" w:eastAsiaTheme="minorEastAsia" w:hAnsiTheme="minorHAnsi" w:cstheme="minorBidi"/>
              <w:noProof/>
              <w:szCs w:val="22"/>
              <w:lang w:val="fi-FI" w:eastAsia="fi-FI"/>
            </w:rPr>
          </w:pPr>
          <w:hyperlink w:anchor="_Toc324843746" w:history="1">
            <w:r w:rsidR="00A77770" w:rsidRPr="006B77DB">
              <w:rPr>
                <w:rStyle w:val="Hyperlink"/>
                <w:noProof/>
              </w:rPr>
              <w:t>2</w:t>
            </w:r>
            <w:r w:rsidR="00A77770">
              <w:rPr>
                <w:rFonts w:asciiTheme="minorHAnsi" w:eastAsiaTheme="minorEastAsia" w:hAnsiTheme="minorHAnsi" w:cstheme="minorBidi"/>
                <w:noProof/>
                <w:szCs w:val="22"/>
                <w:lang w:val="fi-FI" w:eastAsia="fi-FI"/>
              </w:rPr>
              <w:tab/>
            </w:r>
            <w:r w:rsidR="00A77770" w:rsidRPr="006B77DB">
              <w:rPr>
                <w:rStyle w:val="Hyperlink"/>
                <w:noProof/>
              </w:rPr>
              <w:t>What is ScalaCheck?</w:t>
            </w:r>
            <w:r w:rsidR="00A77770">
              <w:rPr>
                <w:noProof/>
                <w:webHidden/>
              </w:rPr>
              <w:tab/>
            </w:r>
            <w:r w:rsidR="00A77770">
              <w:rPr>
                <w:noProof/>
                <w:webHidden/>
              </w:rPr>
              <w:fldChar w:fldCharType="begin"/>
            </w:r>
            <w:r w:rsidR="00A77770">
              <w:rPr>
                <w:noProof/>
                <w:webHidden/>
              </w:rPr>
              <w:instrText xml:space="preserve"> PAGEREF _Toc324843746 \h </w:instrText>
            </w:r>
            <w:r w:rsidR="00A77770">
              <w:rPr>
                <w:noProof/>
                <w:webHidden/>
              </w:rPr>
            </w:r>
            <w:r w:rsidR="00A77770">
              <w:rPr>
                <w:noProof/>
                <w:webHidden/>
              </w:rPr>
              <w:fldChar w:fldCharType="separate"/>
            </w:r>
            <w:r>
              <w:rPr>
                <w:noProof/>
                <w:webHidden/>
              </w:rPr>
              <w:t>4</w:t>
            </w:r>
            <w:r w:rsidR="00A77770">
              <w:rPr>
                <w:noProof/>
                <w:webHidden/>
              </w:rPr>
              <w:fldChar w:fldCharType="end"/>
            </w:r>
          </w:hyperlink>
        </w:p>
        <w:p w14:paraId="3A392F23" w14:textId="66136579" w:rsidR="00A77770" w:rsidRDefault="0074454E">
          <w:pPr>
            <w:pStyle w:val="TOC2"/>
            <w:rPr>
              <w:rFonts w:asciiTheme="minorHAnsi" w:eastAsiaTheme="minorEastAsia" w:hAnsiTheme="minorHAnsi" w:cstheme="minorBidi"/>
              <w:noProof/>
              <w:sz w:val="22"/>
              <w:szCs w:val="22"/>
              <w:lang w:val="fi-FI" w:eastAsia="fi-FI"/>
            </w:rPr>
          </w:pPr>
          <w:hyperlink w:anchor="_Toc324843747" w:history="1">
            <w:r w:rsidR="00A77770" w:rsidRPr="006B77DB">
              <w:rPr>
                <w:rStyle w:val="Hyperlink"/>
                <w:noProof/>
              </w:rPr>
              <w:t>2.1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Benefits of ScalaCheck compared to traditional unit testing</w:t>
            </w:r>
            <w:r w:rsidR="00A77770">
              <w:rPr>
                <w:noProof/>
                <w:webHidden/>
              </w:rPr>
              <w:tab/>
            </w:r>
            <w:r w:rsidR="00A77770">
              <w:rPr>
                <w:noProof/>
                <w:webHidden/>
              </w:rPr>
              <w:fldChar w:fldCharType="begin"/>
            </w:r>
            <w:r w:rsidR="00A77770">
              <w:rPr>
                <w:noProof/>
                <w:webHidden/>
              </w:rPr>
              <w:instrText xml:space="preserve"> PAGEREF _Toc324843747 \h </w:instrText>
            </w:r>
            <w:r w:rsidR="00A77770">
              <w:rPr>
                <w:noProof/>
                <w:webHidden/>
              </w:rPr>
            </w:r>
            <w:r w:rsidR="00A77770">
              <w:rPr>
                <w:noProof/>
                <w:webHidden/>
              </w:rPr>
              <w:fldChar w:fldCharType="separate"/>
            </w:r>
            <w:r>
              <w:rPr>
                <w:noProof/>
                <w:webHidden/>
              </w:rPr>
              <w:t>4</w:t>
            </w:r>
            <w:r w:rsidR="00A77770">
              <w:rPr>
                <w:noProof/>
                <w:webHidden/>
              </w:rPr>
              <w:fldChar w:fldCharType="end"/>
            </w:r>
          </w:hyperlink>
        </w:p>
        <w:p w14:paraId="3ED22436" w14:textId="1128CDC5" w:rsidR="00A77770" w:rsidRDefault="0074454E">
          <w:pPr>
            <w:pStyle w:val="TOC2"/>
            <w:rPr>
              <w:rFonts w:asciiTheme="minorHAnsi" w:eastAsiaTheme="minorEastAsia" w:hAnsiTheme="minorHAnsi" w:cstheme="minorBidi"/>
              <w:noProof/>
              <w:sz w:val="22"/>
              <w:szCs w:val="22"/>
              <w:lang w:val="fi-FI" w:eastAsia="fi-FI"/>
            </w:rPr>
          </w:pPr>
          <w:hyperlink w:anchor="_Toc324843748" w:history="1">
            <w:r w:rsidR="00A77770" w:rsidRPr="006B77DB">
              <w:rPr>
                <w:rStyle w:val="Hyperlink"/>
                <w:noProof/>
              </w:rPr>
              <w:t>2.2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Use Cases</w:t>
            </w:r>
            <w:r w:rsidR="00A77770">
              <w:rPr>
                <w:noProof/>
                <w:webHidden/>
              </w:rPr>
              <w:tab/>
            </w:r>
            <w:r w:rsidR="00A77770">
              <w:rPr>
                <w:noProof/>
                <w:webHidden/>
              </w:rPr>
              <w:fldChar w:fldCharType="begin"/>
            </w:r>
            <w:r w:rsidR="00A77770">
              <w:rPr>
                <w:noProof/>
                <w:webHidden/>
              </w:rPr>
              <w:instrText xml:space="preserve"> PAGEREF _Toc324843748 \h </w:instrText>
            </w:r>
            <w:r w:rsidR="00A77770">
              <w:rPr>
                <w:noProof/>
                <w:webHidden/>
              </w:rPr>
            </w:r>
            <w:r w:rsidR="00A77770">
              <w:rPr>
                <w:noProof/>
                <w:webHidden/>
              </w:rPr>
              <w:fldChar w:fldCharType="separate"/>
            </w:r>
            <w:r>
              <w:rPr>
                <w:noProof/>
                <w:webHidden/>
              </w:rPr>
              <w:t>4</w:t>
            </w:r>
            <w:r w:rsidR="00A77770">
              <w:rPr>
                <w:noProof/>
                <w:webHidden/>
              </w:rPr>
              <w:fldChar w:fldCharType="end"/>
            </w:r>
          </w:hyperlink>
        </w:p>
        <w:p w14:paraId="1EC404EF" w14:textId="656AA6E0" w:rsidR="00A77770" w:rsidRDefault="0074454E">
          <w:pPr>
            <w:pStyle w:val="TOC1"/>
            <w:rPr>
              <w:rFonts w:asciiTheme="minorHAnsi" w:eastAsiaTheme="minorEastAsia" w:hAnsiTheme="minorHAnsi" w:cstheme="minorBidi"/>
              <w:noProof/>
              <w:szCs w:val="22"/>
              <w:lang w:val="fi-FI" w:eastAsia="fi-FI"/>
            </w:rPr>
          </w:pPr>
          <w:hyperlink w:anchor="_Toc324843749" w:history="1">
            <w:r w:rsidR="00A77770" w:rsidRPr="006B77DB">
              <w:rPr>
                <w:rStyle w:val="Hyperlink"/>
                <w:noProof/>
              </w:rPr>
              <w:t>3</w:t>
            </w:r>
            <w:r w:rsidR="00A77770">
              <w:rPr>
                <w:rFonts w:asciiTheme="minorHAnsi" w:eastAsiaTheme="minorEastAsia" w:hAnsiTheme="minorHAnsi" w:cstheme="minorBidi"/>
                <w:noProof/>
                <w:szCs w:val="22"/>
                <w:lang w:val="fi-FI" w:eastAsia="fi-FI"/>
              </w:rPr>
              <w:tab/>
            </w:r>
            <w:r w:rsidR="00A77770" w:rsidRPr="006B77DB">
              <w:rPr>
                <w:rStyle w:val="Hyperlink"/>
                <w:noProof/>
              </w:rPr>
              <w:t>Getting Started</w:t>
            </w:r>
            <w:r w:rsidR="00A77770">
              <w:rPr>
                <w:noProof/>
                <w:webHidden/>
              </w:rPr>
              <w:tab/>
            </w:r>
            <w:r w:rsidR="00A77770">
              <w:rPr>
                <w:noProof/>
                <w:webHidden/>
              </w:rPr>
              <w:fldChar w:fldCharType="begin"/>
            </w:r>
            <w:r w:rsidR="00A77770">
              <w:rPr>
                <w:noProof/>
                <w:webHidden/>
              </w:rPr>
              <w:instrText xml:space="preserve"> PAGEREF _Toc324843749 \h </w:instrText>
            </w:r>
            <w:r w:rsidR="00A77770">
              <w:rPr>
                <w:noProof/>
                <w:webHidden/>
              </w:rPr>
            </w:r>
            <w:r w:rsidR="00A77770">
              <w:rPr>
                <w:noProof/>
                <w:webHidden/>
              </w:rPr>
              <w:fldChar w:fldCharType="separate"/>
            </w:r>
            <w:r>
              <w:rPr>
                <w:noProof/>
                <w:webHidden/>
              </w:rPr>
              <w:t>5</w:t>
            </w:r>
            <w:r w:rsidR="00A77770">
              <w:rPr>
                <w:noProof/>
                <w:webHidden/>
              </w:rPr>
              <w:fldChar w:fldCharType="end"/>
            </w:r>
          </w:hyperlink>
        </w:p>
        <w:p w14:paraId="60FE0C14" w14:textId="4790D4F0" w:rsidR="00A77770" w:rsidRDefault="0074454E">
          <w:pPr>
            <w:pStyle w:val="TOC2"/>
            <w:rPr>
              <w:rFonts w:asciiTheme="minorHAnsi" w:eastAsiaTheme="minorEastAsia" w:hAnsiTheme="minorHAnsi" w:cstheme="minorBidi"/>
              <w:noProof/>
              <w:sz w:val="22"/>
              <w:szCs w:val="22"/>
              <w:lang w:val="fi-FI" w:eastAsia="fi-FI"/>
            </w:rPr>
          </w:pPr>
          <w:hyperlink w:anchor="_Toc324843750" w:history="1">
            <w:r w:rsidR="00A77770" w:rsidRPr="006B77DB">
              <w:rPr>
                <w:rStyle w:val="Hyperlink"/>
                <w:noProof/>
              </w:rPr>
              <w:t>3.1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Properties and Generators</w:t>
            </w:r>
            <w:r w:rsidR="00A77770">
              <w:rPr>
                <w:noProof/>
                <w:webHidden/>
              </w:rPr>
              <w:tab/>
            </w:r>
            <w:r w:rsidR="00A77770">
              <w:rPr>
                <w:noProof/>
                <w:webHidden/>
              </w:rPr>
              <w:fldChar w:fldCharType="begin"/>
            </w:r>
            <w:r w:rsidR="00A77770">
              <w:rPr>
                <w:noProof/>
                <w:webHidden/>
              </w:rPr>
              <w:instrText xml:space="preserve"> PAGEREF _Toc324843750 \h </w:instrText>
            </w:r>
            <w:r w:rsidR="00A77770">
              <w:rPr>
                <w:noProof/>
                <w:webHidden/>
              </w:rPr>
            </w:r>
            <w:r w:rsidR="00A77770">
              <w:rPr>
                <w:noProof/>
                <w:webHidden/>
              </w:rPr>
              <w:fldChar w:fldCharType="separate"/>
            </w:r>
            <w:r>
              <w:rPr>
                <w:noProof/>
                <w:webHidden/>
              </w:rPr>
              <w:t>5</w:t>
            </w:r>
            <w:r w:rsidR="00A77770">
              <w:rPr>
                <w:noProof/>
                <w:webHidden/>
              </w:rPr>
              <w:fldChar w:fldCharType="end"/>
            </w:r>
          </w:hyperlink>
        </w:p>
        <w:p w14:paraId="0D225182" w14:textId="1A45D4CE" w:rsidR="00A77770" w:rsidRDefault="0074454E">
          <w:pPr>
            <w:pStyle w:val="TOC2"/>
            <w:rPr>
              <w:rFonts w:asciiTheme="minorHAnsi" w:eastAsiaTheme="minorEastAsia" w:hAnsiTheme="minorHAnsi" w:cstheme="minorBidi"/>
              <w:noProof/>
              <w:sz w:val="22"/>
              <w:szCs w:val="22"/>
              <w:lang w:val="fi-FI" w:eastAsia="fi-FI"/>
            </w:rPr>
          </w:pPr>
          <w:hyperlink w:anchor="_Toc324843751" w:history="1">
            <w:r w:rsidR="00A77770" w:rsidRPr="006B77DB">
              <w:rPr>
                <w:rStyle w:val="Hyperlink"/>
                <w:noProof/>
              </w:rPr>
              <w:t>3.2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Creating tests with ScalaCheck</w:t>
            </w:r>
            <w:r w:rsidR="00A77770">
              <w:rPr>
                <w:noProof/>
                <w:webHidden/>
              </w:rPr>
              <w:tab/>
            </w:r>
            <w:r w:rsidR="00A77770">
              <w:rPr>
                <w:noProof/>
                <w:webHidden/>
              </w:rPr>
              <w:fldChar w:fldCharType="begin"/>
            </w:r>
            <w:r w:rsidR="00A77770">
              <w:rPr>
                <w:noProof/>
                <w:webHidden/>
              </w:rPr>
              <w:instrText xml:space="preserve"> PAGEREF _Toc324843751 \h </w:instrText>
            </w:r>
            <w:r w:rsidR="00A77770">
              <w:rPr>
                <w:noProof/>
                <w:webHidden/>
              </w:rPr>
            </w:r>
            <w:r w:rsidR="00A77770">
              <w:rPr>
                <w:noProof/>
                <w:webHidden/>
              </w:rPr>
              <w:fldChar w:fldCharType="separate"/>
            </w:r>
            <w:r>
              <w:rPr>
                <w:noProof/>
                <w:webHidden/>
              </w:rPr>
              <w:t>5</w:t>
            </w:r>
            <w:r w:rsidR="00A77770">
              <w:rPr>
                <w:noProof/>
                <w:webHidden/>
              </w:rPr>
              <w:fldChar w:fldCharType="end"/>
            </w:r>
          </w:hyperlink>
        </w:p>
        <w:p w14:paraId="789D8D76" w14:textId="04019F9B" w:rsidR="00A77770" w:rsidRDefault="0074454E">
          <w:pPr>
            <w:pStyle w:val="TOC2"/>
            <w:rPr>
              <w:rFonts w:asciiTheme="minorHAnsi" w:eastAsiaTheme="minorEastAsia" w:hAnsiTheme="minorHAnsi" w:cstheme="minorBidi"/>
              <w:noProof/>
              <w:sz w:val="22"/>
              <w:szCs w:val="22"/>
              <w:lang w:val="fi-FI" w:eastAsia="fi-FI"/>
            </w:rPr>
          </w:pPr>
          <w:hyperlink w:anchor="_Toc324843752" w:history="1">
            <w:r w:rsidR="00A77770" w:rsidRPr="006B77DB">
              <w:rPr>
                <w:rStyle w:val="Hyperlink"/>
                <w:noProof/>
              </w:rPr>
              <w:t>3.3</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Running the sample snippets</w:t>
            </w:r>
            <w:r w:rsidR="00A77770">
              <w:rPr>
                <w:noProof/>
                <w:webHidden/>
              </w:rPr>
              <w:tab/>
            </w:r>
            <w:r w:rsidR="00A77770">
              <w:rPr>
                <w:noProof/>
                <w:webHidden/>
              </w:rPr>
              <w:fldChar w:fldCharType="begin"/>
            </w:r>
            <w:r w:rsidR="00A77770">
              <w:rPr>
                <w:noProof/>
                <w:webHidden/>
              </w:rPr>
              <w:instrText xml:space="preserve"> PAGEREF _Toc324843752 \h </w:instrText>
            </w:r>
            <w:r w:rsidR="00A77770">
              <w:rPr>
                <w:noProof/>
                <w:webHidden/>
              </w:rPr>
            </w:r>
            <w:r w:rsidR="00A77770">
              <w:rPr>
                <w:noProof/>
                <w:webHidden/>
              </w:rPr>
              <w:fldChar w:fldCharType="separate"/>
            </w:r>
            <w:r>
              <w:rPr>
                <w:noProof/>
                <w:webHidden/>
              </w:rPr>
              <w:t>6</w:t>
            </w:r>
            <w:r w:rsidR="00A77770">
              <w:rPr>
                <w:noProof/>
                <w:webHidden/>
              </w:rPr>
              <w:fldChar w:fldCharType="end"/>
            </w:r>
          </w:hyperlink>
        </w:p>
        <w:p w14:paraId="4F48F2A2" w14:textId="4D54BCB3" w:rsidR="00A77770" w:rsidRDefault="0074454E">
          <w:pPr>
            <w:pStyle w:val="TOC1"/>
            <w:rPr>
              <w:rFonts w:asciiTheme="minorHAnsi" w:eastAsiaTheme="minorEastAsia" w:hAnsiTheme="minorHAnsi" w:cstheme="minorBidi"/>
              <w:noProof/>
              <w:szCs w:val="22"/>
              <w:lang w:val="fi-FI" w:eastAsia="fi-FI"/>
            </w:rPr>
          </w:pPr>
          <w:hyperlink w:anchor="_Toc324843753" w:history="1">
            <w:r w:rsidR="00A77770" w:rsidRPr="006B77DB">
              <w:rPr>
                <w:rStyle w:val="Hyperlink"/>
                <w:noProof/>
              </w:rPr>
              <w:t>4</w:t>
            </w:r>
            <w:r w:rsidR="00A77770">
              <w:rPr>
                <w:rFonts w:asciiTheme="minorHAnsi" w:eastAsiaTheme="minorEastAsia" w:hAnsiTheme="minorHAnsi" w:cstheme="minorBidi"/>
                <w:noProof/>
                <w:szCs w:val="22"/>
                <w:lang w:val="fi-FI" w:eastAsia="fi-FI"/>
              </w:rPr>
              <w:tab/>
            </w:r>
            <w:r w:rsidR="00A77770" w:rsidRPr="006B77DB">
              <w:rPr>
                <w:rStyle w:val="Hyperlink"/>
                <w:noProof/>
              </w:rPr>
              <w:t>Working with Properties</w:t>
            </w:r>
            <w:r w:rsidR="00A77770">
              <w:rPr>
                <w:noProof/>
                <w:webHidden/>
              </w:rPr>
              <w:tab/>
            </w:r>
            <w:r w:rsidR="00A77770">
              <w:rPr>
                <w:noProof/>
                <w:webHidden/>
              </w:rPr>
              <w:fldChar w:fldCharType="begin"/>
            </w:r>
            <w:r w:rsidR="00A77770">
              <w:rPr>
                <w:noProof/>
                <w:webHidden/>
              </w:rPr>
              <w:instrText xml:space="preserve"> PAGEREF _Toc324843753 \h </w:instrText>
            </w:r>
            <w:r w:rsidR="00A77770">
              <w:rPr>
                <w:noProof/>
                <w:webHidden/>
              </w:rPr>
            </w:r>
            <w:r w:rsidR="00A77770">
              <w:rPr>
                <w:noProof/>
                <w:webHidden/>
              </w:rPr>
              <w:fldChar w:fldCharType="separate"/>
            </w:r>
            <w:r>
              <w:rPr>
                <w:noProof/>
                <w:webHidden/>
              </w:rPr>
              <w:t>6</w:t>
            </w:r>
            <w:r w:rsidR="00A77770">
              <w:rPr>
                <w:noProof/>
                <w:webHidden/>
              </w:rPr>
              <w:fldChar w:fldCharType="end"/>
            </w:r>
          </w:hyperlink>
        </w:p>
        <w:p w14:paraId="3C9119FA" w14:textId="46D7EC21" w:rsidR="00A77770" w:rsidRDefault="0074454E">
          <w:pPr>
            <w:pStyle w:val="TOC2"/>
            <w:rPr>
              <w:rFonts w:asciiTheme="minorHAnsi" w:eastAsiaTheme="minorEastAsia" w:hAnsiTheme="minorHAnsi" w:cstheme="minorBidi"/>
              <w:noProof/>
              <w:sz w:val="22"/>
              <w:szCs w:val="22"/>
              <w:lang w:val="fi-FI" w:eastAsia="fi-FI"/>
            </w:rPr>
          </w:pPr>
          <w:hyperlink w:anchor="_Toc324843754" w:history="1">
            <w:r w:rsidR="00A77770" w:rsidRPr="006B77DB">
              <w:rPr>
                <w:rStyle w:val="Hyperlink"/>
                <w:noProof/>
              </w:rPr>
              <w:t>4.1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Defining a simple property</w:t>
            </w:r>
            <w:r w:rsidR="00A77770">
              <w:rPr>
                <w:noProof/>
                <w:webHidden/>
              </w:rPr>
              <w:tab/>
            </w:r>
            <w:r w:rsidR="00A77770">
              <w:rPr>
                <w:noProof/>
                <w:webHidden/>
              </w:rPr>
              <w:fldChar w:fldCharType="begin"/>
            </w:r>
            <w:r w:rsidR="00A77770">
              <w:rPr>
                <w:noProof/>
                <w:webHidden/>
              </w:rPr>
              <w:instrText xml:space="preserve"> PAGEREF _Toc324843754 \h </w:instrText>
            </w:r>
            <w:r w:rsidR="00A77770">
              <w:rPr>
                <w:noProof/>
                <w:webHidden/>
              </w:rPr>
            </w:r>
            <w:r w:rsidR="00A77770">
              <w:rPr>
                <w:noProof/>
                <w:webHidden/>
              </w:rPr>
              <w:fldChar w:fldCharType="separate"/>
            </w:r>
            <w:r>
              <w:rPr>
                <w:noProof/>
                <w:webHidden/>
              </w:rPr>
              <w:t>6</w:t>
            </w:r>
            <w:r w:rsidR="00A77770">
              <w:rPr>
                <w:noProof/>
                <w:webHidden/>
              </w:rPr>
              <w:fldChar w:fldCharType="end"/>
            </w:r>
          </w:hyperlink>
        </w:p>
        <w:p w14:paraId="259E5F98" w14:textId="648A844E" w:rsidR="00A77770" w:rsidRDefault="0074454E">
          <w:pPr>
            <w:pStyle w:val="TOC2"/>
            <w:rPr>
              <w:rFonts w:asciiTheme="minorHAnsi" w:eastAsiaTheme="minorEastAsia" w:hAnsiTheme="minorHAnsi" w:cstheme="minorBidi"/>
              <w:noProof/>
              <w:sz w:val="22"/>
              <w:szCs w:val="22"/>
              <w:lang w:val="fi-FI" w:eastAsia="fi-FI"/>
            </w:rPr>
          </w:pPr>
          <w:hyperlink w:anchor="_Toc324843755" w:history="1">
            <w:r w:rsidR="00A77770" w:rsidRPr="006B77DB">
              <w:rPr>
                <w:rStyle w:val="Hyperlink"/>
                <w:noProof/>
              </w:rPr>
              <w:t>4.2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Grouping properties</w:t>
            </w:r>
            <w:r w:rsidR="00A77770">
              <w:rPr>
                <w:noProof/>
                <w:webHidden/>
              </w:rPr>
              <w:tab/>
            </w:r>
            <w:r w:rsidR="00A77770">
              <w:rPr>
                <w:noProof/>
                <w:webHidden/>
              </w:rPr>
              <w:fldChar w:fldCharType="begin"/>
            </w:r>
            <w:r w:rsidR="00A77770">
              <w:rPr>
                <w:noProof/>
                <w:webHidden/>
              </w:rPr>
              <w:instrText xml:space="preserve"> PAGEREF _Toc324843755 \h </w:instrText>
            </w:r>
            <w:r w:rsidR="00A77770">
              <w:rPr>
                <w:noProof/>
                <w:webHidden/>
              </w:rPr>
            </w:r>
            <w:r w:rsidR="00A77770">
              <w:rPr>
                <w:noProof/>
                <w:webHidden/>
              </w:rPr>
              <w:fldChar w:fldCharType="separate"/>
            </w:r>
            <w:r>
              <w:rPr>
                <w:noProof/>
                <w:webHidden/>
              </w:rPr>
              <w:t>7</w:t>
            </w:r>
            <w:r w:rsidR="00A77770">
              <w:rPr>
                <w:noProof/>
                <w:webHidden/>
              </w:rPr>
              <w:fldChar w:fldCharType="end"/>
            </w:r>
          </w:hyperlink>
        </w:p>
        <w:p w14:paraId="47C6008B" w14:textId="310287C4" w:rsidR="00A77770" w:rsidRDefault="0074454E">
          <w:pPr>
            <w:pStyle w:val="TOC2"/>
            <w:rPr>
              <w:rFonts w:asciiTheme="minorHAnsi" w:eastAsiaTheme="minorEastAsia" w:hAnsiTheme="minorHAnsi" w:cstheme="minorBidi"/>
              <w:noProof/>
              <w:sz w:val="22"/>
              <w:szCs w:val="22"/>
              <w:lang w:val="fi-FI" w:eastAsia="fi-FI"/>
            </w:rPr>
          </w:pPr>
          <w:hyperlink w:anchor="_Toc324843756" w:history="1">
            <w:r w:rsidR="00A77770" w:rsidRPr="006B77DB">
              <w:rPr>
                <w:rStyle w:val="Hyperlink"/>
                <w:noProof/>
              </w:rPr>
              <w:t>4.3</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Advanced Property Usage</w:t>
            </w:r>
            <w:r w:rsidR="00A77770">
              <w:rPr>
                <w:noProof/>
                <w:webHidden/>
              </w:rPr>
              <w:tab/>
            </w:r>
            <w:r w:rsidR="00A77770">
              <w:rPr>
                <w:noProof/>
                <w:webHidden/>
              </w:rPr>
              <w:fldChar w:fldCharType="begin"/>
            </w:r>
            <w:r w:rsidR="00A77770">
              <w:rPr>
                <w:noProof/>
                <w:webHidden/>
              </w:rPr>
              <w:instrText xml:space="preserve"> PAGEREF _Toc324843756 \h </w:instrText>
            </w:r>
            <w:r w:rsidR="00A77770">
              <w:rPr>
                <w:noProof/>
                <w:webHidden/>
              </w:rPr>
            </w:r>
            <w:r w:rsidR="00A77770">
              <w:rPr>
                <w:noProof/>
                <w:webHidden/>
              </w:rPr>
              <w:fldChar w:fldCharType="separate"/>
            </w:r>
            <w:r>
              <w:rPr>
                <w:noProof/>
                <w:webHidden/>
              </w:rPr>
              <w:t>7</w:t>
            </w:r>
            <w:r w:rsidR="00A77770">
              <w:rPr>
                <w:noProof/>
                <w:webHidden/>
              </w:rPr>
              <w:fldChar w:fldCharType="end"/>
            </w:r>
          </w:hyperlink>
        </w:p>
        <w:p w14:paraId="120FA26D" w14:textId="491F4577" w:rsidR="00A77770" w:rsidRDefault="0074454E">
          <w:pPr>
            <w:pStyle w:val="TOC3"/>
            <w:rPr>
              <w:rFonts w:asciiTheme="minorHAnsi" w:eastAsiaTheme="minorEastAsia" w:hAnsiTheme="minorHAnsi" w:cstheme="minorBidi"/>
              <w:noProof/>
              <w:sz w:val="22"/>
              <w:szCs w:val="22"/>
              <w:lang w:val="fi-FI" w:eastAsia="fi-FI"/>
            </w:rPr>
          </w:pPr>
          <w:hyperlink w:anchor="_Toc324843757" w:history="1">
            <w:r w:rsidR="00A77770" w:rsidRPr="006B77DB">
              <w:rPr>
                <w:rStyle w:val="Hyperlink"/>
                <w:noProof/>
              </w:rPr>
              <w:t>4.3.1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Conditional properties</w:t>
            </w:r>
            <w:r w:rsidR="00A77770">
              <w:rPr>
                <w:noProof/>
                <w:webHidden/>
              </w:rPr>
              <w:tab/>
            </w:r>
            <w:r w:rsidR="00A77770">
              <w:rPr>
                <w:noProof/>
                <w:webHidden/>
              </w:rPr>
              <w:fldChar w:fldCharType="begin"/>
            </w:r>
            <w:r w:rsidR="00A77770">
              <w:rPr>
                <w:noProof/>
                <w:webHidden/>
              </w:rPr>
              <w:instrText xml:space="preserve"> PAGEREF _Toc324843757 \h </w:instrText>
            </w:r>
            <w:r w:rsidR="00A77770">
              <w:rPr>
                <w:noProof/>
                <w:webHidden/>
              </w:rPr>
            </w:r>
            <w:r w:rsidR="00A77770">
              <w:rPr>
                <w:noProof/>
                <w:webHidden/>
              </w:rPr>
              <w:fldChar w:fldCharType="separate"/>
            </w:r>
            <w:r>
              <w:rPr>
                <w:noProof/>
                <w:webHidden/>
              </w:rPr>
              <w:t>7</w:t>
            </w:r>
            <w:r w:rsidR="00A77770">
              <w:rPr>
                <w:noProof/>
                <w:webHidden/>
              </w:rPr>
              <w:fldChar w:fldCharType="end"/>
            </w:r>
          </w:hyperlink>
        </w:p>
        <w:p w14:paraId="7CD6DF79" w14:textId="4FB8C936" w:rsidR="00A77770" w:rsidRDefault="0074454E">
          <w:pPr>
            <w:pStyle w:val="TOC3"/>
            <w:rPr>
              <w:rFonts w:asciiTheme="minorHAnsi" w:eastAsiaTheme="minorEastAsia" w:hAnsiTheme="minorHAnsi" w:cstheme="minorBidi"/>
              <w:noProof/>
              <w:sz w:val="22"/>
              <w:szCs w:val="22"/>
              <w:lang w:val="fi-FI" w:eastAsia="fi-FI"/>
            </w:rPr>
          </w:pPr>
          <w:hyperlink w:anchor="_Toc324843758" w:history="1">
            <w:r w:rsidR="00A77770" w:rsidRPr="006B77DB">
              <w:rPr>
                <w:rStyle w:val="Hyperlink"/>
                <w:noProof/>
              </w:rPr>
              <w:t>4.3.2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Combining properties</w:t>
            </w:r>
            <w:r w:rsidR="00A77770">
              <w:rPr>
                <w:noProof/>
                <w:webHidden/>
              </w:rPr>
              <w:tab/>
            </w:r>
            <w:r w:rsidR="00A77770">
              <w:rPr>
                <w:noProof/>
                <w:webHidden/>
              </w:rPr>
              <w:fldChar w:fldCharType="begin"/>
            </w:r>
            <w:r w:rsidR="00A77770">
              <w:rPr>
                <w:noProof/>
                <w:webHidden/>
              </w:rPr>
              <w:instrText xml:space="preserve"> PAGEREF _Toc324843758 \h </w:instrText>
            </w:r>
            <w:r w:rsidR="00A77770">
              <w:rPr>
                <w:noProof/>
                <w:webHidden/>
              </w:rPr>
            </w:r>
            <w:r w:rsidR="00A77770">
              <w:rPr>
                <w:noProof/>
                <w:webHidden/>
              </w:rPr>
              <w:fldChar w:fldCharType="separate"/>
            </w:r>
            <w:r>
              <w:rPr>
                <w:noProof/>
                <w:webHidden/>
              </w:rPr>
              <w:t>8</w:t>
            </w:r>
            <w:r w:rsidR="00A77770">
              <w:rPr>
                <w:noProof/>
                <w:webHidden/>
              </w:rPr>
              <w:fldChar w:fldCharType="end"/>
            </w:r>
          </w:hyperlink>
        </w:p>
        <w:p w14:paraId="5A4827C8" w14:textId="7F0BF46E" w:rsidR="00A77770" w:rsidRDefault="0074454E">
          <w:pPr>
            <w:pStyle w:val="TOC1"/>
            <w:rPr>
              <w:rFonts w:asciiTheme="minorHAnsi" w:eastAsiaTheme="minorEastAsia" w:hAnsiTheme="minorHAnsi" w:cstheme="minorBidi"/>
              <w:noProof/>
              <w:szCs w:val="22"/>
              <w:lang w:val="fi-FI" w:eastAsia="fi-FI"/>
            </w:rPr>
          </w:pPr>
          <w:hyperlink w:anchor="_Toc324843759" w:history="1">
            <w:r w:rsidR="00A77770" w:rsidRPr="006B77DB">
              <w:rPr>
                <w:rStyle w:val="Hyperlink"/>
                <w:noProof/>
              </w:rPr>
              <w:t>5</w:t>
            </w:r>
            <w:r w:rsidR="00A77770">
              <w:rPr>
                <w:rFonts w:asciiTheme="minorHAnsi" w:eastAsiaTheme="minorEastAsia" w:hAnsiTheme="minorHAnsi" w:cstheme="minorBidi"/>
                <w:noProof/>
                <w:szCs w:val="22"/>
                <w:lang w:val="fi-FI" w:eastAsia="fi-FI"/>
              </w:rPr>
              <w:tab/>
            </w:r>
            <w:r w:rsidR="00A77770" w:rsidRPr="006B77DB">
              <w:rPr>
                <w:rStyle w:val="Hyperlink"/>
                <w:noProof/>
              </w:rPr>
              <w:t>Generators</w:t>
            </w:r>
            <w:r w:rsidR="00A77770">
              <w:rPr>
                <w:noProof/>
                <w:webHidden/>
              </w:rPr>
              <w:tab/>
            </w:r>
            <w:r w:rsidR="00A77770">
              <w:rPr>
                <w:noProof/>
                <w:webHidden/>
              </w:rPr>
              <w:fldChar w:fldCharType="begin"/>
            </w:r>
            <w:r w:rsidR="00A77770">
              <w:rPr>
                <w:noProof/>
                <w:webHidden/>
              </w:rPr>
              <w:instrText xml:space="preserve"> PAGEREF _Toc324843759 \h </w:instrText>
            </w:r>
            <w:r w:rsidR="00A77770">
              <w:rPr>
                <w:noProof/>
                <w:webHidden/>
              </w:rPr>
            </w:r>
            <w:r w:rsidR="00A77770">
              <w:rPr>
                <w:noProof/>
                <w:webHidden/>
              </w:rPr>
              <w:fldChar w:fldCharType="separate"/>
            </w:r>
            <w:r>
              <w:rPr>
                <w:noProof/>
                <w:webHidden/>
              </w:rPr>
              <w:t>8</w:t>
            </w:r>
            <w:r w:rsidR="00A77770">
              <w:rPr>
                <w:noProof/>
                <w:webHidden/>
              </w:rPr>
              <w:fldChar w:fldCharType="end"/>
            </w:r>
          </w:hyperlink>
        </w:p>
        <w:p w14:paraId="1D2B030B" w14:textId="08AD1BAC" w:rsidR="00A77770" w:rsidRDefault="0074454E">
          <w:pPr>
            <w:pStyle w:val="TOC2"/>
            <w:rPr>
              <w:rFonts w:asciiTheme="minorHAnsi" w:eastAsiaTheme="minorEastAsia" w:hAnsiTheme="minorHAnsi" w:cstheme="minorBidi"/>
              <w:noProof/>
              <w:sz w:val="22"/>
              <w:szCs w:val="22"/>
              <w:lang w:val="fi-FI" w:eastAsia="fi-FI"/>
            </w:rPr>
          </w:pPr>
          <w:hyperlink w:anchor="_Toc324843760" w:history="1">
            <w:r w:rsidR="00A77770" w:rsidRPr="006B77DB">
              <w:rPr>
                <w:rStyle w:val="Hyperlink"/>
                <w:noProof/>
              </w:rPr>
              <w:t>5.1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Built-in generators</w:t>
            </w:r>
            <w:r w:rsidR="00A77770">
              <w:rPr>
                <w:noProof/>
                <w:webHidden/>
              </w:rPr>
              <w:tab/>
            </w:r>
            <w:r w:rsidR="00A77770">
              <w:rPr>
                <w:noProof/>
                <w:webHidden/>
              </w:rPr>
              <w:fldChar w:fldCharType="begin"/>
            </w:r>
            <w:r w:rsidR="00A77770">
              <w:rPr>
                <w:noProof/>
                <w:webHidden/>
              </w:rPr>
              <w:instrText xml:space="preserve"> PAGEREF _Toc324843760 \h </w:instrText>
            </w:r>
            <w:r w:rsidR="00A77770">
              <w:rPr>
                <w:noProof/>
                <w:webHidden/>
              </w:rPr>
            </w:r>
            <w:r w:rsidR="00A77770">
              <w:rPr>
                <w:noProof/>
                <w:webHidden/>
              </w:rPr>
              <w:fldChar w:fldCharType="separate"/>
            </w:r>
            <w:r>
              <w:rPr>
                <w:noProof/>
                <w:webHidden/>
              </w:rPr>
              <w:t>9</w:t>
            </w:r>
            <w:r w:rsidR="00A77770">
              <w:rPr>
                <w:noProof/>
                <w:webHidden/>
              </w:rPr>
              <w:fldChar w:fldCharType="end"/>
            </w:r>
          </w:hyperlink>
        </w:p>
        <w:p w14:paraId="1620793E" w14:textId="740B44C3" w:rsidR="00A77770" w:rsidRDefault="0074454E">
          <w:pPr>
            <w:pStyle w:val="TOC2"/>
            <w:rPr>
              <w:rFonts w:asciiTheme="minorHAnsi" w:eastAsiaTheme="minorEastAsia" w:hAnsiTheme="minorHAnsi" w:cstheme="minorBidi"/>
              <w:noProof/>
              <w:sz w:val="22"/>
              <w:szCs w:val="22"/>
              <w:lang w:val="fi-FI" w:eastAsia="fi-FI"/>
            </w:rPr>
          </w:pPr>
          <w:hyperlink w:anchor="_Toc324843761" w:history="1">
            <w:r w:rsidR="00A77770" w:rsidRPr="006B77DB">
              <w:rPr>
                <w:rStyle w:val="Hyperlink"/>
                <w:noProof/>
              </w:rPr>
              <w:t>5.2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Custom generators</w:t>
            </w:r>
            <w:r w:rsidR="00A77770">
              <w:rPr>
                <w:noProof/>
                <w:webHidden/>
              </w:rPr>
              <w:tab/>
            </w:r>
            <w:r w:rsidR="00A77770">
              <w:rPr>
                <w:noProof/>
                <w:webHidden/>
              </w:rPr>
              <w:fldChar w:fldCharType="begin"/>
            </w:r>
            <w:r w:rsidR="00A77770">
              <w:rPr>
                <w:noProof/>
                <w:webHidden/>
              </w:rPr>
              <w:instrText xml:space="preserve"> PAGEREF _Toc324843761 \h </w:instrText>
            </w:r>
            <w:r w:rsidR="00A77770">
              <w:rPr>
                <w:noProof/>
                <w:webHidden/>
              </w:rPr>
            </w:r>
            <w:r w:rsidR="00A77770">
              <w:rPr>
                <w:noProof/>
                <w:webHidden/>
              </w:rPr>
              <w:fldChar w:fldCharType="separate"/>
            </w:r>
            <w:r>
              <w:rPr>
                <w:noProof/>
                <w:webHidden/>
              </w:rPr>
              <w:t>9</w:t>
            </w:r>
            <w:r w:rsidR="00A77770">
              <w:rPr>
                <w:noProof/>
                <w:webHidden/>
              </w:rPr>
              <w:fldChar w:fldCharType="end"/>
            </w:r>
          </w:hyperlink>
        </w:p>
        <w:p w14:paraId="76D7F47F" w14:textId="6F59DE47" w:rsidR="00A77770" w:rsidRDefault="0074454E">
          <w:pPr>
            <w:pStyle w:val="TOC2"/>
            <w:rPr>
              <w:rFonts w:asciiTheme="minorHAnsi" w:eastAsiaTheme="minorEastAsia" w:hAnsiTheme="minorHAnsi" w:cstheme="minorBidi"/>
              <w:noProof/>
              <w:sz w:val="22"/>
              <w:szCs w:val="22"/>
              <w:lang w:val="fi-FI" w:eastAsia="fi-FI"/>
            </w:rPr>
          </w:pPr>
          <w:hyperlink w:anchor="_Toc324843762" w:history="1">
            <w:r w:rsidR="00A77770" w:rsidRPr="006B77DB">
              <w:rPr>
                <w:rStyle w:val="Hyperlink"/>
                <w:i/>
                <w:noProof/>
              </w:rPr>
              <w:t>5.3</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The Gen companion object</w:t>
            </w:r>
            <w:r w:rsidR="00A77770">
              <w:rPr>
                <w:noProof/>
                <w:webHidden/>
              </w:rPr>
              <w:tab/>
            </w:r>
            <w:r w:rsidR="00A77770">
              <w:rPr>
                <w:noProof/>
                <w:webHidden/>
              </w:rPr>
              <w:fldChar w:fldCharType="begin"/>
            </w:r>
            <w:r w:rsidR="00A77770">
              <w:rPr>
                <w:noProof/>
                <w:webHidden/>
              </w:rPr>
              <w:instrText xml:space="preserve"> PAGEREF _Toc324843762 \h </w:instrText>
            </w:r>
            <w:r w:rsidR="00A77770">
              <w:rPr>
                <w:noProof/>
                <w:webHidden/>
              </w:rPr>
            </w:r>
            <w:r w:rsidR="00A77770">
              <w:rPr>
                <w:noProof/>
                <w:webHidden/>
              </w:rPr>
              <w:fldChar w:fldCharType="separate"/>
            </w:r>
            <w:r>
              <w:rPr>
                <w:noProof/>
                <w:webHidden/>
              </w:rPr>
              <w:t>11</w:t>
            </w:r>
            <w:r w:rsidR="00A77770">
              <w:rPr>
                <w:noProof/>
                <w:webHidden/>
              </w:rPr>
              <w:fldChar w:fldCharType="end"/>
            </w:r>
          </w:hyperlink>
        </w:p>
        <w:p w14:paraId="55CB9616" w14:textId="65B14A25" w:rsidR="00A77770" w:rsidRDefault="0074454E">
          <w:pPr>
            <w:pStyle w:val="TOC2"/>
            <w:rPr>
              <w:rFonts w:asciiTheme="minorHAnsi" w:eastAsiaTheme="minorEastAsia" w:hAnsiTheme="minorHAnsi" w:cstheme="minorBidi"/>
              <w:noProof/>
              <w:sz w:val="22"/>
              <w:szCs w:val="22"/>
              <w:lang w:val="fi-FI" w:eastAsia="fi-FI"/>
            </w:rPr>
          </w:pPr>
          <w:hyperlink w:anchor="_Toc324843763" w:history="1">
            <w:r w:rsidR="00A77770" w:rsidRPr="006B77DB">
              <w:rPr>
                <w:rStyle w:val="Hyperlink"/>
                <w:noProof/>
              </w:rPr>
              <w:t>5.4</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The Arbitrary generator</w:t>
            </w:r>
            <w:r w:rsidR="00A77770">
              <w:rPr>
                <w:noProof/>
                <w:webHidden/>
              </w:rPr>
              <w:tab/>
            </w:r>
            <w:r w:rsidR="00A77770">
              <w:rPr>
                <w:noProof/>
                <w:webHidden/>
              </w:rPr>
              <w:fldChar w:fldCharType="begin"/>
            </w:r>
            <w:r w:rsidR="00A77770">
              <w:rPr>
                <w:noProof/>
                <w:webHidden/>
              </w:rPr>
              <w:instrText xml:space="preserve"> PAGEREF _Toc324843763 \h </w:instrText>
            </w:r>
            <w:r w:rsidR="00A77770">
              <w:rPr>
                <w:noProof/>
                <w:webHidden/>
              </w:rPr>
            </w:r>
            <w:r w:rsidR="00A77770">
              <w:rPr>
                <w:noProof/>
                <w:webHidden/>
              </w:rPr>
              <w:fldChar w:fldCharType="separate"/>
            </w:r>
            <w:r>
              <w:rPr>
                <w:noProof/>
                <w:webHidden/>
              </w:rPr>
              <w:t>11</w:t>
            </w:r>
            <w:r w:rsidR="00A77770">
              <w:rPr>
                <w:noProof/>
                <w:webHidden/>
              </w:rPr>
              <w:fldChar w:fldCharType="end"/>
            </w:r>
          </w:hyperlink>
        </w:p>
        <w:p w14:paraId="7E499DAF" w14:textId="5D764D20" w:rsidR="00A77770" w:rsidRDefault="0074454E">
          <w:pPr>
            <w:pStyle w:val="TOC2"/>
            <w:rPr>
              <w:rFonts w:asciiTheme="minorHAnsi" w:eastAsiaTheme="minorEastAsia" w:hAnsiTheme="minorHAnsi" w:cstheme="minorBidi"/>
              <w:noProof/>
              <w:sz w:val="22"/>
              <w:szCs w:val="22"/>
              <w:lang w:val="fi-FI" w:eastAsia="fi-FI"/>
            </w:rPr>
          </w:pPr>
          <w:hyperlink w:anchor="_Toc324843764" w:history="1">
            <w:r w:rsidR="00A77770" w:rsidRPr="006B77DB">
              <w:rPr>
                <w:rStyle w:val="Hyperlink"/>
                <w:noProof/>
              </w:rPr>
              <w:t>5.5</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More generators</w:t>
            </w:r>
            <w:r w:rsidR="00A77770">
              <w:rPr>
                <w:noProof/>
                <w:webHidden/>
              </w:rPr>
              <w:tab/>
            </w:r>
            <w:r w:rsidR="00A77770">
              <w:rPr>
                <w:noProof/>
                <w:webHidden/>
              </w:rPr>
              <w:fldChar w:fldCharType="begin"/>
            </w:r>
            <w:r w:rsidR="00A77770">
              <w:rPr>
                <w:noProof/>
                <w:webHidden/>
              </w:rPr>
              <w:instrText xml:space="preserve"> PAGEREF _Toc324843764 \h </w:instrText>
            </w:r>
            <w:r w:rsidR="00A77770">
              <w:rPr>
                <w:noProof/>
                <w:webHidden/>
              </w:rPr>
            </w:r>
            <w:r w:rsidR="00A77770">
              <w:rPr>
                <w:noProof/>
                <w:webHidden/>
              </w:rPr>
              <w:fldChar w:fldCharType="separate"/>
            </w:r>
            <w:r>
              <w:rPr>
                <w:noProof/>
                <w:webHidden/>
              </w:rPr>
              <w:t>12</w:t>
            </w:r>
            <w:r w:rsidR="00A77770">
              <w:rPr>
                <w:noProof/>
                <w:webHidden/>
              </w:rPr>
              <w:fldChar w:fldCharType="end"/>
            </w:r>
          </w:hyperlink>
        </w:p>
        <w:p w14:paraId="69333EA7" w14:textId="1E799CBE" w:rsidR="00A77770" w:rsidRDefault="0074454E">
          <w:pPr>
            <w:pStyle w:val="TOC1"/>
            <w:rPr>
              <w:rFonts w:asciiTheme="minorHAnsi" w:eastAsiaTheme="minorEastAsia" w:hAnsiTheme="minorHAnsi" w:cstheme="minorBidi"/>
              <w:noProof/>
              <w:szCs w:val="22"/>
              <w:lang w:val="fi-FI" w:eastAsia="fi-FI"/>
            </w:rPr>
          </w:pPr>
          <w:hyperlink w:anchor="_Toc324843765" w:history="1">
            <w:r w:rsidR="00A77770" w:rsidRPr="006B77DB">
              <w:rPr>
                <w:rStyle w:val="Hyperlink"/>
                <w:noProof/>
              </w:rPr>
              <w:t>6</w:t>
            </w:r>
            <w:r w:rsidR="00A77770">
              <w:rPr>
                <w:rFonts w:asciiTheme="minorHAnsi" w:eastAsiaTheme="minorEastAsia" w:hAnsiTheme="minorHAnsi" w:cstheme="minorBidi"/>
                <w:noProof/>
                <w:szCs w:val="22"/>
                <w:lang w:val="fi-FI" w:eastAsia="fi-FI"/>
              </w:rPr>
              <w:tab/>
            </w:r>
            <w:r w:rsidR="00A77770" w:rsidRPr="006B77DB">
              <w:rPr>
                <w:rStyle w:val="Hyperlink"/>
                <w:noProof/>
              </w:rPr>
              <w:t>Analyzing test data</w:t>
            </w:r>
            <w:r w:rsidR="00A77770">
              <w:rPr>
                <w:noProof/>
                <w:webHidden/>
              </w:rPr>
              <w:tab/>
            </w:r>
            <w:r w:rsidR="00A77770">
              <w:rPr>
                <w:noProof/>
                <w:webHidden/>
              </w:rPr>
              <w:fldChar w:fldCharType="begin"/>
            </w:r>
            <w:r w:rsidR="00A77770">
              <w:rPr>
                <w:noProof/>
                <w:webHidden/>
              </w:rPr>
              <w:instrText xml:space="preserve"> PAGEREF _Toc324843765 \h </w:instrText>
            </w:r>
            <w:r w:rsidR="00A77770">
              <w:rPr>
                <w:noProof/>
                <w:webHidden/>
              </w:rPr>
            </w:r>
            <w:r w:rsidR="00A77770">
              <w:rPr>
                <w:noProof/>
                <w:webHidden/>
              </w:rPr>
              <w:fldChar w:fldCharType="separate"/>
            </w:r>
            <w:r>
              <w:rPr>
                <w:noProof/>
                <w:webHidden/>
              </w:rPr>
              <w:t>12</w:t>
            </w:r>
            <w:r w:rsidR="00A77770">
              <w:rPr>
                <w:noProof/>
                <w:webHidden/>
              </w:rPr>
              <w:fldChar w:fldCharType="end"/>
            </w:r>
          </w:hyperlink>
        </w:p>
        <w:p w14:paraId="6DF78513" w14:textId="3A7EEFE1" w:rsidR="00A77770" w:rsidRDefault="0074454E">
          <w:pPr>
            <w:pStyle w:val="TOC1"/>
            <w:rPr>
              <w:rFonts w:asciiTheme="minorHAnsi" w:eastAsiaTheme="minorEastAsia" w:hAnsiTheme="minorHAnsi" w:cstheme="minorBidi"/>
              <w:noProof/>
              <w:szCs w:val="22"/>
              <w:lang w:val="fi-FI" w:eastAsia="fi-FI"/>
            </w:rPr>
          </w:pPr>
          <w:hyperlink w:anchor="_Toc324843766" w:history="1">
            <w:r w:rsidR="00A77770" w:rsidRPr="006B77DB">
              <w:rPr>
                <w:rStyle w:val="Hyperlink"/>
                <w:noProof/>
              </w:rPr>
              <w:t>7</w:t>
            </w:r>
            <w:r w:rsidR="00A77770">
              <w:rPr>
                <w:rFonts w:asciiTheme="minorHAnsi" w:eastAsiaTheme="minorEastAsia" w:hAnsiTheme="minorHAnsi" w:cstheme="minorBidi"/>
                <w:noProof/>
                <w:szCs w:val="22"/>
                <w:lang w:val="fi-FI" w:eastAsia="fi-FI"/>
              </w:rPr>
              <w:tab/>
            </w:r>
            <w:r w:rsidR="00A77770" w:rsidRPr="006B77DB">
              <w:rPr>
                <w:rStyle w:val="Hyperlink"/>
                <w:noProof/>
              </w:rPr>
              <w:t>ScalaCheck Integration</w:t>
            </w:r>
            <w:r w:rsidR="00A77770">
              <w:rPr>
                <w:noProof/>
                <w:webHidden/>
              </w:rPr>
              <w:tab/>
            </w:r>
            <w:r w:rsidR="00A77770">
              <w:rPr>
                <w:noProof/>
                <w:webHidden/>
              </w:rPr>
              <w:fldChar w:fldCharType="begin"/>
            </w:r>
            <w:r w:rsidR="00A77770">
              <w:rPr>
                <w:noProof/>
                <w:webHidden/>
              </w:rPr>
              <w:instrText xml:space="preserve"> PAGEREF _Toc324843766 \h </w:instrText>
            </w:r>
            <w:r w:rsidR="00A77770">
              <w:rPr>
                <w:noProof/>
                <w:webHidden/>
              </w:rPr>
            </w:r>
            <w:r w:rsidR="00A77770">
              <w:rPr>
                <w:noProof/>
                <w:webHidden/>
              </w:rPr>
              <w:fldChar w:fldCharType="separate"/>
            </w:r>
            <w:r>
              <w:rPr>
                <w:noProof/>
                <w:webHidden/>
              </w:rPr>
              <w:t>14</w:t>
            </w:r>
            <w:r w:rsidR="00A77770">
              <w:rPr>
                <w:noProof/>
                <w:webHidden/>
              </w:rPr>
              <w:fldChar w:fldCharType="end"/>
            </w:r>
          </w:hyperlink>
        </w:p>
        <w:p w14:paraId="4BB92622" w14:textId="32C54FD3" w:rsidR="00A77770" w:rsidRDefault="0074454E">
          <w:pPr>
            <w:pStyle w:val="TOC2"/>
            <w:rPr>
              <w:rFonts w:asciiTheme="minorHAnsi" w:eastAsiaTheme="minorEastAsia" w:hAnsiTheme="minorHAnsi" w:cstheme="minorBidi"/>
              <w:noProof/>
              <w:sz w:val="22"/>
              <w:szCs w:val="22"/>
              <w:lang w:val="fi-FI" w:eastAsia="fi-FI"/>
            </w:rPr>
          </w:pPr>
          <w:hyperlink w:anchor="_Toc324843767" w:history="1">
            <w:r w:rsidR="00A77770" w:rsidRPr="006B77DB">
              <w:rPr>
                <w:rStyle w:val="Hyperlink"/>
                <w:noProof/>
              </w:rPr>
              <w:t>7.1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Using ScalaCheck to test Java code</w:t>
            </w:r>
            <w:r w:rsidR="00A77770">
              <w:rPr>
                <w:noProof/>
                <w:webHidden/>
              </w:rPr>
              <w:tab/>
            </w:r>
            <w:r w:rsidR="00A77770">
              <w:rPr>
                <w:noProof/>
                <w:webHidden/>
              </w:rPr>
              <w:fldChar w:fldCharType="begin"/>
            </w:r>
            <w:r w:rsidR="00A77770">
              <w:rPr>
                <w:noProof/>
                <w:webHidden/>
              </w:rPr>
              <w:instrText xml:space="preserve"> PAGEREF _Toc324843767 \h </w:instrText>
            </w:r>
            <w:r w:rsidR="00A77770">
              <w:rPr>
                <w:noProof/>
                <w:webHidden/>
              </w:rPr>
            </w:r>
            <w:r w:rsidR="00A77770">
              <w:rPr>
                <w:noProof/>
                <w:webHidden/>
              </w:rPr>
              <w:fldChar w:fldCharType="separate"/>
            </w:r>
            <w:r>
              <w:rPr>
                <w:noProof/>
                <w:webHidden/>
              </w:rPr>
              <w:t>14</w:t>
            </w:r>
            <w:r w:rsidR="00A77770">
              <w:rPr>
                <w:noProof/>
                <w:webHidden/>
              </w:rPr>
              <w:fldChar w:fldCharType="end"/>
            </w:r>
          </w:hyperlink>
        </w:p>
        <w:p w14:paraId="18F8C656" w14:textId="56941742" w:rsidR="00A77770" w:rsidRDefault="0074454E">
          <w:pPr>
            <w:pStyle w:val="TOC3"/>
            <w:rPr>
              <w:rFonts w:asciiTheme="minorHAnsi" w:eastAsiaTheme="minorEastAsia" w:hAnsiTheme="minorHAnsi" w:cstheme="minorBidi"/>
              <w:noProof/>
              <w:sz w:val="22"/>
              <w:szCs w:val="22"/>
              <w:lang w:val="fi-FI" w:eastAsia="fi-FI"/>
            </w:rPr>
          </w:pPr>
          <w:hyperlink w:anchor="_Toc324843768" w:history="1">
            <w:r w:rsidR="00A77770" w:rsidRPr="006B77DB">
              <w:rPr>
                <w:rStyle w:val="Hyperlink"/>
                <w:noProof/>
              </w:rPr>
              <w:t>7.1.1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The scenario</w:t>
            </w:r>
            <w:r w:rsidR="00A77770">
              <w:rPr>
                <w:noProof/>
                <w:webHidden/>
              </w:rPr>
              <w:tab/>
            </w:r>
            <w:r w:rsidR="00A77770">
              <w:rPr>
                <w:noProof/>
                <w:webHidden/>
              </w:rPr>
              <w:fldChar w:fldCharType="begin"/>
            </w:r>
            <w:r w:rsidR="00A77770">
              <w:rPr>
                <w:noProof/>
                <w:webHidden/>
              </w:rPr>
              <w:instrText xml:space="preserve"> PAGEREF _Toc324843768 \h </w:instrText>
            </w:r>
            <w:r w:rsidR="00A77770">
              <w:rPr>
                <w:noProof/>
                <w:webHidden/>
              </w:rPr>
            </w:r>
            <w:r w:rsidR="00A77770">
              <w:rPr>
                <w:noProof/>
                <w:webHidden/>
              </w:rPr>
              <w:fldChar w:fldCharType="separate"/>
            </w:r>
            <w:r>
              <w:rPr>
                <w:noProof/>
                <w:webHidden/>
              </w:rPr>
              <w:t>15</w:t>
            </w:r>
            <w:r w:rsidR="00A77770">
              <w:rPr>
                <w:noProof/>
                <w:webHidden/>
              </w:rPr>
              <w:fldChar w:fldCharType="end"/>
            </w:r>
          </w:hyperlink>
        </w:p>
        <w:p w14:paraId="1ADD9EDF" w14:textId="0A4D355E" w:rsidR="00A77770" w:rsidRDefault="0074454E">
          <w:pPr>
            <w:pStyle w:val="TOC3"/>
            <w:rPr>
              <w:rFonts w:asciiTheme="minorHAnsi" w:eastAsiaTheme="minorEastAsia" w:hAnsiTheme="minorHAnsi" w:cstheme="minorBidi"/>
              <w:noProof/>
              <w:sz w:val="22"/>
              <w:szCs w:val="22"/>
              <w:lang w:val="fi-FI" w:eastAsia="fi-FI"/>
            </w:rPr>
          </w:pPr>
          <w:hyperlink w:anchor="_Toc324843769" w:history="1">
            <w:r w:rsidR="00A77770" w:rsidRPr="006B77DB">
              <w:rPr>
                <w:rStyle w:val="Hyperlink"/>
                <w:noProof/>
              </w:rPr>
              <w:t>7.1.2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The tests</w:t>
            </w:r>
            <w:r w:rsidR="00A77770">
              <w:rPr>
                <w:noProof/>
                <w:webHidden/>
              </w:rPr>
              <w:tab/>
            </w:r>
            <w:r w:rsidR="00A77770">
              <w:rPr>
                <w:noProof/>
                <w:webHidden/>
              </w:rPr>
              <w:fldChar w:fldCharType="begin"/>
            </w:r>
            <w:r w:rsidR="00A77770">
              <w:rPr>
                <w:noProof/>
                <w:webHidden/>
              </w:rPr>
              <w:instrText xml:space="preserve"> PAGEREF _Toc324843769 \h </w:instrText>
            </w:r>
            <w:r w:rsidR="00A77770">
              <w:rPr>
                <w:noProof/>
                <w:webHidden/>
              </w:rPr>
            </w:r>
            <w:r w:rsidR="00A77770">
              <w:rPr>
                <w:noProof/>
                <w:webHidden/>
              </w:rPr>
              <w:fldChar w:fldCharType="separate"/>
            </w:r>
            <w:r>
              <w:rPr>
                <w:noProof/>
                <w:webHidden/>
              </w:rPr>
              <w:t>16</w:t>
            </w:r>
            <w:r w:rsidR="00A77770">
              <w:rPr>
                <w:noProof/>
                <w:webHidden/>
              </w:rPr>
              <w:fldChar w:fldCharType="end"/>
            </w:r>
          </w:hyperlink>
        </w:p>
        <w:p w14:paraId="43248B62" w14:textId="4F050A53" w:rsidR="00A77770" w:rsidRDefault="0074454E">
          <w:pPr>
            <w:pStyle w:val="TOC2"/>
            <w:rPr>
              <w:rFonts w:asciiTheme="minorHAnsi" w:eastAsiaTheme="minorEastAsia" w:hAnsiTheme="minorHAnsi" w:cstheme="minorBidi"/>
              <w:noProof/>
              <w:sz w:val="22"/>
              <w:szCs w:val="22"/>
              <w:lang w:val="fi-FI" w:eastAsia="fi-FI"/>
            </w:rPr>
          </w:pPr>
          <w:hyperlink w:anchor="_Toc324843770" w:history="1">
            <w:r w:rsidR="00A77770" w:rsidRPr="006B77DB">
              <w:rPr>
                <w:rStyle w:val="Hyperlink"/>
                <w:noProof/>
              </w:rPr>
              <w:t>7.2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Using ScalaCheck with Scala Specs</w:t>
            </w:r>
            <w:r w:rsidR="00A77770">
              <w:rPr>
                <w:noProof/>
                <w:webHidden/>
              </w:rPr>
              <w:tab/>
            </w:r>
            <w:r w:rsidR="00A77770">
              <w:rPr>
                <w:noProof/>
                <w:webHidden/>
              </w:rPr>
              <w:fldChar w:fldCharType="begin"/>
            </w:r>
            <w:r w:rsidR="00A77770">
              <w:rPr>
                <w:noProof/>
                <w:webHidden/>
              </w:rPr>
              <w:instrText xml:space="preserve"> PAGEREF _Toc324843770 \h </w:instrText>
            </w:r>
            <w:r w:rsidR="00A77770">
              <w:rPr>
                <w:noProof/>
                <w:webHidden/>
              </w:rPr>
            </w:r>
            <w:r w:rsidR="00A77770">
              <w:rPr>
                <w:noProof/>
                <w:webHidden/>
              </w:rPr>
              <w:fldChar w:fldCharType="separate"/>
            </w:r>
            <w:r>
              <w:rPr>
                <w:noProof/>
                <w:webHidden/>
              </w:rPr>
              <w:t>18</w:t>
            </w:r>
            <w:r w:rsidR="00A77770">
              <w:rPr>
                <w:noProof/>
                <w:webHidden/>
              </w:rPr>
              <w:fldChar w:fldCharType="end"/>
            </w:r>
          </w:hyperlink>
        </w:p>
        <w:p w14:paraId="6C03F52F" w14:textId="0F69EE51" w:rsidR="00A77770" w:rsidRDefault="0074454E">
          <w:pPr>
            <w:pStyle w:val="TOC2"/>
            <w:rPr>
              <w:rFonts w:asciiTheme="minorHAnsi" w:eastAsiaTheme="minorEastAsia" w:hAnsiTheme="minorHAnsi" w:cstheme="minorBidi"/>
              <w:noProof/>
              <w:sz w:val="22"/>
              <w:szCs w:val="22"/>
              <w:lang w:val="fi-FI" w:eastAsia="fi-FI"/>
            </w:rPr>
          </w:pPr>
          <w:hyperlink w:anchor="_Toc324843771" w:history="1">
            <w:r w:rsidR="00A77770" w:rsidRPr="006B77DB">
              <w:rPr>
                <w:rStyle w:val="Hyperlink"/>
                <w:noProof/>
              </w:rPr>
              <w:t>7.3</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Using ScalaCheck with ScalaTest</w:t>
            </w:r>
            <w:r w:rsidR="00A77770">
              <w:rPr>
                <w:noProof/>
                <w:webHidden/>
              </w:rPr>
              <w:tab/>
            </w:r>
            <w:r w:rsidR="00A77770">
              <w:rPr>
                <w:noProof/>
                <w:webHidden/>
              </w:rPr>
              <w:fldChar w:fldCharType="begin"/>
            </w:r>
            <w:r w:rsidR="00A77770">
              <w:rPr>
                <w:noProof/>
                <w:webHidden/>
              </w:rPr>
              <w:instrText xml:space="preserve"> PAGEREF _Toc324843771 \h </w:instrText>
            </w:r>
            <w:r w:rsidR="00A77770">
              <w:rPr>
                <w:noProof/>
                <w:webHidden/>
              </w:rPr>
            </w:r>
            <w:r w:rsidR="00A77770">
              <w:rPr>
                <w:noProof/>
                <w:webHidden/>
              </w:rPr>
              <w:fldChar w:fldCharType="separate"/>
            </w:r>
            <w:r>
              <w:rPr>
                <w:noProof/>
                <w:webHidden/>
              </w:rPr>
              <w:t>20</w:t>
            </w:r>
            <w:r w:rsidR="00A77770">
              <w:rPr>
                <w:noProof/>
                <w:webHidden/>
              </w:rPr>
              <w:fldChar w:fldCharType="end"/>
            </w:r>
          </w:hyperlink>
        </w:p>
        <w:p w14:paraId="6EE1E9F5" w14:textId="6DE85CEF" w:rsidR="00A77770" w:rsidRDefault="0074454E">
          <w:pPr>
            <w:pStyle w:val="TOC2"/>
            <w:rPr>
              <w:rFonts w:asciiTheme="minorHAnsi" w:eastAsiaTheme="minorEastAsia" w:hAnsiTheme="minorHAnsi" w:cstheme="minorBidi"/>
              <w:noProof/>
              <w:sz w:val="22"/>
              <w:szCs w:val="22"/>
              <w:lang w:val="fi-FI" w:eastAsia="fi-FI"/>
            </w:rPr>
          </w:pPr>
          <w:hyperlink w:anchor="_Toc324843772" w:history="1">
            <w:r w:rsidR="00A77770" w:rsidRPr="006B77DB">
              <w:rPr>
                <w:rStyle w:val="Hyperlink"/>
                <w:noProof/>
              </w:rPr>
              <w:t>7.4</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Using ScalaCheck with JUnit</w:t>
            </w:r>
            <w:r w:rsidR="00A77770">
              <w:rPr>
                <w:noProof/>
                <w:webHidden/>
              </w:rPr>
              <w:tab/>
            </w:r>
            <w:r w:rsidR="00A77770">
              <w:rPr>
                <w:noProof/>
                <w:webHidden/>
              </w:rPr>
              <w:fldChar w:fldCharType="begin"/>
            </w:r>
            <w:r w:rsidR="00A77770">
              <w:rPr>
                <w:noProof/>
                <w:webHidden/>
              </w:rPr>
              <w:instrText xml:space="preserve"> PAGEREF _Toc324843772 \h </w:instrText>
            </w:r>
            <w:r w:rsidR="00A77770">
              <w:rPr>
                <w:noProof/>
                <w:webHidden/>
              </w:rPr>
            </w:r>
            <w:r w:rsidR="00A77770">
              <w:rPr>
                <w:noProof/>
                <w:webHidden/>
              </w:rPr>
              <w:fldChar w:fldCharType="separate"/>
            </w:r>
            <w:r>
              <w:rPr>
                <w:noProof/>
                <w:webHidden/>
              </w:rPr>
              <w:t>23</w:t>
            </w:r>
            <w:r w:rsidR="00A77770">
              <w:rPr>
                <w:noProof/>
                <w:webHidden/>
              </w:rPr>
              <w:fldChar w:fldCharType="end"/>
            </w:r>
          </w:hyperlink>
        </w:p>
        <w:p w14:paraId="6BD94CC5" w14:textId="06422FEB" w:rsidR="00A77770" w:rsidRDefault="0074454E">
          <w:pPr>
            <w:pStyle w:val="TOC3"/>
            <w:rPr>
              <w:rFonts w:asciiTheme="minorHAnsi" w:eastAsiaTheme="minorEastAsia" w:hAnsiTheme="minorHAnsi" w:cstheme="minorBidi"/>
              <w:noProof/>
              <w:sz w:val="22"/>
              <w:szCs w:val="22"/>
              <w:lang w:val="fi-FI" w:eastAsia="fi-FI"/>
            </w:rPr>
          </w:pPr>
          <w:hyperlink w:anchor="_Toc324843773" w:history="1">
            <w:r w:rsidR="00A77770" w:rsidRPr="006B77DB">
              <w:rPr>
                <w:rStyle w:val="Hyperlink"/>
                <w:noProof/>
              </w:rPr>
              <w:t>7.4.1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Using JUnit’s assertTrue</w:t>
            </w:r>
            <w:r w:rsidR="00A77770">
              <w:rPr>
                <w:noProof/>
                <w:webHidden/>
              </w:rPr>
              <w:tab/>
            </w:r>
            <w:r w:rsidR="00A77770">
              <w:rPr>
                <w:noProof/>
                <w:webHidden/>
              </w:rPr>
              <w:fldChar w:fldCharType="begin"/>
            </w:r>
            <w:r w:rsidR="00A77770">
              <w:rPr>
                <w:noProof/>
                <w:webHidden/>
              </w:rPr>
              <w:instrText xml:space="preserve"> PAGEREF _Toc324843773 \h </w:instrText>
            </w:r>
            <w:r w:rsidR="00A77770">
              <w:rPr>
                <w:noProof/>
                <w:webHidden/>
              </w:rPr>
            </w:r>
            <w:r w:rsidR="00A77770">
              <w:rPr>
                <w:noProof/>
                <w:webHidden/>
              </w:rPr>
              <w:fldChar w:fldCharType="separate"/>
            </w:r>
            <w:r>
              <w:rPr>
                <w:noProof/>
                <w:webHidden/>
              </w:rPr>
              <w:t>23</w:t>
            </w:r>
            <w:r w:rsidR="00A77770">
              <w:rPr>
                <w:noProof/>
                <w:webHidden/>
              </w:rPr>
              <w:fldChar w:fldCharType="end"/>
            </w:r>
          </w:hyperlink>
        </w:p>
        <w:p w14:paraId="0A6309A5" w14:textId="3434FDD9" w:rsidR="00A77770" w:rsidRDefault="0074454E">
          <w:pPr>
            <w:pStyle w:val="TOC3"/>
            <w:rPr>
              <w:rFonts w:asciiTheme="minorHAnsi" w:eastAsiaTheme="minorEastAsia" w:hAnsiTheme="minorHAnsi" w:cstheme="minorBidi"/>
              <w:noProof/>
              <w:sz w:val="22"/>
              <w:szCs w:val="22"/>
              <w:lang w:val="fi-FI" w:eastAsia="fi-FI"/>
            </w:rPr>
          </w:pPr>
          <w:hyperlink w:anchor="_Toc324843774" w:history="1">
            <w:r w:rsidR="00A77770" w:rsidRPr="006B77DB">
              <w:rPr>
                <w:rStyle w:val="Hyperlink"/>
                <w:noProof/>
              </w:rPr>
              <w:t>7.4.2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Using a custom JUnit runner</w:t>
            </w:r>
            <w:r w:rsidR="00A77770">
              <w:rPr>
                <w:noProof/>
                <w:webHidden/>
              </w:rPr>
              <w:tab/>
            </w:r>
            <w:r w:rsidR="00A77770">
              <w:rPr>
                <w:noProof/>
                <w:webHidden/>
              </w:rPr>
              <w:fldChar w:fldCharType="begin"/>
            </w:r>
            <w:r w:rsidR="00A77770">
              <w:rPr>
                <w:noProof/>
                <w:webHidden/>
              </w:rPr>
              <w:instrText xml:space="preserve"> PAGEREF _Toc324843774 \h </w:instrText>
            </w:r>
            <w:r w:rsidR="00A77770">
              <w:rPr>
                <w:noProof/>
                <w:webHidden/>
              </w:rPr>
            </w:r>
            <w:r w:rsidR="00A77770">
              <w:rPr>
                <w:noProof/>
                <w:webHidden/>
              </w:rPr>
              <w:fldChar w:fldCharType="separate"/>
            </w:r>
            <w:r>
              <w:rPr>
                <w:noProof/>
                <w:webHidden/>
              </w:rPr>
              <w:t>24</w:t>
            </w:r>
            <w:r w:rsidR="00A77770">
              <w:rPr>
                <w:noProof/>
                <w:webHidden/>
              </w:rPr>
              <w:fldChar w:fldCharType="end"/>
            </w:r>
          </w:hyperlink>
        </w:p>
        <w:p w14:paraId="1475BDF6" w14:textId="6FFB3F80" w:rsidR="00A77770" w:rsidRDefault="0074454E">
          <w:pPr>
            <w:pStyle w:val="TOC1"/>
            <w:rPr>
              <w:rFonts w:asciiTheme="minorHAnsi" w:eastAsiaTheme="minorEastAsia" w:hAnsiTheme="minorHAnsi" w:cstheme="minorBidi"/>
              <w:noProof/>
              <w:szCs w:val="22"/>
              <w:lang w:val="fi-FI" w:eastAsia="fi-FI"/>
            </w:rPr>
          </w:pPr>
          <w:hyperlink w:anchor="_Toc324843775" w:history="1">
            <w:r w:rsidR="00A77770" w:rsidRPr="006B77DB">
              <w:rPr>
                <w:rStyle w:val="Hyperlink"/>
                <w:noProof/>
              </w:rPr>
              <w:t>8</w:t>
            </w:r>
            <w:r w:rsidR="00A77770">
              <w:rPr>
                <w:rFonts w:asciiTheme="minorHAnsi" w:eastAsiaTheme="minorEastAsia" w:hAnsiTheme="minorHAnsi" w:cstheme="minorBidi"/>
                <w:noProof/>
                <w:szCs w:val="22"/>
                <w:lang w:val="fi-FI" w:eastAsia="fi-FI"/>
              </w:rPr>
              <w:tab/>
            </w:r>
            <w:r w:rsidR="00A77770" w:rsidRPr="006B77DB">
              <w:rPr>
                <w:rStyle w:val="Hyperlink"/>
                <w:noProof/>
              </w:rPr>
              <w:t>Real World Scenario: Testing a Hadoop MAp-Reduce Job with ScalaCheck</w:t>
            </w:r>
            <w:r w:rsidR="00A77770">
              <w:rPr>
                <w:noProof/>
                <w:webHidden/>
              </w:rPr>
              <w:tab/>
            </w:r>
            <w:r w:rsidR="00A77770">
              <w:rPr>
                <w:noProof/>
                <w:webHidden/>
              </w:rPr>
              <w:fldChar w:fldCharType="begin"/>
            </w:r>
            <w:r w:rsidR="00A77770">
              <w:rPr>
                <w:noProof/>
                <w:webHidden/>
              </w:rPr>
              <w:instrText xml:space="preserve"> PAGEREF _Toc324843775 \h </w:instrText>
            </w:r>
            <w:r w:rsidR="00A77770">
              <w:rPr>
                <w:noProof/>
                <w:webHidden/>
              </w:rPr>
            </w:r>
            <w:r w:rsidR="00A77770">
              <w:rPr>
                <w:noProof/>
                <w:webHidden/>
              </w:rPr>
              <w:fldChar w:fldCharType="separate"/>
            </w:r>
            <w:r>
              <w:rPr>
                <w:noProof/>
                <w:webHidden/>
              </w:rPr>
              <w:t>25</w:t>
            </w:r>
            <w:r w:rsidR="00A77770">
              <w:rPr>
                <w:noProof/>
                <w:webHidden/>
              </w:rPr>
              <w:fldChar w:fldCharType="end"/>
            </w:r>
          </w:hyperlink>
        </w:p>
        <w:p w14:paraId="040530A1" w14:textId="14C01141" w:rsidR="00A77770" w:rsidRDefault="0074454E">
          <w:pPr>
            <w:pStyle w:val="TOC2"/>
            <w:rPr>
              <w:rFonts w:asciiTheme="minorHAnsi" w:eastAsiaTheme="minorEastAsia" w:hAnsiTheme="minorHAnsi" w:cstheme="minorBidi"/>
              <w:noProof/>
              <w:sz w:val="22"/>
              <w:szCs w:val="22"/>
              <w:lang w:val="fi-FI" w:eastAsia="fi-FI"/>
            </w:rPr>
          </w:pPr>
          <w:hyperlink w:anchor="_Toc324843776" w:history="1">
            <w:r w:rsidR="00A77770" w:rsidRPr="006B77DB">
              <w:rPr>
                <w:rStyle w:val="Hyperlink"/>
                <w:noProof/>
              </w:rPr>
              <w:t>8.1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Hadoop</w:t>
            </w:r>
            <w:r w:rsidR="00A77770">
              <w:rPr>
                <w:noProof/>
                <w:webHidden/>
              </w:rPr>
              <w:tab/>
            </w:r>
            <w:r w:rsidR="00A77770">
              <w:rPr>
                <w:noProof/>
                <w:webHidden/>
              </w:rPr>
              <w:fldChar w:fldCharType="begin"/>
            </w:r>
            <w:r w:rsidR="00A77770">
              <w:rPr>
                <w:noProof/>
                <w:webHidden/>
              </w:rPr>
              <w:instrText xml:space="preserve"> PAGEREF _Toc324843776 \h </w:instrText>
            </w:r>
            <w:r w:rsidR="00A77770">
              <w:rPr>
                <w:noProof/>
                <w:webHidden/>
              </w:rPr>
            </w:r>
            <w:r w:rsidR="00A77770">
              <w:rPr>
                <w:noProof/>
                <w:webHidden/>
              </w:rPr>
              <w:fldChar w:fldCharType="separate"/>
            </w:r>
            <w:r>
              <w:rPr>
                <w:noProof/>
                <w:webHidden/>
              </w:rPr>
              <w:t>25</w:t>
            </w:r>
            <w:r w:rsidR="00A77770">
              <w:rPr>
                <w:noProof/>
                <w:webHidden/>
              </w:rPr>
              <w:fldChar w:fldCharType="end"/>
            </w:r>
          </w:hyperlink>
        </w:p>
        <w:p w14:paraId="5627550C" w14:textId="2762B8EA" w:rsidR="00A77770" w:rsidRDefault="0074454E">
          <w:pPr>
            <w:pStyle w:val="TOC2"/>
            <w:rPr>
              <w:rFonts w:asciiTheme="minorHAnsi" w:eastAsiaTheme="minorEastAsia" w:hAnsiTheme="minorHAnsi" w:cstheme="minorBidi"/>
              <w:noProof/>
              <w:sz w:val="22"/>
              <w:szCs w:val="22"/>
              <w:lang w:val="fi-FI" w:eastAsia="fi-FI"/>
            </w:rPr>
          </w:pPr>
          <w:hyperlink w:anchor="_Toc324843777" w:history="1">
            <w:r w:rsidR="00A77770" w:rsidRPr="006B77DB">
              <w:rPr>
                <w:rStyle w:val="Hyperlink"/>
                <w:noProof/>
              </w:rPr>
              <w:t>8.2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The scenario</w:t>
            </w:r>
            <w:r w:rsidR="00A77770">
              <w:rPr>
                <w:noProof/>
                <w:webHidden/>
              </w:rPr>
              <w:tab/>
            </w:r>
            <w:r w:rsidR="00A77770">
              <w:rPr>
                <w:noProof/>
                <w:webHidden/>
              </w:rPr>
              <w:fldChar w:fldCharType="begin"/>
            </w:r>
            <w:r w:rsidR="00A77770">
              <w:rPr>
                <w:noProof/>
                <w:webHidden/>
              </w:rPr>
              <w:instrText xml:space="preserve"> PAGEREF _Toc324843777 \h </w:instrText>
            </w:r>
            <w:r w:rsidR="00A77770">
              <w:rPr>
                <w:noProof/>
                <w:webHidden/>
              </w:rPr>
            </w:r>
            <w:r w:rsidR="00A77770">
              <w:rPr>
                <w:noProof/>
                <w:webHidden/>
              </w:rPr>
              <w:fldChar w:fldCharType="separate"/>
            </w:r>
            <w:r>
              <w:rPr>
                <w:noProof/>
                <w:webHidden/>
              </w:rPr>
              <w:t>25</w:t>
            </w:r>
            <w:r w:rsidR="00A77770">
              <w:rPr>
                <w:noProof/>
                <w:webHidden/>
              </w:rPr>
              <w:fldChar w:fldCharType="end"/>
            </w:r>
          </w:hyperlink>
        </w:p>
        <w:p w14:paraId="3DF68EEB" w14:textId="115CBBBB" w:rsidR="00A77770" w:rsidRDefault="0074454E">
          <w:pPr>
            <w:pStyle w:val="TOC3"/>
            <w:rPr>
              <w:rFonts w:asciiTheme="minorHAnsi" w:eastAsiaTheme="minorEastAsia" w:hAnsiTheme="minorHAnsi" w:cstheme="minorBidi"/>
              <w:noProof/>
              <w:sz w:val="22"/>
              <w:szCs w:val="22"/>
              <w:lang w:val="fi-FI" w:eastAsia="fi-FI"/>
            </w:rPr>
          </w:pPr>
          <w:hyperlink w:anchor="_Toc324843778" w:history="1">
            <w:r w:rsidR="00A77770" w:rsidRPr="006B77DB">
              <w:rPr>
                <w:rStyle w:val="Hyperlink"/>
                <w:noProof/>
              </w:rPr>
              <w:t>8.2.1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WordCount mapper</w:t>
            </w:r>
            <w:r w:rsidR="00A77770">
              <w:rPr>
                <w:noProof/>
                <w:webHidden/>
              </w:rPr>
              <w:tab/>
            </w:r>
            <w:r w:rsidR="00A77770">
              <w:rPr>
                <w:noProof/>
                <w:webHidden/>
              </w:rPr>
              <w:fldChar w:fldCharType="begin"/>
            </w:r>
            <w:r w:rsidR="00A77770">
              <w:rPr>
                <w:noProof/>
                <w:webHidden/>
              </w:rPr>
              <w:instrText xml:space="preserve"> PAGEREF _Toc324843778 \h </w:instrText>
            </w:r>
            <w:r w:rsidR="00A77770">
              <w:rPr>
                <w:noProof/>
                <w:webHidden/>
              </w:rPr>
            </w:r>
            <w:r w:rsidR="00A77770">
              <w:rPr>
                <w:noProof/>
                <w:webHidden/>
              </w:rPr>
              <w:fldChar w:fldCharType="separate"/>
            </w:r>
            <w:r>
              <w:rPr>
                <w:noProof/>
                <w:webHidden/>
              </w:rPr>
              <w:t>26</w:t>
            </w:r>
            <w:r w:rsidR="00A77770">
              <w:rPr>
                <w:noProof/>
                <w:webHidden/>
              </w:rPr>
              <w:fldChar w:fldCharType="end"/>
            </w:r>
          </w:hyperlink>
        </w:p>
        <w:p w14:paraId="36D593E1" w14:textId="2D9ABCCB" w:rsidR="00A77770" w:rsidRDefault="0074454E">
          <w:pPr>
            <w:pStyle w:val="TOC3"/>
            <w:rPr>
              <w:rFonts w:asciiTheme="minorHAnsi" w:eastAsiaTheme="minorEastAsia" w:hAnsiTheme="minorHAnsi" w:cstheme="minorBidi"/>
              <w:noProof/>
              <w:sz w:val="22"/>
              <w:szCs w:val="22"/>
              <w:lang w:val="fi-FI" w:eastAsia="fi-FI"/>
            </w:rPr>
          </w:pPr>
          <w:hyperlink w:anchor="_Toc324843779" w:history="1">
            <w:r w:rsidR="00A77770" w:rsidRPr="006B77DB">
              <w:rPr>
                <w:rStyle w:val="Hyperlink"/>
                <w:noProof/>
              </w:rPr>
              <w:t>8.2.2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WordCount reducer</w:t>
            </w:r>
            <w:r w:rsidR="00A77770">
              <w:rPr>
                <w:noProof/>
                <w:webHidden/>
              </w:rPr>
              <w:tab/>
            </w:r>
            <w:r w:rsidR="00A77770">
              <w:rPr>
                <w:noProof/>
                <w:webHidden/>
              </w:rPr>
              <w:fldChar w:fldCharType="begin"/>
            </w:r>
            <w:r w:rsidR="00A77770">
              <w:rPr>
                <w:noProof/>
                <w:webHidden/>
              </w:rPr>
              <w:instrText xml:space="preserve"> PAGEREF _Toc324843779 \h </w:instrText>
            </w:r>
            <w:r w:rsidR="00A77770">
              <w:rPr>
                <w:noProof/>
                <w:webHidden/>
              </w:rPr>
            </w:r>
            <w:r w:rsidR="00A77770">
              <w:rPr>
                <w:noProof/>
                <w:webHidden/>
              </w:rPr>
              <w:fldChar w:fldCharType="separate"/>
            </w:r>
            <w:r>
              <w:rPr>
                <w:noProof/>
                <w:webHidden/>
              </w:rPr>
              <w:t>26</w:t>
            </w:r>
            <w:r w:rsidR="00A77770">
              <w:rPr>
                <w:noProof/>
                <w:webHidden/>
              </w:rPr>
              <w:fldChar w:fldCharType="end"/>
            </w:r>
          </w:hyperlink>
        </w:p>
        <w:p w14:paraId="3A96F5A8" w14:textId="244972A4" w:rsidR="00A77770" w:rsidRDefault="0074454E">
          <w:pPr>
            <w:pStyle w:val="TOC3"/>
            <w:rPr>
              <w:rFonts w:asciiTheme="minorHAnsi" w:eastAsiaTheme="minorEastAsia" w:hAnsiTheme="minorHAnsi" w:cstheme="minorBidi"/>
              <w:noProof/>
              <w:sz w:val="22"/>
              <w:szCs w:val="22"/>
              <w:lang w:val="fi-FI" w:eastAsia="fi-FI"/>
            </w:rPr>
          </w:pPr>
          <w:hyperlink w:anchor="_Toc324843780" w:history="1">
            <w:r w:rsidR="00A77770" w:rsidRPr="006B77DB">
              <w:rPr>
                <w:rStyle w:val="Hyperlink"/>
                <w:noProof/>
              </w:rPr>
              <w:t>8.2.3</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Input and output</w:t>
            </w:r>
            <w:r w:rsidR="00A77770">
              <w:rPr>
                <w:noProof/>
                <w:webHidden/>
              </w:rPr>
              <w:tab/>
            </w:r>
            <w:r w:rsidR="00A77770">
              <w:rPr>
                <w:noProof/>
                <w:webHidden/>
              </w:rPr>
              <w:fldChar w:fldCharType="begin"/>
            </w:r>
            <w:r w:rsidR="00A77770">
              <w:rPr>
                <w:noProof/>
                <w:webHidden/>
              </w:rPr>
              <w:instrText xml:space="preserve"> PAGEREF _Toc324843780 \h </w:instrText>
            </w:r>
            <w:r w:rsidR="00A77770">
              <w:rPr>
                <w:noProof/>
                <w:webHidden/>
              </w:rPr>
            </w:r>
            <w:r w:rsidR="00A77770">
              <w:rPr>
                <w:noProof/>
                <w:webHidden/>
              </w:rPr>
              <w:fldChar w:fldCharType="separate"/>
            </w:r>
            <w:r>
              <w:rPr>
                <w:noProof/>
                <w:webHidden/>
              </w:rPr>
              <w:t>27</w:t>
            </w:r>
            <w:r w:rsidR="00A77770">
              <w:rPr>
                <w:noProof/>
                <w:webHidden/>
              </w:rPr>
              <w:fldChar w:fldCharType="end"/>
            </w:r>
          </w:hyperlink>
        </w:p>
        <w:p w14:paraId="4C5AFC7B" w14:textId="30BFCE94" w:rsidR="00A77770" w:rsidRDefault="0074454E">
          <w:pPr>
            <w:pStyle w:val="TOC3"/>
            <w:rPr>
              <w:rFonts w:asciiTheme="minorHAnsi" w:eastAsiaTheme="minorEastAsia" w:hAnsiTheme="minorHAnsi" w:cstheme="minorBidi"/>
              <w:noProof/>
              <w:sz w:val="22"/>
              <w:szCs w:val="22"/>
              <w:lang w:val="fi-FI" w:eastAsia="fi-FI"/>
            </w:rPr>
          </w:pPr>
          <w:hyperlink w:anchor="_Toc324843781" w:history="1">
            <w:r w:rsidR="00A77770" w:rsidRPr="006B77DB">
              <w:rPr>
                <w:rStyle w:val="Hyperlink"/>
                <w:noProof/>
              </w:rPr>
              <w:t>8.2.4</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Other requirements</w:t>
            </w:r>
            <w:r w:rsidR="00A77770">
              <w:rPr>
                <w:noProof/>
                <w:webHidden/>
              </w:rPr>
              <w:tab/>
            </w:r>
            <w:r w:rsidR="00A77770">
              <w:rPr>
                <w:noProof/>
                <w:webHidden/>
              </w:rPr>
              <w:fldChar w:fldCharType="begin"/>
            </w:r>
            <w:r w:rsidR="00A77770">
              <w:rPr>
                <w:noProof/>
                <w:webHidden/>
              </w:rPr>
              <w:instrText xml:space="preserve"> PAGEREF _Toc324843781 \h </w:instrText>
            </w:r>
            <w:r w:rsidR="00A77770">
              <w:rPr>
                <w:noProof/>
                <w:webHidden/>
              </w:rPr>
            </w:r>
            <w:r w:rsidR="00A77770">
              <w:rPr>
                <w:noProof/>
                <w:webHidden/>
              </w:rPr>
              <w:fldChar w:fldCharType="separate"/>
            </w:r>
            <w:r>
              <w:rPr>
                <w:noProof/>
                <w:webHidden/>
              </w:rPr>
              <w:t>27</w:t>
            </w:r>
            <w:r w:rsidR="00A77770">
              <w:rPr>
                <w:noProof/>
                <w:webHidden/>
              </w:rPr>
              <w:fldChar w:fldCharType="end"/>
            </w:r>
          </w:hyperlink>
        </w:p>
        <w:p w14:paraId="5994DB57" w14:textId="4964C4CE" w:rsidR="00A77770" w:rsidRDefault="0074454E">
          <w:pPr>
            <w:pStyle w:val="TOC2"/>
            <w:rPr>
              <w:rFonts w:asciiTheme="minorHAnsi" w:eastAsiaTheme="minorEastAsia" w:hAnsiTheme="minorHAnsi" w:cstheme="minorBidi"/>
              <w:noProof/>
              <w:sz w:val="22"/>
              <w:szCs w:val="22"/>
              <w:lang w:val="fi-FI" w:eastAsia="fi-FI"/>
            </w:rPr>
          </w:pPr>
          <w:hyperlink w:anchor="_Toc324843782" w:history="1">
            <w:r w:rsidR="00A77770" w:rsidRPr="006B77DB">
              <w:rPr>
                <w:rStyle w:val="Hyperlink"/>
                <w:noProof/>
              </w:rPr>
              <w:t>8.3</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Defining the test cases</w:t>
            </w:r>
            <w:r w:rsidR="00A77770">
              <w:rPr>
                <w:noProof/>
                <w:webHidden/>
              </w:rPr>
              <w:tab/>
            </w:r>
            <w:r w:rsidR="00A77770">
              <w:rPr>
                <w:noProof/>
                <w:webHidden/>
              </w:rPr>
              <w:fldChar w:fldCharType="begin"/>
            </w:r>
            <w:r w:rsidR="00A77770">
              <w:rPr>
                <w:noProof/>
                <w:webHidden/>
              </w:rPr>
              <w:instrText xml:space="preserve"> PAGEREF _Toc324843782 \h </w:instrText>
            </w:r>
            <w:r w:rsidR="00A77770">
              <w:rPr>
                <w:noProof/>
                <w:webHidden/>
              </w:rPr>
            </w:r>
            <w:r w:rsidR="00A77770">
              <w:rPr>
                <w:noProof/>
                <w:webHidden/>
              </w:rPr>
              <w:fldChar w:fldCharType="separate"/>
            </w:r>
            <w:r>
              <w:rPr>
                <w:noProof/>
                <w:webHidden/>
              </w:rPr>
              <w:t>27</w:t>
            </w:r>
            <w:r w:rsidR="00A77770">
              <w:rPr>
                <w:noProof/>
                <w:webHidden/>
              </w:rPr>
              <w:fldChar w:fldCharType="end"/>
            </w:r>
          </w:hyperlink>
        </w:p>
        <w:p w14:paraId="3EAF7E95" w14:textId="39DEDFCA" w:rsidR="00A77770" w:rsidRDefault="0074454E">
          <w:pPr>
            <w:pStyle w:val="TOC2"/>
            <w:rPr>
              <w:rFonts w:asciiTheme="minorHAnsi" w:eastAsiaTheme="minorEastAsia" w:hAnsiTheme="minorHAnsi" w:cstheme="minorBidi"/>
              <w:noProof/>
              <w:sz w:val="22"/>
              <w:szCs w:val="22"/>
              <w:lang w:val="fi-FI" w:eastAsia="fi-FI"/>
            </w:rPr>
          </w:pPr>
          <w:hyperlink w:anchor="_Toc324843783" w:history="1">
            <w:r w:rsidR="00A77770" w:rsidRPr="006B77DB">
              <w:rPr>
                <w:rStyle w:val="Hyperlink"/>
                <w:noProof/>
              </w:rPr>
              <w:t>8.4</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Building the generators</w:t>
            </w:r>
            <w:r w:rsidR="00A77770">
              <w:rPr>
                <w:noProof/>
                <w:webHidden/>
              </w:rPr>
              <w:tab/>
            </w:r>
            <w:r w:rsidR="00A77770">
              <w:rPr>
                <w:noProof/>
                <w:webHidden/>
              </w:rPr>
              <w:fldChar w:fldCharType="begin"/>
            </w:r>
            <w:r w:rsidR="00A77770">
              <w:rPr>
                <w:noProof/>
                <w:webHidden/>
              </w:rPr>
              <w:instrText xml:space="preserve"> PAGEREF _Toc324843783 \h </w:instrText>
            </w:r>
            <w:r w:rsidR="00A77770">
              <w:rPr>
                <w:noProof/>
                <w:webHidden/>
              </w:rPr>
            </w:r>
            <w:r w:rsidR="00A77770">
              <w:rPr>
                <w:noProof/>
                <w:webHidden/>
              </w:rPr>
              <w:fldChar w:fldCharType="separate"/>
            </w:r>
            <w:r>
              <w:rPr>
                <w:noProof/>
                <w:webHidden/>
              </w:rPr>
              <w:t>27</w:t>
            </w:r>
            <w:r w:rsidR="00A77770">
              <w:rPr>
                <w:noProof/>
                <w:webHidden/>
              </w:rPr>
              <w:fldChar w:fldCharType="end"/>
            </w:r>
          </w:hyperlink>
        </w:p>
        <w:p w14:paraId="6D97FC22" w14:textId="363C10C4" w:rsidR="00A77770" w:rsidRDefault="0074454E">
          <w:pPr>
            <w:pStyle w:val="TOC3"/>
            <w:rPr>
              <w:rFonts w:asciiTheme="minorHAnsi" w:eastAsiaTheme="minorEastAsia" w:hAnsiTheme="minorHAnsi" w:cstheme="minorBidi"/>
              <w:noProof/>
              <w:sz w:val="22"/>
              <w:szCs w:val="22"/>
              <w:lang w:val="fi-FI" w:eastAsia="fi-FI"/>
            </w:rPr>
          </w:pPr>
          <w:hyperlink w:anchor="_Toc324843784" w:history="1">
            <w:r w:rsidR="00A77770" w:rsidRPr="006B77DB">
              <w:rPr>
                <w:rStyle w:val="Hyperlink"/>
                <w:noProof/>
              </w:rPr>
              <w:t>8.4.1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Building the basic generators</w:t>
            </w:r>
            <w:r w:rsidR="00A77770">
              <w:rPr>
                <w:noProof/>
                <w:webHidden/>
              </w:rPr>
              <w:tab/>
            </w:r>
            <w:r w:rsidR="00A77770">
              <w:rPr>
                <w:noProof/>
                <w:webHidden/>
              </w:rPr>
              <w:fldChar w:fldCharType="begin"/>
            </w:r>
            <w:r w:rsidR="00A77770">
              <w:rPr>
                <w:noProof/>
                <w:webHidden/>
              </w:rPr>
              <w:instrText xml:space="preserve"> PAGEREF _Toc324843784 \h </w:instrText>
            </w:r>
            <w:r w:rsidR="00A77770">
              <w:rPr>
                <w:noProof/>
                <w:webHidden/>
              </w:rPr>
            </w:r>
            <w:r w:rsidR="00A77770">
              <w:rPr>
                <w:noProof/>
                <w:webHidden/>
              </w:rPr>
              <w:fldChar w:fldCharType="separate"/>
            </w:r>
            <w:r>
              <w:rPr>
                <w:noProof/>
                <w:webHidden/>
              </w:rPr>
              <w:t>28</w:t>
            </w:r>
            <w:r w:rsidR="00A77770">
              <w:rPr>
                <w:noProof/>
                <w:webHidden/>
              </w:rPr>
              <w:fldChar w:fldCharType="end"/>
            </w:r>
          </w:hyperlink>
        </w:p>
        <w:p w14:paraId="7AB094AA" w14:textId="395BF483" w:rsidR="00A77770" w:rsidRDefault="0074454E">
          <w:pPr>
            <w:pStyle w:val="TOC3"/>
            <w:rPr>
              <w:rFonts w:asciiTheme="minorHAnsi" w:eastAsiaTheme="minorEastAsia" w:hAnsiTheme="minorHAnsi" w:cstheme="minorBidi"/>
              <w:noProof/>
              <w:sz w:val="22"/>
              <w:szCs w:val="22"/>
              <w:lang w:val="fi-FI" w:eastAsia="fi-FI"/>
            </w:rPr>
          </w:pPr>
          <w:hyperlink w:anchor="_Toc324843785" w:history="1">
            <w:r w:rsidR="00A77770" w:rsidRPr="006B77DB">
              <w:rPr>
                <w:rStyle w:val="Hyperlink"/>
                <w:noProof/>
              </w:rPr>
              <w:t>8.4.2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Hadoop generators</w:t>
            </w:r>
            <w:r w:rsidR="00A77770">
              <w:rPr>
                <w:noProof/>
                <w:webHidden/>
              </w:rPr>
              <w:tab/>
            </w:r>
            <w:r w:rsidR="00A77770">
              <w:rPr>
                <w:noProof/>
                <w:webHidden/>
              </w:rPr>
              <w:fldChar w:fldCharType="begin"/>
            </w:r>
            <w:r w:rsidR="00A77770">
              <w:rPr>
                <w:noProof/>
                <w:webHidden/>
              </w:rPr>
              <w:instrText xml:space="preserve"> PAGEREF _Toc324843785 \h </w:instrText>
            </w:r>
            <w:r w:rsidR="00A77770">
              <w:rPr>
                <w:noProof/>
                <w:webHidden/>
              </w:rPr>
            </w:r>
            <w:r w:rsidR="00A77770">
              <w:rPr>
                <w:noProof/>
                <w:webHidden/>
              </w:rPr>
              <w:fldChar w:fldCharType="separate"/>
            </w:r>
            <w:r>
              <w:rPr>
                <w:noProof/>
                <w:webHidden/>
              </w:rPr>
              <w:t>29</w:t>
            </w:r>
            <w:r w:rsidR="00A77770">
              <w:rPr>
                <w:noProof/>
                <w:webHidden/>
              </w:rPr>
              <w:fldChar w:fldCharType="end"/>
            </w:r>
          </w:hyperlink>
        </w:p>
        <w:p w14:paraId="634448BF" w14:textId="17C0201B" w:rsidR="00A77770" w:rsidRDefault="0074454E">
          <w:pPr>
            <w:pStyle w:val="TOC3"/>
            <w:rPr>
              <w:rFonts w:asciiTheme="minorHAnsi" w:eastAsiaTheme="minorEastAsia" w:hAnsiTheme="minorHAnsi" w:cstheme="minorBidi"/>
              <w:noProof/>
              <w:sz w:val="22"/>
              <w:szCs w:val="22"/>
              <w:lang w:val="fi-FI" w:eastAsia="fi-FI"/>
            </w:rPr>
          </w:pPr>
          <w:hyperlink w:anchor="_Toc324843786" w:history="1">
            <w:r w:rsidR="00A77770" w:rsidRPr="006B77DB">
              <w:rPr>
                <w:rStyle w:val="Hyperlink"/>
                <w:noProof/>
              </w:rPr>
              <w:t>8.4.3</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Testing the Generators</w:t>
            </w:r>
            <w:r w:rsidR="00A77770">
              <w:rPr>
                <w:noProof/>
                <w:webHidden/>
              </w:rPr>
              <w:tab/>
            </w:r>
            <w:r w:rsidR="00A77770">
              <w:rPr>
                <w:noProof/>
                <w:webHidden/>
              </w:rPr>
              <w:fldChar w:fldCharType="begin"/>
            </w:r>
            <w:r w:rsidR="00A77770">
              <w:rPr>
                <w:noProof/>
                <w:webHidden/>
              </w:rPr>
              <w:instrText xml:space="preserve"> PAGEREF _Toc324843786 \h </w:instrText>
            </w:r>
            <w:r w:rsidR="00A77770">
              <w:rPr>
                <w:noProof/>
                <w:webHidden/>
              </w:rPr>
            </w:r>
            <w:r w:rsidR="00A77770">
              <w:rPr>
                <w:noProof/>
                <w:webHidden/>
              </w:rPr>
              <w:fldChar w:fldCharType="separate"/>
            </w:r>
            <w:r>
              <w:rPr>
                <w:noProof/>
                <w:webHidden/>
              </w:rPr>
              <w:t>30</w:t>
            </w:r>
            <w:r w:rsidR="00A77770">
              <w:rPr>
                <w:noProof/>
                <w:webHidden/>
              </w:rPr>
              <w:fldChar w:fldCharType="end"/>
            </w:r>
          </w:hyperlink>
        </w:p>
        <w:p w14:paraId="4DA7C57E" w14:textId="409C6F78" w:rsidR="00A77770" w:rsidRDefault="0074454E">
          <w:pPr>
            <w:pStyle w:val="TOC2"/>
            <w:rPr>
              <w:rFonts w:asciiTheme="minorHAnsi" w:eastAsiaTheme="minorEastAsia" w:hAnsiTheme="minorHAnsi" w:cstheme="minorBidi"/>
              <w:noProof/>
              <w:sz w:val="22"/>
              <w:szCs w:val="22"/>
              <w:lang w:val="fi-FI" w:eastAsia="fi-FI"/>
            </w:rPr>
          </w:pPr>
          <w:hyperlink w:anchor="_Toc324843787" w:history="1">
            <w:r w:rsidR="00A77770" w:rsidRPr="006B77DB">
              <w:rPr>
                <w:rStyle w:val="Hyperlink"/>
                <w:noProof/>
              </w:rPr>
              <w:t>8.5</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Building the property checks</w:t>
            </w:r>
            <w:r w:rsidR="00A77770">
              <w:rPr>
                <w:noProof/>
                <w:webHidden/>
              </w:rPr>
              <w:tab/>
            </w:r>
            <w:r w:rsidR="00A77770">
              <w:rPr>
                <w:noProof/>
                <w:webHidden/>
              </w:rPr>
              <w:fldChar w:fldCharType="begin"/>
            </w:r>
            <w:r w:rsidR="00A77770">
              <w:rPr>
                <w:noProof/>
                <w:webHidden/>
              </w:rPr>
              <w:instrText xml:space="preserve"> PAGEREF _Toc324843787 \h </w:instrText>
            </w:r>
            <w:r w:rsidR="00A77770">
              <w:rPr>
                <w:noProof/>
                <w:webHidden/>
              </w:rPr>
            </w:r>
            <w:r w:rsidR="00A77770">
              <w:rPr>
                <w:noProof/>
                <w:webHidden/>
              </w:rPr>
              <w:fldChar w:fldCharType="separate"/>
            </w:r>
            <w:r>
              <w:rPr>
                <w:noProof/>
                <w:webHidden/>
              </w:rPr>
              <w:t>31</w:t>
            </w:r>
            <w:r w:rsidR="00A77770">
              <w:rPr>
                <w:noProof/>
                <w:webHidden/>
              </w:rPr>
              <w:fldChar w:fldCharType="end"/>
            </w:r>
          </w:hyperlink>
        </w:p>
        <w:p w14:paraId="38504126" w14:textId="4C6D2942" w:rsidR="00A77770" w:rsidRDefault="0074454E">
          <w:pPr>
            <w:pStyle w:val="TOC3"/>
            <w:rPr>
              <w:rFonts w:asciiTheme="minorHAnsi" w:eastAsiaTheme="minorEastAsia" w:hAnsiTheme="minorHAnsi" w:cstheme="minorBidi"/>
              <w:noProof/>
              <w:sz w:val="22"/>
              <w:szCs w:val="22"/>
              <w:lang w:val="fi-FI" w:eastAsia="fi-FI"/>
            </w:rPr>
          </w:pPr>
          <w:hyperlink w:anchor="_Toc324843788" w:history="1">
            <w:r w:rsidR="00A77770" w:rsidRPr="006B77DB">
              <w:rPr>
                <w:rStyle w:val="Hyperlink"/>
                <w:noProof/>
              </w:rPr>
              <w:t>8.5.1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Some implicits to make our life easier</w:t>
            </w:r>
            <w:r w:rsidR="00A77770">
              <w:rPr>
                <w:noProof/>
                <w:webHidden/>
              </w:rPr>
              <w:tab/>
            </w:r>
            <w:r w:rsidR="00A77770">
              <w:rPr>
                <w:noProof/>
                <w:webHidden/>
              </w:rPr>
              <w:fldChar w:fldCharType="begin"/>
            </w:r>
            <w:r w:rsidR="00A77770">
              <w:rPr>
                <w:noProof/>
                <w:webHidden/>
              </w:rPr>
              <w:instrText xml:space="preserve"> PAGEREF _Toc324843788 \h </w:instrText>
            </w:r>
            <w:r w:rsidR="00A77770">
              <w:rPr>
                <w:noProof/>
                <w:webHidden/>
              </w:rPr>
            </w:r>
            <w:r w:rsidR="00A77770">
              <w:rPr>
                <w:noProof/>
                <w:webHidden/>
              </w:rPr>
              <w:fldChar w:fldCharType="separate"/>
            </w:r>
            <w:r>
              <w:rPr>
                <w:noProof/>
                <w:webHidden/>
              </w:rPr>
              <w:t>31</w:t>
            </w:r>
            <w:r w:rsidR="00A77770">
              <w:rPr>
                <w:noProof/>
                <w:webHidden/>
              </w:rPr>
              <w:fldChar w:fldCharType="end"/>
            </w:r>
          </w:hyperlink>
        </w:p>
        <w:p w14:paraId="79E0287E" w14:textId="12D49A94" w:rsidR="00A77770" w:rsidRDefault="0074454E">
          <w:pPr>
            <w:pStyle w:val="TOC3"/>
            <w:rPr>
              <w:rFonts w:asciiTheme="minorHAnsi" w:eastAsiaTheme="minorEastAsia" w:hAnsiTheme="minorHAnsi" w:cstheme="minorBidi"/>
              <w:noProof/>
              <w:sz w:val="22"/>
              <w:szCs w:val="22"/>
              <w:lang w:val="fi-FI" w:eastAsia="fi-FI"/>
            </w:rPr>
          </w:pPr>
          <w:hyperlink w:anchor="_Toc324843789" w:history="1">
            <w:r w:rsidR="00A77770" w:rsidRPr="006B77DB">
              <w:rPr>
                <w:rStyle w:val="Hyperlink"/>
                <w:noProof/>
              </w:rPr>
              <w:t>8.5.2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Handling of single words by the mapper</w:t>
            </w:r>
            <w:r w:rsidR="00A77770">
              <w:rPr>
                <w:noProof/>
                <w:webHidden/>
              </w:rPr>
              <w:tab/>
            </w:r>
            <w:r w:rsidR="00A77770">
              <w:rPr>
                <w:noProof/>
                <w:webHidden/>
              </w:rPr>
              <w:fldChar w:fldCharType="begin"/>
            </w:r>
            <w:r w:rsidR="00A77770">
              <w:rPr>
                <w:noProof/>
                <w:webHidden/>
              </w:rPr>
              <w:instrText xml:space="preserve"> PAGEREF _Toc324843789 \h </w:instrText>
            </w:r>
            <w:r w:rsidR="00A77770">
              <w:rPr>
                <w:noProof/>
                <w:webHidden/>
              </w:rPr>
            </w:r>
            <w:r w:rsidR="00A77770">
              <w:rPr>
                <w:noProof/>
                <w:webHidden/>
              </w:rPr>
              <w:fldChar w:fldCharType="separate"/>
            </w:r>
            <w:r>
              <w:rPr>
                <w:noProof/>
                <w:webHidden/>
              </w:rPr>
              <w:t>31</w:t>
            </w:r>
            <w:r w:rsidR="00A77770">
              <w:rPr>
                <w:noProof/>
                <w:webHidden/>
              </w:rPr>
              <w:fldChar w:fldCharType="end"/>
            </w:r>
          </w:hyperlink>
        </w:p>
        <w:p w14:paraId="277E53E0" w14:textId="013ACBD4" w:rsidR="00A77770" w:rsidRDefault="0074454E">
          <w:pPr>
            <w:pStyle w:val="TOC3"/>
            <w:rPr>
              <w:rFonts w:asciiTheme="minorHAnsi" w:eastAsiaTheme="minorEastAsia" w:hAnsiTheme="minorHAnsi" w:cstheme="minorBidi"/>
              <w:noProof/>
              <w:sz w:val="22"/>
              <w:szCs w:val="22"/>
              <w:lang w:val="fi-FI" w:eastAsia="fi-FI"/>
            </w:rPr>
          </w:pPr>
          <w:hyperlink w:anchor="_Toc324843790" w:history="1">
            <w:r w:rsidR="00A77770" w:rsidRPr="006B77DB">
              <w:rPr>
                <w:rStyle w:val="Hyperlink"/>
                <w:noProof/>
              </w:rPr>
              <w:t>8.5.3</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Mapping longer lines</w:t>
            </w:r>
            <w:r w:rsidR="00A77770">
              <w:rPr>
                <w:noProof/>
                <w:webHidden/>
              </w:rPr>
              <w:tab/>
            </w:r>
            <w:r w:rsidR="00A77770">
              <w:rPr>
                <w:noProof/>
                <w:webHidden/>
              </w:rPr>
              <w:fldChar w:fldCharType="begin"/>
            </w:r>
            <w:r w:rsidR="00A77770">
              <w:rPr>
                <w:noProof/>
                <w:webHidden/>
              </w:rPr>
              <w:instrText xml:space="preserve"> PAGEREF _Toc324843790 \h </w:instrText>
            </w:r>
            <w:r w:rsidR="00A77770">
              <w:rPr>
                <w:noProof/>
                <w:webHidden/>
              </w:rPr>
            </w:r>
            <w:r w:rsidR="00A77770">
              <w:rPr>
                <w:noProof/>
                <w:webHidden/>
              </w:rPr>
              <w:fldChar w:fldCharType="separate"/>
            </w:r>
            <w:r>
              <w:rPr>
                <w:noProof/>
                <w:webHidden/>
              </w:rPr>
              <w:t>32</w:t>
            </w:r>
            <w:r w:rsidR="00A77770">
              <w:rPr>
                <w:noProof/>
                <w:webHidden/>
              </w:rPr>
              <w:fldChar w:fldCharType="end"/>
            </w:r>
          </w:hyperlink>
        </w:p>
        <w:p w14:paraId="346473A5" w14:textId="47AA3000" w:rsidR="00A77770" w:rsidRDefault="0074454E">
          <w:pPr>
            <w:pStyle w:val="TOC3"/>
            <w:rPr>
              <w:rFonts w:asciiTheme="minorHAnsi" w:eastAsiaTheme="minorEastAsia" w:hAnsiTheme="minorHAnsi" w:cstheme="minorBidi"/>
              <w:noProof/>
              <w:sz w:val="22"/>
              <w:szCs w:val="22"/>
              <w:lang w:val="fi-FI" w:eastAsia="fi-FI"/>
            </w:rPr>
          </w:pPr>
          <w:hyperlink w:anchor="_Toc324843791" w:history="1">
            <w:r w:rsidR="00A77770" w:rsidRPr="006B77DB">
              <w:rPr>
                <w:rStyle w:val="Hyperlink"/>
                <w:noProof/>
              </w:rPr>
              <w:t>8.5.4</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Reducing data</w:t>
            </w:r>
            <w:r w:rsidR="00A77770">
              <w:rPr>
                <w:noProof/>
                <w:webHidden/>
              </w:rPr>
              <w:tab/>
            </w:r>
            <w:r w:rsidR="00A77770">
              <w:rPr>
                <w:noProof/>
                <w:webHidden/>
              </w:rPr>
              <w:fldChar w:fldCharType="begin"/>
            </w:r>
            <w:r w:rsidR="00A77770">
              <w:rPr>
                <w:noProof/>
                <w:webHidden/>
              </w:rPr>
              <w:instrText xml:space="preserve"> PAGEREF _Toc324843791 \h </w:instrText>
            </w:r>
            <w:r w:rsidR="00A77770">
              <w:rPr>
                <w:noProof/>
                <w:webHidden/>
              </w:rPr>
            </w:r>
            <w:r w:rsidR="00A77770">
              <w:rPr>
                <w:noProof/>
                <w:webHidden/>
              </w:rPr>
              <w:fldChar w:fldCharType="separate"/>
            </w:r>
            <w:r>
              <w:rPr>
                <w:noProof/>
                <w:webHidden/>
              </w:rPr>
              <w:t>33</w:t>
            </w:r>
            <w:r w:rsidR="00A77770">
              <w:rPr>
                <w:noProof/>
                <w:webHidden/>
              </w:rPr>
              <w:fldChar w:fldCharType="end"/>
            </w:r>
          </w:hyperlink>
        </w:p>
        <w:p w14:paraId="0CB54E6C" w14:textId="67003B61" w:rsidR="00A77770" w:rsidRDefault="0074454E">
          <w:pPr>
            <w:pStyle w:val="TOC2"/>
            <w:rPr>
              <w:rFonts w:asciiTheme="minorHAnsi" w:eastAsiaTheme="minorEastAsia" w:hAnsiTheme="minorHAnsi" w:cstheme="minorBidi"/>
              <w:noProof/>
              <w:sz w:val="22"/>
              <w:szCs w:val="22"/>
              <w:lang w:val="fi-FI" w:eastAsia="fi-FI"/>
            </w:rPr>
          </w:pPr>
          <w:hyperlink w:anchor="_Toc324843792" w:history="1">
            <w:r w:rsidR="00A77770" w:rsidRPr="006B77DB">
              <w:rPr>
                <w:rStyle w:val="Hyperlink"/>
                <w:noProof/>
              </w:rPr>
              <w:t>8.6</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Putting it all together</w:t>
            </w:r>
            <w:r w:rsidR="00A77770">
              <w:rPr>
                <w:noProof/>
                <w:webHidden/>
              </w:rPr>
              <w:tab/>
            </w:r>
            <w:r w:rsidR="00A77770">
              <w:rPr>
                <w:noProof/>
                <w:webHidden/>
              </w:rPr>
              <w:fldChar w:fldCharType="begin"/>
            </w:r>
            <w:r w:rsidR="00A77770">
              <w:rPr>
                <w:noProof/>
                <w:webHidden/>
              </w:rPr>
              <w:instrText xml:space="preserve"> PAGEREF _Toc324843792 \h </w:instrText>
            </w:r>
            <w:r w:rsidR="00A77770">
              <w:rPr>
                <w:noProof/>
                <w:webHidden/>
              </w:rPr>
            </w:r>
            <w:r w:rsidR="00A77770">
              <w:rPr>
                <w:noProof/>
                <w:webHidden/>
              </w:rPr>
              <w:fldChar w:fldCharType="separate"/>
            </w:r>
            <w:r>
              <w:rPr>
                <w:noProof/>
                <w:webHidden/>
              </w:rPr>
              <w:t>34</w:t>
            </w:r>
            <w:r w:rsidR="00A77770">
              <w:rPr>
                <w:noProof/>
                <w:webHidden/>
              </w:rPr>
              <w:fldChar w:fldCharType="end"/>
            </w:r>
          </w:hyperlink>
        </w:p>
        <w:p w14:paraId="228E31AB" w14:textId="0EF2D334" w:rsidR="00A77770" w:rsidRDefault="0074454E">
          <w:pPr>
            <w:pStyle w:val="TOC1"/>
            <w:rPr>
              <w:rFonts w:asciiTheme="minorHAnsi" w:eastAsiaTheme="minorEastAsia" w:hAnsiTheme="minorHAnsi" w:cstheme="minorBidi"/>
              <w:noProof/>
              <w:szCs w:val="22"/>
              <w:lang w:val="fi-FI" w:eastAsia="fi-FI"/>
            </w:rPr>
          </w:pPr>
          <w:hyperlink w:anchor="_Toc324843793" w:history="1">
            <w:r w:rsidR="00A77770" w:rsidRPr="006B77DB">
              <w:rPr>
                <w:rStyle w:val="Hyperlink"/>
                <w:noProof/>
              </w:rPr>
              <w:t>9</w:t>
            </w:r>
            <w:r w:rsidR="00A77770">
              <w:rPr>
                <w:rFonts w:asciiTheme="minorHAnsi" w:eastAsiaTheme="minorEastAsia" w:hAnsiTheme="minorHAnsi" w:cstheme="minorBidi"/>
                <w:noProof/>
                <w:szCs w:val="22"/>
                <w:lang w:val="fi-FI" w:eastAsia="fi-FI"/>
              </w:rPr>
              <w:tab/>
            </w:r>
            <w:r w:rsidR="00A77770" w:rsidRPr="006B77DB">
              <w:rPr>
                <w:rStyle w:val="Hyperlink"/>
                <w:noProof/>
              </w:rPr>
              <w:t>Appendix 1: References</w:t>
            </w:r>
            <w:r w:rsidR="00A77770">
              <w:rPr>
                <w:noProof/>
                <w:webHidden/>
              </w:rPr>
              <w:tab/>
            </w:r>
            <w:r w:rsidR="00A77770">
              <w:rPr>
                <w:noProof/>
                <w:webHidden/>
              </w:rPr>
              <w:fldChar w:fldCharType="begin"/>
            </w:r>
            <w:r w:rsidR="00A77770">
              <w:rPr>
                <w:noProof/>
                <w:webHidden/>
              </w:rPr>
              <w:instrText xml:space="preserve"> PAGEREF _Toc324843793 \h </w:instrText>
            </w:r>
            <w:r w:rsidR="00A77770">
              <w:rPr>
                <w:noProof/>
                <w:webHidden/>
              </w:rPr>
            </w:r>
            <w:r w:rsidR="00A77770">
              <w:rPr>
                <w:noProof/>
                <w:webHidden/>
              </w:rPr>
              <w:fldChar w:fldCharType="separate"/>
            </w:r>
            <w:r>
              <w:rPr>
                <w:noProof/>
                <w:webHidden/>
              </w:rPr>
              <w:t>35</w:t>
            </w:r>
            <w:r w:rsidR="00A77770">
              <w:rPr>
                <w:noProof/>
                <w:webHidden/>
              </w:rPr>
              <w:fldChar w:fldCharType="end"/>
            </w:r>
          </w:hyperlink>
        </w:p>
        <w:p w14:paraId="44143BF2" w14:textId="149D3900" w:rsidR="00A77770" w:rsidRDefault="0074454E">
          <w:pPr>
            <w:pStyle w:val="TOC2"/>
            <w:rPr>
              <w:rFonts w:asciiTheme="minorHAnsi" w:eastAsiaTheme="minorEastAsia" w:hAnsiTheme="minorHAnsi" w:cstheme="minorBidi"/>
              <w:noProof/>
              <w:sz w:val="22"/>
              <w:szCs w:val="22"/>
              <w:lang w:val="fi-FI" w:eastAsia="fi-FI"/>
            </w:rPr>
          </w:pPr>
          <w:hyperlink w:anchor="_Toc324843794" w:history="1">
            <w:r w:rsidR="00A77770" w:rsidRPr="006B77DB">
              <w:rPr>
                <w:rStyle w:val="Hyperlink"/>
                <w:noProof/>
              </w:rPr>
              <w:t>9.1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Sample code</w:t>
            </w:r>
            <w:r w:rsidR="00A77770">
              <w:rPr>
                <w:noProof/>
                <w:webHidden/>
              </w:rPr>
              <w:tab/>
            </w:r>
            <w:r w:rsidR="00A77770">
              <w:rPr>
                <w:noProof/>
                <w:webHidden/>
              </w:rPr>
              <w:fldChar w:fldCharType="begin"/>
            </w:r>
            <w:r w:rsidR="00A77770">
              <w:rPr>
                <w:noProof/>
                <w:webHidden/>
              </w:rPr>
              <w:instrText xml:space="preserve"> PAGEREF _Toc324843794 \h </w:instrText>
            </w:r>
            <w:r w:rsidR="00A77770">
              <w:rPr>
                <w:noProof/>
                <w:webHidden/>
              </w:rPr>
            </w:r>
            <w:r w:rsidR="00A77770">
              <w:rPr>
                <w:noProof/>
                <w:webHidden/>
              </w:rPr>
              <w:fldChar w:fldCharType="separate"/>
            </w:r>
            <w:r>
              <w:rPr>
                <w:noProof/>
                <w:webHidden/>
              </w:rPr>
              <w:t>35</w:t>
            </w:r>
            <w:r w:rsidR="00A77770">
              <w:rPr>
                <w:noProof/>
                <w:webHidden/>
              </w:rPr>
              <w:fldChar w:fldCharType="end"/>
            </w:r>
          </w:hyperlink>
        </w:p>
        <w:p w14:paraId="574C900D" w14:textId="6EA076EF" w:rsidR="00A77770" w:rsidRDefault="0074454E">
          <w:pPr>
            <w:pStyle w:val="TOC2"/>
            <w:rPr>
              <w:rFonts w:asciiTheme="minorHAnsi" w:eastAsiaTheme="minorEastAsia" w:hAnsiTheme="minorHAnsi" w:cstheme="minorBidi"/>
              <w:noProof/>
              <w:sz w:val="22"/>
              <w:szCs w:val="22"/>
              <w:lang w:val="fi-FI" w:eastAsia="fi-FI"/>
            </w:rPr>
          </w:pPr>
          <w:hyperlink w:anchor="_Toc324843795" w:history="1">
            <w:r w:rsidR="00A77770" w:rsidRPr="006B77DB">
              <w:rPr>
                <w:rStyle w:val="Hyperlink"/>
                <w:noProof/>
              </w:rPr>
              <w:t>9.2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Links</w:t>
            </w:r>
            <w:r w:rsidR="00A77770">
              <w:rPr>
                <w:noProof/>
                <w:webHidden/>
              </w:rPr>
              <w:tab/>
            </w:r>
            <w:r w:rsidR="00A77770">
              <w:rPr>
                <w:noProof/>
                <w:webHidden/>
              </w:rPr>
              <w:fldChar w:fldCharType="begin"/>
            </w:r>
            <w:r w:rsidR="00A77770">
              <w:rPr>
                <w:noProof/>
                <w:webHidden/>
              </w:rPr>
              <w:instrText xml:space="preserve"> PAGEREF _Toc324843795 \h </w:instrText>
            </w:r>
            <w:r w:rsidR="00A77770">
              <w:rPr>
                <w:noProof/>
                <w:webHidden/>
              </w:rPr>
            </w:r>
            <w:r w:rsidR="00A77770">
              <w:rPr>
                <w:noProof/>
                <w:webHidden/>
              </w:rPr>
              <w:fldChar w:fldCharType="separate"/>
            </w:r>
            <w:r>
              <w:rPr>
                <w:noProof/>
                <w:webHidden/>
              </w:rPr>
              <w:t>36</w:t>
            </w:r>
            <w:r w:rsidR="00A77770">
              <w:rPr>
                <w:noProof/>
                <w:webHidden/>
              </w:rPr>
              <w:fldChar w:fldCharType="end"/>
            </w:r>
          </w:hyperlink>
        </w:p>
        <w:p w14:paraId="2F3F1419" w14:textId="1CFFA909" w:rsidR="00A77770" w:rsidRDefault="0074454E">
          <w:pPr>
            <w:pStyle w:val="TOC1"/>
            <w:rPr>
              <w:rFonts w:asciiTheme="minorHAnsi" w:eastAsiaTheme="minorEastAsia" w:hAnsiTheme="minorHAnsi" w:cstheme="minorBidi"/>
              <w:noProof/>
              <w:szCs w:val="22"/>
              <w:lang w:val="fi-FI" w:eastAsia="fi-FI"/>
            </w:rPr>
          </w:pPr>
          <w:hyperlink w:anchor="_Toc324843796" w:history="1">
            <w:r w:rsidR="00A77770" w:rsidRPr="006B77DB">
              <w:rPr>
                <w:rStyle w:val="Hyperlink"/>
                <w:noProof/>
              </w:rPr>
              <w:t>10</w:t>
            </w:r>
            <w:r w:rsidR="00A77770">
              <w:rPr>
                <w:rFonts w:asciiTheme="minorHAnsi" w:eastAsiaTheme="minorEastAsia" w:hAnsiTheme="minorHAnsi" w:cstheme="minorBidi"/>
                <w:noProof/>
                <w:szCs w:val="22"/>
                <w:lang w:val="fi-FI" w:eastAsia="fi-FI"/>
              </w:rPr>
              <w:tab/>
            </w:r>
            <w:r w:rsidR="00A77770" w:rsidRPr="006B77DB">
              <w:rPr>
                <w:rStyle w:val="Hyperlink"/>
                <w:noProof/>
              </w:rPr>
              <w:t>Appendix 2: DEPLOYING SCALACHECK</w:t>
            </w:r>
            <w:r w:rsidR="00A77770">
              <w:rPr>
                <w:noProof/>
                <w:webHidden/>
              </w:rPr>
              <w:tab/>
            </w:r>
            <w:r w:rsidR="00A77770">
              <w:rPr>
                <w:noProof/>
                <w:webHidden/>
              </w:rPr>
              <w:fldChar w:fldCharType="begin"/>
            </w:r>
            <w:r w:rsidR="00A77770">
              <w:rPr>
                <w:noProof/>
                <w:webHidden/>
              </w:rPr>
              <w:instrText xml:space="preserve"> PAGEREF _Toc324843796 \h </w:instrText>
            </w:r>
            <w:r w:rsidR="00A77770">
              <w:rPr>
                <w:noProof/>
                <w:webHidden/>
              </w:rPr>
            </w:r>
            <w:r w:rsidR="00A77770">
              <w:rPr>
                <w:noProof/>
                <w:webHidden/>
              </w:rPr>
              <w:fldChar w:fldCharType="separate"/>
            </w:r>
            <w:r>
              <w:rPr>
                <w:noProof/>
                <w:webHidden/>
              </w:rPr>
              <w:t>36</w:t>
            </w:r>
            <w:r w:rsidR="00A77770">
              <w:rPr>
                <w:noProof/>
                <w:webHidden/>
              </w:rPr>
              <w:fldChar w:fldCharType="end"/>
            </w:r>
          </w:hyperlink>
        </w:p>
        <w:p w14:paraId="21F2C09A" w14:textId="17047BA3" w:rsidR="00A77770" w:rsidRDefault="0074454E">
          <w:pPr>
            <w:pStyle w:val="TOC2"/>
            <w:rPr>
              <w:rFonts w:asciiTheme="minorHAnsi" w:eastAsiaTheme="minorEastAsia" w:hAnsiTheme="minorHAnsi" w:cstheme="minorBidi"/>
              <w:noProof/>
              <w:sz w:val="22"/>
              <w:szCs w:val="22"/>
              <w:lang w:val="fi-FI" w:eastAsia="fi-FI"/>
            </w:rPr>
          </w:pPr>
          <w:hyperlink w:anchor="_Toc324843797" w:history="1">
            <w:r w:rsidR="00A77770" w:rsidRPr="006B77DB">
              <w:rPr>
                <w:rStyle w:val="Hyperlink"/>
                <w:noProof/>
              </w:rPr>
              <w:t>10.1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Using JAR files</w:t>
            </w:r>
            <w:r w:rsidR="00A77770">
              <w:rPr>
                <w:noProof/>
                <w:webHidden/>
              </w:rPr>
              <w:tab/>
            </w:r>
            <w:r w:rsidR="00A77770">
              <w:rPr>
                <w:noProof/>
                <w:webHidden/>
              </w:rPr>
              <w:fldChar w:fldCharType="begin"/>
            </w:r>
            <w:r w:rsidR="00A77770">
              <w:rPr>
                <w:noProof/>
                <w:webHidden/>
              </w:rPr>
              <w:instrText xml:space="preserve"> PAGEREF _Toc324843797 \h </w:instrText>
            </w:r>
            <w:r w:rsidR="00A77770">
              <w:rPr>
                <w:noProof/>
                <w:webHidden/>
              </w:rPr>
            </w:r>
            <w:r w:rsidR="00A77770">
              <w:rPr>
                <w:noProof/>
                <w:webHidden/>
              </w:rPr>
              <w:fldChar w:fldCharType="separate"/>
            </w:r>
            <w:r>
              <w:rPr>
                <w:noProof/>
                <w:webHidden/>
              </w:rPr>
              <w:t>36</w:t>
            </w:r>
            <w:r w:rsidR="00A77770">
              <w:rPr>
                <w:noProof/>
                <w:webHidden/>
              </w:rPr>
              <w:fldChar w:fldCharType="end"/>
            </w:r>
          </w:hyperlink>
        </w:p>
        <w:p w14:paraId="78D38C4A" w14:textId="2207ECFD" w:rsidR="00A77770" w:rsidRDefault="0074454E">
          <w:pPr>
            <w:pStyle w:val="TOC2"/>
            <w:rPr>
              <w:rFonts w:asciiTheme="minorHAnsi" w:eastAsiaTheme="minorEastAsia" w:hAnsiTheme="minorHAnsi" w:cstheme="minorBidi"/>
              <w:noProof/>
              <w:sz w:val="22"/>
              <w:szCs w:val="22"/>
              <w:lang w:val="fi-FI" w:eastAsia="fi-FI"/>
            </w:rPr>
          </w:pPr>
          <w:hyperlink w:anchor="_Toc324843798" w:history="1">
            <w:r w:rsidR="00A77770" w:rsidRPr="006B77DB">
              <w:rPr>
                <w:rStyle w:val="Hyperlink"/>
                <w:noProof/>
              </w:rPr>
              <w:t>10.2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Maven</w:t>
            </w:r>
            <w:r w:rsidR="00A77770">
              <w:rPr>
                <w:noProof/>
                <w:webHidden/>
              </w:rPr>
              <w:tab/>
            </w:r>
            <w:r w:rsidR="00A77770">
              <w:rPr>
                <w:noProof/>
                <w:webHidden/>
              </w:rPr>
              <w:fldChar w:fldCharType="begin"/>
            </w:r>
            <w:r w:rsidR="00A77770">
              <w:rPr>
                <w:noProof/>
                <w:webHidden/>
              </w:rPr>
              <w:instrText xml:space="preserve"> PAGEREF _Toc324843798 \h </w:instrText>
            </w:r>
            <w:r w:rsidR="00A77770">
              <w:rPr>
                <w:noProof/>
                <w:webHidden/>
              </w:rPr>
            </w:r>
            <w:r w:rsidR="00A77770">
              <w:rPr>
                <w:noProof/>
                <w:webHidden/>
              </w:rPr>
              <w:fldChar w:fldCharType="separate"/>
            </w:r>
            <w:r>
              <w:rPr>
                <w:noProof/>
                <w:webHidden/>
              </w:rPr>
              <w:t>36</w:t>
            </w:r>
            <w:r w:rsidR="00A77770">
              <w:rPr>
                <w:noProof/>
                <w:webHidden/>
              </w:rPr>
              <w:fldChar w:fldCharType="end"/>
            </w:r>
          </w:hyperlink>
        </w:p>
        <w:p w14:paraId="66B9E37F" w14:textId="251B7868" w:rsidR="00A77770" w:rsidRDefault="0074454E">
          <w:pPr>
            <w:pStyle w:val="TOC2"/>
            <w:rPr>
              <w:rFonts w:asciiTheme="minorHAnsi" w:eastAsiaTheme="minorEastAsia" w:hAnsiTheme="minorHAnsi" w:cstheme="minorBidi"/>
              <w:noProof/>
              <w:sz w:val="22"/>
              <w:szCs w:val="22"/>
              <w:lang w:val="fi-FI" w:eastAsia="fi-FI"/>
            </w:rPr>
          </w:pPr>
          <w:hyperlink w:anchor="_Toc324843799" w:history="1">
            <w:r w:rsidR="00A77770" w:rsidRPr="006B77DB">
              <w:rPr>
                <w:rStyle w:val="Hyperlink"/>
                <w:noProof/>
              </w:rPr>
              <w:t>10.3</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Simple Build Tool (0.11.x)</w:t>
            </w:r>
            <w:r w:rsidR="00A77770">
              <w:rPr>
                <w:noProof/>
                <w:webHidden/>
              </w:rPr>
              <w:tab/>
            </w:r>
            <w:r w:rsidR="00A77770">
              <w:rPr>
                <w:noProof/>
                <w:webHidden/>
              </w:rPr>
              <w:fldChar w:fldCharType="begin"/>
            </w:r>
            <w:r w:rsidR="00A77770">
              <w:rPr>
                <w:noProof/>
                <w:webHidden/>
              </w:rPr>
              <w:instrText xml:space="preserve"> PAGEREF _Toc324843799 \h </w:instrText>
            </w:r>
            <w:r w:rsidR="00A77770">
              <w:rPr>
                <w:noProof/>
                <w:webHidden/>
              </w:rPr>
            </w:r>
            <w:r w:rsidR="00A77770">
              <w:rPr>
                <w:noProof/>
                <w:webHidden/>
              </w:rPr>
              <w:fldChar w:fldCharType="separate"/>
            </w:r>
            <w:r>
              <w:rPr>
                <w:noProof/>
                <w:webHidden/>
              </w:rPr>
              <w:t>37</w:t>
            </w:r>
            <w:r w:rsidR="00A77770">
              <w:rPr>
                <w:noProof/>
                <w:webHidden/>
              </w:rPr>
              <w:fldChar w:fldCharType="end"/>
            </w:r>
          </w:hyperlink>
        </w:p>
        <w:p w14:paraId="04597FA5" w14:textId="29E70719" w:rsidR="00A77770" w:rsidRDefault="0074454E">
          <w:pPr>
            <w:pStyle w:val="TOC1"/>
            <w:rPr>
              <w:rFonts w:asciiTheme="minorHAnsi" w:eastAsiaTheme="minorEastAsia" w:hAnsiTheme="minorHAnsi" w:cstheme="minorBidi"/>
              <w:noProof/>
              <w:szCs w:val="22"/>
              <w:lang w:val="fi-FI" w:eastAsia="fi-FI"/>
            </w:rPr>
          </w:pPr>
          <w:hyperlink w:anchor="_Toc324843800" w:history="1">
            <w:r w:rsidR="00A77770" w:rsidRPr="006B77DB">
              <w:rPr>
                <w:rStyle w:val="Hyperlink"/>
                <w:noProof/>
              </w:rPr>
              <w:t>11</w:t>
            </w:r>
            <w:r w:rsidR="00A77770">
              <w:rPr>
                <w:rFonts w:asciiTheme="minorHAnsi" w:eastAsiaTheme="minorEastAsia" w:hAnsiTheme="minorHAnsi" w:cstheme="minorBidi"/>
                <w:noProof/>
                <w:szCs w:val="22"/>
                <w:lang w:val="fi-FI" w:eastAsia="fi-FI"/>
              </w:rPr>
              <w:tab/>
            </w:r>
            <w:r w:rsidR="00A77770" w:rsidRPr="006B77DB">
              <w:rPr>
                <w:rStyle w:val="Hyperlink"/>
                <w:noProof/>
              </w:rPr>
              <w:t>Appendix 3: Common problem scenarios</w:t>
            </w:r>
            <w:r w:rsidR="00A77770">
              <w:rPr>
                <w:noProof/>
                <w:webHidden/>
              </w:rPr>
              <w:tab/>
            </w:r>
            <w:r w:rsidR="00A77770">
              <w:rPr>
                <w:noProof/>
                <w:webHidden/>
              </w:rPr>
              <w:fldChar w:fldCharType="begin"/>
            </w:r>
            <w:r w:rsidR="00A77770">
              <w:rPr>
                <w:noProof/>
                <w:webHidden/>
              </w:rPr>
              <w:instrText xml:space="preserve"> PAGEREF _Toc324843800 \h </w:instrText>
            </w:r>
            <w:r w:rsidR="00A77770">
              <w:rPr>
                <w:noProof/>
                <w:webHidden/>
              </w:rPr>
            </w:r>
            <w:r w:rsidR="00A77770">
              <w:rPr>
                <w:noProof/>
                <w:webHidden/>
              </w:rPr>
              <w:fldChar w:fldCharType="separate"/>
            </w:r>
            <w:r>
              <w:rPr>
                <w:noProof/>
                <w:webHidden/>
              </w:rPr>
              <w:t>37</w:t>
            </w:r>
            <w:r w:rsidR="00A77770">
              <w:rPr>
                <w:noProof/>
                <w:webHidden/>
              </w:rPr>
              <w:fldChar w:fldCharType="end"/>
            </w:r>
          </w:hyperlink>
        </w:p>
        <w:p w14:paraId="78827DC2" w14:textId="1F081157" w:rsidR="00A77770" w:rsidRDefault="0074454E">
          <w:pPr>
            <w:pStyle w:val="TOC2"/>
            <w:rPr>
              <w:rFonts w:asciiTheme="minorHAnsi" w:eastAsiaTheme="minorEastAsia" w:hAnsiTheme="minorHAnsi" w:cstheme="minorBidi"/>
              <w:noProof/>
              <w:sz w:val="22"/>
              <w:szCs w:val="22"/>
              <w:lang w:val="fi-FI" w:eastAsia="fi-FI"/>
            </w:rPr>
          </w:pPr>
          <w:hyperlink w:anchor="_Toc324843801" w:history="1">
            <w:r w:rsidR="00A77770" w:rsidRPr="006B77DB">
              <w:rPr>
                <w:rStyle w:val="Hyperlink"/>
                <w:noProof/>
              </w:rPr>
              <w:t>11.1</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Property check function does not evaluate to true or false</w:t>
            </w:r>
            <w:r w:rsidR="00A77770">
              <w:rPr>
                <w:noProof/>
                <w:webHidden/>
              </w:rPr>
              <w:tab/>
            </w:r>
            <w:r w:rsidR="00A77770">
              <w:rPr>
                <w:noProof/>
                <w:webHidden/>
              </w:rPr>
              <w:fldChar w:fldCharType="begin"/>
            </w:r>
            <w:r w:rsidR="00A77770">
              <w:rPr>
                <w:noProof/>
                <w:webHidden/>
              </w:rPr>
              <w:instrText xml:space="preserve"> PAGEREF _Toc324843801 \h </w:instrText>
            </w:r>
            <w:r w:rsidR="00A77770">
              <w:rPr>
                <w:noProof/>
                <w:webHidden/>
              </w:rPr>
            </w:r>
            <w:r w:rsidR="00A77770">
              <w:rPr>
                <w:noProof/>
                <w:webHidden/>
              </w:rPr>
              <w:fldChar w:fldCharType="separate"/>
            </w:r>
            <w:r>
              <w:rPr>
                <w:noProof/>
                <w:webHidden/>
              </w:rPr>
              <w:t>37</w:t>
            </w:r>
            <w:r w:rsidR="00A77770">
              <w:rPr>
                <w:noProof/>
                <w:webHidden/>
              </w:rPr>
              <w:fldChar w:fldCharType="end"/>
            </w:r>
          </w:hyperlink>
        </w:p>
        <w:p w14:paraId="411F6ABF" w14:textId="138E067B" w:rsidR="00A77770" w:rsidRDefault="0074454E">
          <w:pPr>
            <w:pStyle w:val="TOC2"/>
            <w:rPr>
              <w:rFonts w:asciiTheme="minorHAnsi" w:eastAsiaTheme="minorEastAsia" w:hAnsiTheme="minorHAnsi" w:cstheme="minorBidi"/>
              <w:noProof/>
              <w:sz w:val="22"/>
              <w:szCs w:val="22"/>
              <w:lang w:val="fi-FI" w:eastAsia="fi-FI"/>
            </w:rPr>
          </w:pPr>
          <w:hyperlink w:anchor="_Toc324843802" w:history="1">
            <w:r w:rsidR="00A77770" w:rsidRPr="006B77DB">
              <w:rPr>
                <w:rStyle w:val="Hyperlink"/>
                <w:noProof/>
              </w:rPr>
              <w:t>11.2</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Current Scala version and ScalaCheck’s version do not match</w:t>
            </w:r>
            <w:r w:rsidR="00A77770">
              <w:rPr>
                <w:noProof/>
                <w:webHidden/>
              </w:rPr>
              <w:tab/>
            </w:r>
            <w:r w:rsidR="00A77770">
              <w:rPr>
                <w:noProof/>
                <w:webHidden/>
              </w:rPr>
              <w:fldChar w:fldCharType="begin"/>
            </w:r>
            <w:r w:rsidR="00A77770">
              <w:rPr>
                <w:noProof/>
                <w:webHidden/>
              </w:rPr>
              <w:instrText xml:space="preserve"> PAGEREF _Toc324843802 \h </w:instrText>
            </w:r>
            <w:r w:rsidR="00A77770">
              <w:rPr>
                <w:noProof/>
                <w:webHidden/>
              </w:rPr>
            </w:r>
            <w:r w:rsidR="00A77770">
              <w:rPr>
                <w:noProof/>
                <w:webHidden/>
              </w:rPr>
              <w:fldChar w:fldCharType="separate"/>
            </w:r>
            <w:r>
              <w:rPr>
                <w:noProof/>
                <w:webHidden/>
              </w:rPr>
              <w:t>38</w:t>
            </w:r>
            <w:r w:rsidR="00A77770">
              <w:rPr>
                <w:noProof/>
                <w:webHidden/>
              </w:rPr>
              <w:fldChar w:fldCharType="end"/>
            </w:r>
          </w:hyperlink>
        </w:p>
        <w:p w14:paraId="6D4EF12F" w14:textId="4A9B6849" w:rsidR="00A77770" w:rsidRDefault="0074454E">
          <w:pPr>
            <w:pStyle w:val="TOC2"/>
            <w:rPr>
              <w:rFonts w:asciiTheme="minorHAnsi" w:eastAsiaTheme="minorEastAsia" w:hAnsiTheme="minorHAnsi" w:cstheme="minorBidi"/>
              <w:noProof/>
              <w:sz w:val="22"/>
              <w:szCs w:val="22"/>
              <w:lang w:val="fi-FI" w:eastAsia="fi-FI"/>
            </w:rPr>
          </w:pPr>
          <w:hyperlink w:anchor="_Toc324843803" w:history="1">
            <w:r w:rsidR="00A77770" w:rsidRPr="006B77DB">
              <w:rPr>
                <w:rStyle w:val="Hyperlink"/>
                <w:noProof/>
              </w:rPr>
              <w:t>11.3</w:t>
            </w:r>
            <w:r w:rsidR="00A77770">
              <w:rPr>
                <w:rFonts w:asciiTheme="minorHAnsi" w:eastAsiaTheme="minorEastAsia" w:hAnsiTheme="minorHAnsi" w:cstheme="minorBidi"/>
                <w:noProof/>
                <w:sz w:val="22"/>
                <w:szCs w:val="22"/>
                <w:lang w:val="fi-FI" w:eastAsia="fi-FI"/>
              </w:rPr>
              <w:tab/>
            </w:r>
            <w:r w:rsidR="00A77770" w:rsidRPr="006B77DB">
              <w:rPr>
                <w:rStyle w:val="Hyperlink"/>
                <w:noProof/>
              </w:rPr>
              <w:t>The condition for the property is too strict</w:t>
            </w:r>
            <w:r w:rsidR="00A77770">
              <w:rPr>
                <w:noProof/>
                <w:webHidden/>
              </w:rPr>
              <w:tab/>
            </w:r>
            <w:r w:rsidR="00A77770">
              <w:rPr>
                <w:noProof/>
                <w:webHidden/>
              </w:rPr>
              <w:fldChar w:fldCharType="begin"/>
            </w:r>
            <w:r w:rsidR="00A77770">
              <w:rPr>
                <w:noProof/>
                <w:webHidden/>
              </w:rPr>
              <w:instrText xml:space="preserve"> PAGEREF _Toc324843803 \h </w:instrText>
            </w:r>
            <w:r w:rsidR="00A77770">
              <w:rPr>
                <w:noProof/>
                <w:webHidden/>
              </w:rPr>
            </w:r>
            <w:r w:rsidR="00A77770">
              <w:rPr>
                <w:noProof/>
                <w:webHidden/>
              </w:rPr>
              <w:fldChar w:fldCharType="separate"/>
            </w:r>
            <w:r>
              <w:rPr>
                <w:noProof/>
                <w:webHidden/>
              </w:rPr>
              <w:t>38</w:t>
            </w:r>
            <w:r w:rsidR="00A77770">
              <w:rPr>
                <w:noProof/>
                <w:webHidden/>
              </w:rPr>
              <w:fldChar w:fldCharType="end"/>
            </w:r>
          </w:hyperlink>
        </w:p>
        <w:p w14:paraId="08878313" w14:textId="46FC9CEC" w:rsidR="00A77770" w:rsidRDefault="0074454E">
          <w:pPr>
            <w:pStyle w:val="TOC1"/>
            <w:rPr>
              <w:rFonts w:asciiTheme="minorHAnsi" w:eastAsiaTheme="minorEastAsia" w:hAnsiTheme="minorHAnsi" w:cstheme="minorBidi"/>
              <w:noProof/>
              <w:szCs w:val="22"/>
              <w:lang w:val="fi-FI" w:eastAsia="fi-FI"/>
            </w:rPr>
          </w:pPr>
          <w:hyperlink w:anchor="_Toc324843804" w:history="1">
            <w:r w:rsidR="00A77770" w:rsidRPr="006B77DB">
              <w:rPr>
                <w:rStyle w:val="Hyperlink"/>
                <w:noProof/>
              </w:rPr>
              <w:t>Revision History</w:t>
            </w:r>
            <w:r w:rsidR="00A77770">
              <w:rPr>
                <w:noProof/>
                <w:webHidden/>
              </w:rPr>
              <w:tab/>
            </w:r>
            <w:r w:rsidR="00A77770">
              <w:rPr>
                <w:noProof/>
                <w:webHidden/>
              </w:rPr>
              <w:fldChar w:fldCharType="begin"/>
            </w:r>
            <w:r w:rsidR="00A77770">
              <w:rPr>
                <w:noProof/>
                <w:webHidden/>
              </w:rPr>
              <w:instrText xml:space="preserve"> PAGEREF _Toc324843804 \h </w:instrText>
            </w:r>
            <w:r w:rsidR="00A77770">
              <w:rPr>
                <w:noProof/>
                <w:webHidden/>
              </w:rPr>
            </w:r>
            <w:r w:rsidR="00A77770">
              <w:rPr>
                <w:noProof/>
                <w:webHidden/>
              </w:rPr>
              <w:fldChar w:fldCharType="separate"/>
            </w:r>
            <w:r>
              <w:rPr>
                <w:noProof/>
                <w:webHidden/>
              </w:rPr>
              <w:t>38</w:t>
            </w:r>
            <w:r w:rsidR="00A77770">
              <w:rPr>
                <w:noProof/>
                <w:webHidden/>
              </w:rPr>
              <w:fldChar w:fldCharType="end"/>
            </w:r>
          </w:hyperlink>
        </w:p>
        <w:p w14:paraId="51BC3210" w14:textId="641CF2DB" w:rsidR="00A77770" w:rsidRDefault="0074454E">
          <w:pPr>
            <w:pStyle w:val="TOC1"/>
            <w:rPr>
              <w:rFonts w:asciiTheme="minorHAnsi" w:eastAsiaTheme="minorEastAsia" w:hAnsiTheme="minorHAnsi" w:cstheme="minorBidi"/>
              <w:noProof/>
              <w:szCs w:val="22"/>
              <w:lang w:val="fi-FI" w:eastAsia="fi-FI"/>
            </w:rPr>
          </w:pPr>
          <w:hyperlink w:anchor="_Toc324843805" w:history="1">
            <w:r w:rsidR="00A77770" w:rsidRPr="006B77DB">
              <w:rPr>
                <w:rStyle w:val="Hyperlink"/>
                <w:noProof/>
              </w:rPr>
              <w:t>License</w:t>
            </w:r>
            <w:r w:rsidR="00A77770">
              <w:rPr>
                <w:noProof/>
                <w:webHidden/>
              </w:rPr>
              <w:tab/>
            </w:r>
            <w:r w:rsidR="00A77770">
              <w:rPr>
                <w:noProof/>
                <w:webHidden/>
              </w:rPr>
              <w:fldChar w:fldCharType="begin"/>
            </w:r>
            <w:r w:rsidR="00A77770">
              <w:rPr>
                <w:noProof/>
                <w:webHidden/>
              </w:rPr>
              <w:instrText xml:space="preserve"> PAGEREF _Toc324843805 \h </w:instrText>
            </w:r>
            <w:r w:rsidR="00A77770">
              <w:rPr>
                <w:noProof/>
                <w:webHidden/>
              </w:rPr>
            </w:r>
            <w:r w:rsidR="00A77770">
              <w:rPr>
                <w:noProof/>
                <w:webHidden/>
              </w:rPr>
              <w:fldChar w:fldCharType="separate"/>
            </w:r>
            <w:r>
              <w:rPr>
                <w:noProof/>
                <w:webHidden/>
              </w:rPr>
              <w:t>38</w:t>
            </w:r>
            <w:r w:rsidR="00A77770">
              <w:rPr>
                <w:noProof/>
                <w:webHidden/>
              </w:rPr>
              <w:fldChar w:fldCharType="end"/>
            </w:r>
          </w:hyperlink>
        </w:p>
        <w:p w14:paraId="7E997495" w14:textId="3BD97890" w:rsidR="00A77770" w:rsidRDefault="00A77770">
          <w:r>
            <w:rPr>
              <w:b/>
              <w:bCs/>
              <w:noProof/>
            </w:rPr>
            <w:fldChar w:fldCharType="end"/>
          </w:r>
        </w:p>
      </w:sdtContent>
    </w:sdt>
    <w:p w14:paraId="26840293" w14:textId="77777777" w:rsidR="00FD1BBF" w:rsidRDefault="00FD1BBF" w:rsidP="008F1B6C">
      <w:pPr>
        <w:pStyle w:val="Title"/>
      </w:pPr>
    </w:p>
    <w:p w14:paraId="19E5C69C" w14:textId="77777777" w:rsidR="00CB49BB" w:rsidRDefault="00CB49BB">
      <w:pPr>
        <w:spacing w:before="0" w:after="0"/>
        <w:rPr>
          <w:sz w:val="20"/>
        </w:rPr>
      </w:pPr>
      <w:r>
        <w:br w:type="page"/>
      </w:r>
    </w:p>
    <w:p w14:paraId="38B7FF0E" w14:textId="0181A768" w:rsidR="008F1B6C" w:rsidRPr="006D0A1E" w:rsidRDefault="000958BC" w:rsidP="00E03B77">
      <w:pPr>
        <w:pStyle w:val="Heading1"/>
        <w:rPr>
          <w:rFonts w:eastAsia="Batang"/>
        </w:rPr>
      </w:pPr>
      <w:r w:rsidRPr="00F844D2">
        <w:rPr>
          <w:sz w:val="22"/>
          <w:szCs w:val="22"/>
        </w:rPr>
        <w:lastRenderedPageBreak/>
        <w:fldChar w:fldCharType="begin"/>
      </w:r>
      <w:r w:rsidR="00E03B77" w:rsidRPr="00F844D2">
        <w:rPr>
          <w:szCs w:val="22"/>
        </w:rPr>
        <w:instrText xml:space="preserve"> TOC \o "2-3" \h \z \t "Heading 1,1" </w:instrText>
      </w:r>
      <w:r w:rsidRPr="00F844D2">
        <w:rPr>
          <w:sz w:val="22"/>
          <w:szCs w:val="22"/>
        </w:rPr>
        <w:fldChar w:fldCharType="end"/>
      </w:r>
      <w:bookmarkStart w:id="5" w:name="_Toc308702316"/>
      <w:bookmarkStart w:id="6" w:name="_Toc308702315"/>
      <w:bookmarkStart w:id="7" w:name="_Toc308702314"/>
      <w:bookmarkStart w:id="8" w:name="_Toc308702313"/>
      <w:bookmarkStart w:id="9" w:name="_Toc308702312"/>
      <w:bookmarkStart w:id="10" w:name="_Toc308702311"/>
      <w:bookmarkStart w:id="11" w:name="_Toc308702310"/>
      <w:bookmarkStart w:id="12" w:name="_Toc308702309"/>
      <w:bookmarkStart w:id="13" w:name="_Toc308702308"/>
      <w:bookmarkStart w:id="14" w:name="_Toc308702307"/>
      <w:bookmarkStart w:id="15" w:name="_Toc308702306"/>
      <w:bookmarkStart w:id="16" w:name="_Toc308702305"/>
      <w:bookmarkStart w:id="17" w:name="_Toc308702304"/>
      <w:bookmarkStart w:id="18" w:name="_Toc308702303"/>
      <w:bookmarkStart w:id="19" w:name="_Toc308702302"/>
      <w:bookmarkStart w:id="20" w:name="_Toc308702301"/>
      <w:bookmarkStart w:id="21" w:name="_Toc308702300"/>
      <w:bookmarkStart w:id="22" w:name="_Toc308702299"/>
      <w:bookmarkStart w:id="23" w:name="_Toc308702298"/>
      <w:bookmarkStart w:id="24" w:name="_Toc308702297"/>
      <w:bookmarkStart w:id="25" w:name="_Toc308702296"/>
      <w:bookmarkStart w:id="26" w:name="_Toc308702295"/>
      <w:bookmarkStart w:id="27" w:name="_Toc308702294"/>
      <w:bookmarkStart w:id="28" w:name="_Toc308702293"/>
      <w:bookmarkStart w:id="29" w:name="_Toc308702292"/>
      <w:bookmarkStart w:id="30" w:name="_Toc308702291"/>
      <w:bookmarkStart w:id="31" w:name="_Toc308702290"/>
      <w:bookmarkStart w:id="32" w:name="_Toc308702289"/>
      <w:bookmarkStart w:id="33" w:name="_Toc308702288"/>
      <w:bookmarkStart w:id="34" w:name="_Toc308702287"/>
      <w:bookmarkStart w:id="35" w:name="_Toc308702286"/>
      <w:bookmarkStart w:id="36" w:name="_Toc308702285"/>
      <w:bookmarkStart w:id="37" w:name="_Toc308702284"/>
      <w:bookmarkStart w:id="38" w:name="_Toc308702283"/>
      <w:bookmarkStart w:id="39" w:name="_Toc308702282"/>
      <w:bookmarkStart w:id="40" w:name="_Toc308702281"/>
      <w:bookmarkStart w:id="41" w:name="_Toc308702280"/>
      <w:bookmarkStart w:id="42" w:name="_Toc308702279"/>
      <w:bookmarkStart w:id="43" w:name="_Toc308702278"/>
      <w:bookmarkStart w:id="44" w:name="_Toc308702277"/>
      <w:bookmarkStart w:id="45" w:name="_Toc308702276"/>
      <w:bookmarkStart w:id="46" w:name="_Toc308702275"/>
      <w:bookmarkStart w:id="47" w:name="_Toc308702274"/>
      <w:bookmarkStart w:id="48" w:name="_Toc308702273"/>
      <w:bookmarkStart w:id="49" w:name="_Toc308702272"/>
      <w:bookmarkStart w:id="50" w:name="_Toc308702271"/>
      <w:bookmarkStart w:id="51" w:name="_Toc308702270"/>
      <w:bookmarkStart w:id="52" w:name="_Toc308702269"/>
      <w:bookmarkStart w:id="53" w:name="_Toc308702268"/>
      <w:bookmarkStart w:id="54" w:name="_Toc308702267"/>
      <w:bookmarkStart w:id="55" w:name="_Toc308702266"/>
      <w:bookmarkStart w:id="56" w:name="_Toc308702265"/>
      <w:bookmarkStart w:id="57" w:name="_Toc32484374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008F1B6C" w:rsidRPr="00E03B77">
        <w:rPr>
          <w:rFonts w:eastAsia="Batang"/>
        </w:rPr>
        <w:t>Introduction</w:t>
      </w:r>
      <w:bookmarkEnd w:id="57"/>
    </w:p>
    <w:p w14:paraId="05C07CD4" w14:textId="77777777" w:rsidR="008F1B6C" w:rsidRDefault="008F1B6C" w:rsidP="008F1B6C">
      <w:pPr>
        <w:pStyle w:val="Heading2"/>
        <w:spacing w:before="360" w:after="120"/>
      </w:pPr>
      <w:bookmarkStart w:id="58" w:name="_Toc301261996"/>
      <w:bookmarkStart w:id="59" w:name="_Toc308702044"/>
      <w:bookmarkStart w:id="60" w:name="_Toc324842713"/>
      <w:bookmarkStart w:id="61" w:name="_Toc324843744"/>
      <w:r>
        <w:t>Overview</w:t>
      </w:r>
      <w:bookmarkEnd w:id="58"/>
      <w:bookmarkEnd w:id="59"/>
      <w:bookmarkEnd w:id="60"/>
      <w:bookmarkEnd w:id="61"/>
    </w:p>
    <w:p w14:paraId="44818218" w14:textId="77777777" w:rsidR="00FD1BBF" w:rsidRDefault="00FD1BBF" w:rsidP="00FD1BBF">
      <w:r>
        <w:t xml:space="preserve">The purpose of this document is to introduce Scala </w:t>
      </w:r>
      <w:r w:rsidR="0009331A">
        <w:t xml:space="preserve">and Java </w:t>
      </w:r>
      <w:r>
        <w:t xml:space="preserve">developers to ScalaCheck, how to build test cases and how to integrate ScalaCheck cases with existing unit test case </w:t>
      </w:r>
      <w:r w:rsidR="0009331A">
        <w:t>suites</w:t>
      </w:r>
      <w:r>
        <w:t>.</w:t>
      </w:r>
    </w:p>
    <w:p w14:paraId="3768AB96" w14:textId="77777777" w:rsidR="00A16F28" w:rsidRDefault="00A16F28" w:rsidP="00FD1BBF">
      <w:r>
        <w:t>Some of the examples can be run from Scala’s console</w:t>
      </w:r>
      <w:r w:rsidR="0009331A">
        <w:t xml:space="preserve"> by simply copying and pasting the code</w:t>
      </w:r>
      <w:r>
        <w:t>, but all of the code used throughout this document is available as a separate package (Maven 2.x or 3.x</w:t>
      </w:r>
      <w:r w:rsidR="0009331A">
        <w:t>,</w:t>
      </w:r>
      <w:r>
        <w:t xml:space="preserve"> and S</w:t>
      </w:r>
      <w:r w:rsidR="002E3B58">
        <w:t xml:space="preserve">imple </w:t>
      </w:r>
      <w:r>
        <w:t>B</w:t>
      </w:r>
      <w:r w:rsidR="002E3B58">
        <w:t xml:space="preserve">uild </w:t>
      </w:r>
      <w:r>
        <w:t>T</w:t>
      </w:r>
      <w:r w:rsidR="002E3B58">
        <w:t>ool</w:t>
      </w:r>
      <w:r>
        <w:t xml:space="preserve"> 0.7.x </w:t>
      </w:r>
      <w:r w:rsidR="002E3B58">
        <w:t xml:space="preserve">are </w:t>
      </w:r>
      <w:r>
        <w:t>required</w:t>
      </w:r>
      <w:r w:rsidR="002E3B58">
        <w:t xml:space="preserve"> to build the examples</w:t>
      </w:r>
      <w:r>
        <w:t>).</w:t>
      </w:r>
    </w:p>
    <w:p w14:paraId="458B5D4D" w14:textId="77777777" w:rsidR="00FD1BBF" w:rsidRDefault="0034407B" w:rsidP="00FD1BBF">
      <w:pPr>
        <w:pStyle w:val="Heading2"/>
      </w:pPr>
      <w:bookmarkStart w:id="62" w:name="_Toc308702045"/>
      <w:bookmarkStart w:id="63" w:name="_Toc324842714"/>
      <w:bookmarkStart w:id="64" w:name="_Toc324843745"/>
      <w:r>
        <w:t>Knowledge Require</w:t>
      </w:r>
      <w:r w:rsidR="0065572E">
        <w:t>ments</w:t>
      </w:r>
      <w:bookmarkEnd w:id="62"/>
      <w:bookmarkEnd w:id="63"/>
      <w:bookmarkEnd w:id="64"/>
    </w:p>
    <w:p w14:paraId="0E873B93" w14:textId="77777777" w:rsidR="00FD1BBF" w:rsidRDefault="00FD1BBF" w:rsidP="00FD1BBF">
      <w:r>
        <w:t xml:space="preserve">In order to </w:t>
      </w:r>
      <w:r w:rsidR="00A636AA">
        <w:t>maximize the value of the content in this deliverable and to</w:t>
      </w:r>
      <w:r>
        <w:t xml:space="preserve"> be able to create property tests and custom generators</w:t>
      </w:r>
      <w:r w:rsidR="00A636AA">
        <w:t xml:space="preserve"> with ScalaCheck</w:t>
      </w:r>
      <w:r>
        <w:t xml:space="preserve">, it is essential </w:t>
      </w:r>
      <w:r w:rsidR="00A636AA">
        <w:t xml:space="preserve">to understand the </w:t>
      </w:r>
      <w:r w:rsidR="0009331A">
        <w:t>following Scala concepts</w:t>
      </w:r>
      <w:r>
        <w:t>:</w:t>
      </w:r>
    </w:p>
    <w:p w14:paraId="75053FC1" w14:textId="77777777" w:rsidR="00FD1BBF" w:rsidRDefault="00FD1BBF" w:rsidP="00FD1BBF">
      <w:pPr>
        <w:pStyle w:val="ListParagraph"/>
        <w:numPr>
          <w:ilvl w:val="0"/>
          <w:numId w:val="31"/>
        </w:numPr>
        <w:spacing w:before="0" w:after="200" w:line="276" w:lineRule="auto"/>
      </w:pPr>
      <w:r>
        <w:t>Case classes</w:t>
      </w:r>
    </w:p>
    <w:p w14:paraId="656BC8A5" w14:textId="77777777" w:rsidR="00FD1BBF" w:rsidRDefault="0009331A" w:rsidP="00FD1BBF">
      <w:pPr>
        <w:pStyle w:val="ListParagraph"/>
        <w:numPr>
          <w:ilvl w:val="0"/>
          <w:numId w:val="31"/>
        </w:numPr>
        <w:spacing w:before="0" w:after="200" w:line="276" w:lineRule="auto"/>
      </w:pPr>
      <w:r>
        <w:t>Implicit conversions and parameters</w:t>
      </w:r>
    </w:p>
    <w:p w14:paraId="72FD53C1" w14:textId="77777777" w:rsidR="00FD1BBF" w:rsidRDefault="00FD1BBF" w:rsidP="00FD1BBF">
      <w:pPr>
        <w:pStyle w:val="ListParagraph"/>
        <w:numPr>
          <w:ilvl w:val="0"/>
          <w:numId w:val="31"/>
        </w:numPr>
        <w:spacing w:before="0" w:after="200" w:line="276" w:lineRule="auto"/>
      </w:pPr>
      <w:r>
        <w:t>Generic typing</w:t>
      </w:r>
    </w:p>
    <w:p w14:paraId="7B830FF1" w14:textId="77777777" w:rsidR="00FD1BBF" w:rsidRDefault="00FD1BBF" w:rsidP="00FD1BBF">
      <w:pPr>
        <w:pStyle w:val="Heading1"/>
      </w:pPr>
      <w:bookmarkStart w:id="65" w:name="_Toc300926411"/>
      <w:bookmarkStart w:id="66" w:name="_Toc324843746"/>
      <w:r w:rsidRPr="00AA2BD0">
        <w:t>What is ScalaCheck?</w:t>
      </w:r>
      <w:bookmarkEnd w:id="65"/>
      <w:bookmarkEnd w:id="66"/>
    </w:p>
    <w:p w14:paraId="6E078211" w14:textId="77777777" w:rsidR="00FD1BBF" w:rsidRDefault="00FD1BBF" w:rsidP="00FD1BBF">
      <w:r>
        <w:t xml:space="preserve">ScalaCheck is a unit testing library that </w:t>
      </w:r>
      <w:r w:rsidR="0009331A">
        <w:t>provides</w:t>
      </w:r>
      <w:r>
        <w:t xml:space="preserve"> unit testing of code u</w:t>
      </w:r>
      <w:r w:rsidR="0009331A">
        <w:t>sing property specifications with</w:t>
      </w:r>
      <w:r>
        <w:t xml:space="preserve"> random automatic test data generation.</w:t>
      </w:r>
    </w:p>
    <w:p w14:paraId="3115A736" w14:textId="77777777" w:rsidR="00FD1BBF" w:rsidRPr="00A87DFE" w:rsidRDefault="00FD1BBF" w:rsidP="00FD1BBF">
      <w:r>
        <w:t xml:space="preserve">ScalaCheck </w:t>
      </w:r>
      <w:r w:rsidR="00742EA0">
        <w:t xml:space="preserve">is currently hosted in </w:t>
      </w:r>
      <w:hyperlink r:id="rId9" w:history="1">
        <w:r w:rsidR="00742EA0" w:rsidRPr="00FE3FE7">
          <w:rPr>
            <w:rStyle w:val="Hyperlink"/>
          </w:rPr>
          <w:t>http://code.google.com/p/scalacheck/</w:t>
        </w:r>
      </w:hyperlink>
      <w:r w:rsidR="00742EA0">
        <w:t xml:space="preserve">, including documentation and readymade JAR files, and the source code </w:t>
      </w:r>
      <w:r>
        <w:t xml:space="preserve">is currently </w:t>
      </w:r>
      <w:r w:rsidR="00742EA0">
        <w:t>available from</w:t>
      </w:r>
      <w:r>
        <w:t xml:space="preserve"> github.com: </w:t>
      </w:r>
      <w:hyperlink r:id="rId10" w:history="1">
        <w:r w:rsidR="0009331A" w:rsidRPr="0009331A">
          <w:rPr>
            <w:rStyle w:val="Hyperlink"/>
          </w:rPr>
          <w:t>https://github.com/rickynils/scalacheck</w:t>
        </w:r>
      </w:hyperlink>
      <w:r w:rsidR="0009331A">
        <w:t>.</w:t>
      </w:r>
    </w:p>
    <w:p w14:paraId="26BC7EC9" w14:textId="77777777" w:rsidR="00FD1BBF" w:rsidRPr="00C176A0" w:rsidRDefault="0009331A" w:rsidP="00FD1BBF">
      <w:r>
        <w:t>Other features provided by Scala</w:t>
      </w:r>
      <w:r w:rsidR="0059224E">
        <w:t>C</w:t>
      </w:r>
      <w:r>
        <w:t>heck include</w:t>
      </w:r>
      <w:r w:rsidR="00FD1BBF" w:rsidRPr="00C176A0">
        <w:t>:</w:t>
      </w:r>
    </w:p>
    <w:p w14:paraId="2858B964" w14:textId="77777777" w:rsidR="00FD1BBF" w:rsidRDefault="00FD1BBF" w:rsidP="00FD1BBF">
      <w:pPr>
        <w:pStyle w:val="ListParagraph"/>
        <w:numPr>
          <w:ilvl w:val="0"/>
          <w:numId w:val="30"/>
        </w:numPr>
        <w:spacing w:before="0" w:after="200" w:line="276" w:lineRule="auto"/>
      </w:pPr>
      <w:r>
        <w:t>Test case minimization (i.e. what is the shortest test case the fails?)</w:t>
      </w:r>
    </w:p>
    <w:p w14:paraId="6ECCF908" w14:textId="77777777" w:rsidR="00FD1BBF" w:rsidRDefault="00FD1BBF" w:rsidP="00FD1BBF">
      <w:pPr>
        <w:pStyle w:val="ListParagraph"/>
        <w:numPr>
          <w:ilvl w:val="0"/>
          <w:numId w:val="30"/>
        </w:numPr>
        <w:spacing w:before="0" w:after="200" w:line="276" w:lineRule="auto"/>
      </w:pPr>
      <w:r>
        <w:t>Support for custom data generators</w:t>
      </w:r>
    </w:p>
    <w:p w14:paraId="487AA197" w14:textId="77777777" w:rsidR="00FD1BBF" w:rsidRPr="00C176A0" w:rsidRDefault="00FD1BBF" w:rsidP="00FD1BBF">
      <w:pPr>
        <w:pStyle w:val="ListParagraph"/>
        <w:numPr>
          <w:ilvl w:val="0"/>
          <w:numId w:val="30"/>
        </w:numPr>
        <w:spacing w:before="0" w:after="200" w:line="276" w:lineRule="auto"/>
      </w:pPr>
      <w:r>
        <w:t>Collection of statistical information about the input data</w:t>
      </w:r>
      <w:r>
        <w:tab/>
      </w:r>
    </w:p>
    <w:p w14:paraId="2395F719" w14:textId="77777777" w:rsidR="0073065D" w:rsidRDefault="0073065D" w:rsidP="0073065D">
      <w:pPr>
        <w:pStyle w:val="Heading2"/>
      </w:pPr>
      <w:bookmarkStart w:id="67" w:name="_Toc308702046"/>
      <w:bookmarkStart w:id="68" w:name="_Toc324842715"/>
      <w:bookmarkStart w:id="69" w:name="_Toc324843747"/>
      <w:r>
        <w:t>Benefits of ScalaCheck compared to traditional unit testing</w:t>
      </w:r>
      <w:bookmarkEnd w:id="67"/>
      <w:bookmarkEnd w:id="68"/>
      <w:bookmarkEnd w:id="69"/>
    </w:p>
    <w:p w14:paraId="4B353A5F" w14:textId="77777777" w:rsidR="0073065D" w:rsidRDefault="0073065D" w:rsidP="0073065D">
      <w:r>
        <w:t>ScalaCheck is not meant to replace traditional unit testing frameworks</w:t>
      </w:r>
      <w:r w:rsidR="0009331A">
        <w:t xml:space="preserve"> (JUnit, Specs, </w:t>
      </w:r>
      <w:proofErr w:type="gramStart"/>
      <w:r w:rsidR="0009331A">
        <w:t>ScalaTest</w:t>
      </w:r>
      <w:proofErr w:type="gramEnd"/>
      <w:r w:rsidR="0009331A">
        <w:t>)</w:t>
      </w:r>
      <w:r>
        <w:t>, but t</w:t>
      </w:r>
      <w:r w:rsidR="002E3B58">
        <w:t xml:space="preserve">o extend them </w:t>
      </w:r>
      <w:r w:rsidR="00A25B5A">
        <w:t>and</w:t>
      </w:r>
      <w:r w:rsidR="002E3B58">
        <w:t xml:space="preserve"> provid</w:t>
      </w:r>
      <w:r w:rsidR="00A25B5A">
        <w:t>e</w:t>
      </w:r>
      <w:r w:rsidR="002E3B58">
        <w:t xml:space="preserve"> some advantages </w:t>
      </w:r>
      <w:r w:rsidR="00A25B5A">
        <w:t>for new and</w:t>
      </w:r>
      <w:r w:rsidR="002E3B58">
        <w:t xml:space="preserve"> existing unit testing suites:</w:t>
      </w:r>
    </w:p>
    <w:p w14:paraId="540D2281" w14:textId="77777777" w:rsidR="0073065D" w:rsidRDefault="0073065D" w:rsidP="0073065D">
      <w:pPr>
        <w:pStyle w:val="ListParagraph"/>
        <w:numPr>
          <w:ilvl w:val="0"/>
          <w:numId w:val="30"/>
        </w:numPr>
      </w:pPr>
      <w:r>
        <w:t>Automatic generat</w:t>
      </w:r>
      <w:r w:rsidR="008260F0">
        <w:t>ion</w:t>
      </w:r>
      <w:r>
        <w:t xml:space="preserve"> of data allows developers to focus on defining the purpose of the actual test case, rather than spending time and energy looking for corner cases by themselves</w:t>
      </w:r>
    </w:p>
    <w:p w14:paraId="16F1A075" w14:textId="77777777" w:rsidR="0073065D" w:rsidRDefault="0073065D" w:rsidP="0073065D">
      <w:pPr>
        <w:pStyle w:val="ListParagraph"/>
        <w:numPr>
          <w:ilvl w:val="0"/>
          <w:numId w:val="30"/>
        </w:numPr>
      </w:pPr>
      <w:r>
        <w:t xml:space="preserve">Property-based tests provide a </w:t>
      </w:r>
      <w:r w:rsidRPr="00822525">
        <w:t>lot more testing for a lot less code than assertion-based tests</w:t>
      </w:r>
    </w:p>
    <w:p w14:paraId="4EA56A11" w14:textId="77777777" w:rsidR="000B06E4" w:rsidRDefault="000B06E4" w:rsidP="000B06E4">
      <w:pPr>
        <w:pStyle w:val="ListParagraph"/>
        <w:numPr>
          <w:ilvl w:val="0"/>
          <w:numId w:val="30"/>
        </w:numPr>
      </w:pPr>
      <w:r w:rsidRPr="000B06E4">
        <w:t>Can help in scenarios where whole classes of test cases have to be tested and it is not feasible to write tests for all distinct test scenarios</w:t>
      </w:r>
    </w:p>
    <w:p w14:paraId="3AE2E58B" w14:textId="77777777" w:rsidR="0059224E" w:rsidRDefault="003E095F">
      <w:pPr>
        <w:pStyle w:val="Heading2"/>
      </w:pPr>
      <w:bookmarkStart w:id="70" w:name="_Toc308702047"/>
      <w:bookmarkStart w:id="71" w:name="_Toc324842716"/>
      <w:bookmarkStart w:id="72" w:name="_Toc324843748"/>
      <w:r>
        <w:t>Use Cases</w:t>
      </w:r>
      <w:bookmarkEnd w:id="70"/>
      <w:bookmarkEnd w:id="71"/>
      <w:bookmarkEnd w:id="72"/>
    </w:p>
    <w:p w14:paraId="2D8CD765" w14:textId="77777777" w:rsidR="003E095F" w:rsidRDefault="003E095F">
      <w:r>
        <w:t xml:space="preserve">The following are use cases and scenarios where ScalaCheck could prove </w:t>
      </w:r>
      <w:r w:rsidR="00470CA1">
        <w:t>itself useful</w:t>
      </w:r>
      <w:r w:rsidR="0059224E">
        <w:t xml:space="preserve"> </w:t>
      </w:r>
      <w:r w:rsidR="00470CA1">
        <w:t>for</w:t>
      </w:r>
      <w:r>
        <w:t xml:space="preserve"> existing projects:</w:t>
      </w:r>
    </w:p>
    <w:p w14:paraId="0F3005A0" w14:textId="77777777" w:rsidR="0059224E" w:rsidRDefault="00470CA1">
      <w:pPr>
        <w:pStyle w:val="ListParagraph"/>
        <w:numPr>
          <w:ilvl w:val="0"/>
          <w:numId w:val="36"/>
        </w:numPr>
      </w:pPr>
      <w:r>
        <w:lastRenderedPageBreak/>
        <w:t>Testing of code that expects any kind of input values within the boundaries of a specific data type or domain type, i.e. code that works on strings or code that works on domain classes, where ScalaCheck can create any kind of string or any kind of random domain object for validating purposes</w:t>
      </w:r>
    </w:p>
    <w:p w14:paraId="40548CFD" w14:textId="77777777" w:rsidR="0059224E" w:rsidRDefault="00D342E2">
      <w:pPr>
        <w:pStyle w:val="ListParagraph"/>
        <w:numPr>
          <w:ilvl w:val="0"/>
          <w:numId w:val="36"/>
        </w:numPr>
      </w:pPr>
      <w:r>
        <w:t>Application logic that maintains mutable state,</w:t>
      </w:r>
      <w:r w:rsidR="00470CA1">
        <w:t xml:space="preserve"> where ScalaCheck generates random commands/input that affect the internal state that gets validated a</w:t>
      </w:r>
      <w:r w:rsidR="007C1318">
        <w:t>t the end of the property check</w:t>
      </w:r>
    </w:p>
    <w:p w14:paraId="06B192CA" w14:textId="77777777" w:rsidR="00D342E2" w:rsidRDefault="00470CA1">
      <w:pPr>
        <w:pStyle w:val="ListParagraph"/>
        <w:numPr>
          <w:ilvl w:val="0"/>
          <w:numId w:val="36"/>
        </w:numPr>
      </w:pPr>
      <w:r>
        <w:t>State machines, where ScalaCheck can be used to generate random input and to verify the correctness of the end state</w:t>
      </w:r>
    </w:p>
    <w:p w14:paraId="655910CB" w14:textId="77777777" w:rsidR="00D342E2" w:rsidRDefault="00D342E2">
      <w:pPr>
        <w:pStyle w:val="ListParagraph"/>
        <w:numPr>
          <w:ilvl w:val="0"/>
          <w:numId w:val="36"/>
        </w:numPr>
      </w:pPr>
      <w:r>
        <w:t>P</w:t>
      </w:r>
      <w:r w:rsidR="00470CA1">
        <w:t>arsers</w:t>
      </w:r>
    </w:p>
    <w:p w14:paraId="24E62B8B" w14:textId="77777777" w:rsidR="00D87E7B" w:rsidRDefault="00D342E2">
      <w:pPr>
        <w:pStyle w:val="ListParagraph"/>
        <w:numPr>
          <w:ilvl w:val="0"/>
          <w:numId w:val="36"/>
        </w:numPr>
      </w:pPr>
      <w:r>
        <w:t xml:space="preserve">Data </w:t>
      </w:r>
      <w:r w:rsidR="00470CA1">
        <w:t xml:space="preserve">processors </w:t>
      </w:r>
    </w:p>
    <w:p w14:paraId="2D212746" w14:textId="77777777" w:rsidR="00D87E7B" w:rsidRDefault="00470CA1">
      <w:pPr>
        <w:pStyle w:val="ListParagraph"/>
        <w:numPr>
          <w:ilvl w:val="0"/>
          <w:numId w:val="36"/>
        </w:numPr>
      </w:pPr>
      <w:proofErr w:type="spellStart"/>
      <w:r>
        <w:t>Hadoop’s</w:t>
      </w:r>
      <w:proofErr w:type="spellEnd"/>
      <w:r>
        <w:t xml:space="preserve"> mappers and reducers </w:t>
      </w:r>
    </w:p>
    <w:p w14:paraId="6BEC6F9C" w14:textId="77777777" w:rsidR="0059224E" w:rsidRDefault="00D342E2">
      <w:pPr>
        <w:pStyle w:val="ListParagraph"/>
        <w:numPr>
          <w:ilvl w:val="0"/>
          <w:numId w:val="36"/>
        </w:numPr>
      </w:pPr>
      <w:r>
        <w:t xml:space="preserve">Validators </w:t>
      </w:r>
      <w:r w:rsidR="00470CA1">
        <w:t>(i.e. validators of web form fields</w:t>
      </w:r>
      <w:r>
        <w:t xml:space="preserve"> in Spring or equivalent </w:t>
      </w:r>
      <w:r w:rsidR="00470CA1">
        <w:t>)</w:t>
      </w:r>
    </w:p>
    <w:p w14:paraId="6882A2F0" w14:textId="77777777" w:rsidR="0059224E" w:rsidRDefault="00BB1C3A">
      <w:pPr>
        <w:pStyle w:val="Heading1"/>
      </w:pPr>
      <w:bookmarkStart w:id="73" w:name="_Toc324843749"/>
      <w:r>
        <w:t>Getting Started</w:t>
      </w:r>
      <w:bookmarkEnd w:id="73"/>
    </w:p>
    <w:p w14:paraId="76B1C759" w14:textId="77777777" w:rsidR="00F76052" w:rsidRPr="00F76052" w:rsidRDefault="00F76052" w:rsidP="00F76052">
      <w:pPr>
        <w:pStyle w:val="Heading2"/>
      </w:pPr>
      <w:bookmarkStart w:id="74" w:name="_Toc308702048"/>
      <w:bookmarkStart w:id="75" w:name="_Toc324842717"/>
      <w:bookmarkStart w:id="76" w:name="_Toc324843750"/>
      <w:bookmarkStart w:id="77" w:name="_Toc300926413"/>
      <w:r w:rsidRPr="00F76052">
        <w:t>Properties and Generators</w:t>
      </w:r>
      <w:bookmarkEnd w:id="74"/>
      <w:bookmarkEnd w:id="75"/>
      <w:bookmarkEnd w:id="76"/>
    </w:p>
    <w:p w14:paraId="1D398C55" w14:textId="77777777" w:rsidR="00F76052" w:rsidRPr="002C6AC0" w:rsidRDefault="00462303" w:rsidP="00F76052">
      <w:pPr>
        <w:rPr>
          <w:i/>
        </w:rPr>
      </w:pPr>
      <w:r>
        <w:t>ScalaCheck is based around the concept of Properties and Generators. According to the official ScalaCheck documentation, a property is “</w:t>
      </w:r>
      <w:r w:rsidRPr="00E03B77">
        <w:rPr>
          <w:i/>
        </w:rPr>
        <w:t>the testable unit in ScalaCheck</w:t>
      </w:r>
      <w:r>
        <w:rPr>
          <w:rStyle w:val="apple-style-span"/>
          <w:rFonts w:ascii="Arial" w:hAnsi="Arial" w:cs="Arial"/>
          <w:i/>
          <w:color w:val="000000"/>
          <w:sz w:val="20"/>
          <w:shd w:val="clear" w:color="auto" w:fill="FFFFFF"/>
        </w:rPr>
        <w:t xml:space="preserve">”, </w:t>
      </w:r>
      <w:r w:rsidRPr="00E03B77">
        <w:t xml:space="preserve">while a Generator is defined as </w:t>
      </w:r>
      <w:r w:rsidRPr="002C6AC0">
        <w:rPr>
          <w:rStyle w:val="apple-style-span"/>
          <w:rFonts w:ascii="Arial" w:hAnsi="Arial" w:cs="Arial"/>
          <w:i/>
          <w:color w:val="000000"/>
          <w:sz w:val="20"/>
          <w:shd w:val="clear" w:color="auto" w:fill="FFFFFF"/>
        </w:rPr>
        <w:t>“</w:t>
      </w:r>
      <w:r w:rsidRPr="00E03B77">
        <w:rPr>
          <w:i/>
        </w:rPr>
        <w:t>responsible for generating test data in ScalaCheck</w:t>
      </w:r>
      <w:r w:rsidRPr="002C6AC0">
        <w:rPr>
          <w:rStyle w:val="apple-style-span"/>
          <w:rFonts w:ascii="Arial" w:hAnsi="Arial" w:cs="Arial"/>
          <w:i/>
          <w:color w:val="000000"/>
          <w:sz w:val="20"/>
          <w:shd w:val="clear" w:color="auto" w:fill="FFFFFF"/>
        </w:rPr>
        <w:t>”.</w:t>
      </w:r>
    </w:p>
    <w:p w14:paraId="43C95B0A" w14:textId="77777777" w:rsidR="00F76052" w:rsidRDefault="00F76052" w:rsidP="00F76052">
      <w:r>
        <w:t>Properties are used to test the output of a specific function</w:t>
      </w:r>
      <w:r w:rsidR="00636C54">
        <w:t xml:space="preserve"> while</w:t>
      </w:r>
      <w:r>
        <w:t xml:space="preserve"> generators are used by properties to generate random data for the </w:t>
      </w:r>
      <w:r w:rsidR="0073065D">
        <w:t>logic checked</w:t>
      </w:r>
      <w:r>
        <w:t xml:space="preserve"> by the property, and the property will confirm whether the </w:t>
      </w:r>
      <w:r w:rsidR="0073065D">
        <w:t>property</w:t>
      </w:r>
      <w:r>
        <w:t xml:space="preserve"> holds true based on the random t</w:t>
      </w:r>
      <w:r w:rsidR="0073065D">
        <w:t xml:space="preserve">est data given by the Generator, or </w:t>
      </w:r>
      <w:r w:rsidR="00636C54">
        <w:t xml:space="preserve">if </w:t>
      </w:r>
      <w:r w:rsidR="0073065D">
        <w:t>it is falsified.</w:t>
      </w:r>
    </w:p>
    <w:p w14:paraId="1EB67763" w14:textId="77777777" w:rsidR="00F76052" w:rsidRDefault="00F76052" w:rsidP="00F76052">
      <w:pPr>
        <w:pStyle w:val="Heading2"/>
      </w:pPr>
      <w:bookmarkStart w:id="78" w:name="_Toc308702049"/>
      <w:bookmarkStart w:id="79" w:name="_Toc324842718"/>
      <w:bookmarkStart w:id="80" w:name="_Toc324843751"/>
      <w:r w:rsidRPr="00F76052">
        <w:t>Creating tests with ScalaCheck</w:t>
      </w:r>
      <w:bookmarkEnd w:id="78"/>
      <w:bookmarkEnd w:id="79"/>
      <w:bookmarkEnd w:id="80"/>
    </w:p>
    <w:p w14:paraId="590EC1E4" w14:textId="77777777" w:rsidR="00F76052" w:rsidRDefault="00D72389" w:rsidP="00F76052">
      <w:r>
        <w:t>C</w:t>
      </w:r>
      <w:r w:rsidR="00F76052">
        <w:t>reating p</w:t>
      </w:r>
      <w:r w:rsidR="00FF144A">
        <w:t>roperty checks with ScalaCheck</w:t>
      </w:r>
      <w:r>
        <w:t xml:space="preserve"> requires that we:</w:t>
      </w:r>
    </w:p>
    <w:p w14:paraId="2631391F" w14:textId="77777777" w:rsidR="00F76052" w:rsidRDefault="00D72389" w:rsidP="00F76052">
      <w:pPr>
        <w:pStyle w:val="ListParagraph"/>
        <w:numPr>
          <w:ilvl w:val="0"/>
          <w:numId w:val="33"/>
        </w:numPr>
      </w:pPr>
      <w:r>
        <w:t>d</w:t>
      </w:r>
      <w:r w:rsidR="00FF144A">
        <w:t>efine the logic for the property check</w:t>
      </w:r>
    </w:p>
    <w:p w14:paraId="49692650" w14:textId="77777777" w:rsidR="00D93428" w:rsidRDefault="00D72389" w:rsidP="00F76052">
      <w:pPr>
        <w:pStyle w:val="ListParagraph"/>
        <w:numPr>
          <w:ilvl w:val="0"/>
          <w:numId w:val="33"/>
        </w:numPr>
      </w:pPr>
      <w:proofErr w:type="gramStart"/>
      <w:r>
        <w:t>d</w:t>
      </w:r>
      <w:r w:rsidR="00FF144A">
        <w:t>efine</w:t>
      </w:r>
      <w:proofErr w:type="gramEnd"/>
      <w:r w:rsidR="00FF144A">
        <w:t xml:space="preserve"> the data requirements; a</w:t>
      </w:r>
      <w:r w:rsidR="00D93428">
        <w:t>re the checks going to be performed using basic data types, or will they be performed using</w:t>
      </w:r>
      <w:r w:rsidR="004937F7">
        <w:t xml:space="preserve"> custom objects/</w:t>
      </w:r>
      <w:r w:rsidR="00D93428">
        <w:t>domain objects from our application?</w:t>
      </w:r>
    </w:p>
    <w:p w14:paraId="61EFB2E9" w14:textId="77777777" w:rsidR="00FF144A" w:rsidRDefault="004937F7" w:rsidP="00A146E9">
      <w:r>
        <w:t xml:space="preserve">It is important to know that </w:t>
      </w:r>
      <w:r w:rsidR="00A146E9">
        <w:t>ScalaCheck properties are evaluated in terms</w:t>
      </w:r>
      <w:r w:rsidR="0078566D">
        <w:t xml:space="preserve"> of Boolean logic</w:t>
      </w:r>
      <w:r w:rsidR="00A146E9">
        <w:t>: either the property hol</w:t>
      </w:r>
      <w:r>
        <w:t xml:space="preserve">ds or the property is falsified (i.e. the code must </w:t>
      </w:r>
      <w:r w:rsidR="0078566D">
        <w:t>return</w:t>
      </w:r>
      <w:r>
        <w:t xml:space="preserve"> to true or false as its </w:t>
      </w:r>
      <w:r w:rsidR="0078566D">
        <w:t>result</w:t>
      </w:r>
      <w:r>
        <w:t>).</w:t>
      </w:r>
      <w:r w:rsidR="00A146E9">
        <w:t xml:space="preserve"> ScalaCheck does not provide support for assertions so all property checks are generally validated </w:t>
      </w:r>
      <w:r w:rsidR="0078566D">
        <w:t>using the equality == operator. T</w:t>
      </w:r>
      <w:r w:rsidR="00D72389">
        <w:t xml:space="preserve">he only exception </w:t>
      </w:r>
      <w:r w:rsidR="0078566D">
        <w:t>is</w:t>
      </w:r>
      <w:r w:rsidR="00FF144A">
        <w:t xml:space="preserve"> exceptions</w:t>
      </w:r>
      <w:r w:rsidR="0078566D">
        <w:t xml:space="preserve"> (</w:t>
      </w:r>
      <w:r w:rsidR="00D72389">
        <w:t>no pun intended</w:t>
      </w:r>
      <w:r w:rsidR="0078566D">
        <w:t>)</w:t>
      </w:r>
      <w:r w:rsidR="00FF144A">
        <w:t xml:space="preserve"> as ScalaCheck provides support to validate a property based on</w:t>
      </w:r>
      <w:r w:rsidR="0078566D">
        <w:t xml:space="preserve"> whether it throws an exception or not.</w:t>
      </w:r>
    </w:p>
    <w:p w14:paraId="43AF8B68" w14:textId="77777777" w:rsidR="00FF144A" w:rsidRDefault="00FF144A" w:rsidP="00A146E9">
      <w:r>
        <w:t xml:space="preserve">Once the logic for the check has been defined, we need to </w:t>
      </w:r>
      <w:r w:rsidR="00D72389">
        <w:t>define the kind of</w:t>
      </w:r>
      <w:r>
        <w:t xml:space="preserve"> data to be used. </w:t>
      </w:r>
    </w:p>
    <w:p w14:paraId="4083EACD" w14:textId="77777777" w:rsidR="00FF144A" w:rsidRDefault="00462303" w:rsidP="00A146E9">
      <w:proofErr w:type="spellStart"/>
      <w:r>
        <w:t>ScalaCheck’s</w:t>
      </w:r>
      <w:proofErr w:type="spellEnd"/>
      <w:r>
        <w:t xml:space="preserve"> main feature is that it relies on automatic test data generation to ensure that we don’t miss any case when writing our unit tests. In order to do that, it provides mechanisms out-of-the-box to generate random data for basic data types (strings, integers, double-precision numbers, amongst other basic types), as well as containers for those types (lists, sequences, options, amongst others).</w:t>
      </w:r>
    </w:p>
    <w:p w14:paraId="1FD38208" w14:textId="77777777" w:rsidR="00A146E9" w:rsidRDefault="00BE2A6E" w:rsidP="00A146E9">
      <w:r>
        <w:t xml:space="preserve">If our property checks do not use basic data types, we will have to write our own custom data generators before we can write the </w:t>
      </w:r>
      <w:r w:rsidR="0078566D">
        <w:t>property checks</w:t>
      </w:r>
      <w:r>
        <w:t>. Fortunately, writing custom generators is not a very complex task (and in most cases it is an essential one).</w:t>
      </w:r>
    </w:p>
    <w:p w14:paraId="1030324B" w14:textId="77777777" w:rsidR="006220A6" w:rsidRDefault="006220A6" w:rsidP="00A146E9">
      <w:r>
        <w:t xml:space="preserve">The next two sections </w:t>
      </w:r>
      <w:r w:rsidR="00A16F28">
        <w:t xml:space="preserve">will walk us through the process of creating </w:t>
      </w:r>
      <w:r w:rsidR="0078566D">
        <w:t xml:space="preserve">our first </w:t>
      </w:r>
      <w:r w:rsidR="00A16F28">
        <w:t>ScalaCheck properties.</w:t>
      </w:r>
    </w:p>
    <w:p w14:paraId="2406225E" w14:textId="77777777" w:rsidR="00A5017E" w:rsidRDefault="00A5017E" w:rsidP="00616F92">
      <w:pPr>
        <w:pStyle w:val="Heading2"/>
      </w:pPr>
      <w:bookmarkStart w:id="81" w:name="_Toc308702050"/>
      <w:bookmarkStart w:id="82" w:name="_Toc324842719"/>
      <w:bookmarkStart w:id="83" w:name="_Toc324843752"/>
      <w:r>
        <w:lastRenderedPageBreak/>
        <w:t>Running the sample snippets</w:t>
      </w:r>
      <w:bookmarkEnd w:id="81"/>
      <w:bookmarkEnd w:id="82"/>
      <w:bookmarkEnd w:id="83"/>
    </w:p>
    <w:p w14:paraId="1A612FB1" w14:textId="77777777" w:rsidR="00462303" w:rsidRDefault="00462303" w:rsidP="00462303">
      <w:r>
        <w:t>In addition to the accompanying package with code examples, throughout the content below there are a lot of code snippets that show concepts as they are introduced to the reader. The code example package (see link in Appendix 1)</w:t>
      </w:r>
      <w:r w:rsidR="0036048A">
        <w:t xml:space="preserve"> </w:t>
      </w:r>
      <w:r>
        <w:t xml:space="preserve">should be deployed to a directory on the local </w:t>
      </w:r>
      <w:proofErr w:type="gramStart"/>
      <w:r>
        <w:t>machine  to</w:t>
      </w:r>
      <w:proofErr w:type="gramEnd"/>
      <w:r>
        <w:t xml:space="preserve"> facilitate execution of the snippets below.</w:t>
      </w:r>
    </w:p>
    <w:p w14:paraId="1D6F4DFA" w14:textId="77777777" w:rsidR="00462303" w:rsidRDefault="00462303" w:rsidP="00462303">
      <w:r>
        <w:t>Most of the snippets are executable when typed directly in a Scala console.  The beginning of each main section or subsection will point to a folder with the relevant source code and other related files.</w:t>
      </w:r>
    </w:p>
    <w:p w14:paraId="520F3DE5" w14:textId="77777777" w:rsidR="00703BAE" w:rsidRPr="00B80648" w:rsidRDefault="00462303">
      <w:r>
        <w:t>Please refer to Appendix 1 for more details on the tools required.</w:t>
      </w:r>
    </w:p>
    <w:p w14:paraId="2DC65E5F" w14:textId="77777777" w:rsidR="00FD1BBF" w:rsidRDefault="00FD1BBF" w:rsidP="00FD1BBF">
      <w:pPr>
        <w:pStyle w:val="Heading1"/>
      </w:pPr>
      <w:bookmarkStart w:id="84" w:name="_Toc308702327"/>
      <w:bookmarkStart w:id="85" w:name="_Toc324843753"/>
      <w:bookmarkEnd w:id="84"/>
      <w:r>
        <w:t>Working with Properties</w:t>
      </w:r>
      <w:bookmarkEnd w:id="77"/>
      <w:bookmarkEnd w:id="85"/>
    </w:p>
    <w:p w14:paraId="2E1F36BC" w14:textId="77777777" w:rsidR="00A5017E" w:rsidRDefault="00A5017E" w:rsidP="00616F92">
      <w:bookmarkStart w:id="86" w:name="_Toc300926414"/>
      <w:bookmarkStart w:id="87" w:name="_Toc301261998"/>
      <w:r>
        <w:t xml:space="preserve">The examples in this section can be run from the </w:t>
      </w:r>
      <w:proofErr w:type="spellStart"/>
      <w:r>
        <w:t>scalacheck</w:t>
      </w:r>
      <w:proofErr w:type="spellEnd"/>
      <w:r>
        <w:t xml:space="preserve">-basic folder. In a command prompt window, switch to the </w:t>
      </w:r>
      <w:proofErr w:type="spellStart"/>
      <w:r>
        <w:t>scalacheck</w:t>
      </w:r>
      <w:proofErr w:type="spellEnd"/>
      <w:r>
        <w:t xml:space="preserve">-basic folder and run </w:t>
      </w:r>
      <w:r w:rsidR="00B80648">
        <w:t xml:space="preserve">the command </w:t>
      </w:r>
      <w:r>
        <w:t>“</w:t>
      </w:r>
      <w:proofErr w:type="spellStart"/>
      <w:r w:rsidRPr="00616F92">
        <w:rPr>
          <w:i/>
        </w:rPr>
        <w:t>mvn</w:t>
      </w:r>
      <w:proofErr w:type="spellEnd"/>
      <w:r w:rsidRPr="00616F92">
        <w:rPr>
          <w:i/>
        </w:rPr>
        <w:t xml:space="preserve"> </w:t>
      </w:r>
      <w:proofErr w:type="spellStart"/>
      <w:r w:rsidRPr="00616F92">
        <w:rPr>
          <w:i/>
        </w:rPr>
        <w:t>scala</w:t>
      </w:r>
      <w:proofErr w:type="gramStart"/>
      <w:r w:rsidRPr="00616F92">
        <w:rPr>
          <w:i/>
        </w:rPr>
        <w:t>:console</w:t>
      </w:r>
      <w:proofErr w:type="spellEnd"/>
      <w:proofErr w:type="gramEnd"/>
      <w:r>
        <w:t>”.</w:t>
      </w:r>
    </w:p>
    <w:p w14:paraId="7E838410" w14:textId="77777777" w:rsidR="00FD1BBF" w:rsidRDefault="00FD1BBF" w:rsidP="00FD1BBF">
      <w:pPr>
        <w:pStyle w:val="Heading2"/>
      </w:pPr>
      <w:bookmarkStart w:id="88" w:name="_Toc308702051"/>
      <w:bookmarkStart w:id="89" w:name="_Toc324842720"/>
      <w:bookmarkStart w:id="90" w:name="_Toc324843754"/>
      <w:r>
        <w:t>Defining a simple property</w:t>
      </w:r>
      <w:bookmarkEnd w:id="86"/>
      <w:bookmarkEnd w:id="87"/>
      <w:bookmarkEnd w:id="88"/>
      <w:bookmarkEnd w:id="89"/>
      <w:bookmarkEnd w:id="90"/>
    </w:p>
    <w:p w14:paraId="166E5BBE" w14:textId="77777777" w:rsidR="006220A6" w:rsidRDefault="00FD1BBF" w:rsidP="00FD1BBF">
      <w:r>
        <w:t>The simples</w:t>
      </w:r>
      <w:r w:rsidR="006220A6">
        <w:t>t</w:t>
      </w:r>
      <w:r>
        <w:t xml:space="preserve"> possible property-based</w:t>
      </w:r>
      <w:r w:rsidR="006220A6">
        <w:t xml:space="preserve"> test uses the </w:t>
      </w:r>
      <w:proofErr w:type="spellStart"/>
      <w:r w:rsidR="006220A6" w:rsidRPr="009522CE">
        <w:rPr>
          <w:i/>
        </w:rPr>
        <w:t>forAll</w:t>
      </w:r>
      <w:proofErr w:type="spellEnd"/>
      <w:r w:rsidR="006220A6">
        <w:t xml:space="preserve"> object, with a </w:t>
      </w:r>
      <w:r>
        <w:t xml:space="preserve">closure/function </w:t>
      </w:r>
      <w:r w:rsidR="00E3785A">
        <w:t xml:space="preserve">as </w:t>
      </w:r>
      <w:r w:rsidR="006220A6">
        <w:t xml:space="preserve">the logic for the check, </w:t>
      </w:r>
      <w:r>
        <w:t xml:space="preserve">and </w:t>
      </w:r>
      <w:r w:rsidR="006220A6">
        <w:t>uses an</w:t>
      </w:r>
      <w:r>
        <w:t xml:space="preserve"> exi</w:t>
      </w:r>
      <w:r w:rsidR="00B57C83">
        <w:t xml:space="preserve">sting generator to generate </w:t>
      </w:r>
      <w:r>
        <w:t>random data</w:t>
      </w:r>
      <w:r w:rsidR="00B57C83">
        <w:t xml:space="preserve"> (two</w:t>
      </w:r>
      <w:r w:rsidR="00231D7E">
        <w:t xml:space="preserve"> list</w:t>
      </w:r>
      <w:r w:rsidR="00B57C83">
        <w:t>s</w:t>
      </w:r>
      <w:r w:rsidR="00231D7E">
        <w:t xml:space="preserve"> of integers in the example below)</w:t>
      </w:r>
      <w:r>
        <w:t>:</w:t>
      </w:r>
    </w:p>
    <w:p w14:paraId="22C23A4D" w14:textId="77777777" w:rsidR="00FD1BBF" w:rsidRDefault="00FD1BBF" w:rsidP="00FD1BBF">
      <w:pPr>
        <w:pStyle w:val="CodeExample"/>
      </w:pPr>
      <w:proofErr w:type="gramStart"/>
      <w:r w:rsidRPr="00DB0E6B">
        <w:t>import</w:t>
      </w:r>
      <w:proofErr w:type="gramEnd"/>
      <w:r w:rsidR="00E12BBD">
        <w:t xml:space="preserve"> </w:t>
      </w:r>
      <w:proofErr w:type="spellStart"/>
      <w:r w:rsidRPr="00DB0E6B">
        <w:t>org.scalacheck.Prop.forAll</w:t>
      </w:r>
      <w:proofErr w:type="spellEnd"/>
    </w:p>
    <w:p w14:paraId="1043713F" w14:textId="77777777" w:rsidR="00D72389" w:rsidRPr="00DB0E6B" w:rsidRDefault="00D72389" w:rsidP="00FD1BBF">
      <w:pPr>
        <w:pStyle w:val="CodeExample"/>
      </w:pPr>
    </w:p>
    <w:p w14:paraId="065C2621" w14:textId="77777777" w:rsidR="00FD1BBF" w:rsidRDefault="00FD1BBF" w:rsidP="00FD1BBF">
      <w:pPr>
        <w:pStyle w:val="CodeExample"/>
      </w:pPr>
      <w:proofErr w:type="spellStart"/>
      <w:proofErr w:type="gramStart"/>
      <w:r w:rsidRPr="00DB0E6B">
        <w:t>val</w:t>
      </w:r>
      <w:proofErr w:type="spellEnd"/>
      <w:proofErr w:type="gramEnd"/>
      <w:r w:rsidR="00E12BBD">
        <w:t xml:space="preserve"> </w:t>
      </w:r>
      <w:proofErr w:type="spellStart"/>
      <w:r w:rsidRPr="00DB0E6B">
        <w:t>propConcatLists</w:t>
      </w:r>
      <w:proofErr w:type="spellEnd"/>
      <w:r w:rsidRPr="00DB0E6B">
        <w:t xml:space="preserve"> = </w:t>
      </w:r>
      <w:proofErr w:type="spellStart"/>
      <w:r w:rsidRPr="00DB0E6B">
        <w:t>forAll</w:t>
      </w:r>
      <w:proofErr w:type="spellEnd"/>
      <w:r w:rsidRPr="00DB0E6B">
        <w:t xml:space="preserve"> { (l1: List[</w:t>
      </w:r>
      <w:proofErr w:type="spellStart"/>
      <w:r w:rsidRPr="00DB0E6B">
        <w:t>Int</w:t>
      </w:r>
      <w:proofErr w:type="spellEnd"/>
      <w:r w:rsidRPr="00DB0E6B">
        <w:t>], l2: List[</w:t>
      </w:r>
      <w:proofErr w:type="spellStart"/>
      <w:r w:rsidRPr="00DB0E6B">
        <w:t>Int</w:t>
      </w:r>
      <w:proofErr w:type="spellEnd"/>
      <w:r w:rsidRPr="00DB0E6B">
        <w:t>]) =&gt; l1.size + l2.size == (l1 ::: l2).size }</w:t>
      </w:r>
    </w:p>
    <w:p w14:paraId="182F61DC" w14:textId="77777777" w:rsidR="00FD1BBF" w:rsidRDefault="00FD1BBF" w:rsidP="00FD1BBF">
      <w:pPr>
        <w:pStyle w:val="Code"/>
      </w:pPr>
    </w:p>
    <w:p w14:paraId="6CC9EC4B" w14:textId="77777777" w:rsidR="00FD1BBF" w:rsidRPr="00DB0E6B" w:rsidRDefault="00FD1BBF" w:rsidP="00FD1BBF">
      <w:r w:rsidRPr="00DB0E6B">
        <w:t>In order to execute a property test</w:t>
      </w:r>
      <w:r w:rsidR="00167F8F">
        <w:t xml:space="preserve">, the </w:t>
      </w:r>
      <w:r w:rsidR="00167F8F">
        <w:rPr>
          <w:i/>
        </w:rPr>
        <w:t>check</w:t>
      </w:r>
      <w:r w:rsidR="00167F8F">
        <w:t xml:space="preserve"> method can be used</w:t>
      </w:r>
      <w:r w:rsidRPr="00DB0E6B">
        <w:t>:</w:t>
      </w:r>
    </w:p>
    <w:p w14:paraId="197ADC01" w14:textId="77777777" w:rsidR="00FD1BBF" w:rsidRDefault="00FD1BBF" w:rsidP="00B80648">
      <w:pPr>
        <w:pStyle w:val="CodeExample"/>
        <w:pBdr>
          <w:top w:val="single" w:sz="4" w:space="0" w:color="7F7F7F"/>
        </w:pBdr>
      </w:pPr>
      <w:proofErr w:type="spellStart"/>
      <w:r>
        <w:t>propConcatLists.check</w:t>
      </w:r>
      <w:proofErr w:type="spellEnd"/>
    </w:p>
    <w:p w14:paraId="1956D56D" w14:textId="77777777" w:rsidR="00FD1BBF" w:rsidRDefault="00FD1BBF" w:rsidP="00FD1BBF">
      <w:pPr>
        <w:pStyle w:val="Code"/>
      </w:pPr>
    </w:p>
    <w:p w14:paraId="33467FE1" w14:textId="77777777" w:rsidR="00167F8F" w:rsidRDefault="00167F8F" w:rsidP="00FD1BBF">
      <w:r>
        <w:t>When run like this, ScalaCheck will use the default generators in scope (more on this later), and run all the possible inputs, up to 100 by default, through our property check and report whether the property held true for all of them or if any of them was falsified.</w:t>
      </w:r>
    </w:p>
    <w:p w14:paraId="32A4A6F1" w14:textId="77777777" w:rsidR="00FD1BBF" w:rsidRPr="00DB0E6B" w:rsidRDefault="00D72389" w:rsidP="00FD1BBF">
      <w:r>
        <w:t xml:space="preserve">All this code can be run from within the Scala console (REPL). </w:t>
      </w:r>
      <w:r w:rsidR="00FD1BBF" w:rsidRPr="00DB0E6B">
        <w:t xml:space="preserve">When running this code, the following should be </w:t>
      </w:r>
      <w:r>
        <w:t>visible on the screen</w:t>
      </w:r>
      <w:r w:rsidR="00FD1BBF" w:rsidRPr="00DB0E6B">
        <w:t>:</w:t>
      </w:r>
    </w:p>
    <w:p w14:paraId="71A53AF9" w14:textId="77777777" w:rsidR="00FD1BBF" w:rsidRDefault="00FD1BBF" w:rsidP="00FD1BBF">
      <w:pPr>
        <w:pStyle w:val="CodeExample"/>
      </w:pPr>
      <w:r w:rsidRPr="00DB0E6B">
        <w:t>+ OK, passed 100 tests.</w:t>
      </w:r>
    </w:p>
    <w:p w14:paraId="6AD450F9" w14:textId="77777777" w:rsidR="00FD1BBF" w:rsidRDefault="00FD1BBF" w:rsidP="00FD1BBF">
      <w:pPr>
        <w:pStyle w:val="Code"/>
      </w:pPr>
    </w:p>
    <w:p w14:paraId="6E335DA9" w14:textId="77777777" w:rsidR="00E03B77" w:rsidRDefault="00FD1BBF" w:rsidP="00FD1BBF">
      <w:proofErr w:type="spellStart"/>
      <w:proofErr w:type="gramStart"/>
      <w:r w:rsidRPr="00D72389">
        <w:rPr>
          <w:i/>
        </w:rPr>
        <w:t>org.scalacheck.Prop.forAll</w:t>
      </w:r>
      <w:proofErr w:type="spellEnd"/>
      <w:proofErr w:type="gramEnd"/>
      <w:r w:rsidRPr="00067885">
        <w:t xml:space="preserve"> takes a function as a parameter</w:t>
      </w:r>
      <w:r>
        <w:t xml:space="preserve">, and creates a property that can be tested with the </w:t>
      </w:r>
      <w:r w:rsidRPr="00D72389">
        <w:rPr>
          <w:i/>
        </w:rPr>
        <w:t>check</w:t>
      </w:r>
      <w:r>
        <w:t xml:space="preserve"> method. The function passed to </w:t>
      </w:r>
      <w:proofErr w:type="spellStart"/>
      <w:r w:rsidRPr="00D72389">
        <w:rPr>
          <w:i/>
        </w:rPr>
        <w:t>forAll</w:t>
      </w:r>
      <w:proofErr w:type="spellEnd"/>
      <w:r>
        <w:t xml:space="preserve"> should implement the test/check logic, and should return a Boolean value (defining whether the test was successful or not). </w:t>
      </w:r>
    </w:p>
    <w:p w14:paraId="439D0A50" w14:textId="77777777" w:rsidR="00FD1BBF" w:rsidRDefault="00FD1BBF" w:rsidP="00FD1BBF">
      <w:r>
        <w:t>The function</w:t>
      </w:r>
      <w:r w:rsidR="00167F8F">
        <w:t xml:space="preserve"> provided to </w:t>
      </w:r>
      <w:proofErr w:type="spellStart"/>
      <w:r w:rsidR="00167F8F">
        <w:rPr>
          <w:i/>
        </w:rPr>
        <w:t>forAll</w:t>
      </w:r>
      <w:proofErr w:type="spellEnd"/>
      <w:r w:rsidR="00E12BBD">
        <w:rPr>
          <w:i/>
        </w:rPr>
        <w:t xml:space="preserve"> </w:t>
      </w:r>
      <w:r>
        <w:t xml:space="preserve">can receive a parameter of any type as long as there’s a suitable </w:t>
      </w:r>
      <w:proofErr w:type="gramStart"/>
      <w:r w:rsidRPr="00D72389">
        <w:rPr>
          <w:i/>
        </w:rPr>
        <w:t>Arbitrary</w:t>
      </w:r>
      <w:proofErr w:type="gramEnd"/>
      <w:r>
        <w:t xml:space="preserve"> instance in the function scope</w:t>
      </w:r>
      <w:r w:rsidR="00E12BBD">
        <w:t xml:space="preserve">. </w:t>
      </w:r>
      <w:r w:rsidR="00B80648">
        <w:t xml:space="preserve">The Arbitrary type will be described in detail later on in this document but in a nutshell, it is a special wrapper type in ScalaCheck that is used to generate random data. </w:t>
      </w:r>
      <w:r>
        <w:t>ScalaCheck provides built-in generators for standard data types, but it is also possible to build custom data generators for our own data types (</w:t>
      </w:r>
      <w:r w:rsidR="00E12BBD">
        <w:t>e.g.,</w:t>
      </w:r>
      <w:r>
        <w:t xml:space="preserve"> </w:t>
      </w:r>
      <w:r w:rsidR="00167F8F">
        <w:t>domain objects from our application</w:t>
      </w:r>
      <w:r w:rsidR="00E12BBD">
        <w:t xml:space="preserve">). See </w:t>
      </w:r>
      <w:r w:rsidR="00E03B77">
        <w:t>the chapter below on custom generators and arbitrary types.</w:t>
      </w:r>
    </w:p>
    <w:p w14:paraId="7AA18AE2" w14:textId="77777777" w:rsidR="00FD1BBF" w:rsidRPr="00067885" w:rsidRDefault="00FD1BBF" w:rsidP="00FD1BBF">
      <w:r>
        <w:t xml:space="preserve">It is possible to have more than one property to test </w:t>
      </w:r>
      <w:r w:rsidR="00193984">
        <w:t>the same</w:t>
      </w:r>
      <w:r>
        <w:t xml:space="preserve"> function, and to combine multiple properties into a single one to check a </w:t>
      </w:r>
      <w:r w:rsidR="00193984">
        <w:t xml:space="preserve">single </w:t>
      </w:r>
      <w:r>
        <w:t>function.</w:t>
      </w:r>
    </w:p>
    <w:p w14:paraId="2259E88E" w14:textId="77777777" w:rsidR="00FD1BBF" w:rsidRDefault="00FD1BBF" w:rsidP="00FD1BBF">
      <w:pPr>
        <w:pStyle w:val="Heading2"/>
      </w:pPr>
      <w:bookmarkStart w:id="91" w:name="_Toc300926415"/>
      <w:bookmarkStart w:id="92" w:name="_Toc301261999"/>
      <w:bookmarkStart w:id="93" w:name="_Toc308702052"/>
      <w:bookmarkStart w:id="94" w:name="_Toc324842721"/>
      <w:bookmarkStart w:id="95" w:name="_Toc324843755"/>
      <w:r>
        <w:lastRenderedPageBreak/>
        <w:t>Grouping properties</w:t>
      </w:r>
      <w:bookmarkEnd w:id="91"/>
      <w:bookmarkEnd w:id="92"/>
      <w:bookmarkEnd w:id="93"/>
      <w:bookmarkEnd w:id="94"/>
      <w:bookmarkEnd w:id="95"/>
    </w:p>
    <w:p w14:paraId="6E3B4B27" w14:textId="77777777" w:rsidR="00FD1BBF" w:rsidRDefault="00462303" w:rsidP="00FD1BBF">
      <w:r>
        <w:t xml:space="preserve">While it is possible to define multiple properties as immutable values (Scala’s </w:t>
      </w:r>
      <w:proofErr w:type="spellStart"/>
      <w:proofErr w:type="gramStart"/>
      <w:r w:rsidRPr="007A1670">
        <w:rPr>
          <w:i/>
        </w:rPr>
        <w:t>val</w:t>
      </w:r>
      <w:r>
        <w:t>s</w:t>
      </w:r>
      <w:proofErr w:type="spellEnd"/>
      <w:proofErr w:type="gramEnd"/>
      <w:r>
        <w:t xml:space="preserve">) or </w:t>
      </w:r>
      <w:proofErr w:type="spellStart"/>
      <w:r>
        <w:t>nullary</w:t>
      </w:r>
      <w:proofErr w:type="spellEnd"/>
      <w:r>
        <w:t xml:space="preserve"> methods (methods with no parameters), it is usually more convenient to logically group related properties in a single class/object extending the </w:t>
      </w:r>
      <w:r w:rsidRPr="00D72389">
        <w:rPr>
          <w:i/>
        </w:rPr>
        <w:t>Properties</w:t>
      </w:r>
      <w:r>
        <w:rPr>
          <w:i/>
        </w:rPr>
        <w:t xml:space="preserve"> </w:t>
      </w:r>
      <w:r>
        <w:t xml:space="preserve">class. Definition of property checks when using the </w:t>
      </w:r>
      <w:r w:rsidRPr="00D72389">
        <w:rPr>
          <w:i/>
        </w:rPr>
        <w:t>Properties</w:t>
      </w:r>
      <w:r>
        <w:rPr>
          <w:i/>
        </w:rPr>
        <w:t xml:space="preserve"> </w:t>
      </w:r>
      <w:r>
        <w:t xml:space="preserve">class is done using the </w:t>
      </w:r>
      <w:r w:rsidRPr="00E03B77">
        <w:rPr>
          <w:i/>
        </w:rPr>
        <w:t>property</w:t>
      </w:r>
      <w:r>
        <w:rPr>
          <w:i/>
        </w:rPr>
        <w:t xml:space="preserve"> </w:t>
      </w:r>
      <w:r>
        <w:t>method:</w:t>
      </w:r>
    </w:p>
    <w:p w14:paraId="73BF0084" w14:textId="77777777" w:rsidR="00FD1BBF" w:rsidRPr="00872BEF" w:rsidRDefault="00FD1BBF" w:rsidP="00FD1BBF"/>
    <w:p w14:paraId="0183B0C8" w14:textId="77777777" w:rsidR="00D72389" w:rsidRDefault="0070468B" w:rsidP="00FD1BBF">
      <w:pPr>
        <w:pStyle w:val="CodeExample"/>
      </w:pPr>
      <w:proofErr w:type="gramStart"/>
      <w:r>
        <w:t>i</w:t>
      </w:r>
      <w:r w:rsidR="00D72389">
        <w:t>mport</w:t>
      </w:r>
      <w:proofErr w:type="gramEnd"/>
      <w:r w:rsidR="00E12BBD">
        <w:t xml:space="preserve"> </w:t>
      </w:r>
      <w:proofErr w:type="spellStart"/>
      <w:r w:rsidR="00D72389">
        <w:t>org.scalacheck.Properties</w:t>
      </w:r>
      <w:proofErr w:type="spellEnd"/>
    </w:p>
    <w:p w14:paraId="3421A0A1" w14:textId="77777777" w:rsidR="00D72389" w:rsidRDefault="0070468B" w:rsidP="00FD1BBF">
      <w:pPr>
        <w:pStyle w:val="CodeExample"/>
      </w:pPr>
      <w:proofErr w:type="gramStart"/>
      <w:r>
        <w:t>i</w:t>
      </w:r>
      <w:r w:rsidR="002C5917">
        <w:t>mport</w:t>
      </w:r>
      <w:proofErr w:type="gramEnd"/>
      <w:r w:rsidR="00E12BBD">
        <w:t xml:space="preserve"> </w:t>
      </w:r>
      <w:proofErr w:type="spellStart"/>
      <w:r w:rsidR="002C5917">
        <w:t>org.scalacheck.Prop.forAll</w:t>
      </w:r>
      <w:proofErr w:type="spellEnd"/>
    </w:p>
    <w:p w14:paraId="091C0E45" w14:textId="77777777" w:rsidR="00FD1BBF" w:rsidRPr="0029336E" w:rsidRDefault="00FD1BBF" w:rsidP="00FD1BBF">
      <w:pPr>
        <w:pStyle w:val="CodeExample"/>
      </w:pPr>
      <w:proofErr w:type="gramStart"/>
      <w:r w:rsidRPr="0029336E">
        <w:t>object</w:t>
      </w:r>
      <w:proofErr w:type="gramEnd"/>
      <w:r w:rsidR="00E12BBD">
        <w:t xml:space="preserve"> </w:t>
      </w:r>
      <w:proofErr w:type="spellStart"/>
      <w:r w:rsidRPr="0029336E">
        <w:t>BiggerSpecification</w:t>
      </w:r>
      <w:proofErr w:type="spellEnd"/>
      <w:r w:rsidRPr="0029336E">
        <w:t xml:space="preserve"> extends Properties("A bigger test specification") {</w:t>
      </w:r>
    </w:p>
    <w:p w14:paraId="145C1A83" w14:textId="77777777" w:rsidR="00FD1BBF" w:rsidRPr="0029336E" w:rsidRDefault="00B80648" w:rsidP="00FD1BBF">
      <w:pPr>
        <w:pStyle w:val="CodeExample"/>
      </w:pPr>
      <w:r>
        <w:t xml:space="preserve">  </w:t>
      </w:r>
      <w:proofErr w:type="gramStart"/>
      <w:r w:rsidR="00FD1BBF" w:rsidRPr="0029336E">
        <w:t>property(</w:t>
      </w:r>
      <w:proofErr w:type="gramEnd"/>
      <w:r w:rsidR="00FD1BBF" w:rsidRPr="0029336E">
        <w:t>"</w:t>
      </w:r>
      <w:proofErr w:type="spellStart"/>
      <w:r w:rsidR="00FD1BBF" w:rsidRPr="0029336E">
        <w:t>testList</w:t>
      </w:r>
      <w:proofErr w:type="spellEnd"/>
      <w:r w:rsidR="00FD1BBF" w:rsidRPr="0029336E">
        <w:t xml:space="preserve">") = </w:t>
      </w:r>
      <w:proofErr w:type="spellStart"/>
      <w:r w:rsidR="00FD1BBF" w:rsidRPr="0029336E">
        <w:t>forAll</w:t>
      </w:r>
      <w:proofErr w:type="spellEnd"/>
      <w:r w:rsidR="00FD1BBF" w:rsidRPr="0029336E">
        <w:t xml:space="preserve"> { (l1: List[</w:t>
      </w:r>
      <w:proofErr w:type="spellStart"/>
      <w:r w:rsidR="00FD1BBF" w:rsidRPr="0029336E">
        <w:t>Int</w:t>
      </w:r>
      <w:proofErr w:type="spellEnd"/>
      <w:r w:rsidR="00FD1BBF" w:rsidRPr="0029336E">
        <w:t>], l2: List[</w:t>
      </w:r>
      <w:proofErr w:type="spellStart"/>
      <w:r w:rsidR="00FD1BBF" w:rsidRPr="0029336E">
        <w:t>Int</w:t>
      </w:r>
      <w:proofErr w:type="spellEnd"/>
      <w:r w:rsidR="00FD1BBF" w:rsidRPr="0029336E">
        <w:t>]) =&gt;</w:t>
      </w:r>
    </w:p>
    <w:p w14:paraId="2C71E095" w14:textId="77777777" w:rsidR="00FD1BBF" w:rsidRPr="0029336E" w:rsidRDefault="00B80648" w:rsidP="00FD1BBF">
      <w:pPr>
        <w:pStyle w:val="CodeExample"/>
      </w:pPr>
      <w:r>
        <w:t xml:space="preserve">    </w:t>
      </w:r>
      <w:r w:rsidR="00FD1BBF" w:rsidRPr="0029336E">
        <w:t>l1.size + l2.size == (</w:t>
      </w:r>
      <w:proofErr w:type="gramStart"/>
      <w:r w:rsidR="00FD1BBF" w:rsidRPr="0029336E">
        <w:t>l1 :</w:t>
      </w:r>
      <w:proofErr w:type="gramEnd"/>
      <w:r w:rsidR="00FD1BBF" w:rsidRPr="0029336E">
        <w:t>:: l2).size</w:t>
      </w:r>
    </w:p>
    <w:p w14:paraId="27C16CD0" w14:textId="77777777" w:rsidR="00FD1BBF" w:rsidRPr="0029336E" w:rsidRDefault="00B80648" w:rsidP="00FD1BBF">
      <w:pPr>
        <w:pStyle w:val="CodeExample"/>
      </w:pPr>
      <w:r>
        <w:t xml:space="preserve">  </w:t>
      </w:r>
      <w:r w:rsidR="00FD1BBF" w:rsidRPr="0029336E">
        <w:t>}</w:t>
      </w:r>
    </w:p>
    <w:p w14:paraId="42783DFE" w14:textId="77777777" w:rsidR="00FD1BBF" w:rsidRPr="0029336E" w:rsidRDefault="00B80648" w:rsidP="00FD1BBF">
      <w:pPr>
        <w:pStyle w:val="CodeExample"/>
      </w:pPr>
      <w:r>
        <w:t xml:space="preserve">  </w:t>
      </w:r>
      <w:proofErr w:type="gramStart"/>
      <w:r w:rsidR="00FD1BBF" w:rsidRPr="0029336E">
        <w:t>property(</w:t>
      </w:r>
      <w:proofErr w:type="gramEnd"/>
      <w:r w:rsidR="00FD1BBF" w:rsidRPr="0029336E">
        <w:t xml:space="preserve">"Check concatenated string") = </w:t>
      </w:r>
      <w:proofErr w:type="spellStart"/>
      <w:r w:rsidR="00FD1BBF" w:rsidRPr="0029336E">
        <w:t>forAll</w:t>
      </w:r>
      <w:proofErr w:type="spellEnd"/>
      <w:r w:rsidR="00FD1BBF" w:rsidRPr="0029336E">
        <w:t xml:space="preserve"> { (</w:t>
      </w:r>
      <w:proofErr w:type="spellStart"/>
      <w:r w:rsidR="00FD1BBF" w:rsidRPr="0029336E">
        <w:t>a:String</w:t>
      </w:r>
      <w:proofErr w:type="spellEnd"/>
      <w:r w:rsidR="00FD1BBF" w:rsidRPr="0029336E">
        <w:t>, b:String) =&gt;</w:t>
      </w:r>
    </w:p>
    <w:p w14:paraId="19EF13FA" w14:textId="77777777" w:rsidR="00FD1BBF" w:rsidRDefault="00B80648" w:rsidP="00FD1BBF">
      <w:pPr>
        <w:pStyle w:val="CodeExample"/>
      </w:pPr>
      <w:r>
        <w:t xml:space="preserve">    </w:t>
      </w:r>
      <w:proofErr w:type="spellStart"/>
      <w:proofErr w:type="gramStart"/>
      <w:r w:rsidR="00FD1BBF" w:rsidRPr="0029336E">
        <w:t>a.concat</w:t>
      </w:r>
      <w:proofErr w:type="spellEnd"/>
      <w:r w:rsidR="00FD1BBF" w:rsidRPr="0029336E">
        <w:t>(</w:t>
      </w:r>
      <w:proofErr w:type="gramEnd"/>
      <w:r w:rsidR="00FD1BBF" w:rsidRPr="0029336E">
        <w:t>b) == a + b}</w:t>
      </w:r>
    </w:p>
    <w:p w14:paraId="03DE1FC3" w14:textId="77777777" w:rsidR="00FD1BBF" w:rsidRPr="0029336E" w:rsidRDefault="00FD1BBF" w:rsidP="00FD1BBF">
      <w:pPr>
        <w:pStyle w:val="CodeExample"/>
      </w:pPr>
      <w:r>
        <w:t>}</w:t>
      </w:r>
    </w:p>
    <w:p w14:paraId="7B752951" w14:textId="77777777" w:rsidR="00FD1BBF" w:rsidRDefault="00FD1BBF" w:rsidP="00FD1BBF"/>
    <w:p w14:paraId="58BF1271" w14:textId="77777777" w:rsidR="00FD1BBF" w:rsidRDefault="00D72389" w:rsidP="00FD1BBF">
      <w:r>
        <w:t xml:space="preserve">When using the </w:t>
      </w:r>
      <w:r w:rsidRPr="00D72389">
        <w:rPr>
          <w:i/>
        </w:rPr>
        <w:t>Properties</w:t>
      </w:r>
      <w:r>
        <w:t xml:space="preserve"> class</w:t>
      </w:r>
      <w:r w:rsidR="00FD1BBF">
        <w:t xml:space="preserve">, </w:t>
      </w:r>
      <w:r w:rsidR="005A558B">
        <w:t xml:space="preserve">all </w:t>
      </w:r>
      <w:r w:rsidR="0070468B">
        <w:t xml:space="preserve">the enclosed </w:t>
      </w:r>
      <w:r w:rsidR="005A558B">
        <w:t xml:space="preserve">properties can be run </w:t>
      </w:r>
      <w:r w:rsidR="00FD1BBF">
        <w:t xml:space="preserve">at once </w:t>
      </w:r>
      <w:r w:rsidR="0070468B">
        <w:t xml:space="preserve">with </w:t>
      </w:r>
      <w:r w:rsidR="00FD1BBF">
        <w:t xml:space="preserve">the </w:t>
      </w:r>
      <w:proofErr w:type="spellStart"/>
      <w:r w:rsidR="00FD1BBF" w:rsidRPr="00D72389">
        <w:rPr>
          <w:i/>
        </w:rPr>
        <w:t>Properties.check</w:t>
      </w:r>
      <w:proofErr w:type="spellEnd"/>
      <w:r w:rsidR="005A558B">
        <w:t xml:space="preserve"> or </w:t>
      </w:r>
      <w:proofErr w:type="spellStart"/>
      <w:proofErr w:type="gramStart"/>
      <w:r w:rsidR="00FD1BBF" w:rsidRPr="00D72389">
        <w:rPr>
          <w:i/>
        </w:rPr>
        <w:t>Properties.check</w:t>
      </w:r>
      <w:proofErr w:type="spellEnd"/>
      <w:r w:rsidR="00FD1BBF" w:rsidRPr="00D72389">
        <w:rPr>
          <w:i/>
        </w:rPr>
        <w:t>(</w:t>
      </w:r>
      <w:proofErr w:type="spellStart"/>
      <w:proofErr w:type="gramEnd"/>
      <w:r w:rsidR="00FD1BBF" w:rsidRPr="00D72389">
        <w:rPr>
          <w:i/>
        </w:rPr>
        <w:t>params</w:t>
      </w:r>
      <w:proofErr w:type="spellEnd"/>
      <w:r w:rsidR="00FD1BBF" w:rsidRPr="00D72389">
        <w:rPr>
          <w:i/>
        </w:rPr>
        <w:t>)</w:t>
      </w:r>
      <w:r w:rsidR="00FD1BBF">
        <w:t xml:space="preserve"> methods (depending on whether we want to provide testing parameters or run with default parameters)</w:t>
      </w:r>
    </w:p>
    <w:p w14:paraId="3533695F" w14:textId="77777777" w:rsidR="00E03B77" w:rsidRDefault="00E03B77" w:rsidP="00FD1BBF"/>
    <w:p w14:paraId="105E1FB5" w14:textId="77777777" w:rsidR="00FD1BBF" w:rsidRDefault="00FD1BBF" w:rsidP="00FD1BBF">
      <w:pPr>
        <w:pStyle w:val="CodeExample"/>
      </w:pPr>
      <w:proofErr w:type="spellStart"/>
      <w:r w:rsidRPr="0029336E">
        <w:t>BiggerSpecification.check</w:t>
      </w:r>
      <w:proofErr w:type="spellEnd"/>
    </w:p>
    <w:p w14:paraId="05F30D18" w14:textId="77777777" w:rsidR="00FD1BBF" w:rsidRDefault="00FD1BBF" w:rsidP="00FD1BBF">
      <w:pPr>
        <w:pStyle w:val="Code"/>
      </w:pPr>
    </w:p>
    <w:p w14:paraId="5849F6E2" w14:textId="77777777" w:rsidR="00FD1BBF" w:rsidRPr="00A87DFE" w:rsidRDefault="00FD1BBF" w:rsidP="00FD1BBF">
      <w:r w:rsidRPr="00A87DFE">
        <w:t xml:space="preserve">Additionally, the Properties class provides the </w:t>
      </w:r>
      <w:proofErr w:type="gramStart"/>
      <w:r w:rsidRPr="00A87DFE">
        <w:t>include(</w:t>
      </w:r>
      <w:proofErr w:type="gramEnd"/>
      <w:r w:rsidRPr="00A87DFE">
        <w:t xml:space="preserve">) method that allows </w:t>
      </w:r>
      <w:r w:rsidR="0070468B">
        <w:t>the creation of</w:t>
      </w:r>
      <w:r w:rsidRPr="00A87DFE">
        <w:t xml:space="preserve"> groups of specifications</w:t>
      </w:r>
      <w:r w:rsidR="005A558B">
        <w:t xml:space="preserve"> based on other groups of specifications</w:t>
      </w:r>
      <w:r w:rsidRPr="00A87DFE">
        <w:t>:</w:t>
      </w:r>
    </w:p>
    <w:p w14:paraId="2891198A" w14:textId="77777777" w:rsidR="00FD1BBF" w:rsidRDefault="0070468B" w:rsidP="00FD1BBF">
      <w:pPr>
        <w:pStyle w:val="CodeExample"/>
      </w:pPr>
      <w:proofErr w:type="gramStart"/>
      <w:r>
        <w:t>object</w:t>
      </w:r>
      <w:proofErr w:type="gramEnd"/>
      <w:r>
        <w:t xml:space="preserve"> </w:t>
      </w:r>
      <w:proofErr w:type="spellStart"/>
      <w:r w:rsidR="00FD1BBF">
        <w:t>AllSpecifications</w:t>
      </w:r>
      <w:proofErr w:type="spellEnd"/>
      <w:r w:rsidR="00FD1BBF">
        <w:t xml:space="preserve"> extends Properties(</w:t>
      </w:r>
      <w:r w:rsidR="00FD1BBF" w:rsidRPr="0029336E">
        <w:t>"</w:t>
      </w:r>
      <w:r w:rsidR="00FD1BBF">
        <w:t>All my specifications</w:t>
      </w:r>
      <w:r w:rsidR="00FD1BBF" w:rsidRPr="0029336E">
        <w:t>"</w:t>
      </w:r>
      <w:r w:rsidR="00FD1BBF">
        <w:t>) {</w:t>
      </w:r>
    </w:p>
    <w:p w14:paraId="618D8A03" w14:textId="77777777" w:rsidR="00FD1BBF" w:rsidRDefault="000C2B95" w:rsidP="00FD1BBF">
      <w:pPr>
        <w:pStyle w:val="CodeExample"/>
      </w:pPr>
      <w:r>
        <w:t xml:space="preserve">  </w:t>
      </w:r>
      <w:proofErr w:type="gramStart"/>
      <w:r w:rsidR="00FD1BBF">
        <w:t>include(</w:t>
      </w:r>
      <w:proofErr w:type="spellStart"/>
      <w:proofErr w:type="gramEnd"/>
      <w:r w:rsidR="00FD1BBF">
        <w:t>BiggerSpe</w:t>
      </w:r>
      <w:r w:rsidR="00FC3B9E">
        <w:t>ci</w:t>
      </w:r>
      <w:r w:rsidR="00FD1BBF">
        <w:t>fication</w:t>
      </w:r>
      <w:proofErr w:type="spellEnd"/>
      <w:r w:rsidR="00FD1BBF">
        <w:t>)</w:t>
      </w:r>
    </w:p>
    <w:p w14:paraId="0DF48EDA" w14:textId="77777777" w:rsidR="00FD1BBF" w:rsidRDefault="000C2B95" w:rsidP="00FD1BBF">
      <w:pPr>
        <w:pStyle w:val="CodeExample"/>
      </w:pPr>
      <w:r>
        <w:t xml:space="preserve">  </w:t>
      </w:r>
      <w:proofErr w:type="gramStart"/>
      <w:r w:rsidR="00FD1BBF">
        <w:t>include(</w:t>
      </w:r>
      <w:proofErr w:type="spellStart"/>
      <w:proofErr w:type="gramEnd"/>
      <w:r w:rsidR="00FD1BBF">
        <w:t>AnotherSpefication</w:t>
      </w:r>
      <w:proofErr w:type="spellEnd"/>
      <w:r w:rsidR="00FD1BBF">
        <w:t>)</w:t>
      </w:r>
    </w:p>
    <w:p w14:paraId="7A18FB09" w14:textId="77777777" w:rsidR="000C2B95" w:rsidRDefault="000C2B95" w:rsidP="00FD1BBF">
      <w:pPr>
        <w:pStyle w:val="CodeExample"/>
      </w:pPr>
      <w:r>
        <w:t xml:space="preserve">  </w:t>
      </w:r>
      <w:proofErr w:type="gramStart"/>
      <w:r>
        <w:t>include(</w:t>
      </w:r>
      <w:proofErr w:type="gramEnd"/>
      <w:r>
        <w:t>...)</w:t>
      </w:r>
    </w:p>
    <w:p w14:paraId="2B63912A" w14:textId="77777777" w:rsidR="00FD1BBF" w:rsidRDefault="00FD1BBF" w:rsidP="00FD1BBF">
      <w:pPr>
        <w:pStyle w:val="CodeExample"/>
      </w:pPr>
      <w:r>
        <w:t>}</w:t>
      </w:r>
    </w:p>
    <w:p w14:paraId="25C4CCB4" w14:textId="77777777" w:rsidR="00FD1BBF" w:rsidRDefault="00FD1BBF" w:rsidP="00FD1BBF">
      <w:pPr>
        <w:pStyle w:val="Heading2"/>
      </w:pPr>
      <w:bookmarkStart w:id="96" w:name="_Toc300926416"/>
      <w:bookmarkStart w:id="97" w:name="_Toc301262000"/>
      <w:bookmarkStart w:id="98" w:name="_Toc308702053"/>
      <w:bookmarkStart w:id="99" w:name="_Toc324842722"/>
      <w:bookmarkStart w:id="100" w:name="_Toc324843756"/>
      <w:r>
        <w:t xml:space="preserve">Advanced </w:t>
      </w:r>
      <w:bookmarkEnd w:id="96"/>
      <w:bookmarkEnd w:id="97"/>
      <w:r w:rsidR="002C5917">
        <w:t>Propert</w:t>
      </w:r>
      <w:r w:rsidR="005F5C5E">
        <w:t>y Usage</w:t>
      </w:r>
      <w:bookmarkEnd w:id="98"/>
      <w:bookmarkEnd w:id="99"/>
      <w:bookmarkEnd w:id="100"/>
    </w:p>
    <w:p w14:paraId="09EDE412" w14:textId="77777777" w:rsidR="00FD1BBF" w:rsidRDefault="00FD1BBF" w:rsidP="00FD1BBF">
      <w:pPr>
        <w:pStyle w:val="Heading3"/>
      </w:pPr>
      <w:bookmarkStart w:id="101" w:name="_Toc300926417"/>
      <w:bookmarkStart w:id="102" w:name="_Toc301262001"/>
      <w:bookmarkStart w:id="103" w:name="_Toc308702054"/>
      <w:bookmarkStart w:id="104" w:name="_Toc324842723"/>
      <w:bookmarkStart w:id="105" w:name="_Toc324843757"/>
      <w:r>
        <w:t>Conditional properties</w:t>
      </w:r>
      <w:bookmarkEnd w:id="101"/>
      <w:bookmarkEnd w:id="102"/>
      <w:bookmarkEnd w:id="103"/>
      <w:bookmarkEnd w:id="104"/>
      <w:bookmarkEnd w:id="105"/>
    </w:p>
    <w:p w14:paraId="06532F61" w14:textId="77777777" w:rsidR="005F5C5E" w:rsidRPr="005F5C5E" w:rsidRDefault="0070468B" w:rsidP="005F5C5E">
      <w:r>
        <w:t xml:space="preserve">Often, </w:t>
      </w:r>
      <w:r w:rsidR="005F5C5E">
        <w:t xml:space="preserve">it’s useful to run our properties for </w:t>
      </w:r>
      <w:r>
        <w:t xml:space="preserve">a </w:t>
      </w:r>
      <w:r w:rsidR="005F5C5E">
        <w:t>specific range or subset of data</w:t>
      </w:r>
      <w:r>
        <w:t xml:space="preserve">. This </w:t>
      </w:r>
      <w:r w:rsidR="005F5C5E">
        <w:t>can be implemented with a generator that only generates the values that we want or</w:t>
      </w:r>
      <w:r>
        <w:t>,</w:t>
      </w:r>
      <w:r w:rsidR="005F5C5E">
        <w:t xml:space="preserve"> depending on the kind of subset, properties can be defined to select valid data for their check with a </w:t>
      </w:r>
      <w:r w:rsidR="002C147A">
        <w:t xml:space="preserve">filter </w:t>
      </w:r>
      <w:r w:rsidR="005F5C5E">
        <w:t>condition.</w:t>
      </w:r>
    </w:p>
    <w:p w14:paraId="404D4F7D" w14:textId="77777777" w:rsidR="00FD1BBF" w:rsidRDefault="008D0215" w:rsidP="00FD1BBF">
      <w:r>
        <w:t xml:space="preserve">For the former, examples of custom generators will be shown later. </w:t>
      </w:r>
      <w:r w:rsidR="005F5C5E">
        <w:t>For the latter</w:t>
      </w:r>
      <w:r w:rsidR="002C147A">
        <w:t xml:space="preserve"> usage with filters</w:t>
      </w:r>
      <w:r w:rsidR="005F5C5E">
        <w:t xml:space="preserve">, we have to provide a Boolean predicate that upon evaluation to </w:t>
      </w:r>
      <w:r w:rsidR="0070468B">
        <w:t>true</w:t>
      </w:r>
      <w:r w:rsidR="005F5C5E">
        <w:t xml:space="preserve"> will run the provided property check. The predicate is linked with the property check using the ==&gt; method:</w:t>
      </w:r>
    </w:p>
    <w:p w14:paraId="70EF518A" w14:textId="77777777" w:rsidR="00FD1BBF" w:rsidRDefault="00FD1BBF" w:rsidP="00FD1BBF"/>
    <w:p w14:paraId="281800E3" w14:textId="77777777" w:rsidR="005F5C5E" w:rsidRDefault="005F5C5E" w:rsidP="00FD1BBF">
      <w:pPr>
        <w:pStyle w:val="CodeExample"/>
      </w:pPr>
      <w:proofErr w:type="gramStart"/>
      <w:r w:rsidRPr="005F5C5E">
        <w:t>import</w:t>
      </w:r>
      <w:proofErr w:type="gramEnd"/>
      <w:r w:rsidR="004F5398">
        <w:t xml:space="preserve"> </w:t>
      </w:r>
      <w:proofErr w:type="spellStart"/>
      <w:r w:rsidRPr="005F5C5E">
        <w:t>org.scalacheck.Prop</w:t>
      </w:r>
      <w:proofErr w:type="spellEnd"/>
      <w:r w:rsidRPr="005F5C5E">
        <w:t>._</w:t>
      </w:r>
    </w:p>
    <w:p w14:paraId="3BE6D1B7" w14:textId="77777777" w:rsidR="00FD1BBF" w:rsidRPr="00E74A84" w:rsidRDefault="00FD1BBF" w:rsidP="00FD1BBF">
      <w:pPr>
        <w:pStyle w:val="CodeExample"/>
      </w:pPr>
      <w:proofErr w:type="spellStart"/>
      <w:proofErr w:type="gramStart"/>
      <w:r w:rsidRPr="00E74A84">
        <w:t>val</w:t>
      </w:r>
      <w:proofErr w:type="spellEnd"/>
      <w:proofErr w:type="gramEnd"/>
      <w:r w:rsidR="004F5398">
        <w:t xml:space="preserve"> </w:t>
      </w:r>
      <w:proofErr w:type="spellStart"/>
      <w:r w:rsidRPr="00E74A84">
        <w:t>propMakeList</w:t>
      </w:r>
      <w:proofErr w:type="spellEnd"/>
      <w:r w:rsidRPr="00E74A84">
        <w:t xml:space="preserve"> = </w:t>
      </w:r>
      <w:proofErr w:type="spellStart"/>
      <w:r w:rsidRPr="00E74A84">
        <w:t>forAll</w:t>
      </w:r>
      <w:proofErr w:type="spellEnd"/>
      <w:r w:rsidRPr="00E74A84">
        <w:t xml:space="preserve"> { </w:t>
      </w:r>
      <w:r w:rsidR="009F4889">
        <w:t>(</w:t>
      </w:r>
      <w:r w:rsidRPr="00E74A84">
        <w:t xml:space="preserve">n: </w:t>
      </w:r>
      <w:proofErr w:type="spellStart"/>
      <w:r w:rsidRPr="00E74A84">
        <w:t>Int</w:t>
      </w:r>
      <w:proofErr w:type="spellEnd"/>
      <w:r w:rsidR="009F4889">
        <w:t>)</w:t>
      </w:r>
      <w:r w:rsidRPr="00E74A84">
        <w:t xml:space="preserve"> =&gt;</w:t>
      </w:r>
    </w:p>
    <w:p w14:paraId="21083DBD" w14:textId="77777777" w:rsidR="00FD1BBF" w:rsidRPr="00E74A84" w:rsidRDefault="00FD1BBF" w:rsidP="00FD1BBF">
      <w:pPr>
        <w:pStyle w:val="CodeExample"/>
      </w:pPr>
      <w:r w:rsidRPr="00E74A84">
        <w:t xml:space="preserve">  (n &gt;= 0 &amp;&amp; n &lt;</w:t>
      </w:r>
      <w:r w:rsidR="003F0EA9">
        <w:t>2</w:t>
      </w:r>
      <w:r w:rsidRPr="00E74A84">
        <w:t>0000) ==&gt; (</w:t>
      </w:r>
      <w:proofErr w:type="spellStart"/>
      <w:proofErr w:type="gramStart"/>
      <w:r w:rsidRPr="00E74A84">
        <w:t>List.</w:t>
      </w:r>
      <w:r w:rsidR="002C147A">
        <w:t>fill</w:t>
      </w:r>
      <w:proofErr w:type="spellEnd"/>
      <w:r w:rsidRPr="00E74A84">
        <w:t>(</w:t>
      </w:r>
      <w:proofErr w:type="gramEnd"/>
      <w:r w:rsidRPr="00E74A84">
        <w:t>n</w:t>
      </w:r>
      <w:r w:rsidR="002C147A">
        <w:t>)(</w:t>
      </w:r>
      <w:r w:rsidRPr="00E74A84">
        <w:t>"").length == n)</w:t>
      </w:r>
    </w:p>
    <w:p w14:paraId="5435307C" w14:textId="77777777" w:rsidR="00FD1BBF" w:rsidRDefault="00FD1BBF" w:rsidP="00FD1BBF">
      <w:pPr>
        <w:pStyle w:val="CodeExample"/>
      </w:pPr>
      <w:r w:rsidRPr="00E74A84">
        <w:t>}</w:t>
      </w:r>
    </w:p>
    <w:p w14:paraId="1791E110" w14:textId="77777777" w:rsidR="00FD1BBF" w:rsidRDefault="00FD1BBF" w:rsidP="00FD1BBF">
      <w:pPr>
        <w:pStyle w:val="Code"/>
      </w:pPr>
    </w:p>
    <w:p w14:paraId="5273D863" w14:textId="77777777" w:rsidR="002C147A" w:rsidRPr="0051122B" w:rsidRDefault="002C147A" w:rsidP="00FD1BBF">
      <w:r>
        <w:t xml:space="preserve">As usual, the property above can be run with </w:t>
      </w:r>
      <w:proofErr w:type="spellStart"/>
      <w:r w:rsidR="0051122B">
        <w:rPr>
          <w:i/>
        </w:rPr>
        <w:t>propMakeList.check</w:t>
      </w:r>
      <w:proofErr w:type="spellEnd"/>
      <w:r w:rsidR="0051122B">
        <w:t>.</w:t>
      </w:r>
    </w:p>
    <w:p w14:paraId="414122EF" w14:textId="77777777" w:rsidR="00FD1BBF" w:rsidRDefault="00FD1BBF" w:rsidP="00FD1BBF">
      <w:r>
        <w:t>It is important to keep in mind not to be too strict when defining the conditions, as ScalaCheck will eventually give up if only a very low amount of t</w:t>
      </w:r>
      <w:r w:rsidR="005F5C5E">
        <w:t>est data fulfills the condition and will report that very little data</w:t>
      </w:r>
      <w:r w:rsidR="003F0EA9">
        <w:t xml:space="preserve"> was available for the property. Compare the following property check with the one above:</w:t>
      </w:r>
    </w:p>
    <w:p w14:paraId="7AE603E9" w14:textId="77777777" w:rsidR="003F0EA9" w:rsidRDefault="003F0EA9" w:rsidP="003F0EA9">
      <w:pPr>
        <w:pStyle w:val="CodeExample"/>
      </w:pPr>
      <w:proofErr w:type="gramStart"/>
      <w:r w:rsidRPr="005F5C5E">
        <w:t>import</w:t>
      </w:r>
      <w:proofErr w:type="gramEnd"/>
      <w:r w:rsidR="00275DA0">
        <w:t xml:space="preserve"> </w:t>
      </w:r>
      <w:proofErr w:type="spellStart"/>
      <w:r w:rsidRPr="005F5C5E">
        <w:t>org.scalacheck.Prop</w:t>
      </w:r>
      <w:proofErr w:type="spellEnd"/>
      <w:r w:rsidRPr="005F5C5E">
        <w:t>._</w:t>
      </w:r>
    </w:p>
    <w:p w14:paraId="653100B9" w14:textId="77777777" w:rsidR="003F0EA9" w:rsidRPr="00E74A84" w:rsidRDefault="003F0EA9" w:rsidP="003F0EA9">
      <w:pPr>
        <w:pStyle w:val="CodeExample"/>
      </w:pPr>
      <w:proofErr w:type="spellStart"/>
      <w:proofErr w:type="gramStart"/>
      <w:r w:rsidRPr="00E74A84">
        <w:t>val</w:t>
      </w:r>
      <w:proofErr w:type="spellEnd"/>
      <w:proofErr w:type="gramEnd"/>
      <w:r w:rsidR="00275DA0">
        <w:t xml:space="preserve"> </w:t>
      </w:r>
      <w:proofErr w:type="spellStart"/>
      <w:r w:rsidRPr="00E74A84">
        <w:t>propMakeList</w:t>
      </w:r>
      <w:r w:rsidR="00C87D4D">
        <w:t>Picky</w:t>
      </w:r>
      <w:proofErr w:type="spellEnd"/>
      <w:r w:rsidRPr="00E74A84">
        <w:t xml:space="preserve"> = </w:t>
      </w:r>
      <w:proofErr w:type="spellStart"/>
      <w:r w:rsidRPr="00E74A84">
        <w:t>forAll</w:t>
      </w:r>
      <w:proofErr w:type="spellEnd"/>
      <w:r w:rsidRPr="00E74A84">
        <w:t xml:space="preserve"> { n: </w:t>
      </w:r>
      <w:proofErr w:type="spellStart"/>
      <w:r w:rsidRPr="00E74A84">
        <w:t>Int</w:t>
      </w:r>
      <w:proofErr w:type="spellEnd"/>
      <w:r w:rsidRPr="00E74A84">
        <w:t xml:space="preserve"> =&gt;</w:t>
      </w:r>
    </w:p>
    <w:p w14:paraId="23F59572" w14:textId="77777777" w:rsidR="003F0EA9" w:rsidRPr="00E74A84" w:rsidRDefault="003F0EA9" w:rsidP="003F0EA9">
      <w:pPr>
        <w:pStyle w:val="CodeExample"/>
      </w:pPr>
      <w:r w:rsidRPr="00E74A84">
        <w:t xml:space="preserve">  (n &gt;= 0 &amp;&amp; n &lt;</w:t>
      </w:r>
      <w:r>
        <w:t>1</w:t>
      </w:r>
      <w:r w:rsidRPr="00E74A84">
        <w:t>) ==&gt; (</w:t>
      </w:r>
      <w:proofErr w:type="spellStart"/>
      <w:proofErr w:type="gramStart"/>
      <w:r w:rsidRPr="00E74A84">
        <w:t>List.</w:t>
      </w:r>
      <w:r w:rsidR="00174038">
        <w:t>fill</w:t>
      </w:r>
      <w:proofErr w:type="spellEnd"/>
      <w:r w:rsidRPr="00E74A84">
        <w:t>(</w:t>
      </w:r>
      <w:proofErr w:type="gramEnd"/>
      <w:r w:rsidRPr="00E74A84">
        <w:t>n</w:t>
      </w:r>
      <w:r w:rsidR="00174038">
        <w:t>)(</w:t>
      </w:r>
      <w:r w:rsidRPr="00E74A84">
        <w:t>"").length == n)</w:t>
      </w:r>
    </w:p>
    <w:p w14:paraId="1F7300E5" w14:textId="77777777" w:rsidR="003F0EA9" w:rsidRDefault="003F0EA9" w:rsidP="003F0EA9">
      <w:pPr>
        <w:pStyle w:val="CodeExample"/>
      </w:pPr>
      <w:r w:rsidRPr="00E74A84">
        <w:t>}</w:t>
      </w:r>
    </w:p>
    <w:p w14:paraId="19F619CD" w14:textId="77777777" w:rsidR="003F0EA9" w:rsidRDefault="003F0EA9" w:rsidP="00FD1BBF"/>
    <w:p w14:paraId="11488154" w14:textId="77777777" w:rsidR="005F5C5E" w:rsidRDefault="0051122B" w:rsidP="00FD1BBF">
      <w:r>
        <w:t xml:space="preserve">When running </w:t>
      </w:r>
      <w:proofErr w:type="spellStart"/>
      <w:r w:rsidRPr="00616F92">
        <w:rPr>
          <w:i/>
        </w:rPr>
        <w:t>propMakeListPicky.check</w:t>
      </w:r>
      <w:proofErr w:type="gramStart"/>
      <w:r>
        <w:t>,tit</w:t>
      </w:r>
      <w:proofErr w:type="spellEnd"/>
      <w:proofErr w:type="gramEnd"/>
      <w:r w:rsidR="003F0EA9">
        <w:t xml:space="preserve"> would produce the following output:</w:t>
      </w:r>
    </w:p>
    <w:p w14:paraId="25961B4E" w14:textId="77777777" w:rsidR="003F0EA9" w:rsidRDefault="003F0EA9" w:rsidP="003F0EA9">
      <w:pPr>
        <w:pStyle w:val="CodeExample"/>
      </w:pPr>
      <w:r w:rsidRPr="003F0EA9">
        <w:t xml:space="preserve">! </w:t>
      </w:r>
      <w:proofErr w:type="gramStart"/>
      <w:r w:rsidRPr="003F0EA9">
        <w:t>Gave up after only 42 passed tests.</w:t>
      </w:r>
      <w:proofErr w:type="gramEnd"/>
      <w:r w:rsidRPr="003F0EA9">
        <w:t xml:space="preserve"> 500 tests were discarded.</w:t>
      </w:r>
    </w:p>
    <w:p w14:paraId="0AA24420" w14:textId="77777777" w:rsidR="003F0EA9" w:rsidRDefault="003F0EA9" w:rsidP="003F0EA9">
      <w:bookmarkStart w:id="106" w:name="_Toc300926418"/>
      <w:bookmarkStart w:id="107" w:name="_Toc301262002"/>
      <w:r>
        <w:t>This was a</w:t>
      </w:r>
      <w:r w:rsidR="0051122B">
        <w:t xml:space="preserve"> rather</w:t>
      </w:r>
      <w:r>
        <w:t xml:space="preserve"> extreme example but there may be real world situations where this may become an issue.</w:t>
      </w:r>
      <w:r w:rsidR="0051122B">
        <w:t xml:space="preserve"> Please note that the number of passed tests will vary from execution to execution, due to the random nature of the input data.</w:t>
      </w:r>
    </w:p>
    <w:p w14:paraId="0E1C295D" w14:textId="77777777" w:rsidR="00FD1BBF" w:rsidRDefault="00FD1BBF" w:rsidP="00FD1BBF">
      <w:pPr>
        <w:pStyle w:val="Heading3"/>
      </w:pPr>
      <w:bookmarkStart w:id="108" w:name="_Toc308702055"/>
      <w:bookmarkStart w:id="109" w:name="_Toc324842724"/>
      <w:bookmarkStart w:id="110" w:name="_Toc324843758"/>
      <w:r>
        <w:t>Combining properties</w:t>
      </w:r>
      <w:bookmarkEnd w:id="106"/>
      <w:bookmarkEnd w:id="107"/>
      <w:bookmarkEnd w:id="108"/>
      <w:bookmarkEnd w:id="109"/>
      <w:bookmarkEnd w:id="110"/>
    </w:p>
    <w:p w14:paraId="696B8EED" w14:textId="77777777" w:rsidR="00FD1BBF" w:rsidRDefault="00FD1BBF" w:rsidP="00FD1BBF">
      <w:r>
        <w:t xml:space="preserve">ScalaCheck also provides </w:t>
      </w:r>
      <w:r w:rsidR="003859CE">
        <w:t>Boolean</w:t>
      </w:r>
      <w:r>
        <w:t xml:space="preserve"> operators and methods to combine several different properties into one:</w:t>
      </w:r>
    </w:p>
    <w:p w14:paraId="5E571880" w14:textId="77777777" w:rsidR="00E03B77" w:rsidRDefault="00E03B77" w:rsidP="00FD1BBF"/>
    <w:tbl>
      <w:tblPr>
        <w:tblStyle w:val="TableGrid"/>
        <w:tblW w:w="0" w:type="auto"/>
        <w:tblLook w:val="04A0" w:firstRow="1" w:lastRow="0" w:firstColumn="1" w:lastColumn="0" w:noHBand="0" w:noVBand="1"/>
      </w:tblPr>
      <w:tblGrid>
        <w:gridCol w:w="3085"/>
        <w:gridCol w:w="6693"/>
      </w:tblGrid>
      <w:tr w:rsidR="00FD1BBF" w:rsidRPr="00A87DFE" w14:paraId="34BC623D" w14:textId="77777777" w:rsidTr="00B16C13">
        <w:tc>
          <w:tcPr>
            <w:tcW w:w="3085" w:type="dxa"/>
          </w:tcPr>
          <w:p w14:paraId="4E53D0BF" w14:textId="77777777" w:rsidR="00FD1BBF" w:rsidRDefault="00FD1BBF" w:rsidP="00B16C13">
            <w:r>
              <w:t>prop1 &amp;&amp; prop2</w:t>
            </w:r>
          </w:p>
        </w:tc>
        <w:tc>
          <w:tcPr>
            <w:tcW w:w="6693" w:type="dxa"/>
          </w:tcPr>
          <w:p w14:paraId="007C1EF6" w14:textId="77777777" w:rsidR="00FD1BBF" w:rsidRDefault="00FD1BBF" w:rsidP="00356C11">
            <w:r w:rsidRPr="007530E4">
              <w:t>Returns a new property that</w:t>
            </w:r>
            <w:r>
              <w:t xml:space="preserve"> holds if and only if both </w:t>
            </w:r>
            <w:r w:rsidR="00356C11">
              <w:t>prop1 and prop2</w:t>
            </w:r>
            <w:r w:rsidRPr="007530E4">
              <w:t xml:space="preserve"> hold. I</w:t>
            </w:r>
            <w:r>
              <w:t xml:space="preserve">f one of the properties doesn't </w:t>
            </w:r>
            <w:r w:rsidRPr="007530E4">
              <w:t>generate a result, the n</w:t>
            </w:r>
            <w:r>
              <w:t>ew property will generate false</w:t>
            </w:r>
          </w:p>
        </w:tc>
      </w:tr>
      <w:tr w:rsidR="00FD1BBF" w:rsidRPr="00A87DFE" w14:paraId="257B622C" w14:textId="77777777" w:rsidTr="00B16C13">
        <w:tc>
          <w:tcPr>
            <w:tcW w:w="3085" w:type="dxa"/>
          </w:tcPr>
          <w:p w14:paraId="3A1191B5" w14:textId="77777777" w:rsidR="00FD1BBF" w:rsidRDefault="00FD1BBF" w:rsidP="00B16C13">
            <w:r>
              <w:t>prop1 || prop2</w:t>
            </w:r>
          </w:p>
        </w:tc>
        <w:tc>
          <w:tcPr>
            <w:tcW w:w="6693" w:type="dxa"/>
          </w:tcPr>
          <w:p w14:paraId="4F0FA009" w14:textId="77777777" w:rsidR="00FD1BBF" w:rsidRPr="007530E4" w:rsidRDefault="00FD1BBF" w:rsidP="00356C11">
            <w:r w:rsidRPr="007530E4">
              <w:t>Returns a new pro</w:t>
            </w:r>
            <w:r>
              <w:t xml:space="preserve">perty that holds if either </w:t>
            </w:r>
            <w:r w:rsidR="00356C11">
              <w:t>prop1 or prop2</w:t>
            </w:r>
            <w:r>
              <w:t xml:space="preserve"> (or both) hold</w:t>
            </w:r>
          </w:p>
        </w:tc>
      </w:tr>
      <w:tr w:rsidR="00FD1BBF" w:rsidRPr="00A87DFE" w14:paraId="5182B3E7" w14:textId="77777777" w:rsidTr="00B16C13">
        <w:tc>
          <w:tcPr>
            <w:tcW w:w="3085" w:type="dxa"/>
          </w:tcPr>
          <w:p w14:paraId="0971F0DA" w14:textId="77777777" w:rsidR="00FD1BBF" w:rsidRDefault="00FD1BBF" w:rsidP="00B16C13">
            <w:r>
              <w:t>prop1 == prop2</w:t>
            </w:r>
          </w:p>
        </w:tc>
        <w:tc>
          <w:tcPr>
            <w:tcW w:w="6693" w:type="dxa"/>
          </w:tcPr>
          <w:p w14:paraId="73319DE1" w14:textId="77777777" w:rsidR="00FD1BBF" w:rsidRPr="007530E4" w:rsidRDefault="00FD1BBF" w:rsidP="006423A3">
            <w:r w:rsidRPr="007530E4">
              <w:t xml:space="preserve">Returns a new property that holds </w:t>
            </w:r>
            <w:r>
              <w:t xml:space="preserve">if and only if </w:t>
            </w:r>
            <w:r w:rsidR="00356C11">
              <w:t xml:space="preserve">prop1 </w:t>
            </w:r>
            <w:r w:rsidR="006423A3" w:rsidRPr="006423A3">
              <w:t xml:space="preserve">holds exactly when </w:t>
            </w:r>
            <w:r w:rsidR="00356C11">
              <w:t>prop2</w:t>
            </w:r>
            <w:r w:rsidRPr="007530E4">
              <w:t xml:space="preserve"> </w:t>
            </w:r>
            <w:r w:rsidR="006423A3">
              <w:t>holds</w:t>
            </w:r>
            <w:r w:rsidR="003A71F7">
              <w:t>.  In other words, every input which makes prop1 true also makes prop2 true and every input which makes prop1 false also makes prop2 false.</w:t>
            </w:r>
          </w:p>
        </w:tc>
      </w:tr>
      <w:tr w:rsidR="00FD1BBF" w:rsidRPr="00A87DFE" w14:paraId="17822EEB" w14:textId="77777777" w:rsidTr="00B16C13">
        <w:tc>
          <w:tcPr>
            <w:tcW w:w="3085" w:type="dxa"/>
          </w:tcPr>
          <w:p w14:paraId="1E3C85CD" w14:textId="77777777" w:rsidR="00FD1BBF" w:rsidRDefault="00FD1BBF" w:rsidP="00B16C13">
            <w:r>
              <w:t xml:space="preserve">all(prop1, prop2, …, </w:t>
            </w:r>
            <w:proofErr w:type="spellStart"/>
            <w:r>
              <w:t>propN</w:t>
            </w:r>
            <w:proofErr w:type="spellEnd"/>
            <w:r>
              <w:t>)</w:t>
            </w:r>
          </w:p>
        </w:tc>
        <w:tc>
          <w:tcPr>
            <w:tcW w:w="6693" w:type="dxa"/>
          </w:tcPr>
          <w:p w14:paraId="12E5DDFF" w14:textId="77777777" w:rsidR="00FD1BBF" w:rsidRPr="007530E4" w:rsidRDefault="00FD1BBF" w:rsidP="00FA38FC">
            <w:r w:rsidRPr="007530E4">
              <w:t>Combines properties into one which</w:t>
            </w:r>
            <w:r>
              <w:t xml:space="preserve"> is true if and only if all the </w:t>
            </w:r>
            <w:r w:rsidRPr="007530E4">
              <w:t>properties are true</w:t>
            </w:r>
          </w:p>
        </w:tc>
      </w:tr>
      <w:tr w:rsidR="00FD1BBF" w:rsidRPr="00A87DFE" w14:paraId="47DC57E3" w14:textId="77777777" w:rsidTr="00B16C13">
        <w:tc>
          <w:tcPr>
            <w:tcW w:w="3085" w:type="dxa"/>
          </w:tcPr>
          <w:p w14:paraId="784EB872" w14:textId="77777777" w:rsidR="00FD1BBF" w:rsidRDefault="00FD1BBF" w:rsidP="00B16C13">
            <w:proofErr w:type="spellStart"/>
            <w:r w:rsidRPr="007530E4">
              <w:t>atLeastOne</w:t>
            </w:r>
            <w:proofErr w:type="spellEnd"/>
            <w:r>
              <w:t xml:space="preserve">(prop1, …, </w:t>
            </w:r>
            <w:proofErr w:type="spellStart"/>
            <w:r>
              <w:t>propN</w:t>
            </w:r>
            <w:proofErr w:type="spellEnd"/>
            <w:r>
              <w:t>)</w:t>
            </w:r>
          </w:p>
        </w:tc>
        <w:tc>
          <w:tcPr>
            <w:tcW w:w="6693" w:type="dxa"/>
          </w:tcPr>
          <w:p w14:paraId="7F06EDC3" w14:textId="77777777" w:rsidR="00FD1BBF" w:rsidRPr="007530E4" w:rsidRDefault="00FD1BBF" w:rsidP="00FA38FC">
            <w:r>
              <w:t>C</w:t>
            </w:r>
            <w:r w:rsidRPr="00342FCB">
              <w:t>ombines properties into one which is true if</w:t>
            </w:r>
            <w:r>
              <w:t xml:space="preserve"> at least one of the </w:t>
            </w:r>
            <w:r w:rsidRPr="00342FCB">
              <w:t>properties is true</w:t>
            </w:r>
          </w:p>
        </w:tc>
      </w:tr>
    </w:tbl>
    <w:p w14:paraId="6B2477A7" w14:textId="77777777" w:rsidR="00FD1BBF" w:rsidRDefault="00FD1BBF" w:rsidP="00FD1BBF">
      <w:pPr>
        <w:pStyle w:val="Heading1"/>
      </w:pPr>
      <w:bookmarkStart w:id="111" w:name="_Toc300926419"/>
      <w:bookmarkStart w:id="112" w:name="_Toc324843759"/>
      <w:r>
        <w:t>Generators</w:t>
      </w:r>
      <w:bookmarkEnd w:id="111"/>
      <w:bookmarkEnd w:id="112"/>
    </w:p>
    <w:p w14:paraId="710F39DA" w14:textId="77777777" w:rsidR="005F0744" w:rsidRDefault="005F0744" w:rsidP="00616F92">
      <w:bookmarkStart w:id="113" w:name="_Toc300926420"/>
      <w:bookmarkStart w:id="114" w:name="_Toc301262003"/>
      <w:r>
        <w:t xml:space="preserve">The samples in this section can be run using the contents of the </w:t>
      </w:r>
      <w:proofErr w:type="spellStart"/>
      <w:r>
        <w:t>scalacheck</w:t>
      </w:r>
      <w:proofErr w:type="spellEnd"/>
      <w:r>
        <w:t xml:space="preserve">-basic, folder, but the content needs to be compiled. In a command window, switch to the </w:t>
      </w:r>
      <w:proofErr w:type="spellStart"/>
      <w:r>
        <w:t>scalacheck</w:t>
      </w:r>
      <w:proofErr w:type="spellEnd"/>
      <w:r>
        <w:t>-basic folder and then first type “</w:t>
      </w:r>
      <w:proofErr w:type="spellStart"/>
      <w:r>
        <w:t>mvn</w:t>
      </w:r>
      <w:proofErr w:type="spellEnd"/>
      <w:r>
        <w:t xml:space="preserve"> compile” and then “</w:t>
      </w:r>
      <w:proofErr w:type="spellStart"/>
      <w:r>
        <w:t>mvn</w:t>
      </w:r>
      <w:proofErr w:type="spellEnd"/>
      <w:r>
        <w:t xml:space="preserve"> </w:t>
      </w:r>
      <w:proofErr w:type="spellStart"/>
      <w:r>
        <w:t>scala</w:t>
      </w:r>
      <w:proofErr w:type="gramStart"/>
      <w:r>
        <w:t>:console</w:t>
      </w:r>
      <w:proofErr w:type="spellEnd"/>
      <w:proofErr w:type="gramEnd"/>
      <w:r>
        <w:t>”.</w:t>
      </w:r>
    </w:p>
    <w:p w14:paraId="702B4785" w14:textId="77777777" w:rsidR="005F0744" w:rsidRPr="005F0744" w:rsidRDefault="005F0744" w:rsidP="00616F92"/>
    <w:p w14:paraId="4763A5BD" w14:textId="77777777" w:rsidR="00F76052" w:rsidRDefault="00F76052" w:rsidP="00FD1BBF">
      <w:pPr>
        <w:pStyle w:val="Heading2"/>
      </w:pPr>
      <w:bookmarkStart w:id="115" w:name="_Toc308702056"/>
      <w:bookmarkStart w:id="116" w:name="_Toc324842725"/>
      <w:bookmarkStart w:id="117" w:name="_Toc324843760"/>
      <w:r>
        <w:lastRenderedPageBreak/>
        <w:t>Built-in generators</w:t>
      </w:r>
      <w:bookmarkEnd w:id="115"/>
      <w:bookmarkEnd w:id="116"/>
      <w:bookmarkEnd w:id="117"/>
    </w:p>
    <w:p w14:paraId="54DA1734" w14:textId="77777777" w:rsidR="00F76052" w:rsidRDefault="002F0F61" w:rsidP="00F76052">
      <w:r>
        <w:t xml:space="preserve">ScalaCheck provides built-in generators for common data types: Boolean, </w:t>
      </w:r>
      <w:proofErr w:type="spellStart"/>
      <w:r>
        <w:t>Int</w:t>
      </w:r>
      <w:proofErr w:type="spellEnd"/>
      <w:r>
        <w:t>, Long, Double, String, Char, Byte, Float, containers with those data types (Lists</w:t>
      </w:r>
      <w:r w:rsidR="00F6339E">
        <w:t>, Arrays</w:t>
      </w:r>
      <w:r>
        <w:t xml:space="preserve">), and other </w:t>
      </w:r>
      <w:r w:rsidR="0068769D">
        <w:t>commonly used</w:t>
      </w:r>
      <w:r>
        <w:t xml:space="preserve"> objects such as Date, </w:t>
      </w:r>
      <w:proofErr w:type="spellStart"/>
      <w:r>
        <w:t>Throwable</w:t>
      </w:r>
      <w:proofErr w:type="spellEnd"/>
      <w:r w:rsidR="00F6339E">
        <w:t>, Scala’s Option and Either, Tuples</w:t>
      </w:r>
      <w:r w:rsidR="0068769D">
        <w:t>,</w:t>
      </w:r>
      <w:r w:rsidR="00F6339E">
        <w:t xml:space="preserve"> and Function objects. </w:t>
      </w:r>
      <w:r>
        <w:t xml:space="preserve">All these built-in generators are in class </w:t>
      </w:r>
      <w:proofErr w:type="spellStart"/>
      <w:r w:rsidRPr="002F0F61">
        <w:rPr>
          <w:i/>
        </w:rPr>
        <w:t>org.scalacheck.Arbitrary</w:t>
      </w:r>
      <w:proofErr w:type="spellEnd"/>
      <w:r>
        <w:t>.</w:t>
      </w:r>
    </w:p>
    <w:p w14:paraId="4DB91409" w14:textId="77777777" w:rsidR="00F6339E" w:rsidRDefault="00F6339E" w:rsidP="00F76052">
      <w:r>
        <w:t>These generators can be used as-is in our own property checks, or can be combined to create more complex generators and arbitrary objects for our own property checks.</w:t>
      </w:r>
    </w:p>
    <w:p w14:paraId="5042778F" w14:textId="77777777" w:rsidR="00FD1BBF" w:rsidRDefault="00F76052" w:rsidP="00FD1BBF">
      <w:pPr>
        <w:pStyle w:val="Heading2"/>
      </w:pPr>
      <w:bookmarkStart w:id="118" w:name="_Toc308702057"/>
      <w:bookmarkStart w:id="119" w:name="_Toc324842726"/>
      <w:bookmarkStart w:id="120" w:name="_Toc324843761"/>
      <w:r>
        <w:t>Custom</w:t>
      </w:r>
      <w:r w:rsidR="00FD1BBF">
        <w:t xml:space="preserve"> generators</w:t>
      </w:r>
      <w:bookmarkEnd w:id="113"/>
      <w:bookmarkEnd w:id="114"/>
      <w:bookmarkEnd w:id="118"/>
      <w:bookmarkEnd w:id="119"/>
      <w:bookmarkEnd w:id="120"/>
    </w:p>
    <w:p w14:paraId="20F17E12" w14:textId="77777777" w:rsidR="00BE381A" w:rsidRPr="00BE381A" w:rsidRDefault="0068769D" w:rsidP="00BE381A">
      <w:r>
        <w:t xml:space="preserve">Often, </w:t>
      </w:r>
      <w:r w:rsidR="00BE381A">
        <w:t xml:space="preserve">when testing our own domain objects and functionality, it </w:t>
      </w:r>
      <w:r w:rsidR="00823EA4">
        <w:t>is</w:t>
      </w:r>
      <w:r w:rsidR="00F97800">
        <w:t xml:space="preserve"> be</w:t>
      </w:r>
      <w:r w:rsidR="00BE381A">
        <w:t xml:space="preserve"> necessary t</w:t>
      </w:r>
      <w:r w:rsidR="00F97800">
        <w:t>o</w:t>
      </w:r>
      <w:r w:rsidR="00BE381A">
        <w:t xml:space="preserve"> c</w:t>
      </w:r>
      <w:r w:rsidR="00F97800">
        <w:t xml:space="preserve">reate our own custom generators to act as random data </w:t>
      </w:r>
      <w:r w:rsidR="00823EA4">
        <w:t>sources for our property checks.</w:t>
      </w:r>
      <w:r w:rsidR="00F97800">
        <w:t xml:space="preserve"> This </w:t>
      </w:r>
      <w:r>
        <w:t xml:space="preserve">allows us to define property </w:t>
      </w:r>
      <w:proofErr w:type="gramStart"/>
      <w:r>
        <w:t>checks  with</w:t>
      </w:r>
      <w:proofErr w:type="gramEnd"/>
      <w:r>
        <w:t xml:space="preserve"> functions that take domain objects as their parameters.</w:t>
      </w:r>
    </w:p>
    <w:p w14:paraId="6B7E3933" w14:textId="77777777" w:rsidR="00FD1BBF" w:rsidRDefault="00FD1BBF" w:rsidP="00FD1BBF">
      <w:r>
        <w:t>Custom generators in ScalaCheck are imple</w:t>
      </w:r>
      <w:r w:rsidR="00F97800">
        <w:t xml:space="preserve">mented </w:t>
      </w:r>
      <w:r w:rsidR="00823EA4">
        <w:t>using</w:t>
      </w:r>
      <w:r w:rsidR="00F97800">
        <w:t xml:space="preserve"> class </w:t>
      </w:r>
      <w:proofErr w:type="spellStart"/>
      <w:r w:rsidR="00F97800" w:rsidRPr="00F97800">
        <w:rPr>
          <w:i/>
        </w:rPr>
        <w:t>org.scalacheck.</w:t>
      </w:r>
      <w:r w:rsidRPr="00F97800">
        <w:rPr>
          <w:i/>
        </w:rPr>
        <w:t>Gen</w:t>
      </w:r>
      <w:proofErr w:type="spellEnd"/>
      <w:r>
        <w:t xml:space="preserve">. </w:t>
      </w:r>
    </w:p>
    <w:p w14:paraId="6465505D" w14:textId="77777777" w:rsidR="00FD1BBF" w:rsidRDefault="00FD1BBF" w:rsidP="00FD1BBF">
      <w:r>
        <w:t>In order to present custom generators, the Rectangle class will be used</w:t>
      </w:r>
      <w:r w:rsidR="00823EA4">
        <w:t xml:space="preserve"> as our domain object</w:t>
      </w:r>
      <w:r>
        <w:t>. This is</w:t>
      </w:r>
      <w:r w:rsidR="00BE381A">
        <w:t xml:space="preserve"> a</w:t>
      </w:r>
      <w:r w:rsidR="008D0215">
        <w:t xml:space="preserve"> </w:t>
      </w:r>
      <w:r w:rsidR="002C5917">
        <w:t xml:space="preserve">simple </w:t>
      </w:r>
      <w:r>
        <w:t>case class that encapsulates the (simple) logic for handling a rectangle with height and width</w:t>
      </w:r>
      <w:r w:rsidR="009F3D54">
        <w:t>,</w:t>
      </w:r>
      <w:r>
        <w:t xml:space="preserve"> with the following constructor signature: </w:t>
      </w:r>
    </w:p>
    <w:p w14:paraId="1DC8DCEC" w14:textId="77777777" w:rsidR="00FD1BBF" w:rsidRDefault="00FD1BBF" w:rsidP="00FD1BBF"/>
    <w:p w14:paraId="3DD01B1B" w14:textId="77777777" w:rsidR="00FD1BBF" w:rsidRDefault="00FD1BBF" w:rsidP="00FD1BBF">
      <w:pPr>
        <w:pStyle w:val="CodeExample"/>
      </w:pPr>
      <w:proofErr w:type="gramStart"/>
      <w:r w:rsidRPr="00475FFA">
        <w:t>case</w:t>
      </w:r>
      <w:proofErr w:type="gramEnd"/>
      <w:r w:rsidRPr="00475FFA">
        <w:t xml:space="preserve"> class Rectangle(</w:t>
      </w:r>
      <w:proofErr w:type="spellStart"/>
      <w:r w:rsidRPr="00475FFA">
        <w:t>val</w:t>
      </w:r>
      <w:proofErr w:type="spellEnd"/>
      <w:r w:rsidR="00ED3A89">
        <w:t xml:space="preserve"> </w:t>
      </w:r>
      <w:r w:rsidRPr="00475FFA">
        <w:t>width:</w:t>
      </w:r>
      <w:r w:rsidR="009360F4">
        <w:t xml:space="preserve"> </w:t>
      </w:r>
      <w:r w:rsidRPr="00475FFA">
        <w:t xml:space="preserve">Double, </w:t>
      </w:r>
      <w:proofErr w:type="spellStart"/>
      <w:r w:rsidRPr="00475FFA">
        <w:t>val</w:t>
      </w:r>
      <w:proofErr w:type="spellEnd"/>
      <w:r w:rsidR="00ED3A89">
        <w:t xml:space="preserve"> </w:t>
      </w:r>
      <w:r w:rsidRPr="00475FFA">
        <w:t>height:</w:t>
      </w:r>
      <w:r w:rsidR="009360F4">
        <w:t xml:space="preserve"> </w:t>
      </w:r>
      <w:r w:rsidRPr="00475FFA">
        <w:t>Double)</w:t>
      </w:r>
      <w:r w:rsidR="00026E53">
        <w:t xml:space="preserve"> {</w:t>
      </w:r>
    </w:p>
    <w:p w14:paraId="73ACBEAF" w14:textId="77777777" w:rsidR="005F0744" w:rsidRDefault="005F0744" w:rsidP="005F0744">
      <w:pPr>
        <w:pStyle w:val="CodeExample"/>
      </w:pPr>
      <w:r>
        <w:t xml:space="preserve">  // note that there’s a bug in the function below!</w:t>
      </w:r>
    </w:p>
    <w:p w14:paraId="451C44A6" w14:textId="77777777" w:rsidR="005F0744" w:rsidRDefault="005F0744" w:rsidP="005F0744">
      <w:pPr>
        <w:pStyle w:val="CodeExample"/>
      </w:pPr>
      <w:r>
        <w:t xml:space="preserve">  </w:t>
      </w:r>
      <w:proofErr w:type="gramStart"/>
      <w:r>
        <w:t>lazy</w:t>
      </w:r>
      <w:proofErr w:type="gramEnd"/>
      <w:r>
        <w:t xml:space="preserve"> </w:t>
      </w:r>
      <w:proofErr w:type="spellStart"/>
      <w:r>
        <w:t>val</w:t>
      </w:r>
      <w:proofErr w:type="spellEnd"/>
      <w:r>
        <w:t xml:space="preserve"> area =  if(width % 11 ==0) (width * 1.0001 * height) else (width * height)</w:t>
      </w:r>
    </w:p>
    <w:p w14:paraId="68825E8E" w14:textId="77777777" w:rsidR="005F0744" w:rsidRDefault="005F0744" w:rsidP="005F0744">
      <w:pPr>
        <w:pStyle w:val="CodeExample"/>
      </w:pPr>
      <w:r>
        <w:t xml:space="preserve">  // correct version of the area method</w:t>
      </w:r>
    </w:p>
    <w:p w14:paraId="6C726E03" w14:textId="77777777" w:rsidR="005F0744" w:rsidRDefault="005F0744" w:rsidP="005F0744">
      <w:pPr>
        <w:pStyle w:val="CodeExample"/>
      </w:pPr>
      <w:r>
        <w:t xml:space="preserve">  </w:t>
      </w:r>
      <w:proofErr w:type="gramStart"/>
      <w:r>
        <w:t>lazy</w:t>
      </w:r>
      <w:proofErr w:type="gramEnd"/>
      <w:r>
        <w:t xml:space="preserve"> </w:t>
      </w:r>
      <w:proofErr w:type="spellStart"/>
      <w:r>
        <w:t>val</w:t>
      </w:r>
      <w:proofErr w:type="spellEnd"/>
      <w:r>
        <w:t xml:space="preserve"> </w:t>
      </w:r>
      <w:proofErr w:type="spellStart"/>
      <w:r>
        <w:t>areaCorrect</w:t>
      </w:r>
      <w:proofErr w:type="spellEnd"/>
      <w:r>
        <w:t xml:space="preserve"> = (width * height)</w:t>
      </w:r>
    </w:p>
    <w:p w14:paraId="7CF34FAA" w14:textId="77777777" w:rsidR="005F0744" w:rsidRDefault="005F0744" w:rsidP="005F0744">
      <w:pPr>
        <w:pStyle w:val="CodeExample"/>
      </w:pPr>
      <w:r>
        <w:t xml:space="preserve">  </w:t>
      </w:r>
      <w:proofErr w:type="gramStart"/>
      <w:r>
        <w:t>lazy</w:t>
      </w:r>
      <w:proofErr w:type="gramEnd"/>
      <w:r>
        <w:t xml:space="preserve"> </w:t>
      </w:r>
      <w:proofErr w:type="spellStart"/>
      <w:r>
        <w:t>val</w:t>
      </w:r>
      <w:proofErr w:type="spellEnd"/>
      <w:r>
        <w:t xml:space="preserve"> perimeter = (2*width) + (2*height)</w:t>
      </w:r>
    </w:p>
    <w:p w14:paraId="1D44203A" w14:textId="77777777" w:rsidR="005F0744" w:rsidRDefault="005F0744" w:rsidP="005F0744">
      <w:pPr>
        <w:pStyle w:val="CodeExample"/>
      </w:pPr>
      <w:r>
        <w:t xml:space="preserve">  </w:t>
      </w:r>
      <w:proofErr w:type="spellStart"/>
      <w:proofErr w:type="gramStart"/>
      <w:r>
        <w:t>def</w:t>
      </w:r>
      <w:proofErr w:type="spellEnd"/>
      <w:proofErr w:type="gramEnd"/>
      <w:r>
        <w:t xml:space="preserve"> </w:t>
      </w:r>
      <w:proofErr w:type="spellStart"/>
      <w:r>
        <w:t>biggerThan</w:t>
      </w:r>
      <w:proofErr w:type="spellEnd"/>
      <w:r>
        <w:t>(</w:t>
      </w:r>
      <w:proofErr w:type="spellStart"/>
      <w:r>
        <w:t>r:Rectangle</w:t>
      </w:r>
      <w:proofErr w:type="spellEnd"/>
      <w:r>
        <w:t xml:space="preserve">) = (area &gt; </w:t>
      </w:r>
      <w:proofErr w:type="spellStart"/>
      <w:r>
        <w:t>r.area</w:t>
      </w:r>
      <w:proofErr w:type="spellEnd"/>
      <w:r>
        <w:t>)</w:t>
      </w:r>
    </w:p>
    <w:p w14:paraId="59950119" w14:textId="77777777" w:rsidR="00026E53" w:rsidRDefault="00026E53" w:rsidP="005F0744">
      <w:pPr>
        <w:pStyle w:val="CodeExample"/>
      </w:pPr>
      <w:r>
        <w:t>}</w:t>
      </w:r>
    </w:p>
    <w:p w14:paraId="4458067B" w14:textId="77777777" w:rsidR="00FD1BBF" w:rsidRDefault="00FD1BBF" w:rsidP="00FD1BBF">
      <w:pPr>
        <w:pStyle w:val="Code"/>
      </w:pPr>
    </w:p>
    <w:p w14:paraId="7FFD73D2" w14:textId="77777777" w:rsidR="00E9273F" w:rsidRPr="006E6646" w:rsidRDefault="00E9273F" w:rsidP="00E9273F">
      <w:r w:rsidRPr="006E6646">
        <w:t xml:space="preserve">Please note that in the </w:t>
      </w:r>
      <w:r>
        <w:t xml:space="preserve">snippet above the </w:t>
      </w:r>
      <w:proofErr w:type="spellStart"/>
      <w:r w:rsidRPr="00616F92">
        <w:rPr>
          <w:i/>
        </w:rPr>
        <w:t>Rectangle.area</w:t>
      </w:r>
      <w:proofErr w:type="spellEnd"/>
      <w:r>
        <w:t xml:space="preserve"> method</w:t>
      </w:r>
      <w:r w:rsidRPr="006E6646">
        <w:t xml:space="preserve"> </w:t>
      </w:r>
      <w:r>
        <w:t>contains</w:t>
      </w:r>
      <w:r w:rsidRPr="006E6646">
        <w:t xml:space="preserve"> a small </w:t>
      </w:r>
      <w:r>
        <w:t>bug</w:t>
      </w:r>
      <w:r w:rsidRPr="006E6646">
        <w:t xml:space="preserve"> in it in order to force it to fail for </w:t>
      </w:r>
      <w:r>
        <w:t>certain</w:t>
      </w:r>
      <w:r w:rsidRPr="006E6646">
        <w:t xml:space="preserve"> values</w:t>
      </w:r>
      <w:r>
        <w:t xml:space="preserve">. The correct area method is called </w:t>
      </w:r>
      <w:proofErr w:type="spellStart"/>
      <w:r w:rsidRPr="00616F92">
        <w:rPr>
          <w:i/>
        </w:rPr>
        <w:t>areaCorrect</w:t>
      </w:r>
      <w:proofErr w:type="spellEnd"/>
      <w:r>
        <w:t>.</w:t>
      </w:r>
    </w:p>
    <w:p w14:paraId="39514902" w14:textId="77777777" w:rsidR="00FD1BBF" w:rsidRPr="00475FFA" w:rsidRDefault="00FD1BBF" w:rsidP="00FD1BBF">
      <w:r>
        <w:t xml:space="preserve">This class also provides methods </w:t>
      </w:r>
      <w:r>
        <w:rPr>
          <w:i/>
        </w:rPr>
        <w:t>area</w:t>
      </w:r>
      <w:r>
        <w:t xml:space="preserve">, </w:t>
      </w:r>
      <w:r w:rsidRPr="00475FFA">
        <w:rPr>
          <w:i/>
        </w:rPr>
        <w:t>perimeter</w:t>
      </w:r>
      <w:r>
        <w:t xml:space="preserve"> and </w:t>
      </w:r>
      <w:proofErr w:type="spellStart"/>
      <w:r w:rsidRPr="00475FFA">
        <w:rPr>
          <w:i/>
        </w:rPr>
        <w:t>biggerThan</w:t>
      </w:r>
      <w:proofErr w:type="spellEnd"/>
      <w:r>
        <w:t xml:space="preserve">. The </w:t>
      </w:r>
      <w:r w:rsidR="00BE381A">
        <w:t xml:space="preserve">full </w:t>
      </w:r>
      <w:r>
        <w:t xml:space="preserve">source code for this class is available </w:t>
      </w:r>
      <w:r w:rsidR="00BE381A">
        <w:t>as part of this deliverable</w:t>
      </w:r>
      <w:r w:rsidR="009C0A88">
        <w:t xml:space="preserve"> (see References in the Appendix)</w:t>
      </w:r>
      <w:r w:rsidR="00BE381A">
        <w:t>.</w:t>
      </w:r>
    </w:p>
    <w:p w14:paraId="7E6AA62B" w14:textId="77777777" w:rsidR="00FD1BBF" w:rsidRDefault="00FD1BBF" w:rsidP="00FD1BBF">
      <w:r>
        <w:t xml:space="preserve">At </w:t>
      </w:r>
      <w:r w:rsidR="00BE381A">
        <w:t>their</w:t>
      </w:r>
      <w:r>
        <w:t xml:space="preserve"> simplest level, generators are functions that </w:t>
      </w:r>
      <w:r w:rsidR="009F3D54">
        <w:t xml:space="preserve">optionally </w:t>
      </w:r>
      <w:r>
        <w:t xml:space="preserve">take some input data </w:t>
      </w:r>
      <w:r w:rsidR="009F3D54">
        <w:t xml:space="preserve">(where this input data is used to customize the kind of random data that is generated) </w:t>
      </w:r>
      <w:r>
        <w:t xml:space="preserve">and generate output for ScalaCheck to use </w:t>
      </w:r>
      <w:r w:rsidR="005F3A58">
        <w:t xml:space="preserve">as input </w:t>
      </w:r>
      <w:r w:rsidR="009F3D54">
        <w:t>in</w:t>
      </w:r>
      <w:r>
        <w:t xml:space="preserve"> a property check. </w:t>
      </w:r>
    </w:p>
    <w:p w14:paraId="5C75B4A8" w14:textId="77777777" w:rsidR="00BE381A" w:rsidRDefault="00FD1BBF" w:rsidP="00FD1BBF">
      <w:r>
        <w:t xml:space="preserve">In the case of the Rectangle class, we’ll create a generator function that returns a Rectangle object as well as the random height and the width values that </w:t>
      </w:r>
      <w:r w:rsidR="00BE381A">
        <w:t>were used to create the object</w:t>
      </w:r>
      <w:r w:rsidR="009F3D54">
        <w:t>. The purpose for this generator is to</w:t>
      </w:r>
      <w:r w:rsidR="00BE381A">
        <w:t xml:space="preserve"> create a property check to verify that the internal calculation for the area and the width is correct.</w:t>
      </w:r>
    </w:p>
    <w:p w14:paraId="2AA086BF" w14:textId="77777777" w:rsidR="00BE381A" w:rsidRDefault="009360F4" w:rsidP="00FD1BBF">
      <w:r>
        <w:t>G</w:t>
      </w:r>
      <w:r w:rsidR="00BE381A">
        <w:t xml:space="preserve">enerators </w:t>
      </w:r>
      <w:r>
        <w:t xml:space="preserve">return Option objects, which means that they </w:t>
      </w:r>
      <w:r w:rsidR="00BE381A">
        <w:t>do not nec</w:t>
      </w:r>
      <w:r w:rsidR="009F3D54">
        <w:t>essarily have to return a</w:t>
      </w:r>
      <w:r>
        <w:t>n actual</w:t>
      </w:r>
      <w:r w:rsidR="009F3D54">
        <w:t xml:space="preserve"> value if the input data is not suitable to generate output values.</w:t>
      </w:r>
    </w:p>
    <w:p w14:paraId="6B5E0E92" w14:textId="77777777" w:rsidR="00FD1BBF" w:rsidRDefault="00BE381A" w:rsidP="00FD1BBF">
      <w:r>
        <w:t>In our example, the generator will be defined as a function tha</w:t>
      </w:r>
      <w:r w:rsidR="009F3D54">
        <w:t xml:space="preserve">t returns a tuple of 3 elements of type </w:t>
      </w:r>
      <w:r w:rsidR="009F3D54" w:rsidRPr="0094626A">
        <w:rPr>
          <w:i/>
        </w:rPr>
        <w:t>(</w:t>
      </w:r>
      <w:r w:rsidRPr="0094626A">
        <w:rPr>
          <w:i/>
        </w:rPr>
        <w:t>Rectangle</w:t>
      </w:r>
      <w:r w:rsidR="009F3D54" w:rsidRPr="0094626A">
        <w:rPr>
          <w:i/>
        </w:rPr>
        <w:t>, Double, Double)</w:t>
      </w:r>
      <w:r w:rsidR="009F3D54">
        <w:t>, where the Double</w:t>
      </w:r>
      <w:r>
        <w:t xml:space="preserve"> values represent the height and the width </w:t>
      </w:r>
      <w:r w:rsidR="009F3D54">
        <w:t xml:space="preserve">that were </w:t>
      </w:r>
      <w:r>
        <w:t>used to create the Rectangle object:</w:t>
      </w:r>
    </w:p>
    <w:p w14:paraId="1261F84B" w14:textId="77777777" w:rsidR="00FD1BBF" w:rsidRDefault="00FD1BBF" w:rsidP="00FD1BBF"/>
    <w:p w14:paraId="537F1575" w14:textId="77777777" w:rsidR="009F3D54" w:rsidRDefault="009F3D54" w:rsidP="00FD1BBF">
      <w:pPr>
        <w:pStyle w:val="CodeExample"/>
      </w:pPr>
      <w:proofErr w:type="gramStart"/>
      <w:r>
        <w:t>import</w:t>
      </w:r>
      <w:proofErr w:type="gramEnd"/>
      <w:r w:rsidR="009360F4">
        <w:t xml:space="preserve"> </w:t>
      </w:r>
      <w:proofErr w:type="spellStart"/>
      <w:r>
        <w:t>org.scalacheck.Gen</w:t>
      </w:r>
      <w:proofErr w:type="spellEnd"/>
    </w:p>
    <w:p w14:paraId="4D671CE5" w14:textId="77777777" w:rsidR="00FD1BBF" w:rsidRPr="00475FFA" w:rsidRDefault="00FD1BBF" w:rsidP="00FD1BBF">
      <w:pPr>
        <w:pStyle w:val="CodeExample"/>
      </w:pPr>
      <w:proofErr w:type="spellStart"/>
      <w:proofErr w:type="gramStart"/>
      <w:r w:rsidRPr="00475FFA">
        <w:t>val</w:t>
      </w:r>
      <w:proofErr w:type="spellEnd"/>
      <w:proofErr w:type="gramEnd"/>
      <w:r w:rsidR="009360F4">
        <w:t xml:space="preserve"> </w:t>
      </w:r>
      <w:proofErr w:type="spellStart"/>
      <w:r w:rsidRPr="00475FFA">
        <w:t>rectangleGen</w:t>
      </w:r>
      <w:proofErr w:type="spellEnd"/>
      <w:r w:rsidRPr="00475FFA">
        <w:t>:</w:t>
      </w:r>
      <w:r w:rsidR="009360F4">
        <w:t xml:space="preserve"> </w:t>
      </w:r>
      <w:r w:rsidRPr="00475FFA">
        <w:t>Gen[(Rectangle, Double,</w:t>
      </w:r>
      <w:r w:rsidR="009360F4">
        <w:t xml:space="preserve"> </w:t>
      </w:r>
      <w:r w:rsidRPr="00475FFA">
        <w:t>Double)] = for {</w:t>
      </w:r>
    </w:p>
    <w:p w14:paraId="07CC4C8B" w14:textId="77777777" w:rsidR="00FD1BBF" w:rsidRPr="00475FFA" w:rsidRDefault="005F0744" w:rsidP="00FD1BBF">
      <w:pPr>
        <w:pStyle w:val="CodeExample"/>
      </w:pPr>
      <w:r>
        <w:lastRenderedPageBreak/>
        <w:t xml:space="preserve">  </w:t>
      </w:r>
      <w:proofErr w:type="gramStart"/>
      <w:r w:rsidR="00FD1BBF" w:rsidRPr="00475FFA">
        <w:t>height</w:t>
      </w:r>
      <w:proofErr w:type="gramEnd"/>
      <w:r w:rsidR="009360F4">
        <w:t xml:space="preserve"> </w:t>
      </w:r>
      <w:r w:rsidR="00FD1BBF" w:rsidRPr="00475FFA">
        <w:t xml:space="preserve">&lt;- </w:t>
      </w:r>
      <w:proofErr w:type="spellStart"/>
      <w:r w:rsidR="00FD1BBF" w:rsidRPr="00475FFA">
        <w:t>Gen.choose</w:t>
      </w:r>
      <w:proofErr w:type="spellEnd"/>
      <w:r w:rsidR="00FD1BBF" w:rsidRPr="00475FFA">
        <w:t>(0,9999)</w:t>
      </w:r>
    </w:p>
    <w:p w14:paraId="43A131AF" w14:textId="77777777" w:rsidR="00FD1BBF" w:rsidRPr="00475FFA" w:rsidRDefault="005F0744" w:rsidP="00FD1BBF">
      <w:pPr>
        <w:pStyle w:val="CodeExample"/>
      </w:pPr>
      <w:r>
        <w:t xml:space="preserve">  </w:t>
      </w:r>
      <w:proofErr w:type="gramStart"/>
      <w:r w:rsidR="00FD1BBF" w:rsidRPr="00475FFA">
        <w:t>width</w:t>
      </w:r>
      <w:proofErr w:type="gramEnd"/>
      <w:r w:rsidR="009360F4">
        <w:t xml:space="preserve"> </w:t>
      </w:r>
      <w:r w:rsidR="00FD1BBF" w:rsidRPr="00475FFA">
        <w:t xml:space="preserve">&lt;- </w:t>
      </w:r>
      <w:proofErr w:type="spellStart"/>
      <w:r w:rsidR="00FD1BBF" w:rsidRPr="00475FFA">
        <w:t>Gen.choose</w:t>
      </w:r>
      <w:proofErr w:type="spellEnd"/>
      <w:r w:rsidR="00FD1BBF" w:rsidRPr="00475FFA">
        <w:t>(0,9999)</w:t>
      </w:r>
    </w:p>
    <w:p w14:paraId="19FBE177" w14:textId="77777777" w:rsidR="00FD1BBF" w:rsidRDefault="00FD1BBF" w:rsidP="00FD1BBF">
      <w:pPr>
        <w:pStyle w:val="CodeExample"/>
      </w:pPr>
      <w:r w:rsidRPr="00475FFA">
        <w:t xml:space="preserve">} </w:t>
      </w:r>
      <w:proofErr w:type="gramStart"/>
      <w:r w:rsidRPr="00475FFA">
        <w:t>yield(</w:t>
      </w:r>
      <w:proofErr w:type="gramEnd"/>
      <w:r w:rsidRPr="00475FFA">
        <w:t>(Rectangle(width, height), width,</w:t>
      </w:r>
      <w:r w:rsidR="00D52ED3">
        <w:t xml:space="preserve"> </w:t>
      </w:r>
      <w:r w:rsidRPr="00475FFA">
        <w:t>height))</w:t>
      </w:r>
    </w:p>
    <w:p w14:paraId="6F05525E" w14:textId="77777777" w:rsidR="00FD1BBF" w:rsidRDefault="00FD1BBF" w:rsidP="00FD1BBF">
      <w:pPr>
        <w:pStyle w:val="Code"/>
      </w:pPr>
    </w:p>
    <w:p w14:paraId="3A35CC92" w14:textId="77777777" w:rsidR="00FD1BBF" w:rsidRDefault="009F3D54" w:rsidP="00FD1BBF">
      <w:r>
        <w:t>It is common to implement g</w:t>
      </w:r>
      <w:r w:rsidR="00BE381A">
        <w:t xml:space="preserve">enerators </w:t>
      </w:r>
      <w:r w:rsidR="00F8198A">
        <w:t xml:space="preserve">using a for </w:t>
      </w:r>
      <w:r>
        <w:t>comprehension</w:t>
      </w:r>
      <w:r w:rsidR="00BE381A">
        <w:t xml:space="preserve"> in order to </w:t>
      </w:r>
      <w:r>
        <w:t xml:space="preserve">keep the code short and concise, but as generators are </w:t>
      </w:r>
      <w:r w:rsidR="00F8198A">
        <w:t xml:space="preserve">normal </w:t>
      </w:r>
      <w:r>
        <w:t xml:space="preserve">functions, they can be implemented in any way as long as they return </w:t>
      </w:r>
      <w:r w:rsidR="00F8198A">
        <w:t>a value of the required type (or no value, see below)</w:t>
      </w:r>
    </w:p>
    <w:p w14:paraId="3CF5D096" w14:textId="77777777" w:rsidR="00FD1BBF" w:rsidRDefault="00FD1BBF" w:rsidP="00FD1BBF">
      <w:r>
        <w:t xml:space="preserve">Now that we’ve created the generator, </w:t>
      </w:r>
      <w:r w:rsidR="00BE381A">
        <w:t>it</w:t>
      </w:r>
      <w:r>
        <w:t xml:space="preserve"> can also </w:t>
      </w:r>
      <w:r w:rsidR="00BE381A">
        <w:t>be run</w:t>
      </w:r>
      <w:r>
        <w:t xml:space="preserve"> as a standalone object using its </w:t>
      </w:r>
      <w:r w:rsidRPr="009F3D54">
        <w:rPr>
          <w:i/>
        </w:rPr>
        <w:t>apply</w:t>
      </w:r>
      <w:r>
        <w:t xml:space="preserve"> method in Scala’s </w:t>
      </w:r>
      <w:r w:rsidR="009F3D54">
        <w:t>console</w:t>
      </w:r>
      <w:r>
        <w:t xml:space="preserve">; the </w:t>
      </w:r>
      <w:r w:rsidRPr="006E6646">
        <w:rPr>
          <w:i/>
        </w:rPr>
        <w:t>apply</w:t>
      </w:r>
      <w:r>
        <w:t xml:space="preserve"> method returns an </w:t>
      </w:r>
      <w:proofErr w:type="gramStart"/>
      <w:r>
        <w:t>Option[</w:t>
      </w:r>
      <w:proofErr w:type="gramEnd"/>
      <w:r>
        <w:t>T] object (</w:t>
      </w:r>
      <w:r w:rsidR="00BE381A">
        <w:t>so</w:t>
      </w:r>
      <w:r>
        <w:t xml:space="preserve"> that generators can also return no value using the None object, if needed)</w:t>
      </w:r>
      <w:r w:rsidR="009F3D54">
        <w:t xml:space="preserve"> where T is the type </w:t>
      </w:r>
      <w:r w:rsidR="0094626A">
        <w:t xml:space="preserve">of the generator, in this case </w:t>
      </w:r>
      <w:r w:rsidR="009F3D54" w:rsidRPr="0094626A">
        <w:rPr>
          <w:i/>
        </w:rPr>
        <w:t>(Rectangle, Double, Double)</w:t>
      </w:r>
      <w:r>
        <w:t xml:space="preserve">. The </w:t>
      </w:r>
      <w:r w:rsidRPr="006E6646">
        <w:rPr>
          <w:i/>
        </w:rPr>
        <w:t>apply</w:t>
      </w:r>
      <w:r>
        <w:t xml:space="preserve"> method also needs a </w:t>
      </w:r>
      <w:proofErr w:type="spellStart"/>
      <w:r w:rsidRPr="00DC62A5">
        <w:rPr>
          <w:i/>
        </w:rPr>
        <w:t>Params</w:t>
      </w:r>
      <w:proofErr w:type="spellEnd"/>
      <w:r>
        <w:t xml:space="preserve"> object in order to run, which is used to encapsulate all the parameters needed for data generation:</w:t>
      </w:r>
    </w:p>
    <w:p w14:paraId="3D4FD246" w14:textId="77777777" w:rsidR="00FD1BBF" w:rsidRDefault="00FD1BBF" w:rsidP="00FD1BBF"/>
    <w:p w14:paraId="3A42A1B8" w14:textId="77777777" w:rsidR="00FD1BBF" w:rsidRDefault="00FD1BBF" w:rsidP="00FD1BBF">
      <w:pPr>
        <w:pStyle w:val="CodeExample"/>
      </w:pPr>
      <w:proofErr w:type="spellStart"/>
      <w:proofErr w:type="gramStart"/>
      <w:r w:rsidRPr="006E6646">
        <w:t>rectangleGen</w:t>
      </w:r>
      <w:proofErr w:type="spellEnd"/>
      <w:r w:rsidRPr="006E6646">
        <w:t>(</w:t>
      </w:r>
      <w:proofErr w:type="gramEnd"/>
      <w:r w:rsidRPr="006E6646">
        <w:t xml:space="preserve">new </w:t>
      </w:r>
      <w:proofErr w:type="spellStart"/>
      <w:r w:rsidRPr="006E6646">
        <w:t>org.scalacheck.Gen.Params</w:t>
      </w:r>
      <w:proofErr w:type="spellEnd"/>
      <w:r w:rsidRPr="006E6646">
        <w:t>)</w:t>
      </w:r>
    </w:p>
    <w:p w14:paraId="2942E4F7" w14:textId="77777777" w:rsidR="00FD1BBF" w:rsidRDefault="00FD1BBF" w:rsidP="00FD1BBF">
      <w:pPr>
        <w:pStyle w:val="Code"/>
      </w:pPr>
    </w:p>
    <w:p w14:paraId="06569866" w14:textId="77777777" w:rsidR="003C1238" w:rsidRDefault="003C1238" w:rsidP="00FD1BBF">
      <w:r>
        <w:t xml:space="preserve">Alternatively, the </w:t>
      </w:r>
      <w:proofErr w:type="spellStart"/>
      <w:r w:rsidR="00E14991">
        <w:t>parameterless</w:t>
      </w:r>
      <w:proofErr w:type="spellEnd"/>
      <w:r w:rsidR="009360F4">
        <w:t xml:space="preserve"> </w:t>
      </w:r>
      <w:r w:rsidR="00E14991" w:rsidRPr="00E14991">
        <w:rPr>
          <w:i/>
        </w:rPr>
        <w:t>s</w:t>
      </w:r>
      <w:r w:rsidRPr="00E14991">
        <w:rPr>
          <w:i/>
        </w:rPr>
        <w:t>ample</w:t>
      </w:r>
      <w:r w:rsidR="00E14991">
        <w:t xml:space="preserve"> method can be used instead to generate sample values from an existing generator.</w:t>
      </w:r>
    </w:p>
    <w:p w14:paraId="43212B2A" w14:textId="77777777" w:rsidR="00FD1BBF" w:rsidRDefault="00FD1BBF" w:rsidP="00FD1BBF">
      <w:r>
        <w:t xml:space="preserve">In the </w:t>
      </w:r>
      <w:r w:rsidR="009F3D54">
        <w:t>console</w:t>
      </w:r>
      <w:r>
        <w:t xml:space="preserve">, the </w:t>
      </w:r>
      <w:r w:rsidR="009F3D54">
        <w:t>result of running either one of the methods above will produce</w:t>
      </w:r>
      <w:r>
        <w:t xml:space="preserve"> something like this:</w:t>
      </w:r>
    </w:p>
    <w:p w14:paraId="6A81C73E" w14:textId="77777777" w:rsidR="00FD1BBF" w:rsidRDefault="00FD1BBF" w:rsidP="00FD1BBF"/>
    <w:p w14:paraId="0FC57F53" w14:textId="77777777" w:rsidR="00FD1BBF" w:rsidRDefault="00FD1BBF" w:rsidP="00FD1BBF">
      <w:pPr>
        <w:pStyle w:val="CodeExample"/>
      </w:pPr>
      <w:proofErr w:type="gramStart"/>
      <w:r w:rsidRPr="006E6646">
        <w:t>Option[</w:t>
      </w:r>
      <w:proofErr w:type="gramEnd"/>
      <w:r w:rsidRPr="006E6646">
        <w:t>(Rectangle, Double, Double)] = Some((Rectangle(9714.0,7002.0),9714.0,7002.0))</w:t>
      </w:r>
    </w:p>
    <w:p w14:paraId="26B258EA" w14:textId="77777777" w:rsidR="00FD1BBF" w:rsidRDefault="00FD1BBF" w:rsidP="00FD1BBF">
      <w:pPr>
        <w:pStyle w:val="Code"/>
      </w:pPr>
    </w:p>
    <w:p w14:paraId="2309C09B" w14:textId="77777777" w:rsidR="00FD1BBF" w:rsidRDefault="00FD1BBF" w:rsidP="00FD1BBF">
      <w:r>
        <w:t xml:space="preserve">Now our property check can be </w:t>
      </w:r>
      <w:r w:rsidR="0094626A">
        <w:t>written</w:t>
      </w:r>
      <w:r w:rsidR="00BE381A">
        <w:t xml:space="preserve"> using our new custom generator by providing it as a parameter to the </w:t>
      </w:r>
      <w:proofErr w:type="spellStart"/>
      <w:r w:rsidR="00BE381A" w:rsidRPr="00BE381A">
        <w:rPr>
          <w:i/>
        </w:rPr>
        <w:t>forAll</w:t>
      </w:r>
      <w:proofErr w:type="spellEnd"/>
      <w:r w:rsidR="00BE381A">
        <w:t xml:space="preserve"> method. Once the generator is in place, the same data type that is produced by the generator must be used as the type for the input parameter(s) of the property check function. In this case, the tuple </w:t>
      </w:r>
      <w:r w:rsidR="00BE381A" w:rsidRPr="00BE381A">
        <w:rPr>
          <w:i/>
        </w:rPr>
        <w:t>(Rectangle, Double, Double)</w:t>
      </w:r>
      <w:r w:rsidR="00BE381A">
        <w:t xml:space="preserve"> is used as the return type by the generator and the type for the </w:t>
      </w:r>
      <w:r w:rsidR="00BE381A" w:rsidRPr="00BE381A">
        <w:rPr>
          <w:i/>
        </w:rPr>
        <w:t>input</w:t>
      </w:r>
      <w:r w:rsidR="0094626A">
        <w:t xml:space="preserve"> parameter. If the types do not match, the Scala compiler will complain.</w:t>
      </w:r>
    </w:p>
    <w:p w14:paraId="482ECB9B" w14:textId="77777777" w:rsidR="0094626A" w:rsidRDefault="0094626A" w:rsidP="00FD1BBF">
      <w:r>
        <w:t>The code for the property check using the generator is:</w:t>
      </w:r>
    </w:p>
    <w:p w14:paraId="4645D638" w14:textId="77777777" w:rsidR="00BE381A" w:rsidRDefault="00BE381A" w:rsidP="00FD1BBF"/>
    <w:p w14:paraId="0038052E" w14:textId="77777777" w:rsidR="005F0744" w:rsidRDefault="005F0744" w:rsidP="005F0744">
      <w:pPr>
        <w:pStyle w:val="CodeExample"/>
      </w:pPr>
      <w:proofErr w:type="gramStart"/>
      <w:r>
        <w:t>import</w:t>
      </w:r>
      <w:proofErr w:type="gramEnd"/>
      <w:r>
        <w:t xml:space="preserve"> </w:t>
      </w:r>
      <w:proofErr w:type="spellStart"/>
      <w:r>
        <w:t>org.scalacheck.Prop</w:t>
      </w:r>
      <w:proofErr w:type="spellEnd"/>
      <w:r>
        <w:t>._</w:t>
      </w:r>
    </w:p>
    <w:p w14:paraId="002B593B" w14:textId="77777777" w:rsidR="005F0744" w:rsidRDefault="005F0744" w:rsidP="005F0744">
      <w:pPr>
        <w:pStyle w:val="CodeExample"/>
      </w:pPr>
      <w:proofErr w:type="gramStart"/>
      <w:r>
        <w:t>import</w:t>
      </w:r>
      <w:proofErr w:type="gramEnd"/>
      <w:r>
        <w:t xml:space="preserve"> </w:t>
      </w:r>
      <w:proofErr w:type="spellStart"/>
      <w:r>
        <w:t>org.scalacheck</w:t>
      </w:r>
      <w:proofErr w:type="spellEnd"/>
      <w:r>
        <w:t>.{Arbitrary, Properties, Gen}</w:t>
      </w:r>
    </w:p>
    <w:p w14:paraId="1A0AE3A9" w14:textId="77777777" w:rsidR="005F0744" w:rsidRDefault="005F0744" w:rsidP="005F0744">
      <w:pPr>
        <w:pStyle w:val="CodeExample"/>
      </w:pPr>
    </w:p>
    <w:p w14:paraId="2ECC873A" w14:textId="77777777" w:rsidR="005F0744" w:rsidRDefault="005F0744" w:rsidP="00FD1BBF">
      <w:pPr>
        <w:pStyle w:val="CodeExample"/>
      </w:pPr>
      <w:proofErr w:type="gramStart"/>
      <w:r w:rsidRPr="005F0744">
        <w:t>object</w:t>
      </w:r>
      <w:proofErr w:type="gramEnd"/>
      <w:r w:rsidRPr="005F0744">
        <w:t xml:space="preserve"> </w:t>
      </w:r>
      <w:proofErr w:type="spellStart"/>
      <w:r w:rsidRPr="005F0744">
        <w:t>RectangleSpecification</w:t>
      </w:r>
      <w:proofErr w:type="spellEnd"/>
      <w:r w:rsidRPr="005F0744">
        <w:t xml:space="preserve"> extends Properties("Rectangle specification") {</w:t>
      </w:r>
    </w:p>
    <w:p w14:paraId="776C7CC9" w14:textId="77777777" w:rsidR="005F0744" w:rsidRDefault="005F0744" w:rsidP="00FD1BBF">
      <w:pPr>
        <w:pStyle w:val="CodeExample"/>
      </w:pPr>
      <w:r>
        <w:t xml:space="preserve">  </w:t>
      </w:r>
      <w:proofErr w:type="gramStart"/>
      <w:r w:rsidR="00FD1BBF" w:rsidRPr="006E6646">
        <w:t>property(</w:t>
      </w:r>
      <w:proofErr w:type="gramEnd"/>
      <w:r w:rsidR="00FD1BBF" w:rsidRPr="006E6646">
        <w:t xml:space="preserve">"Test area") = </w:t>
      </w:r>
      <w:proofErr w:type="spellStart"/>
      <w:r w:rsidR="00FD1BBF" w:rsidRPr="006E6646">
        <w:t>forAll</w:t>
      </w:r>
      <w:proofErr w:type="spellEnd"/>
      <w:r w:rsidR="00FD1BBF" w:rsidRPr="006E6646">
        <w:t>(</w:t>
      </w:r>
      <w:proofErr w:type="spellStart"/>
      <w:r w:rsidR="00FD1BBF" w:rsidRPr="006E6646">
        <w:t>rectangleGen</w:t>
      </w:r>
      <w:proofErr w:type="spellEnd"/>
      <w:r w:rsidR="00FD1BBF" w:rsidRPr="006E6646">
        <w:t>) { (input:</w:t>
      </w:r>
      <w:r w:rsidR="006C05B2">
        <w:t xml:space="preserve"> </w:t>
      </w:r>
      <w:r w:rsidR="00FD1BBF" w:rsidRPr="006E6646">
        <w:t>(</w:t>
      </w:r>
      <w:proofErr w:type="spellStart"/>
      <w:r w:rsidR="00FD1BBF" w:rsidRPr="006E6646">
        <w:t>Rectangle,Double,Double</w:t>
      </w:r>
      <w:proofErr w:type="spellEnd"/>
      <w:r w:rsidR="00FD1BBF" w:rsidRPr="006E6646">
        <w:t xml:space="preserve">)) =&gt; </w:t>
      </w:r>
    </w:p>
    <w:p w14:paraId="17FC30B2" w14:textId="77777777" w:rsidR="00FD1BBF" w:rsidRPr="006E6646" w:rsidRDefault="005F0744" w:rsidP="00FD1BBF">
      <w:pPr>
        <w:pStyle w:val="CodeExample"/>
      </w:pPr>
      <w:r>
        <w:t xml:space="preserve">    </w:t>
      </w:r>
      <w:proofErr w:type="gramStart"/>
      <w:r w:rsidR="00FD1BBF" w:rsidRPr="006E6646">
        <w:t>input</w:t>
      </w:r>
      <w:proofErr w:type="gramEnd"/>
      <w:r w:rsidR="00FD1BBF" w:rsidRPr="006E6646">
        <w:t xml:space="preserve"> match {</w:t>
      </w:r>
    </w:p>
    <w:p w14:paraId="40E4D1F0" w14:textId="77777777" w:rsidR="00FD1BBF" w:rsidRPr="006E6646" w:rsidRDefault="005F0744" w:rsidP="00FD1BBF">
      <w:pPr>
        <w:pStyle w:val="CodeExample"/>
      </w:pPr>
      <w:r>
        <w:t xml:space="preserve">      </w:t>
      </w:r>
      <w:proofErr w:type="gramStart"/>
      <w:r w:rsidR="00FD1BBF" w:rsidRPr="006E6646">
        <w:t>case(</w:t>
      </w:r>
      <w:proofErr w:type="gramEnd"/>
      <w:r w:rsidR="00FD1BBF" w:rsidRPr="006E6646">
        <w:t>r, width, height) =&gt;</w:t>
      </w:r>
      <w:r w:rsidR="006C05B2">
        <w:t xml:space="preserve"> </w:t>
      </w:r>
      <w:proofErr w:type="spellStart"/>
      <w:r w:rsidR="00FD1BBF" w:rsidRPr="006E6646">
        <w:t>r.area</w:t>
      </w:r>
      <w:proofErr w:type="spellEnd"/>
      <w:r w:rsidR="00FD1BBF" w:rsidRPr="006E6646">
        <w:t xml:space="preserve"> == width * height</w:t>
      </w:r>
    </w:p>
    <w:p w14:paraId="2556C3A6" w14:textId="77777777" w:rsidR="00FD1BBF" w:rsidRDefault="005F0744" w:rsidP="00FD1BBF">
      <w:pPr>
        <w:pStyle w:val="CodeExample"/>
      </w:pPr>
      <w:r>
        <w:t xml:space="preserve">  </w:t>
      </w:r>
      <w:r w:rsidR="00FD1BBF" w:rsidRPr="006E6646">
        <w:t>}}</w:t>
      </w:r>
    </w:p>
    <w:p w14:paraId="0C9C7A85" w14:textId="77777777" w:rsidR="005F0744" w:rsidRDefault="005F0744" w:rsidP="00FD1BBF">
      <w:pPr>
        <w:pStyle w:val="CodeExample"/>
      </w:pPr>
      <w:r>
        <w:t>}</w:t>
      </w:r>
    </w:p>
    <w:p w14:paraId="6A14F12B" w14:textId="77777777" w:rsidR="00FD1BBF" w:rsidRDefault="00FD1BBF" w:rsidP="00FD1BBF">
      <w:pPr>
        <w:pStyle w:val="Code"/>
      </w:pPr>
    </w:p>
    <w:p w14:paraId="4074E8F2" w14:textId="77777777" w:rsidR="00BE381A" w:rsidRDefault="006451EE" w:rsidP="006451EE">
      <w:r>
        <w:t xml:space="preserve">In the example code </w:t>
      </w:r>
      <w:r w:rsidR="006C05B2">
        <w:t>above</w:t>
      </w:r>
      <w:r>
        <w:t>, pattern matching is used so that we can extract named parameters from the tuple; this is not necessary and was only implemented for clarity reasons, as we could have also referred to the values within the tuple using their indexes (</w:t>
      </w:r>
      <w:r w:rsidRPr="006451EE">
        <w:rPr>
          <w:i/>
        </w:rPr>
        <w:t>input._1</w:t>
      </w:r>
      <w:r>
        <w:t xml:space="preserve">, </w:t>
      </w:r>
      <w:r w:rsidRPr="006451EE">
        <w:rPr>
          <w:i/>
        </w:rPr>
        <w:t>input._2</w:t>
      </w:r>
      <w:r>
        <w:t xml:space="preserve"> and </w:t>
      </w:r>
      <w:r w:rsidRPr="006451EE">
        <w:rPr>
          <w:i/>
        </w:rPr>
        <w:t>input._3</w:t>
      </w:r>
      <w:r>
        <w:t>)</w:t>
      </w:r>
    </w:p>
    <w:p w14:paraId="60195C16" w14:textId="77777777" w:rsidR="00E9273F" w:rsidRDefault="00E9273F" w:rsidP="006451EE">
      <w:r>
        <w:t xml:space="preserve">To run this property check, use the </w:t>
      </w:r>
      <w:proofErr w:type="spellStart"/>
      <w:r w:rsidRPr="006D4703">
        <w:rPr>
          <w:i/>
        </w:rPr>
        <w:t>RectangleSpecification.check</w:t>
      </w:r>
      <w:proofErr w:type="spellEnd"/>
      <w:r>
        <w:t xml:space="preserve"> method. As we’ve used incorrect logic to </w:t>
      </w:r>
      <w:r w:rsidR="0063605B">
        <w:t>calculate the area, the output should be failure:</w:t>
      </w:r>
    </w:p>
    <w:p w14:paraId="47EE9F78" w14:textId="77777777" w:rsidR="00B72939" w:rsidRDefault="00B72939" w:rsidP="006D4703">
      <w:pPr>
        <w:pStyle w:val="CodeExample"/>
      </w:pPr>
      <w:r>
        <w:t xml:space="preserve">! Rectangle </w:t>
      </w:r>
      <w:proofErr w:type="spellStart"/>
      <w:r>
        <w:t>specification.Test</w:t>
      </w:r>
      <w:proofErr w:type="spellEnd"/>
      <w:r>
        <w:t xml:space="preserve"> area: Falsified after 15 passed tests.</w:t>
      </w:r>
    </w:p>
    <w:p w14:paraId="28689284" w14:textId="77777777" w:rsidR="0063605B" w:rsidRDefault="00B72939" w:rsidP="006D4703">
      <w:pPr>
        <w:pStyle w:val="CodeExample"/>
      </w:pPr>
      <w:r>
        <w:lastRenderedPageBreak/>
        <w:t>&gt; ARG_0: (</w:t>
      </w:r>
      <w:proofErr w:type="gramStart"/>
      <w:r>
        <w:t>Rectangle(</w:t>
      </w:r>
      <w:proofErr w:type="gramEnd"/>
      <w:r>
        <w:t>4169.0,1988.0),4169.0,1988.0)</w:t>
      </w:r>
    </w:p>
    <w:p w14:paraId="4EC99636" w14:textId="77777777" w:rsidR="00FD1BBF" w:rsidRDefault="00FD1BBF" w:rsidP="00FD1BBF">
      <w:pPr>
        <w:pStyle w:val="Heading2"/>
        <w:rPr>
          <w:i/>
        </w:rPr>
      </w:pPr>
      <w:bookmarkStart w:id="121" w:name="_Toc300926421"/>
      <w:bookmarkStart w:id="122" w:name="_Toc301262004"/>
      <w:bookmarkStart w:id="123" w:name="_Toc308702058"/>
      <w:bookmarkStart w:id="124" w:name="_Toc324842727"/>
      <w:bookmarkStart w:id="125" w:name="_Toc324843762"/>
      <w:r>
        <w:t>The Gen companion object</w:t>
      </w:r>
      <w:bookmarkEnd w:id="121"/>
      <w:bookmarkEnd w:id="122"/>
      <w:bookmarkEnd w:id="123"/>
      <w:bookmarkEnd w:id="124"/>
      <w:bookmarkEnd w:id="125"/>
    </w:p>
    <w:p w14:paraId="269481AA" w14:textId="77777777" w:rsidR="00FD1BBF" w:rsidRPr="006E6646" w:rsidRDefault="00FD1BBF" w:rsidP="00FD1BBF">
      <w:r>
        <w:t xml:space="preserve">The Gen companion object provides some commodity methods and implicit methods to generate all sorts of data. </w:t>
      </w:r>
      <w:r w:rsidR="006451EE">
        <w:t>Two of the</w:t>
      </w:r>
      <w:r>
        <w:t xml:space="preserve"> most useful one</w:t>
      </w:r>
      <w:r w:rsidR="00CC3095">
        <w:t>s</w:t>
      </w:r>
      <w:r>
        <w:t xml:space="preserve"> </w:t>
      </w:r>
      <w:r w:rsidR="006451EE">
        <w:t>are</w:t>
      </w:r>
      <w:r>
        <w:t xml:space="preserve"> the </w:t>
      </w:r>
      <w:proofErr w:type="spellStart"/>
      <w:r w:rsidRPr="00026FFD">
        <w:rPr>
          <w:i/>
        </w:rPr>
        <w:t>Gen.choose</w:t>
      </w:r>
      <w:proofErr w:type="spellEnd"/>
      <w:r>
        <w:t xml:space="preserve"> method, which is able to generate random data of any type (as long as there’s an implicit </w:t>
      </w:r>
      <w:proofErr w:type="gramStart"/>
      <w:r>
        <w:t>Choose[</w:t>
      </w:r>
      <w:proofErr w:type="gramEnd"/>
      <w:r>
        <w:t>T] object in scope for the type</w:t>
      </w:r>
      <w:r w:rsidR="0094626A">
        <w:t>, but this is always the case for basic data types</w:t>
      </w:r>
      <w:r w:rsidR="006451EE">
        <w:t xml:space="preserve">) within the given limits and </w:t>
      </w:r>
      <w:proofErr w:type="spellStart"/>
      <w:r w:rsidR="006451EE" w:rsidRPr="006451EE">
        <w:rPr>
          <w:i/>
        </w:rPr>
        <w:t>Gen.oneOf</w:t>
      </w:r>
      <w:proofErr w:type="spellEnd"/>
      <w:r w:rsidR="006451EE">
        <w:t>, which returns an element from the given set.</w:t>
      </w:r>
    </w:p>
    <w:p w14:paraId="2A3F2DC0" w14:textId="77777777" w:rsidR="00FD1BBF" w:rsidRDefault="00FD1BBF" w:rsidP="00FD1BBF">
      <w:pPr>
        <w:pStyle w:val="Heading2"/>
      </w:pPr>
      <w:bookmarkStart w:id="126" w:name="_Toc300926422"/>
      <w:bookmarkStart w:id="127" w:name="_Toc301262005"/>
      <w:bookmarkStart w:id="128" w:name="_Toc308702059"/>
      <w:bookmarkStart w:id="129" w:name="_Toc324842728"/>
      <w:bookmarkStart w:id="130" w:name="_Toc324843763"/>
      <w:r>
        <w:t>The Arbitrary generator</w:t>
      </w:r>
      <w:bookmarkEnd w:id="126"/>
      <w:bookmarkEnd w:id="127"/>
      <w:bookmarkEnd w:id="128"/>
      <w:bookmarkEnd w:id="129"/>
      <w:bookmarkEnd w:id="130"/>
    </w:p>
    <w:p w14:paraId="54CAF42B" w14:textId="77777777" w:rsidR="002C5917" w:rsidRDefault="002C5917" w:rsidP="00FD1BBF">
      <w:r>
        <w:t xml:space="preserve">The </w:t>
      </w:r>
      <w:r w:rsidR="00CC3095">
        <w:t xml:space="preserve">Arbitrary </w:t>
      </w:r>
      <w:r>
        <w:t>generator is a special generator in ScalaCheck</w:t>
      </w:r>
      <w:r w:rsidR="0094626A">
        <w:t>. Arbitrary generators are built on existing generators.</w:t>
      </w:r>
    </w:p>
    <w:p w14:paraId="0905F229" w14:textId="77777777" w:rsidR="00FD1BBF" w:rsidRDefault="00FD1BBF" w:rsidP="00FD1BBF">
      <w:r>
        <w:t xml:space="preserve">The Arbitrary generator allows us to simplify our properties </w:t>
      </w:r>
      <w:r w:rsidR="006451EE">
        <w:t xml:space="preserve">because </w:t>
      </w:r>
      <w:r>
        <w:t>the data generation logic</w:t>
      </w:r>
      <w:r w:rsidR="006451EE">
        <w:t xml:space="preserve"> is implemented </w:t>
      </w:r>
      <w:r w:rsidR="0094626A">
        <w:t>as</w:t>
      </w:r>
      <w:r w:rsidR="00877395">
        <w:t xml:space="preserve"> an implicit function</w:t>
      </w:r>
      <w:r>
        <w:t xml:space="preserve"> that is brought into the scope</w:t>
      </w:r>
      <w:r w:rsidR="0094626A">
        <w:t xml:space="preserve"> of the property check</w:t>
      </w:r>
      <w:r>
        <w:t xml:space="preserve">. </w:t>
      </w:r>
      <w:r w:rsidR="006451EE">
        <w:t>This means that</w:t>
      </w:r>
      <w:r w:rsidR="0094626A">
        <w:t xml:space="preserve"> when</w:t>
      </w:r>
      <w:r w:rsidR="006451EE">
        <w:t xml:space="preserve"> using </w:t>
      </w:r>
      <w:r>
        <w:t>Arbitrary object</w:t>
      </w:r>
      <w:r w:rsidR="006451EE">
        <w:t>s</w:t>
      </w:r>
      <w:r>
        <w:t>, ScalaCheck can automatically generat</w:t>
      </w:r>
      <w:r w:rsidR="006451EE">
        <w:t>e test data for any custom type without the need to provide a</w:t>
      </w:r>
      <w:r w:rsidR="0094626A">
        <w:t>n explicit</w:t>
      </w:r>
      <w:r w:rsidR="006451EE">
        <w:t xml:space="preserve"> reference to the generator(s) required in the call to </w:t>
      </w:r>
      <w:proofErr w:type="spellStart"/>
      <w:r w:rsidR="006451EE" w:rsidRPr="006451EE">
        <w:rPr>
          <w:i/>
        </w:rPr>
        <w:t>forAll</w:t>
      </w:r>
      <w:proofErr w:type="spellEnd"/>
      <w:r w:rsidR="006451EE">
        <w:t>.</w:t>
      </w:r>
    </w:p>
    <w:p w14:paraId="4427CEE2" w14:textId="77777777" w:rsidR="00FD1BBF" w:rsidRDefault="00FD1BBF" w:rsidP="00FD1BBF">
      <w:r>
        <w:t xml:space="preserve">In this example, we’ll use the same Rectangle case class but we’ll create an implicit </w:t>
      </w:r>
      <w:r w:rsidR="00CC3095">
        <w:t xml:space="preserve">value which wraps the Rectangle generator and </w:t>
      </w:r>
      <w:r>
        <w:t xml:space="preserve">returns an </w:t>
      </w:r>
      <w:proofErr w:type="gramStart"/>
      <w:r>
        <w:t>Arbitrary[</w:t>
      </w:r>
      <w:proofErr w:type="gramEnd"/>
      <w:r>
        <w:t>Rectangle] object every time it is called.</w:t>
      </w:r>
    </w:p>
    <w:p w14:paraId="46389296" w14:textId="77777777" w:rsidR="00FD1BBF" w:rsidRDefault="00FD1BBF" w:rsidP="00FD1BBF">
      <w:r>
        <w:t>First of all, we need a generator of Rectangle objects</w:t>
      </w:r>
      <w:r w:rsidR="0094626A">
        <w:t>. Note that this time we’re only returning Rectangle objects</w:t>
      </w:r>
      <w:r>
        <w:t>:</w:t>
      </w:r>
    </w:p>
    <w:p w14:paraId="035C6035" w14:textId="77777777" w:rsidR="00FD1BBF" w:rsidRDefault="00FD1BBF" w:rsidP="00FD1BBF"/>
    <w:p w14:paraId="09E39152" w14:textId="77777777" w:rsidR="00FD1BBF" w:rsidRPr="00423339" w:rsidRDefault="00FD1BBF" w:rsidP="00FD1BBF">
      <w:pPr>
        <w:pStyle w:val="CodeExample"/>
      </w:pPr>
      <w:proofErr w:type="spellStart"/>
      <w:proofErr w:type="gramStart"/>
      <w:r w:rsidRPr="00423339">
        <w:t>val</w:t>
      </w:r>
      <w:proofErr w:type="spellEnd"/>
      <w:proofErr w:type="gramEnd"/>
      <w:r w:rsidR="00CC3095">
        <w:t xml:space="preserve"> </w:t>
      </w:r>
      <w:proofErr w:type="spellStart"/>
      <w:r w:rsidR="00B72939">
        <w:t>arbR</w:t>
      </w:r>
      <w:r w:rsidR="00B72939" w:rsidRPr="00423339">
        <w:t>ectangleGen</w:t>
      </w:r>
      <w:proofErr w:type="spellEnd"/>
      <w:r w:rsidRPr="00423339">
        <w:t>:</w:t>
      </w:r>
      <w:r w:rsidR="00CC3095">
        <w:t xml:space="preserve"> </w:t>
      </w:r>
      <w:r w:rsidRPr="00423339">
        <w:t>Gen[Rectangle] = for {</w:t>
      </w:r>
    </w:p>
    <w:p w14:paraId="7A4AB5E0" w14:textId="77777777" w:rsidR="00FD1BBF" w:rsidRPr="00423339" w:rsidRDefault="00B72939" w:rsidP="00FD1BBF">
      <w:pPr>
        <w:pStyle w:val="CodeExample"/>
      </w:pPr>
      <w:r>
        <w:t xml:space="preserve">  </w:t>
      </w:r>
      <w:proofErr w:type="gramStart"/>
      <w:r w:rsidR="00FD1BBF" w:rsidRPr="00423339">
        <w:t>height</w:t>
      </w:r>
      <w:proofErr w:type="gramEnd"/>
      <w:r w:rsidR="00FD1BBF" w:rsidRPr="00423339">
        <w:t xml:space="preserve">&lt;- </w:t>
      </w:r>
      <w:proofErr w:type="spellStart"/>
      <w:r w:rsidR="00FD1BBF" w:rsidRPr="00423339">
        <w:t>Gen.choose</w:t>
      </w:r>
      <w:proofErr w:type="spellEnd"/>
      <w:r w:rsidR="00FD1BBF" w:rsidRPr="00423339">
        <w:t>(0,9999)</w:t>
      </w:r>
    </w:p>
    <w:p w14:paraId="1F305055" w14:textId="77777777" w:rsidR="00FD1BBF" w:rsidRPr="00423339" w:rsidRDefault="00B72939" w:rsidP="00FD1BBF">
      <w:pPr>
        <w:pStyle w:val="CodeExample"/>
      </w:pPr>
      <w:r>
        <w:t xml:space="preserve">  </w:t>
      </w:r>
      <w:proofErr w:type="gramStart"/>
      <w:r w:rsidR="00FD1BBF" w:rsidRPr="00423339">
        <w:t>width</w:t>
      </w:r>
      <w:proofErr w:type="gramEnd"/>
      <w:r w:rsidR="00FD1BBF" w:rsidRPr="00423339">
        <w:t xml:space="preserve">&lt;- </w:t>
      </w:r>
      <w:proofErr w:type="spellStart"/>
      <w:r w:rsidR="00FD1BBF" w:rsidRPr="00423339">
        <w:t>Gen.choose</w:t>
      </w:r>
      <w:proofErr w:type="spellEnd"/>
      <w:r w:rsidR="00FD1BBF" w:rsidRPr="00423339">
        <w:t>(0,9999)</w:t>
      </w:r>
    </w:p>
    <w:p w14:paraId="1B868D65" w14:textId="77777777" w:rsidR="00FD1BBF" w:rsidRDefault="00FD1BBF" w:rsidP="00FD1BBF">
      <w:pPr>
        <w:pStyle w:val="CodeExample"/>
      </w:pPr>
      <w:r w:rsidRPr="00423339">
        <w:t xml:space="preserve">} </w:t>
      </w:r>
      <w:proofErr w:type="gramStart"/>
      <w:r w:rsidRPr="00423339">
        <w:t>yield(</w:t>
      </w:r>
      <w:proofErr w:type="gramEnd"/>
      <w:r w:rsidRPr="00423339">
        <w:t>Rectangle(width, height))</w:t>
      </w:r>
    </w:p>
    <w:p w14:paraId="13EB1E3B" w14:textId="77777777" w:rsidR="00FD1BBF" w:rsidRDefault="00FD1BBF" w:rsidP="00FD1BBF">
      <w:pPr>
        <w:pStyle w:val="Code"/>
      </w:pPr>
    </w:p>
    <w:p w14:paraId="3DF37C4D" w14:textId="77777777" w:rsidR="00FD1BBF" w:rsidRPr="006451EE" w:rsidRDefault="006451EE" w:rsidP="00FD1BBF">
      <w:r>
        <w:t>Once the generator is in place, d</w:t>
      </w:r>
      <w:r w:rsidR="00FD1BBF" w:rsidRPr="00423339">
        <w:t xml:space="preserve">efining the arbitrary generator is </w:t>
      </w:r>
      <w:r>
        <w:t xml:space="preserve">a rather straightforward affair using the Arbitrary object and providing our generator as a parameter to </w:t>
      </w:r>
      <w:proofErr w:type="gramStart"/>
      <w:r>
        <w:t>its</w:t>
      </w:r>
      <w:proofErr w:type="gramEnd"/>
      <w:r w:rsidR="00CC3095">
        <w:t xml:space="preserve"> </w:t>
      </w:r>
      <w:r>
        <w:rPr>
          <w:i/>
        </w:rPr>
        <w:t>apply</w:t>
      </w:r>
      <w:r>
        <w:t xml:space="preserve"> method:</w:t>
      </w:r>
    </w:p>
    <w:p w14:paraId="40F458A9" w14:textId="77777777" w:rsidR="00FD1BBF" w:rsidRPr="00423339" w:rsidRDefault="00FD1BBF" w:rsidP="00FD1BBF"/>
    <w:p w14:paraId="78FA1831" w14:textId="77777777" w:rsidR="0094626A" w:rsidRDefault="0094626A" w:rsidP="00FD1BBF">
      <w:pPr>
        <w:pStyle w:val="CodeExample"/>
      </w:pPr>
      <w:proofErr w:type="gramStart"/>
      <w:r>
        <w:t>import</w:t>
      </w:r>
      <w:proofErr w:type="gramEnd"/>
      <w:r w:rsidR="00CC3095">
        <w:t xml:space="preserve"> </w:t>
      </w:r>
      <w:proofErr w:type="spellStart"/>
      <w:r>
        <w:t>org.scalacheck.Arbitrary</w:t>
      </w:r>
      <w:proofErr w:type="spellEnd"/>
    </w:p>
    <w:p w14:paraId="2D7F16F9" w14:textId="77777777" w:rsidR="00FD1BBF" w:rsidRDefault="00FD1BBF" w:rsidP="00FD1BBF">
      <w:pPr>
        <w:pStyle w:val="CodeExample"/>
      </w:pPr>
      <w:proofErr w:type="gramStart"/>
      <w:r w:rsidRPr="00423339">
        <w:t>implicit</w:t>
      </w:r>
      <w:proofErr w:type="gramEnd"/>
      <w:r w:rsidR="00CC3095">
        <w:t xml:space="preserve"> </w:t>
      </w:r>
      <w:proofErr w:type="spellStart"/>
      <w:r w:rsidRPr="00423339">
        <w:t>val</w:t>
      </w:r>
      <w:proofErr w:type="spellEnd"/>
      <w:r w:rsidR="00CC3095">
        <w:t xml:space="preserve"> </w:t>
      </w:r>
      <w:proofErr w:type="spellStart"/>
      <w:r w:rsidRPr="00423339">
        <w:t>arbRectangle</w:t>
      </w:r>
      <w:proofErr w:type="spellEnd"/>
      <w:r w:rsidRPr="00423339">
        <w:t>: Arbitrary[Rectangle] = Arbitrary(</w:t>
      </w:r>
      <w:proofErr w:type="spellStart"/>
      <w:r w:rsidR="00B72939">
        <w:t>arbR</w:t>
      </w:r>
      <w:r w:rsidR="00B72939" w:rsidRPr="00423339">
        <w:t>ectangleGen</w:t>
      </w:r>
      <w:proofErr w:type="spellEnd"/>
      <w:r w:rsidRPr="00423339">
        <w:t>)</w:t>
      </w:r>
    </w:p>
    <w:p w14:paraId="7FA11C01" w14:textId="77777777" w:rsidR="006451EE" w:rsidRDefault="006451EE" w:rsidP="00FD1BBF">
      <w:pPr>
        <w:pStyle w:val="Code"/>
      </w:pPr>
    </w:p>
    <w:p w14:paraId="62BC527D" w14:textId="77777777" w:rsidR="00FD1BBF" w:rsidRDefault="0094626A" w:rsidP="006451EE">
      <w:r>
        <w:t xml:space="preserve">In some cases, the </w:t>
      </w:r>
      <w:r w:rsidR="006451EE">
        <w:t>Scala</w:t>
      </w:r>
      <w:r>
        <w:t xml:space="preserve"> compiler will not be</w:t>
      </w:r>
      <w:r w:rsidR="006451EE">
        <w:t xml:space="preserve"> able to infer the type of our arbitrary </w:t>
      </w:r>
      <w:proofErr w:type="gramStart"/>
      <w:r>
        <w:t>object,</w:t>
      </w:r>
      <w:proofErr w:type="gramEnd"/>
      <w:r>
        <w:t xml:space="preserve"> therefore the explicit type </w:t>
      </w:r>
      <w:r w:rsidR="006451EE">
        <w:t>may need to b</w:t>
      </w:r>
      <w:r>
        <w:t xml:space="preserve">e provided as part of the </w:t>
      </w:r>
      <w:proofErr w:type="spellStart"/>
      <w:r>
        <w:t>val</w:t>
      </w:r>
      <w:proofErr w:type="spellEnd"/>
      <w:r w:rsidR="006451EE">
        <w:t xml:space="preserve"> definition</w:t>
      </w:r>
      <w:r w:rsidR="00CC3095">
        <w:t xml:space="preserve"> (as we did above)</w:t>
      </w:r>
      <w:r w:rsidR="006451EE">
        <w:t>.</w:t>
      </w:r>
    </w:p>
    <w:p w14:paraId="6DB576A0" w14:textId="77777777" w:rsidR="00FD1BBF" w:rsidRDefault="00FD1BBF" w:rsidP="00FD1BBF">
      <w:r w:rsidRPr="00423339">
        <w:t xml:space="preserve">Finally, we create our new property that checks the correctness of the </w:t>
      </w:r>
      <w:proofErr w:type="spellStart"/>
      <w:r w:rsidRPr="0094626A">
        <w:rPr>
          <w:i/>
        </w:rPr>
        <w:t>Rectangle.biggerThan</w:t>
      </w:r>
      <w:proofErr w:type="spellEnd"/>
      <w:r w:rsidRPr="00423339">
        <w:t xml:space="preserve"> method:</w:t>
      </w:r>
    </w:p>
    <w:p w14:paraId="6594C392" w14:textId="77777777" w:rsidR="00FD1BBF" w:rsidRPr="00423339" w:rsidRDefault="00FD1BBF" w:rsidP="00FD1BBF"/>
    <w:p w14:paraId="171FA42A" w14:textId="77777777" w:rsidR="00B72939" w:rsidRDefault="00B72939" w:rsidP="00FD1BBF">
      <w:pPr>
        <w:pStyle w:val="CodeExample"/>
      </w:pPr>
      <w:proofErr w:type="gramStart"/>
      <w:r w:rsidRPr="005F0744">
        <w:t>object</w:t>
      </w:r>
      <w:proofErr w:type="gramEnd"/>
      <w:r w:rsidRPr="005F0744">
        <w:t xml:space="preserve"> </w:t>
      </w:r>
      <w:proofErr w:type="spellStart"/>
      <w:r w:rsidRPr="00B72939">
        <w:t>ArbitraryRectangleSpecification</w:t>
      </w:r>
      <w:proofErr w:type="spellEnd"/>
      <w:r w:rsidRPr="005F0744">
        <w:t xml:space="preserve"> extends Properties("</w:t>
      </w:r>
      <w:r>
        <w:t>Arbitrary</w:t>
      </w:r>
      <w:r w:rsidRPr="005F0744">
        <w:t xml:space="preserve"> Rectangle </w:t>
      </w:r>
      <w:r>
        <w:t>spec</w:t>
      </w:r>
      <w:r w:rsidRPr="005F0744">
        <w:t>") {</w:t>
      </w:r>
    </w:p>
    <w:p w14:paraId="33E996DB" w14:textId="77777777" w:rsidR="00FD1BBF" w:rsidRDefault="00B72939" w:rsidP="00FD1BBF">
      <w:pPr>
        <w:pStyle w:val="CodeExample"/>
      </w:pPr>
      <w:r>
        <w:t xml:space="preserve">  </w:t>
      </w:r>
      <w:proofErr w:type="gramStart"/>
      <w:r w:rsidR="00FD1BBF">
        <w:t>property(</w:t>
      </w:r>
      <w:proofErr w:type="gramEnd"/>
      <w:r w:rsidR="00FD1BBF">
        <w:t xml:space="preserve">"Test </w:t>
      </w:r>
      <w:proofErr w:type="spellStart"/>
      <w:r w:rsidR="00FD1BBF">
        <w:t>biggerThan</w:t>
      </w:r>
      <w:proofErr w:type="spellEnd"/>
      <w:r w:rsidR="00FD1BBF">
        <w:t xml:space="preserve">") = </w:t>
      </w:r>
      <w:proofErr w:type="spellStart"/>
      <w:r w:rsidR="00FD1BBF">
        <w:t>forAll</w:t>
      </w:r>
      <w:proofErr w:type="spellEnd"/>
      <w:r w:rsidR="00FD1BBF">
        <w:t>{ (r1</w:t>
      </w:r>
      <w:r w:rsidR="002527B1">
        <w:t>: Rectangle</w:t>
      </w:r>
      <w:r w:rsidR="00FD1BBF">
        <w:t>, r2</w:t>
      </w:r>
      <w:r w:rsidR="002527B1">
        <w:t>: Rectangle</w:t>
      </w:r>
      <w:r w:rsidR="00FD1BBF">
        <w:t>) =&gt;</w:t>
      </w:r>
    </w:p>
    <w:p w14:paraId="234D20DC" w14:textId="77777777" w:rsidR="00FD1BBF" w:rsidRDefault="00B72939" w:rsidP="00FD1BBF">
      <w:pPr>
        <w:pStyle w:val="CodeExample"/>
      </w:pPr>
      <w:r>
        <w:t xml:space="preserve">    </w:t>
      </w:r>
      <w:r w:rsidR="00FD1BBF">
        <w:t>(</w:t>
      </w:r>
      <w:proofErr w:type="gramStart"/>
      <w:r w:rsidR="00FD1BBF">
        <w:t>r1</w:t>
      </w:r>
      <w:proofErr w:type="gramEnd"/>
      <w:r w:rsidR="00CC3095">
        <w:t xml:space="preserve"> </w:t>
      </w:r>
      <w:proofErr w:type="spellStart"/>
      <w:r w:rsidR="00FD1BBF">
        <w:t>biggerThan</w:t>
      </w:r>
      <w:proofErr w:type="spellEnd"/>
      <w:r w:rsidR="00FD1BBF">
        <w:t xml:space="preserve"> r2) == (r1.area &gt; r2.area)</w:t>
      </w:r>
    </w:p>
    <w:p w14:paraId="60F24E78" w14:textId="77777777" w:rsidR="00FD1BBF" w:rsidRDefault="00B72939" w:rsidP="00FD1BBF">
      <w:pPr>
        <w:pStyle w:val="CodeExample"/>
      </w:pPr>
      <w:r>
        <w:t xml:space="preserve">  </w:t>
      </w:r>
      <w:r w:rsidR="00FD1BBF">
        <w:t>}</w:t>
      </w:r>
    </w:p>
    <w:p w14:paraId="4AB9346D" w14:textId="77777777" w:rsidR="00B72939" w:rsidRDefault="00B72939" w:rsidP="00FD1BBF">
      <w:pPr>
        <w:pStyle w:val="CodeExample"/>
      </w:pPr>
      <w:r>
        <w:t>}</w:t>
      </w:r>
    </w:p>
    <w:p w14:paraId="3E1D037A" w14:textId="77777777" w:rsidR="00FD1BBF" w:rsidRDefault="00FD1BBF" w:rsidP="00FD1BBF">
      <w:pPr>
        <w:pStyle w:val="Code"/>
      </w:pPr>
    </w:p>
    <w:p w14:paraId="7A1B3CE7" w14:textId="77777777" w:rsidR="00FD1BBF" w:rsidRDefault="00FD1BBF" w:rsidP="00FD1BBF">
      <w:r w:rsidRPr="00AE721D">
        <w:t xml:space="preserve">Note how the </w:t>
      </w:r>
      <w:proofErr w:type="spellStart"/>
      <w:r w:rsidRPr="0094626A">
        <w:rPr>
          <w:i/>
        </w:rPr>
        <w:t>forAll</w:t>
      </w:r>
      <w:proofErr w:type="spellEnd"/>
      <w:r w:rsidRPr="00AE721D">
        <w:t xml:space="preserve"> method </w:t>
      </w:r>
      <w:r w:rsidR="0094626A">
        <w:t>is not provided an explicit reference to an existing generator,</w:t>
      </w:r>
      <w:r w:rsidRPr="00AE721D">
        <w:t xml:space="preserve"> because it’s using the implicit </w:t>
      </w:r>
      <w:r w:rsidR="006B48C5">
        <w:t>A</w:t>
      </w:r>
      <w:r w:rsidR="006B48C5" w:rsidRPr="00AE721D">
        <w:t xml:space="preserve">rbitrary </w:t>
      </w:r>
      <w:r w:rsidRPr="00AE721D">
        <w:t xml:space="preserve">generator </w:t>
      </w:r>
      <w:proofErr w:type="spellStart"/>
      <w:r w:rsidRPr="0094626A">
        <w:rPr>
          <w:i/>
        </w:rPr>
        <w:t>arbRectangle</w:t>
      </w:r>
      <w:proofErr w:type="spellEnd"/>
      <w:r w:rsidR="00CC3095">
        <w:rPr>
          <w:i/>
        </w:rPr>
        <w:t xml:space="preserve"> </w:t>
      </w:r>
      <w:r w:rsidRPr="00AE721D">
        <w:t>that we just defined</w:t>
      </w:r>
      <w:r w:rsidR="0094626A">
        <w:t>, which is conveniently in the scope of the property check</w:t>
      </w:r>
      <w:r w:rsidRPr="00AE721D">
        <w:t>.</w:t>
      </w:r>
      <w:r w:rsidR="00B16C13">
        <w:t xml:space="preserve"> This means that our new property check is not bound to any specific generator but only to the </w:t>
      </w:r>
      <w:r w:rsidR="00B16C13">
        <w:lastRenderedPageBreak/>
        <w:t>one</w:t>
      </w:r>
      <w:r w:rsidR="00CC0B23">
        <w:t xml:space="preserve"> that is currently in scope. It also means</w:t>
      </w:r>
      <w:r w:rsidR="006B48C5">
        <w:t xml:space="preserve"> </w:t>
      </w:r>
      <w:r w:rsidR="00CC0B23">
        <w:t>that</w:t>
      </w:r>
      <w:r w:rsidR="00B16C13">
        <w:t xml:space="preserve"> the same property check can be transparently reused with different generators only </w:t>
      </w:r>
      <w:r w:rsidR="00CC0B23">
        <w:t xml:space="preserve">by importing different implicit </w:t>
      </w:r>
      <w:proofErr w:type="gramStart"/>
      <w:r w:rsidR="006B48C5">
        <w:t>Arbitrary</w:t>
      </w:r>
      <w:proofErr w:type="gramEnd"/>
      <w:r w:rsidR="006B48C5">
        <w:t xml:space="preserve"> </w:t>
      </w:r>
      <w:r w:rsidR="00CC0B23">
        <w:t>generators.</w:t>
      </w:r>
    </w:p>
    <w:p w14:paraId="01FC651B" w14:textId="77777777" w:rsidR="00FD1BBF" w:rsidRDefault="00FD1BBF" w:rsidP="00FD1BBF">
      <w:r>
        <w:t xml:space="preserve">Compare the property above with the same version </w:t>
      </w:r>
      <w:r w:rsidR="00CC0B23">
        <w:t xml:space="preserve">of the property check </w:t>
      </w:r>
      <w:r>
        <w:t>but without an arbitrary generator:</w:t>
      </w:r>
    </w:p>
    <w:p w14:paraId="4ABF6199" w14:textId="77777777" w:rsidR="00FD1BBF" w:rsidRDefault="00FD1BBF" w:rsidP="00FD1BBF"/>
    <w:p w14:paraId="2B100B8B" w14:textId="77777777" w:rsidR="00B72939" w:rsidRDefault="00B72939" w:rsidP="00FD1BBF">
      <w:pPr>
        <w:pStyle w:val="CodeExample"/>
      </w:pPr>
      <w:proofErr w:type="gramStart"/>
      <w:r>
        <w:t>object</w:t>
      </w:r>
      <w:proofErr w:type="gramEnd"/>
      <w:r>
        <w:t xml:space="preserve"> ... extends Properties(“...”) {</w:t>
      </w:r>
    </w:p>
    <w:p w14:paraId="21979FA0" w14:textId="77777777" w:rsidR="00FD1BBF" w:rsidRPr="00AE721D" w:rsidRDefault="00FD1BBF" w:rsidP="00FD1BBF">
      <w:pPr>
        <w:pStyle w:val="CodeExample"/>
      </w:pPr>
      <w:proofErr w:type="gramStart"/>
      <w:r w:rsidRPr="00AE721D">
        <w:t>property(</w:t>
      </w:r>
      <w:proofErr w:type="gramEnd"/>
      <w:r w:rsidRPr="00AE721D">
        <w:t xml:space="preserve">"Test </w:t>
      </w:r>
      <w:proofErr w:type="spellStart"/>
      <w:r w:rsidRPr="00AE721D">
        <w:t>biggerThan</w:t>
      </w:r>
      <w:proofErr w:type="spellEnd"/>
      <w:r w:rsidRPr="00AE721D">
        <w:t xml:space="preserve">") = </w:t>
      </w:r>
      <w:proofErr w:type="spellStart"/>
      <w:r w:rsidRPr="00AE721D">
        <w:t>forAll</w:t>
      </w:r>
      <w:proofErr w:type="spellEnd"/>
      <w:r w:rsidRPr="00AE721D">
        <w:t>(</w:t>
      </w:r>
      <w:proofErr w:type="spellStart"/>
      <w:r w:rsidRPr="00CC0B23">
        <w:rPr>
          <w:b/>
        </w:rPr>
        <w:t>rectangleGen</w:t>
      </w:r>
      <w:proofErr w:type="spellEnd"/>
      <w:r w:rsidRPr="00CC0B23">
        <w:rPr>
          <w:b/>
        </w:rPr>
        <w:t xml:space="preserve">, </w:t>
      </w:r>
      <w:proofErr w:type="spellStart"/>
      <w:r w:rsidRPr="00CC0B23">
        <w:rPr>
          <w:b/>
        </w:rPr>
        <w:t>rectangleGen</w:t>
      </w:r>
      <w:proofErr w:type="spellEnd"/>
      <w:r w:rsidRPr="00AE721D">
        <w:t>){ (r1</w:t>
      </w:r>
      <w:r w:rsidR="002527B1">
        <w:t>: Rectangle</w:t>
      </w:r>
      <w:r w:rsidRPr="00AE721D">
        <w:t>, r2</w:t>
      </w:r>
      <w:r w:rsidR="002527B1">
        <w:t>: Rectangle</w:t>
      </w:r>
      <w:r w:rsidRPr="00AE721D">
        <w:t>) =&gt;</w:t>
      </w:r>
    </w:p>
    <w:p w14:paraId="50D38594" w14:textId="77777777" w:rsidR="00FD1BBF" w:rsidRPr="00AE721D" w:rsidRDefault="00B72939" w:rsidP="00FD1BBF">
      <w:pPr>
        <w:pStyle w:val="CodeExample"/>
      </w:pPr>
      <w:r>
        <w:t xml:space="preserve">    </w:t>
      </w:r>
      <w:r w:rsidR="00FD1BBF" w:rsidRPr="00AE721D">
        <w:t>(</w:t>
      </w:r>
      <w:proofErr w:type="gramStart"/>
      <w:r w:rsidR="00FD1BBF" w:rsidRPr="00AE721D">
        <w:t>r1</w:t>
      </w:r>
      <w:proofErr w:type="gramEnd"/>
      <w:r w:rsidR="006B48C5">
        <w:t xml:space="preserve"> </w:t>
      </w:r>
      <w:proofErr w:type="spellStart"/>
      <w:r w:rsidR="00FD1BBF" w:rsidRPr="00AE721D">
        <w:t>biggerThan</w:t>
      </w:r>
      <w:proofErr w:type="spellEnd"/>
      <w:r w:rsidR="00FD1BBF" w:rsidRPr="00AE721D">
        <w:t xml:space="preserve"> r2) == (r1.area &gt; r2.area)</w:t>
      </w:r>
    </w:p>
    <w:p w14:paraId="5DB87168" w14:textId="77777777" w:rsidR="00FD1BBF" w:rsidRDefault="00B72939" w:rsidP="00FD1BBF">
      <w:pPr>
        <w:pStyle w:val="CodeExample"/>
      </w:pPr>
      <w:r>
        <w:t xml:space="preserve">  </w:t>
      </w:r>
      <w:r w:rsidR="00FD1BBF" w:rsidRPr="00AE721D">
        <w:t>}</w:t>
      </w:r>
    </w:p>
    <w:p w14:paraId="07E3792D" w14:textId="77777777" w:rsidR="00B72939" w:rsidRDefault="00B72939" w:rsidP="00FD1BBF">
      <w:pPr>
        <w:pStyle w:val="CodeExample"/>
      </w:pPr>
      <w:r>
        <w:t>}</w:t>
      </w:r>
    </w:p>
    <w:p w14:paraId="3CAC7762" w14:textId="77777777" w:rsidR="00FD1BBF" w:rsidRDefault="00FD1BBF" w:rsidP="00FD1BBF">
      <w:pPr>
        <w:pStyle w:val="Code"/>
      </w:pPr>
    </w:p>
    <w:p w14:paraId="3F6CC1BE" w14:textId="77777777" w:rsidR="00FD1BBF" w:rsidRDefault="00FD1BBF" w:rsidP="00FD1BBF">
      <w:r w:rsidRPr="00BC2640">
        <w:t xml:space="preserve">The main difference is that now </w:t>
      </w:r>
      <w:r w:rsidR="00B16C13">
        <w:t>two custom generators have been provided, one</w:t>
      </w:r>
      <w:r w:rsidRPr="00BC2640">
        <w:t xml:space="preserve"> for each one of the parameters </w:t>
      </w:r>
      <w:r w:rsidR="00781304">
        <w:t xml:space="preserve">of the function </w:t>
      </w:r>
      <w:r w:rsidRPr="00BC2640">
        <w:t xml:space="preserve">provided to </w:t>
      </w:r>
      <w:proofErr w:type="spellStart"/>
      <w:r w:rsidRPr="00CC0B23">
        <w:rPr>
          <w:i/>
        </w:rPr>
        <w:t>forAll</w:t>
      </w:r>
      <w:proofErr w:type="spellEnd"/>
      <w:r>
        <w:t>.</w:t>
      </w:r>
      <w:r w:rsidR="00781304">
        <w:t xml:space="preserve">  </w:t>
      </w:r>
      <w:r w:rsidR="00CC0B23">
        <w:t xml:space="preserve">In order to keep our code focused on the actual testing logic and remove all the typing boilerplate, </w:t>
      </w:r>
      <w:r w:rsidR="00B16C13">
        <w:t>it is recommended to</w:t>
      </w:r>
      <w:r w:rsidR="00CC0B23">
        <w:t xml:space="preserve"> </w:t>
      </w:r>
      <w:r w:rsidR="00781304">
        <w:t xml:space="preserve">create the implicit </w:t>
      </w:r>
      <w:proofErr w:type="gramStart"/>
      <w:r w:rsidR="00781304">
        <w:t>Arbitrary</w:t>
      </w:r>
      <w:proofErr w:type="gramEnd"/>
      <w:r w:rsidR="00781304">
        <w:t xml:space="preserve"> generator</w:t>
      </w:r>
      <w:r>
        <w:t>.</w:t>
      </w:r>
    </w:p>
    <w:p w14:paraId="4A517961" w14:textId="77777777" w:rsidR="00FD1BBF" w:rsidRDefault="00FD1BBF" w:rsidP="00FD1BBF">
      <w:pPr>
        <w:pStyle w:val="Heading2"/>
      </w:pPr>
      <w:bookmarkStart w:id="131" w:name="_Toc300926423"/>
      <w:bookmarkStart w:id="132" w:name="_Toc301262006"/>
      <w:bookmarkStart w:id="133" w:name="_Toc308702060"/>
      <w:bookmarkStart w:id="134" w:name="_Toc324842729"/>
      <w:bookmarkStart w:id="135" w:name="_Toc324843764"/>
      <w:r>
        <w:t>More generators</w:t>
      </w:r>
      <w:bookmarkEnd w:id="131"/>
      <w:bookmarkEnd w:id="132"/>
      <w:bookmarkEnd w:id="133"/>
      <w:bookmarkEnd w:id="134"/>
      <w:bookmarkEnd w:id="135"/>
    </w:p>
    <w:p w14:paraId="32AA5289" w14:textId="77777777" w:rsidR="00FD1BBF" w:rsidRPr="00BC2640" w:rsidRDefault="00FD1BBF" w:rsidP="00FD1BBF">
      <w:r>
        <w:t>In addition to the topics described above, ScalaCheck also provides more specialized generators such as sized generators, conditional generators and generators of containers (such as lists and arrays). Please refer to the ScalaCheck user guide as well as to the ScalaCheck online API documentation for more information.</w:t>
      </w:r>
    </w:p>
    <w:p w14:paraId="4B2D1282" w14:textId="77777777" w:rsidR="00FD1BBF" w:rsidRDefault="00FD1BBF" w:rsidP="00FD1BBF">
      <w:pPr>
        <w:pStyle w:val="Heading1"/>
      </w:pPr>
      <w:bookmarkStart w:id="136" w:name="_Toc300926424"/>
      <w:bookmarkStart w:id="137" w:name="_Toc324843765"/>
      <w:r>
        <w:t>Analyzing test data</w:t>
      </w:r>
      <w:bookmarkEnd w:id="136"/>
      <w:bookmarkEnd w:id="137"/>
    </w:p>
    <w:p w14:paraId="1B2BDCAC" w14:textId="77777777" w:rsidR="00FD1BBF" w:rsidRDefault="00FD1BBF" w:rsidP="00FD1BBF">
      <w:r>
        <w:t>In addition to generating test data, ScalaCheck can also collect the data, group it</w:t>
      </w:r>
      <w:r w:rsidR="00E14991">
        <w:t xml:space="preserve"> using custom rules</w:t>
      </w:r>
      <w:r>
        <w:t>, and report the statistics upon test completion.</w:t>
      </w:r>
      <w:r w:rsidR="00E14991">
        <w:t xml:space="preserve"> This feature is useful to visualize</w:t>
      </w:r>
      <w:r w:rsidR="00F235FC">
        <w:t>,</w:t>
      </w:r>
      <w:r w:rsidR="00E14991">
        <w:t xml:space="preserve"> as part of the output of the property check execution</w:t>
      </w:r>
      <w:r w:rsidR="00F235FC">
        <w:t>,</w:t>
      </w:r>
      <w:r w:rsidR="00E14991">
        <w:t xml:space="preserve"> whether ScalaCheck is using sufficiently equally distributed data.</w:t>
      </w:r>
    </w:p>
    <w:p w14:paraId="7CBD64FC" w14:textId="77777777" w:rsidR="00144AF4" w:rsidRDefault="00144AF4" w:rsidP="00FD1BBF">
      <w:r>
        <w:t xml:space="preserve">The two key methods for data gathering and grouping are </w:t>
      </w:r>
      <w:proofErr w:type="gramStart"/>
      <w:r>
        <w:rPr>
          <w:i/>
        </w:rPr>
        <w:t>classify</w:t>
      </w:r>
      <w:proofErr w:type="gramEnd"/>
      <w:r>
        <w:t xml:space="preserve"> and </w:t>
      </w:r>
      <w:r>
        <w:rPr>
          <w:i/>
        </w:rPr>
        <w:t>collect</w:t>
      </w:r>
      <w:r>
        <w:t xml:space="preserve">, both part of the </w:t>
      </w:r>
      <w:r w:rsidRPr="00F235FC">
        <w:rPr>
          <w:i/>
        </w:rPr>
        <w:t>Prop</w:t>
      </w:r>
      <w:r>
        <w:t xml:space="preserve"> companion object. When using either one of these two methods, ScalaCheck will </w:t>
      </w:r>
      <w:r w:rsidR="00F235FC">
        <w:t>print</w:t>
      </w:r>
      <w:r>
        <w:t xml:space="preserve"> the results of the grouping to the console upon completion of the property check.</w:t>
      </w:r>
    </w:p>
    <w:p w14:paraId="08D801B9" w14:textId="77777777" w:rsidR="0099002A" w:rsidRDefault="00144AF4" w:rsidP="0099002A">
      <w:r>
        <w:t xml:space="preserve">The </w:t>
      </w:r>
      <w:r>
        <w:rPr>
          <w:i/>
        </w:rPr>
        <w:t>collect</w:t>
      </w:r>
      <w:r>
        <w:t xml:space="preserve"> method is the easiest way to collect all t</w:t>
      </w:r>
      <w:r w:rsidR="0099002A">
        <w:t>h</w:t>
      </w:r>
      <w:r w:rsidR="00BD51D7">
        <w:t>e data generated by ScalaCheck, as it can use any kind of criteria to group our data. Data can be grouped directly based on its actual values, such as the example below where the input of the property is used as the grouping criteri</w:t>
      </w:r>
      <w:r w:rsidR="00B622F2">
        <w:t>on</w:t>
      </w:r>
      <w:r w:rsidR="00BD51D7">
        <w:t>:</w:t>
      </w:r>
    </w:p>
    <w:p w14:paraId="61C6D884" w14:textId="77777777" w:rsidR="0099002A" w:rsidRDefault="0099002A" w:rsidP="0099002A"/>
    <w:p w14:paraId="246D36A4" w14:textId="77777777" w:rsidR="00B0111D" w:rsidRDefault="00B0111D" w:rsidP="0099002A">
      <w:pPr>
        <w:pStyle w:val="CodeExample"/>
      </w:pPr>
      <w:proofErr w:type="gramStart"/>
      <w:r w:rsidRPr="00B0111D">
        <w:t>object</w:t>
      </w:r>
      <w:proofErr w:type="gramEnd"/>
      <w:r w:rsidRPr="00B0111D">
        <w:t xml:space="preserve"> </w:t>
      </w:r>
      <w:proofErr w:type="spellStart"/>
      <w:r w:rsidRPr="00B0111D">
        <w:t>DataCollectionSpecification</w:t>
      </w:r>
      <w:proofErr w:type="spellEnd"/>
      <w:r w:rsidRPr="00B0111D">
        <w:t xml:space="preserve"> extends Properties("Data collection examples") {</w:t>
      </w:r>
    </w:p>
    <w:p w14:paraId="0CD600A2" w14:textId="77777777" w:rsidR="0099002A" w:rsidRDefault="00B0111D" w:rsidP="0099002A">
      <w:pPr>
        <w:pStyle w:val="CodeExample"/>
      </w:pPr>
      <w:r>
        <w:t xml:space="preserve">  </w:t>
      </w:r>
      <w:proofErr w:type="gramStart"/>
      <w:r w:rsidR="0099002A">
        <w:t>property(</w:t>
      </w:r>
      <w:proofErr w:type="gramEnd"/>
      <w:r w:rsidR="0099002A">
        <w:t xml:space="preserve">"data collection spec") = </w:t>
      </w:r>
      <w:proofErr w:type="spellStart"/>
      <w:r w:rsidR="0099002A">
        <w:t>forAll</w:t>
      </w:r>
      <w:proofErr w:type="spellEnd"/>
      <w:r w:rsidR="0099002A">
        <w:t xml:space="preserve"> { (r</w:t>
      </w:r>
      <w:r w:rsidR="002527B1">
        <w:t>: Rectangle</w:t>
      </w:r>
      <w:r w:rsidR="0099002A">
        <w:t>) =&gt;</w:t>
      </w:r>
    </w:p>
    <w:p w14:paraId="08E2EC2B" w14:textId="77777777" w:rsidR="0099002A" w:rsidRDefault="00B0111D" w:rsidP="0099002A">
      <w:pPr>
        <w:pStyle w:val="CodeExample"/>
      </w:pPr>
      <w:r>
        <w:t xml:space="preserve">    </w:t>
      </w:r>
      <w:proofErr w:type="gramStart"/>
      <w:r w:rsidR="0099002A">
        <w:t>collect(</w:t>
      </w:r>
      <w:proofErr w:type="gramEnd"/>
      <w:r w:rsidR="0099002A">
        <w:t>(</w:t>
      </w:r>
      <w:proofErr w:type="spellStart"/>
      <w:r w:rsidR="0099002A">
        <w:t>r.width</w:t>
      </w:r>
      <w:proofErr w:type="spellEnd"/>
      <w:r w:rsidR="0099002A">
        <w:t xml:space="preserve">, </w:t>
      </w:r>
      <w:proofErr w:type="spellStart"/>
      <w:r w:rsidR="0099002A">
        <w:t>r.height</w:t>
      </w:r>
      <w:proofErr w:type="spellEnd"/>
      <w:r w:rsidR="0099002A">
        <w:t>)) {</w:t>
      </w:r>
    </w:p>
    <w:p w14:paraId="048AF2A2" w14:textId="77777777" w:rsidR="0099002A" w:rsidRDefault="00B0111D" w:rsidP="0099002A">
      <w:pPr>
        <w:pStyle w:val="CodeExample"/>
      </w:pPr>
      <w:r>
        <w:t xml:space="preserve">      </w:t>
      </w:r>
      <w:proofErr w:type="spellStart"/>
      <w:r w:rsidR="0099002A">
        <w:t>r.areaCorrect</w:t>
      </w:r>
      <w:proofErr w:type="spellEnd"/>
      <w:r w:rsidR="0099002A">
        <w:t xml:space="preserve"> == (</w:t>
      </w:r>
      <w:proofErr w:type="spellStart"/>
      <w:r w:rsidR="0099002A">
        <w:t>r.width</w:t>
      </w:r>
      <w:proofErr w:type="spellEnd"/>
      <w:r w:rsidR="0099002A">
        <w:t xml:space="preserve"> * </w:t>
      </w:r>
      <w:proofErr w:type="spellStart"/>
      <w:r w:rsidR="0099002A">
        <w:t>r.height</w:t>
      </w:r>
      <w:proofErr w:type="spellEnd"/>
      <w:r w:rsidR="0099002A">
        <w:t>)</w:t>
      </w:r>
    </w:p>
    <w:p w14:paraId="618AEF7D" w14:textId="77777777" w:rsidR="0099002A" w:rsidRDefault="00B0111D" w:rsidP="0099002A">
      <w:pPr>
        <w:pStyle w:val="CodeExample"/>
      </w:pPr>
      <w:r>
        <w:t xml:space="preserve">    </w:t>
      </w:r>
      <w:r w:rsidR="0099002A">
        <w:t>}</w:t>
      </w:r>
    </w:p>
    <w:p w14:paraId="2A1288EB" w14:textId="77777777" w:rsidR="0099002A" w:rsidRDefault="00B0111D" w:rsidP="0099002A">
      <w:pPr>
        <w:pStyle w:val="CodeExample"/>
      </w:pPr>
      <w:r>
        <w:t xml:space="preserve">  </w:t>
      </w:r>
      <w:r w:rsidR="0099002A">
        <w:t>}</w:t>
      </w:r>
    </w:p>
    <w:p w14:paraId="241B788A" w14:textId="77777777" w:rsidR="00B0111D" w:rsidRPr="00144AF4" w:rsidRDefault="00B0111D" w:rsidP="0099002A">
      <w:pPr>
        <w:pStyle w:val="CodeExample"/>
      </w:pPr>
      <w:r>
        <w:t>}</w:t>
      </w:r>
    </w:p>
    <w:p w14:paraId="4CEBFF74" w14:textId="77777777" w:rsidR="00BD51D7" w:rsidRDefault="00BD51D7" w:rsidP="0099002A">
      <w:bookmarkStart w:id="138" w:name="_Toc300926425"/>
    </w:p>
    <w:p w14:paraId="14B3DD42" w14:textId="77777777" w:rsidR="0099002A" w:rsidRDefault="00BD51D7" w:rsidP="0099002A">
      <w:r>
        <w:t>In the previous example, the console output will show a long list of pairs of height and width, each one of them with a 1% frequency, similar to this</w:t>
      </w:r>
      <w:r w:rsidR="0099002A">
        <w:t>:</w:t>
      </w:r>
    </w:p>
    <w:p w14:paraId="533BF7D4" w14:textId="77777777" w:rsidR="0099002A" w:rsidRDefault="0099002A" w:rsidP="0099002A"/>
    <w:p w14:paraId="3E9F6B77" w14:textId="77777777" w:rsidR="0099002A" w:rsidRDefault="0099002A" w:rsidP="0099002A">
      <w:pPr>
        <w:pStyle w:val="CodeExample"/>
      </w:pPr>
      <w:r>
        <w:t xml:space="preserve">+ Data collection </w:t>
      </w:r>
      <w:proofErr w:type="spellStart"/>
      <w:r>
        <w:t>examples.data</w:t>
      </w:r>
      <w:proofErr w:type="spellEnd"/>
      <w:r>
        <w:t xml:space="preserve"> collection spec: OK, passed 100 tests.</w:t>
      </w:r>
    </w:p>
    <w:p w14:paraId="04EA79D8" w14:textId="77777777" w:rsidR="0099002A" w:rsidRDefault="0099002A" w:rsidP="0099002A">
      <w:pPr>
        <w:pStyle w:val="CodeExample"/>
      </w:pPr>
      <w:r>
        <w:lastRenderedPageBreak/>
        <w:t xml:space="preserve">&gt; Collected test data: </w:t>
      </w:r>
    </w:p>
    <w:p w14:paraId="3250FD21" w14:textId="77777777" w:rsidR="0099002A" w:rsidRDefault="0099002A" w:rsidP="0099002A">
      <w:pPr>
        <w:pStyle w:val="CodeExample"/>
      </w:pPr>
      <w:r>
        <w:t>1% (1059.0</w:t>
      </w:r>
      <w:proofErr w:type="gramStart"/>
      <w:r>
        <w:t>,3685.0</w:t>
      </w:r>
      <w:proofErr w:type="gramEnd"/>
      <w:r>
        <w:t>)</w:t>
      </w:r>
    </w:p>
    <w:p w14:paraId="680BB487" w14:textId="77777777" w:rsidR="0099002A" w:rsidRDefault="0099002A" w:rsidP="0099002A">
      <w:pPr>
        <w:pStyle w:val="CodeExample"/>
      </w:pPr>
      <w:r>
        <w:t>1% (8004.0</w:t>
      </w:r>
      <w:proofErr w:type="gramStart"/>
      <w:r>
        <w:t>,2400.0</w:t>
      </w:r>
      <w:proofErr w:type="gramEnd"/>
      <w:r>
        <w:t>)</w:t>
      </w:r>
    </w:p>
    <w:p w14:paraId="24197B35" w14:textId="77777777" w:rsidR="0099002A" w:rsidRDefault="0099002A" w:rsidP="0099002A">
      <w:pPr>
        <w:pStyle w:val="CodeExample"/>
      </w:pPr>
      <w:r>
        <w:t>1% (5543.0</w:t>
      </w:r>
      <w:proofErr w:type="gramStart"/>
      <w:r>
        <w:t>,751.0</w:t>
      </w:r>
      <w:proofErr w:type="gramEnd"/>
      <w:r>
        <w:t>)</w:t>
      </w:r>
    </w:p>
    <w:p w14:paraId="009863C5" w14:textId="77777777" w:rsidR="0099002A" w:rsidRDefault="0099002A" w:rsidP="0099002A">
      <w:pPr>
        <w:pStyle w:val="CodeExample"/>
      </w:pPr>
      <w:r>
        <w:t>1% (2941.0</w:t>
      </w:r>
      <w:proofErr w:type="gramStart"/>
      <w:r>
        <w:t>,6644.0</w:t>
      </w:r>
      <w:proofErr w:type="gramEnd"/>
      <w:r>
        <w:t>)</w:t>
      </w:r>
    </w:p>
    <w:p w14:paraId="713822ED" w14:textId="77777777" w:rsidR="0099002A" w:rsidRDefault="0099002A" w:rsidP="0099002A">
      <w:pPr>
        <w:pStyle w:val="CodeExample"/>
      </w:pPr>
      <w:r>
        <w:t>1% (277.0</w:t>
      </w:r>
      <w:proofErr w:type="gramStart"/>
      <w:r>
        <w:t>,9994.0</w:t>
      </w:r>
      <w:proofErr w:type="gramEnd"/>
      <w:r>
        <w:t>)</w:t>
      </w:r>
    </w:p>
    <w:p w14:paraId="11A0DE4E" w14:textId="77777777" w:rsidR="0099002A" w:rsidRDefault="0099002A" w:rsidP="0099002A">
      <w:pPr>
        <w:pStyle w:val="CodeExample"/>
      </w:pPr>
      <w:r>
        <w:t>1% (973.0</w:t>
      </w:r>
      <w:proofErr w:type="gramStart"/>
      <w:r>
        <w:t>,289.0</w:t>
      </w:r>
      <w:proofErr w:type="gramEnd"/>
      <w:r>
        <w:t>)</w:t>
      </w:r>
    </w:p>
    <w:p w14:paraId="637D0D42" w14:textId="77777777" w:rsidR="0099002A" w:rsidRDefault="0099002A" w:rsidP="0099002A">
      <w:pPr>
        <w:pStyle w:val="CodeExample"/>
      </w:pPr>
      <w:r>
        <w:t>1% (7662.0</w:t>
      </w:r>
      <w:proofErr w:type="gramStart"/>
      <w:r>
        <w:t>,3924.0</w:t>
      </w:r>
      <w:proofErr w:type="gramEnd"/>
      <w:r>
        <w:t>)</w:t>
      </w:r>
    </w:p>
    <w:p w14:paraId="4F727C49" w14:textId="77777777" w:rsidR="0099002A" w:rsidRDefault="0099002A" w:rsidP="0099002A">
      <w:pPr>
        <w:pStyle w:val="CodeExample"/>
      </w:pPr>
      <w:r>
        <w:t>(...up to 100 lines...)</w:t>
      </w:r>
    </w:p>
    <w:p w14:paraId="7616D827" w14:textId="77777777" w:rsidR="0099002A" w:rsidRDefault="0099002A" w:rsidP="0099002A"/>
    <w:p w14:paraId="656F55FD" w14:textId="77777777" w:rsidR="00BD51D7" w:rsidRDefault="00BD51D7" w:rsidP="0099002A">
      <w:r>
        <w:t>It is clear that a smarter mechanism for grouping the data is needed</w:t>
      </w:r>
      <w:r w:rsidR="00F235FC">
        <w:t xml:space="preserve"> here</w:t>
      </w:r>
      <w:r>
        <w:t xml:space="preserve">. In the case of the </w:t>
      </w:r>
      <w:r>
        <w:rPr>
          <w:i/>
        </w:rPr>
        <w:t>collect</w:t>
      </w:r>
      <w:r>
        <w:t xml:space="preserve"> method, ScalaCheck will use the values provided to the method call to group the data, so it’s possible to provide a custom </w:t>
      </w:r>
      <w:r w:rsidR="00F235FC">
        <w:t>function</w:t>
      </w:r>
      <w:r>
        <w:t xml:space="preserve"> </w:t>
      </w:r>
      <w:r w:rsidR="00B622F2">
        <w:t>of</w:t>
      </w:r>
      <w:r>
        <w:t xml:space="preserve"> the input data</w:t>
      </w:r>
      <w:r w:rsidR="00B622F2">
        <w:t xml:space="preserve"> that</w:t>
      </w:r>
      <w:r>
        <w:t xml:space="preserve"> provides </w:t>
      </w:r>
      <w:r w:rsidR="00F235FC">
        <w:t xml:space="preserve">for </w:t>
      </w:r>
      <w:r w:rsidR="00B0111D">
        <w:t xml:space="preserve">coarser </w:t>
      </w:r>
      <w:r w:rsidR="00F235FC">
        <w:t>grouping</w:t>
      </w:r>
      <w:r w:rsidR="00B622F2">
        <w:t xml:space="preserve"> of the data</w:t>
      </w:r>
      <w:r w:rsidR="00F235FC">
        <w:t>.</w:t>
      </w:r>
      <w:r w:rsidR="00EE56B9">
        <w:t xml:space="preserve"> In </w:t>
      </w:r>
      <w:r w:rsidR="00F235FC">
        <w:t>this</w:t>
      </w:r>
      <w:r w:rsidR="00EE56B9">
        <w:t xml:space="preserve"> case, we are going to group rectangles in three categories based </w:t>
      </w:r>
      <w:r w:rsidR="00F235FC">
        <w:t>on the size</w:t>
      </w:r>
      <w:r w:rsidR="00EE56B9">
        <w:t xml:space="preserve"> their perimeter (“small”, “medium” and “large”) using the following function:</w:t>
      </w:r>
    </w:p>
    <w:p w14:paraId="7B42B4A1" w14:textId="77777777" w:rsidR="00EE56B9" w:rsidRDefault="00EE56B9" w:rsidP="0099002A"/>
    <w:p w14:paraId="49189001" w14:textId="77777777" w:rsidR="00EE56B9" w:rsidRDefault="00EE56B9" w:rsidP="00EE56B9">
      <w:pPr>
        <w:pStyle w:val="CodeExample"/>
      </w:pPr>
      <w:proofErr w:type="spellStart"/>
      <w:proofErr w:type="gramStart"/>
      <w:r>
        <w:t>val</w:t>
      </w:r>
      <w:proofErr w:type="spellEnd"/>
      <w:proofErr w:type="gramEnd"/>
      <w:r>
        <w:t xml:space="preserve"> collector: </w:t>
      </w:r>
      <w:proofErr w:type="spellStart"/>
      <w:r>
        <w:t>PartialFunction</w:t>
      </w:r>
      <w:proofErr w:type="spellEnd"/>
      <w:r>
        <w:t>[Rectangle,</w:t>
      </w:r>
      <w:r w:rsidR="002527B1">
        <w:t xml:space="preserve"> </w:t>
      </w:r>
      <w:r>
        <w:t>String] = {</w:t>
      </w:r>
    </w:p>
    <w:p w14:paraId="4E595898" w14:textId="77777777" w:rsidR="00EE56B9" w:rsidRDefault="00B0111D" w:rsidP="00EE56B9">
      <w:pPr>
        <w:pStyle w:val="CodeExample"/>
      </w:pPr>
      <w:r>
        <w:t xml:space="preserve">  </w:t>
      </w:r>
      <w:proofErr w:type="gramStart"/>
      <w:r w:rsidR="00EE56B9">
        <w:t>case</w:t>
      </w:r>
      <w:proofErr w:type="gramEnd"/>
      <w:r w:rsidR="00EE56B9">
        <w:t xml:space="preserve"> r if </w:t>
      </w:r>
      <w:proofErr w:type="spellStart"/>
      <w:r w:rsidR="00EE56B9">
        <w:t>r.perimeter</w:t>
      </w:r>
      <w:proofErr w:type="spellEnd"/>
      <w:r w:rsidR="002527B1">
        <w:t xml:space="preserve"> </w:t>
      </w:r>
      <w:r w:rsidR="00EE56B9">
        <w:t>&lt; 10000 =&gt; "small"</w:t>
      </w:r>
    </w:p>
    <w:p w14:paraId="54A89E14" w14:textId="77777777" w:rsidR="00EE56B9" w:rsidRDefault="00B0111D" w:rsidP="00EE56B9">
      <w:pPr>
        <w:pStyle w:val="CodeExample"/>
      </w:pPr>
      <w:r>
        <w:t xml:space="preserve">  </w:t>
      </w:r>
      <w:proofErr w:type="gramStart"/>
      <w:r w:rsidR="00EE56B9">
        <w:t>case</w:t>
      </w:r>
      <w:proofErr w:type="gramEnd"/>
      <w:r w:rsidR="00EE56B9">
        <w:t xml:space="preserve"> r if </w:t>
      </w:r>
      <w:proofErr w:type="spellStart"/>
      <w:r w:rsidR="00EE56B9">
        <w:t>r.perimeter</w:t>
      </w:r>
      <w:proofErr w:type="spellEnd"/>
      <w:r w:rsidR="002527B1">
        <w:t xml:space="preserve"> </w:t>
      </w:r>
      <w:r w:rsidR="00EE56B9">
        <w:t>&gt; 10000 &amp;&amp;</w:t>
      </w:r>
      <w:r w:rsidR="002527B1">
        <w:t xml:space="preserve"> </w:t>
      </w:r>
      <w:proofErr w:type="spellStart"/>
      <w:r w:rsidR="00EE56B9">
        <w:t>r.perimeter</w:t>
      </w:r>
      <w:proofErr w:type="spellEnd"/>
      <w:r w:rsidR="002527B1">
        <w:t xml:space="preserve"> </w:t>
      </w:r>
      <w:r w:rsidR="00EE56B9">
        <w:t>&lt; 25000 =&gt; "medium"</w:t>
      </w:r>
    </w:p>
    <w:p w14:paraId="63C53D74" w14:textId="77777777" w:rsidR="00EE56B9" w:rsidRDefault="00B0111D" w:rsidP="00EE56B9">
      <w:pPr>
        <w:pStyle w:val="CodeExample"/>
      </w:pPr>
      <w:r>
        <w:t xml:space="preserve">  </w:t>
      </w:r>
      <w:proofErr w:type="gramStart"/>
      <w:r w:rsidR="00EE56B9">
        <w:t>case</w:t>
      </w:r>
      <w:proofErr w:type="gramEnd"/>
      <w:r w:rsidR="00EE56B9">
        <w:t xml:space="preserve"> r if </w:t>
      </w:r>
      <w:proofErr w:type="spellStart"/>
      <w:r w:rsidR="00EE56B9">
        <w:t>r.perimeter</w:t>
      </w:r>
      <w:proofErr w:type="spellEnd"/>
      <w:r w:rsidR="002527B1">
        <w:t xml:space="preserve"> </w:t>
      </w:r>
      <w:r w:rsidR="00EE56B9">
        <w:t>&gt; 25000 =&gt; "large"</w:t>
      </w:r>
    </w:p>
    <w:p w14:paraId="20D38354" w14:textId="77777777" w:rsidR="00EE56B9" w:rsidRDefault="00EE56B9" w:rsidP="00EE56B9">
      <w:pPr>
        <w:pStyle w:val="CodeExample"/>
      </w:pPr>
      <w:r>
        <w:t>}</w:t>
      </w:r>
    </w:p>
    <w:p w14:paraId="6D61EE7A" w14:textId="77777777" w:rsidR="00EE56B9" w:rsidRDefault="00EE56B9" w:rsidP="00EE56B9"/>
    <w:p w14:paraId="6106AAAA" w14:textId="77777777" w:rsidR="00BD51D7" w:rsidRDefault="00F235FC" w:rsidP="00EE56B9">
      <w:r>
        <w:t xml:space="preserve">A partial function is used here as opposed to a traditional function because partial functions allow </w:t>
      </w:r>
      <w:r w:rsidR="00B622F2">
        <w:t xml:space="preserve">us </w:t>
      </w:r>
      <w:r>
        <w:t>to directly</w:t>
      </w:r>
      <w:r w:rsidR="00EE56B9">
        <w:t xml:space="preserve"> plug in pattern matching with guards</w:t>
      </w:r>
      <w:r>
        <w:t xml:space="preserve"> </w:t>
      </w:r>
      <w:r w:rsidR="00EE56B9">
        <w:t xml:space="preserve">that </w:t>
      </w:r>
      <w:r>
        <w:t xml:space="preserve">are used to </w:t>
      </w:r>
      <w:r w:rsidR="00EE56B9">
        <w:t>define how</w:t>
      </w:r>
      <w:r>
        <w:t xml:space="preserve"> our input data gets classified</w:t>
      </w:r>
      <w:r w:rsidR="007D6D60">
        <w:t xml:space="preserve">. </w:t>
      </w:r>
      <w:r>
        <w:t xml:space="preserve"> (</w:t>
      </w:r>
      <w:r w:rsidR="007D6D60">
        <w:t xml:space="preserve">This partial function is actually a full function, but if we had declared it as a full function we would have need to include an artificial default case, e.g., </w:t>
      </w:r>
      <w:r w:rsidR="007D6D60">
        <w:rPr>
          <w:i/>
        </w:rPr>
        <w:t>case _=&gt; "".</w:t>
      </w:r>
      <w:r w:rsidR="007D6D60">
        <w:t xml:space="preserve"> </w:t>
      </w:r>
      <w:proofErr w:type="gramStart"/>
      <w:r w:rsidR="007D6D60">
        <w:t>to</w:t>
      </w:r>
      <w:proofErr w:type="gramEnd"/>
      <w:r w:rsidR="007D6D60">
        <w:t xml:space="preserve"> avoid a "</w:t>
      </w:r>
      <w:r w:rsidR="007D6D60" w:rsidRPr="007D6D60">
        <w:t xml:space="preserve"> match is not exhaustive!</w:t>
      </w:r>
      <w:r w:rsidR="007D6D60">
        <w:t xml:space="preserve">" warning.  Alternatively, the function could be defined using </w:t>
      </w:r>
      <w:r>
        <w:t>a chain of if…else blocks</w:t>
      </w:r>
      <w:r w:rsidR="007D6D60">
        <w:t>.  The partial function syntax is more concise and clear in this situation.</w:t>
      </w:r>
      <w:r>
        <w:t xml:space="preserve">) </w:t>
      </w:r>
      <w:r w:rsidR="00EE56B9">
        <w:t>The return value of the function is a string</w:t>
      </w:r>
      <w:r>
        <w:t xml:space="preserve"> as this</w:t>
      </w:r>
      <w:r w:rsidR="00EE56B9">
        <w:t xml:space="preserve"> function </w:t>
      </w:r>
      <w:r>
        <w:t>must always return something</w:t>
      </w:r>
      <w:r w:rsidR="007D6D60">
        <w:t xml:space="preserve"> </w:t>
      </w:r>
      <w:r>
        <w:t>which</w:t>
      </w:r>
      <w:r w:rsidR="00EE56B9">
        <w:t xml:space="preserve"> is used by ScalaCheck as the grouping criteri</w:t>
      </w:r>
      <w:r w:rsidR="007D6D60">
        <w:t>on</w:t>
      </w:r>
      <w:r w:rsidR="00EE56B9">
        <w:t xml:space="preserve"> for our data. Now we only have to slig</w:t>
      </w:r>
      <w:r>
        <w:t xml:space="preserve">htly rewrite our property check to ensure that our </w:t>
      </w:r>
      <w:r w:rsidRPr="00F235FC">
        <w:rPr>
          <w:i/>
        </w:rPr>
        <w:t>collector</w:t>
      </w:r>
      <w:r>
        <w:t xml:space="preserve"> function is called with each one of the input data:</w:t>
      </w:r>
    </w:p>
    <w:p w14:paraId="57CE2EC6" w14:textId="77777777" w:rsidR="00EE56B9" w:rsidRDefault="00EE56B9" w:rsidP="00EE56B9"/>
    <w:p w14:paraId="1BE534CE" w14:textId="77777777" w:rsidR="00B0111D" w:rsidRDefault="00B0111D" w:rsidP="00EE56B9">
      <w:pPr>
        <w:pStyle w:val="CodeExample"/>
      </w:pPr>
      <w:proofErr w:type="gramStart"/>
      <w:r w:rsidRPr="00B0111D">
        <w:t>object</w:t>
      </w:r>
      <w:proofErr w:type="gramEnd"/>
      <w:r w:rsidRPr="00B0111D">
        <w:t xml:space="preserve"> </w:t>
      </w:r>
      <w:proofErr w:type="spellStart"/>
      <w:r w:rsidRPr="00B0111D">
        <w:t>DataCollectionSpecification</w:t>
      </w:r>
      <w:r>
        <w:t>WithCollect</w:t>
      </w:r>
      <w:proofErr w:type="spellEnd"/>
      <w:r w:rsidRPr="00B0111D">
        <w:t xml:space="preserve"> extends Prop</w:t>
      </w:r>
      <w:r>
        <w:t>erties("Grouping with collect</w:t>
      </w:r>
      <w:r w:rsidRPr="00B0111D">
        <w:t>") {</w:t>
      </w:r>
    </w:p>
    <w:p w14:paraId="43277244" w14:textId="77777777" w:rsidR="00EE56B9" w:rsidRDefault="00B0111D" w:rsidP="00EE56B9">
      <w:pPr>
        <w:pStyle w:val="CodeExample"/>
      </w:pPr>
      <w:r>
        <w:t xml:space="preserve">  </w:t>
      </w:r>
      <w:proofErr w:type="gramStart"/>
      <w:r w:rsidR="00EE56B9">
        <w:t>property(</w:t>
      </w:r>
      <w:proofErr w:type="gramEnd"/>
      <w:r w:rsidR="00EE56B9">
        <w:t>"</w:t>
      </w:r>
      <w:proofErr w:type="spellStart"/>
      <w:r w:rsidR="00EE56B9">
        <w:t>Prop.collect</w:t>
      </w:r>
      <w:r w:rsidR="00626A77">
        <w:t>with</w:t>
      </w:r>
      <w:proofErr w:type="spellEnd"/>
      <w:r w:rsidR="00EE56B9">
        <w:t xml:space="preserve"> a grouping function") = </w:t>
      </w:r>
      <w:proofErr w:type="spellStart"/>
      <w:r w:rsidR="00EE56B9">
        <w:t>forAll</w:t>
      </w:r>
      <w:proofErr w:type="spellEnd"/>
      <w:r w:rsidR="00EE56B9">
        <w:t xml:space="preserve"> { (r</w:t>
      </w:r>
      <w:r w:rsidR="002527B1">
        <w:t>: Rectangle</w:t>
      </w:r>
      <w:r w:rsidR="00EE56B9">
        <w:t>) =&gt;</w:t>
      </w:r>
    </w:p>
    <w:p w14:paraId="5B5773B7" w14:textId="77777777" w:rsidR="00EE56B9" w:rsidRDefault="00B0111D" w:rsidP="00EE56B9">
      <w:pPr>
        <w:pStyle w:val="CodeExample"/>
      </w:pPr>
      <w:r>
        <w:t xml:space="preserve">    </w:t>
      </w:r>
      <w:proofErr w:type="gramStart"/>
      <w:r w:rsidR="00EE56B9">
        <w:t>collect(</w:t>
      </w:r>
      <w:proofErr w:type="gramEnd"/>
      <w:r w:rsidR="00EE56B9">
        <w:t>collector(r)) {</w:t>
      </w:r>
    </w:p>
    <w:p w14:paraId="44FF2B97" w14:textId="77777777" w:rsidR="00EE56B9" w:rsidRDefault="00B0111D" w:rsidP="00EE56B9">
      <w:pPr>
        <w:pStyle w:val="CodeExample"/>
      </w:pPr>
      <w:r>
        <w:t xml:space="preserve">      </w:t>
      </w:r>
      <w:proofErr w:type="spellStart"/>
      <w:r w:rsidR="00EE56B9">
        <w:t>r.areaCorrect</w:t>
      </w:r>
      <w:proofErr w:type="spellEnd"/>
      <w:r w:rsidR="00EE56B9">
        <w:t xml:space="preserve"> == (</w:t>
      </w:r>
      <w:proofErr w:type="spellStart"/>
      <w:r w:rsidR="00EE56B9">
        <w:t>r.width</w:t>
      </w:r>
      <w:proofErr w:type="spellEnd"/>
      <w:r w:rsidR="00EE56B9">
        <w:t xml:space="preserve"> * </w:t>
      </w:r>
      <w:proofErr w:type="spellStart"/>
      <w:r w:rsidR="00EE56B9">
        <w:t>r.height</w:t>
      </w:r>
      <w:proofErr w:type="spellEnd"/>
      <w:r w:rsidR="00EE56B9">
        <w:t>)</w:t>
      </w:r>
    </w:p>
    <w:p w14:paraId="0C382037" w14:textId="77777777" w:rsidR="00EE56B9" w:rsidRDefault="00B0111D" w:rsidP="00EE56B9">
      <w:pPr>
        <w:pStyle w:val="CodeExample"/>
      </w:pPr>
      <w:r>
        <w:t xml:space="preserve">    </w:t>
      </w:r>
      <w:r w:rsidR="00EE56B9">
        <w:t>}</w:t>
      </w:r>
    </w:p>
    <w:p w14:paraId="6038A815" w14:textId="77777777" w:rsidR="00EE56B9" w:rsidRDefault="00B0111D" w:rsidP="00EE56B9">
      <w:pPr>
        <w:pStyle w:val="CodeExample"/>
      </w:pPr>
      <w:r>
        <w:t xml:space="preserve">  </w:t>
      </w:r>
      <w:r w:rsidR="00EE56B9">
        <w:t>}</w:t>
      </w:r>
    </w:p>
    <w:p w14:paraId="7895201E" w14:textId="77777777" w:rsidR="00B0111D" w:rsidRDefault="00B0111D" w:rsidP="00EE56B9">
      <w:pPr>
        <w:pStyle w:val="CodeExample"/>
      </w:pPr>
      <w:r>
        <w:t>}</w:t>
      </w:r>
    </w:p>
    <w:p w14:paraId="0BFE0DB9" w14:textId="77777777" w:rsidR="00EE56B9" w:rsidRDefault="00EE56B9" w:rsidP="0099002A"/>
    <w:p w14:paraId="2C611832" w14:textId="77777777" w:rsidR="00EE56B9" w:rsidRDefault="00EE56B9" w:rsidP="0099002A">
      <w:r>
        <w:t>Now the console output is much more useful:</w:t>
      </w:r>
    </w:p>
    <w:p w14:paraId="23EA1387" w14:textId="77777777" w:rsidR="00EE56B9" w:rsidRDefault="00EE56B9" w:rsidP="0099002A"/>
    <w:p w14:paraId="65FBE1F4" w14:textId="77777777" w:rsidR="00EE56B9" w:rsidRDefault="00EE56B9" w:rsidP="00EE56B9">
      <w:pPr>
        <w:pStyle w:val="CodeExample"/>
      </w:pPr>
      <w:r>
        <w:t xml:space="preserve">&gt; Collected test data: </w:t>
      </w:r>
    </w:p>
    <w:p w14:paraId="0B184B86" w14:textId="77777777" w:rsidR="00EE56B9" w:rsidRDefault="00EE56B9" w:rsidP="00EE56B9">
      <w:pPr>
        <w:pStyle w:val="CodeExample"/>
      </w:pPr>
      <w:r>
        <w:t>63% medium</w:t>
      </w:r>
    </w:p>
    <w:p w14:paraId="3E160D26" w14:textId="77777777" w:rsidR="00EE56B9" w:rsidRDefault="00EE56B9" w:rsidP="00EE56B9">
      <w:pPr>
        <w:pStyle w:val="CodeExample"/>
      </w:pPr>
      <w:r>
        <w:t>24% large</w:t>
      </w:r>
    </w:p>
    <w:p w14:paraId="6F0350DB" w14:textId="77777777" w:rsidR="00EE56B9" w:rsidRDefault="00EE56B9" w:rsidP="00EE56B9">
      <w:pPr>
        <w:pStyle w:val="CodeExample"/>
      </w:pPr>
      <w:r>
        <w:t>13% small</w:t>
      </w:r>
    </w:p>
    <w:p w14:paraId="6D41CA88" w14:textId="77777777" w:rsidR="00EE56B9" w:rsidRPr="00BD51D7" w:rsidRDefault="00EE56B9" w:rsidP="0099002A"/>
    <w:p w14:paraId="1003AFAE" w14:textId="77777777" w:rsidR="0099002A" w:rsidRDefault="004E7D76" w:rsidP="0099002A">
      <w:r>
        <w:lastRenderedPageBreak/>
        <w:t xml:space="preserve">The </w:t>
      </w:r>
      <w:proofErr w:type="spellStart"/>
      <w:r w:rsidRPr="00F235FC">
        <w:rPr>
          <w:i/>
        </w:rPr>
        <w:t>Prop.classify</w:t>
      </w:r>
      <w:proofErr w:type="spellEnd"/>
      <w:r>
        <w:t xml:space="preserve"> method offers similar features to </w:t>
      </w:r>
      <w:proofErr w:type="spellStart"/>
      <w:r w:rsidRPr="00F235FC">
        <w:rPr>
          <w:i/>
        </w:rPr>
        <w:t>Prop.collect</w:t>
      </w:r>
      <w:proofErr w:type="spellEnd"/>
      <w:r>
        <w:t xml:space="preserve"> but one key advantage of </w:t>
      </w:r>
      <w:proofErr w:type="spellStart"/>
      <w:r w:rsidRPr="00F235FC">
        <w:rPr>
          <w:i/>
        </w:rPr>
        <w:t>Prop.classify</w:t>
      </w:r>
      <w:proofErr w:type="spellEnd"/>
      <w:r>
        <w:t xml:space="preserve"> is that it allows multi-level grouping of data. In our example scenario, data could also be grouped based on whether the rectangle was wider or taller in addition</w:t>
      </w:r>
      <w:r w:rsidR="00626A77">
        <w:t xml:space="preserve"> to the size of its perimeter:</w:t>
      </w:r>
    </w:p>
    <w:p w14:paraId="78776BD1" w14:textId="77777777" w:rsidR="004E7D76" w:rsidRDefault="004E7D76" w:rsidP="0099002A"/>
    <w:p w14:paraId="18702751" w14:textId="77777777" w:rsidR="00B0111D" w:rsidRDefault="00B0111D" w:rsidP="00B0111D">
      <w:pPr>
        <w:pStyle w:val="CodeExample"/>
      </w:pPr>
      <w:proofErr w:type="gramStart"/>
      <w:r w:rsidRPr="00B0111D">
        <w:t>object</w:t>
      </w:r>
      <w:proofErr w:type="gramEnd"/>
      <w:r w:rsidRPr="00B0111D">
        <w:t xml:space="preserve"> </w:t>
      </w:r>
      <w:proofErr w:type="spellStart"/>
      <w:r w:rsidRPr="00B0111D">
        <w:t>DataCollection</w:t>
      </w:r>
      <w:r>
        <w:t>WithGroupAndCollect</w:t>
      </w:r>
      <w:proofErr w:type="spellEnd"/>
      <w:r w:rsidRPr="00B0111D">
        <w:t xml:space="preserve"> extends Prop</w:t>
      </w:r>
      <w:r>
        <w:t>erties("Grouping with both</w:t>
      </w:r>
      <w:r w:rsidRPr="00B0111D">
        <w:t>") {</w:t>
      </w:r>
    </w:p>
    <w:p w14:paraId="21A1019B" w14:textId="77777777" w:rsidR="00626A77" w:rsidRDefault="00B0111D" w:rsidP="00626A77">
      <w:pPr>
        <w:pStyle w:val="CodeExample"/>
      </w:pPr>
      <w:r>
        <w:t xml:space="preserve">  </w:t>
      </w:r>
      <w:proofErr w:type="gramStart"/>
      <w:r w:rsidR="00626A77">
        <w:t>property(</w:t>
      </w:r>
      <w:proofErr w:type="gramEnd"/>
      <w:r w:rsidR="00626A77">
        <w:t>"</w:t>
      </w:r>
      <w:proofErr w:type="spellStart"/>
      <w:r w:rsidR="00626A77">
        <w:t>Prop.classify</w:t>
      </w:r>
      <w:proofErr w:type="spellEnd"/>
      <w:r w:rsidR="00626A77">
        <w:t xml:space="preserve"> with </w:t>
      </w:r>
      <w:proofErr w:type="spellStart"/>
      <w:r w:rsidR="00626A77">
        <w:t>Prop.collect</w:t>
      </w:r>
      <w:proofErr w:type="spellEnd"/>
      <w:r w:rsidR="00626A77">
        <w:t xml:space="preserve">") = </w:t>
      </w:r>
      <w:proofErr w:type="spellStart"/>
      <w:r w:rsidR="00626A77">
        <w:t>forAll</w:t>
      </w:r>
      <w:proofErr w:type="spellEnd"/>
      <w:r w:rsidR="00626A77">
        <w:t xml:space="preserve"> { (r</w:t>
      </w:r>
      <w:r w:rsidR="002527B1">
        <w:t>: Rectangle</w:t>
      </w:r>
      <w:r w:rsidR="00626A77">
        <w:t>) =&gt;</w:t>
      </w:r>
    </w:p>
    <w:p w14:paraId="38C74D1C" w14:textId="77777777" w:rsidR="00626A77" w:rsidRDefault="00B0111D" w:rsidP="00626A77">
      <w:pPr>
        <w:pStyle w:val="CodeExample"/>
      </w:pPr>
      <w:r>
        <w:t xml:space="preserve">    </w:t>
      </w:r>
      <w:proofErr w:type="gramStart"/>
      <w:r w:rsidR="00626A77">
        <w:t>classify(</w:t>
      </w:r>
      <w:proofErr w:type="spellStart"/>
      <w:proofErr w:type="gramEnd"/>
      <w:r w:rsidR="00626A77">
        <w:t>r.height</w:t>
      </w:r>
      <w:proofErr w:type="spellEnd"/>
      <w:r w:rsidR="002527B1">
        <w:t xml:space="preserve"> </w:t>
      </w:r>
      <w:r w:rsidR="00626A77">
        <w:t>&gt;</w:t>
      </w:r>
      <w:r w:rsidR="002527B1">
        <w:t xml:space="preserve"> </w:t>
      </w:r>
      <w:proofErr w:type="spellStart"/>
      <w:r w:rsidR="00626A77">
        <w:t>r.width</w:t>
      </w:r>
      <w:proofErr w:type="spellEnd"/>
      <w:r w:rsidR="00626A77">
        <w:t>, "taller", "wider") {</w:t>
      </w:r>
    </w:p>
    <w:p w14:paraId="50E5EEAE" w14:textId="77777777" w:rsidR="00626A77" w:rsidRDefault="00B0111D" w:rsidP="00626A77">
      <w:pPr>
        <w:pStyle w:val="CodeExample"/>
      </w:pPr>
      <w:r>
        <w:t xml:space="preserve">      </w:t>
      </w:r>
      <w:proofErr w:type="gramStart"/>
      <w:r w:rsidR="00626A77">
        <w:t>collect(</w:t>
      </w:r>
      <w:proofErr w:type="gramEnd"/>
      <w:r w:rsidR="00626A77">
        <w:t>collector(r)) {</w:t>
      </w:r>
    </w:p>
    <w:p w14:paraId="20027C4E" w14:textId="77777777" w:rsidR="00626A77" w:rsidRDefault="00B0111D" w:rsidP="00626A77">
      <w:pPr>
        <w:pStyle w:val="CodeExample"/>
      </w:pPr>
      <w:r>
        <w:t xml:space="preserve">        </w:t>
      </w:r>
      <w:proofErr w:type="spellStart"/>
      <w:r w:rsidR="00626A77">
        <w:t>r.areaCorrect</w:t>
      </w:r>
      <w:proofErr w:type="spellEnd"/>
      <w:r w:rsidR="00626A77">
        <w:t xml:space="preserve"> == (</w:t>
      </w:r>
      <w:proofErr w:type="spellStart"/>
      <w:r w:rsidR="00626A77">
        <w:t>r.width</w:t>
      </w:r>
      <w:proofErr w:type="spellEnd"/>
      <w:r w:rsidR="00626A77">
        <w:t xml:space="preserve"> * </w:t>
      </w:r>
      <w:proofErr w:type="spellStart"/>
      <w:r w:rsidR="00626A77">
        <w:t>r.height</w:t>
      </w:r>
      <w:proofErr w:type="spellEnd"/>
      <w:r w:rsidR="00626A77">
        <w:t>)</w:t>
      </w:r>
    </w:p>
    <w:p w14:paraId="1A676FD0" w14:textId="77777777" w:rsidR="00626A77" w:rsidRDefault="00B0111D" w:rsidP="00626A77">
      <w:pPr>
        <w:pStyle w:val="CodeExample"/>
      </w:pPr>
      <w:r>
        <w:t xml:space="preserve">      </w:t>
      </w:r>
      <w:r w:rsidR="00626A77">
        <w:t>}</w:t>
      </w:r>
    </w:p>
    <w:p w14:paraId="0D39503D" w14:textId="77777777" w:rsidR="00626A77" w:rsidRDefault="00B0111D" w:rsidP="00626A77">
      <w:pPr>
        <w:pStyle w:val="CodeExample"/>
      </w:pPr>
      <w:r>
        <w:t xml:space="preserve">    </w:t>
      </w:r>
      <w:r w:rsidR="00626A77">
        <w:t>}</w:t>
      </w:r>
    </w:p>
    <w:p w14:paraId="6AC7E72F" w14:textId="77777777" w:rsidR="0099002A" w:rsidRDefault="00B0111D" w:rsidP="00626A77">
      <w:pPr>
        <w:pStyle w:val="CodeExample"/>
      </w:pPr>
      <w:r>
        <w:t xml:space="preserve">  </w:t>
      </w:r>
      <w:r w:rsidR="00626A77">
        <w:t>}</w:t>
      </w:r>
    </w:p>
    <w:p w14:paraId="11FCEAAA" w14:textId="77777777" w:rsidR="00B0111D" w:rsidRDefault="00B0111D" w:rsidP="00626A77">
      <w:pPr>
        <w:pStyle w:val="CodeExample"/>
      </w:pPr>
      <w:r>
        <w:t>}</w:t>
      </w:r>
    </w:p>
    <w:p w14:paraId="2EC34783" w14:textId="77777777" w:rsidR="00626A77" w:rsidRDefault="00626A77" w:rsidP="00626A77">
      <w:r>
        <w:t xml:space="preserve">The console output </w:t>
      </w:r>
      <w:r w:rsidR="00B0111D">
        <w:t xml:space="preserve">after running </w:t>
      </w:r>
      <w:proofErr w:type="spellStart"/>
      <w:r w:rsidR="00B0111D">
        <w:t>DataCollectionWithGroupAndCollect.check</w:t>
      </w:r>
      <w:proofErr w:type="spellEnd"/>
      <w:r w:rsidR="00B0111D">
        <w:t xml:space="preserve"> </w:t>
      </w:r>
      <w:r>
        <w:t>will be something like this:</w:t>
      </w:r>
    </w:p>
    <w:p w14:paraId="149B3892" w14:textId="77777777" w:rsidR="00626A77" w:rsidRDefault="00626A77" w:rsidP="00626A77"/>
    <w:p w14:paraId="21D5F38F" w14:textId="77777777" w:rsidR="00626A77" w:rsidRDefault="00626A77" w:rsidP="00626A77">
      <w:pPr>
        <w:pStyle w:val="CodeExample"/>
      </w:pPr>
      <w:r>
        <w:t xml:space="preserve">&gt; Collected test data: </w:t>
      </w:r>
    </w:p>
    <w:p w14:paraId="27ED8978" w14:textId="77777777" w:rsidR="00626A77" w:rsidRDefault="00626A77" w:rsidP="00626A77">
      <w:pPr>
        <w:pStyle w:val="CodeExample"/>
      </w:pPr>
      <w:r>
        <w:t>32% medium, taller</w:t>
      </w:r>
    </w:p>
    <w:p w14:paraId="5EBF963C" w14:textId="77777777" w:rsidR="00626A77" w:rsidRDefault="00626A77" w:rsidP="00626A77">
      <w:pPr>
        <w:pStyle w:val="CodeExample"/>
      </w:pPr>
      <w:r>
        <w:t>26% medium, wider</w:t>
      </w:r>
    </w:p>
    <w:p w14:paraId="76F36D3C" w14:textId="77777777" w:rsidR="00626A77" w:rsidRDefault="00626A77" w:rsidP="00626A77">
      <w:pPr>
        <w:pStyle w:val="CodeExample"/>
      </w:pPr>
      <w:r>
        <w:t>21% large, wider</w:t>
      </w:r>
    </w:p>
    <w:p w14:paraId="73B29725" w14:textId="77777777" w:rsidR="00626A77" w:rsidRDefault="00626A77" w:rsidP="00626A77">
      <w:pPr>
        <w:pStyle w:val="CodeExample"/>
      </w:pPr>
      <w:r>
        <w:t>10% large, taller</w:t>
      </w:r>
    </w:p>
    <w:p w14:paraId="255D6C7D" w14:textId="77777777" w:rsidR="00626A77" w:rsidRDefault="00626A77" w:rsidP="00626A77">
      <w:pPr>
        <w:pStyle w:val="CodeExample"/>
      </w:pPr>
      <w:r>
        <w:t>9% small, wider</w:t>
      </w:r>
    </w:p>
    <w:p w14:paraId="0C17CF9B" w14:textId="77777777" w:rsidR="00626A77" w:rsidRPr="00626A77" w:rsidRDefault="00626A77" w:rsidP="00626A77">
      <w:pPr>
        <w:pStyle w:val="CodeExample"/>
      </w:pPr>
      <w:r>
        <w:t>2% small, taller</w:t>
      </w:r>
    </w:p>
    <w:p w14:paraId="088418C5" w14:textId="77777777" w:rsidR="00626A77" w:rsidRDefault="00626A77" w:rsidP="00626A77"/>
    <w:p w14:paraId="4EB6FE87" w14:textId="77777777" w:rsidR="00626A77" w:rsidRDefault="00626A77" w:rsidP="00626A77">
      <w:r>
        <w:t xml:space="preserve">Here we’ve used the “binary” version of </w:t>
      </w:r>
      <w:proofErr w:type="spellStart"/>
      <w:r w:rsidRPr="00626A77">
        <w:rPr>
          <w:i/>
        </w:rPr>
        <w:t>Prop.classify</w:t>
      </w:r>
      <w:proofErr w:type="spellEnd"/>
      <w:r>
        <w:t xml:space="preserve"> to classify our random rectangle objects into “taller” or “wider”, and then with </w:t>
      </w:r>
      <w:proofErr w:type="spellStart"/>
      <w:r w:rsidRPr="00626A77">
        <w:rPr>
          <w:i/>
        </w:rPr>
        <w:t>Prop.collect</w:t>
      </w:r>
      <w:proofErr w:type="spellEnd"/>
      <w:r>
        <w:t xml:space="preserve"> we’ve collected the data using our previous </w:t>
      </w:r>
      <w:r w:rsidR="00F235FC">
        <w:t>function</w:t>
      </w:r>
      <w:r>
        <w:t>. The output now is a two-level grouping of our data.</w:t>
      </w:r>
    </w:p>
    <w:p w14:paraId="5D4F6D63" w14:textId="77777777" w:rsidR="00F235FC" w:rsidRDefault="00626A77" w:rsidP="00626A77">
      <w:r>
        <w:t xml:space="preserve">The previous example also shows how </w:t>
      </w:r>
      <w:proofErr w:type="spellStart"/>
      <w:r w:rsidRPr="00626A77">
        <w:rPr>
          <w:i/>
        </w:rPr>
        <w:t>Prop.classify</w:t>
      </w:r>
      <w:proofErr w:type="spellEnd"/>
      <w:r>
        <w:t xml:space="preserve"> and </w:t>
      </w:r>
      <w:proofErr w:type="spellStart"/>
      <w:r w:rsidRPr="00626A77">
        <w:rPr>
          <w:i/>
        </w:rPr>
        <w:t>Prop.collect</w:t>
      </w:r>
      <w:proofErr w:type="spellEnd"/>
      <w:r>
        <w:t xml:space="preserve"> can be combined within the same property check, and even multiple calls can be nested to obtain a more granular classification (this is because according to their method signature, </w:t>
      </w:r>
      <w:proofErr w:type="spellStart"/>
      <w:r w:rsidRPr="00626A77">
        <w:rPr>
          <w:i/>
        </w:rPr>
        <w:t>Prop.classify</w:t>
      </w:r>
      <w:proofErr w:type="spellEnd"/>
      <w:r>
        <w:t xml:space="preserve"> and </w:t>
      </w:r>
      <w:proofErr w:type="spellStart"/>
      <w:r w:rsidRPr="00626A77">
        <w:rPr>
          <w:i/>
        </w:rPr>
        <w:t>Prop.collect</w:t>
      </w:r>
      <w:proofErr w:type="spellEnd"/>
      <w:r>
        <w:t xml:space="preserve"> return a Prop object, and Prop objects can be chained)</w:t>
      </w:r>
      <w:r w:rsidR="00F235FC">
        <w:t xml:space="preserve">. </w:t>
      </w:r>
    </w:p>
    <w:p w14:paraId="4B2461D4" w14:textId="77777777" w:rsidR="00626A77" w:rsidRDefault="00F235FC" w:rsidP="00626A77">
      <w:r>
        <w:t xml:space="preserve">All in all, both </w:t>
      </w:r>
      <w:r w:rsidRPr="00F235FC">
        <w:rPr>
          <w:i/>
        </w:rPr>
        <w:t>classify</w:t>
      </w:r>
      <w:r>
        <w:t xml:space="preserve"> and </w:t>
      </w:r>
      <w:r w:rsidRPr="00F235FC">
        <w:rPr>
          <w:i/>
        </w:rPr>
        <w:t>collect</w:t>
      </w:r>
      <w:r>
        <w:t xml:space="preserve"> provide powerful mechanisms to examine the distribution of the random data being used by ScalaCheck for testing our property checks.</w:t>
      </w:r>
    </w:p>
    <w:p w14:paraId="4DC9ED50" w14:textId="77777777" w:rsidR="00FD1BBF" w:rsidRDefault="00FD1BBF" w:rsidP="00FD1BBF">
      <w:pPr>
        <w:pStyle w:val="Heading1"/>
      </w:pPr>
      <w:bookmarkStart w:id="139" w:name="_Toc324843766"/>
      <w:r>
        <w:t>ScalaCheck Integration</w:t>
      </w:r>
      <w:bookmarkEnd w:id="138"/>
      <w:bookmarkEnd w:id="139"/>
    </w:p>
    <w:p w14:paraId="56A1F419" w14:textId="77777777" w:rsidR="00FD1BBF" w:rsidRDefault="00FD1BBF" w:rsidP="00FD1BBF">
      <w:pPr>
        <w:pStyle w:val="Heading2"/>
      </w:pPr>
      <w:bookmarkStart w:id="140" w:name="_Toc300926426"/>
      <w:bookmarkStart w:id="141" w:name="_Toc301262007"/>
      <w:bookmarkStart w:id="142" w:name="_Toc308702061"/>
      <w:bookmarkStart w:id="143" w:name="_Toc324842730"/>
      <w:bookmarkStart w:id="144" w:name="_Toc324843767"/>
      <w:r>
        <w:t>Using ScalaCheck to test Java code</w:t>
      </w:r>
      <w:bookmarkEnd w:id="140"/>
      <w:bookmarkEnd w:id="141"/>
      <w:bookmarkEnd w:id="142"/>
      <w:bookmarkEnd w:id="143"/>
      <w:bookmarkEnd w:id="144"/>
    </w:p>
    <w:p w14:paraId="1E1E3B5A" w14:textId="77777777" w:rsidR="00527460" w:rsidRDefault="00527460" w:rsidP="00527460">
      <w:r>
        <w:t xml:space="preserve">Since Java and Scala run side-by-side in the same JVM using the same </w:t>
      </w:r>
      <w:proofErr w:type="spellStart"/>
      <w:r>
        <w:t>bytecode</w:t>
      </w:r>
      <w:proofErr w:type="spellEnd"/>
      <w:r>
        <w:t>, there are no special requirements to get ScalaCheck to validate existing Java code.</w:t>
      </w:r>
    </w:p>
    <w:p w14:paraId="08D79E20" w14:textId="77777777" w:rsidR="00527460" w:rsidRPr="00527460" w:rsidRDefault="00527460" w:rsidP="001B440A">
      <w:r>
        <w:t xml:space="preserve">The set of sample code provided with this document (see References in the Appendix) contains one such example where a class encapsulating the functionality of a bank account implemented in Java is tested using property checks written in ScalaCheck. The Account class is a common example of a mutable domain object. The code used throughout the examples below can be found in the </w:t>
      </w:r>
      <w:r w:rsidRPr="0092665E">
        <w:rPr>
          <w:b/>
        </w:rPr>
        <w:t>java-</w:t>
      </w:r>
      <w:proofErr w:type="spellStart"/>
      <w:r w:rsidRPr="0092665E">
        <w:rPr>
          <w:b/>
        </w:rPr>
        <w:t>scalacheck</w:t>
      </w:r>
      <w:proofErr w:type="spellEnd"/>
      <w:r>
        <w:t xml:space="preserve"> folder.</w:t>
      </w:r>
    </w:p>
    <w:p w14:paraId="52D9EE77" w14:textId="77777777" w:rsidR="00B0111D" w:rsidRDefault="00527460" w:rsidP="001B440A">
      <w:pPr>
        <w:pStyle w:val="Heading3"/>
      </w:pPr>
      <w:bookmarkStart w:id="145" w:name="_Toc308702062"/>
      <w:bookmarkStart w:id="146" w:name="_Toc324842731"/>
      <w:bookmarkStart w:id="147" w:name="_Toc324843768"/>
      <w:r>
        <w:lastRenderedPageBreak/>
        <w:t>The scenario</w:t>
      </w:r>
      <w:bookmarkEnd w:id="145"/>
      <w:bookmarkEnd w:id="146"/>
      <w:bookmarkEnd w:id="147"/>
    </w:p>
    <w:p w14:paraId="0D9E37F4" w14:textId="77777777" w:rsidR="00527460" w:rsidRDefault="00517FE3" w:rsidP="00FD1BBF">
      <w:r>
        <w:t>The Java code being tested is a simple class that represents a bank account, on which deposit and withdrawal operations can be performed. The operations modify the internal state of the object. Additionally, there are methods for retrieving the balance, account age, account rate, and depositing some credit interest back into the account:</w:t>
      </w:r>
    </w:p>
    <w:p w14:paraId="09D554A0" w14:textId="77777777" w:rsidR="00517FE3" w:rsidRDefault="00517FE3" w:rsidP="001B440A">
      <w:pPr>
        <w:pStyle w:val="CodeExample"/>
      </w:pPr>
      <w:proofErr w:type="gramStart"/>
      <w:r>
        <w:t>public</w:t>
      </w:r>
      <w:proofErr w:type="gramEnd"/>
      <w:r>
        <w:t xml:space="preserve"> class Account {</w:t>
      </w:r>
    </w:p>
    <w:p w14:paraId="581C2E74" w14:textId="77777777" w:rsidR="00517FE3" w:rsidRDefault="00517FE3" w:rsidP="001B440A">
      <w:pPr>
        <w:pStyle w:val="CodeExample"/>
      </w:pPr>
      <w:r>
        <w:t xml:space="preserve">  </w:t>
      </w:r>
    </w:p>
    <w:p w14:paraId="4C2EF80C" w14:textId="77777777" w:rsidR="00517FE3" w:rsidRDefault="00517FE3" w:rsidP="001B440A">
      <w:pPr>
        <w:pStyle w:val="CodeExample"/>
      </w:pPr>
      <w:r>
        <w:t xml:space="preserve">  </w:t>
      </w:r>
      <w:proofErr w:type="gramStart"/>
      <w:r>
        <w:t>public</w:t>
      </w:r>
      <w:proofErr w:type="gramEnd"/>
      <w:r>
        <w:t xml:space="preserve"> final static </w:t>
      </w:r>
      <w:proofErr w:type="spellStart"/>
      <w:r>
        <w:t>int</w:t>
      </w:r>
      <w:proofErr w:type="spellEnd"/>
      <w:r>
        <w:t xml:space="preserve"> GOLD_AGE = 50;</w:t>
      </w:r>
    </w:p>
    <w:p w14:paraId="40EED161" w14:textId="77777777" w:rsidR="00517FE3" w:rsidRDefault="00517FE3" w:rsidP="001B440A">
      <w:pPr>
        <w:pStyle w:val="CodeExample"/>
      </w:pPr>
      <w:r>
        <w:t xml:space="preserve">  </w:t>
      </w:r>
      <w:proofErr w:type="gramStart"/>
      <w:r>
        <w:t>public</w:t>
      </w:r>
      <w:proofErr w:type="gramEnd"/>
      <w:r>
        <w:t xml:space="preserve"> final static double GOLD_BALANCE = 10000;</w:t>
      </w:r>
    </w:p>
    <w:p w14:paraId="24E35B18" w14:textId="77777777" w:rsidR="00517FE3" w:rsidRDefault="00517FE3" w:rsidP="001B440A">
      <w:pPr>
        <w:pStyle w:val="CodeExample"/>
      </w:pPr>
      <w:r>
        <w:t xml:space="preserve">  </w:t>
      </w:r>
      <w:proofErr w:type="gramStart"/>
      <w:r>
        <w:t>public</w:t>
      </w:r>
      <w:proofErr w:type="gramEnd"/>
      <w:r>
        <w:t xml:space="preserve"> final static double STD_INTEREST = .02;</w:t>
      </w:r>
    </w:p>
    <w:p w14:paraId="412A6DED" w14:textId="77777777" w:rsidR="00517FE3" w:rsidRDefault="00517FE3" w:rsidP="001B440A">
      <w:pPr>
        <w:pStyle w:val="CodeExample"/>
      </w:pPr>
      <w:r>
        <w:t xml:space="preserve">  </w:t>
      </w:r>
      <w:proofErr w:type="gramStart"/>
      <w:r>
        <w:t>public</w:t>
      </w:r>
      <w:proofErr w:type="gramEnd"/>
      <w:r>
        <w:t xml:space="preserve"> final static double GOLD_INTEREST = .03;</w:t>
      </w:r>
    </w:p>
    <w:p w14:paraId="13C7FE82" w14:textId="77777777" w:rsidR="00517FE3" w:rsidRDefault="00517FE3" w:rsidP="001B440A">
      <w:pPr>
        <w:pStyle w:val="CodeExample"/>
      </w:pPr>
      <w:r>
        <w:t xml:space="preserve">  </w:t>
      </w:r>
    </w:p>
    <w:p w14:paraId="7A7B79CB" w14:textId="77777777" w:rsidR="00517FE3" w:rsidRDefault="00517FE3" w:rsidP="001B440A">
      <w:pPr>
        <w:pStyle w:val="CodeExample"/>
      </w:pPr>
      <w:r>
        <w:t xml:space="preserve">  </w:t>
      </w:r>
      <w:proofErr w:type="gramStart"/>
      <w:r>
        <w:t>private</w:t>
      </w:r>
      <w:proofErr w:type="gramEnd"/>
      <w:r>
        <w:t xml:space="preserve"> </w:t>
      </w:r>
      <w:proofErr w:type="spellStart"/>
      <w:r>
        <w:t>int</w:t>
      </w:r>
      <w:proofErr w:type="spellEnd"/>
      <w:r>
        <w:t xml:space="preserve"> id;</w:t>
      </w:r>
    </w:p>
    <w:p w14:paraId="6DFC6644" w14:textId="77777777" w:rsidR="00517FE3" w:rsidRDefault="00517FE3" w:rsidP="001B440A">
      <w:pPr>
        <w:pStyle w:val="CodeExample"/>
      </w:pPr>
      <w:r>
        <w:t xml:space="preserve">  </w:t>
      </w:r>
      <w:proofErr w:type="gramStart"/>
      <w:r>
        <w:t>private</w:t>
      </w:r>
      <w:proofErr w:type="gramEnd"/>
      <w:r>
        <w:t xml:space="preserve"> </w:t>
      </w:r>
      <w:proofErr w:type="spellStart"/>
      <w:r>
        <w:t>int</w:t>
      </w:r>
      <w:proofErr w:type="spellEnd"/>
      <w:r>
        <w:t xml:space="preserve"> age;</w:t>
      </w:r>
    </w:p>
    <w:p w14:paraId="06EC32EC" w14:textId="77777777" w:rsidR="00517FE3" w:rsidRDefault="00517FE3" w:rsidP="001B440A">
      <w:pPr>
        <w:pStyle w:val="CodeExample"/>
      </w:pPr>
      <w:r>
        <w:t xml:space="preserve">  </w:t>
      </w:r>
      <w:proofErr w:type="gramStart"/>
      <w:r>
        <w:t>private</w:t>
      </w:r>
      <w:proofErr w:type="gramEnd"/>
      <w:r>
        <w:t xml:space="preserve"> double balance;</w:t>
      </w:r>
    </w:p>
    <w:p w14:paraId="2E6A30B9" w14:textId="77777777" w:rsidR="00517FE3" w:rsidRDefault="00517FE3" w:rsidP="001B440A">
      <w:pPr>
        <w:pStyle w:val="CodeExample"/>
      </w:pPr>
      <w:r>
        <w:t xml:space="preserve">  </w:t>
      </w:r>
    </w:p>
    <w:p w14:paraId="3ADBEA65" w14:textId="77777777" w:rsidR="00517FE3" w:rsidRDefault="00517FE3" w:rsidP="001B440A">
      <w:pPr>
        <w:pStyle w:val="CodeExample"/>
      </w:pPr>
      <w:r>
        <w:t xml:space="preserve">  </w:t>
      </w:r>
      <w:proofErr w:type="gramStart"/>
      <w:r>
        <w:t>public</w:t>
      </w:r>
      <w:proofErr w:type="gramEnd"/>
      <w:r>
        <w:t xml:space="preserve"> Account(</w:t>
      </w:r>
      <w:proofErr w:type="spellStart"/>
      <w:r>
        <w:t>int</w:t>
      </w:r>
      <w:proofErr w:type="spellEnd"/>
      <w:r>
        <w:t xml:space="preserve"> id, </w:t>
      </w:r>
      <w:proofErr w:type="spellStart"/>
      <w:r>
        <w:t>int</w:t>
      </w:r>
      <w:proofErr w:type="spellEnd"/>
      <w:r>
        <w:t xml:space="preserve"> age, double balance) {</w:t>
      </w:r>
    </w:p>
    <w:p w14:paraId="21BBFF95" w14:textId="77777777" w:rsidR="00517FE3" w:rsidRDefault="0056015A" w:rsidP="001B440A">
      <w:pPr>
        <w:pStyle w:val="CodeExample"/>
      </w:pPr>
      <w:r>
        <w:t xml:space="preserve">    // set internal attributes id, age and balance</w:t>
      </w:r>
    </w:p>
    <w:p w14:paraId="4448B745" w14:textId="77777777" w:rsidR="00517FE3" w:rsidRDefault="00517FE3" w:rsidP="001B440A">
      <w:pPr>
        <w:pStyle w:val="CodeExample"/>
      </w:pPr>
      <w:r>
        <w:t xml:space="preserve">  }</w:t>
      </w:r>
    </w:p>
    <w:p w14:paraId="34AB9820" w14:textId="77777777" w:rsidR="00517FE3" w:rsidRDefault="00517FE3" w:rsidP="001B440A">
      <w:pPr>
        <w:pStyle w:val="CodeExample"/>
      </w:pPr>
      <w:r>
        <w:t xml:space="preserve">  </w:t>
      </w:r>
    </w:p>
    <w:p w14:paraId="35F7D719" w14:textId="77777777" w:rsidR="00517FE3" w:rsidRDefault="00517FE3" w:rsidP="001B440A">
      <w:pPr>
        <w:pStyle w:val="CodeExample"/>
      </w:pPr>
      <w:r>
        <w:t xml:space="preserve">  </w:t>
      </w:r>
      <w:proofErr w:type="gramStart"/>
      <w:r>
        <w:t>public</w:t>
      </w:r>
      <w:proofErr w:type="gramEnd"/>
      <w:r>
        <w:t xml:space="preserve"> double </w:t>
      </w:r>
      <w:proofErr w:type="spellStart"/>
      <w:r>
        <w:t>getBalance</w:t>
      </w:r>
      <w:proofErr w:type="spellEnd"/>
      <w:r>
        <w:t>() {...}</w:t>
      </w:r>
    </w:p>
    <w:p w14:paraId="00039AE6" w14:textId="77777777" w:rsidR="00517FE3" w:rsidRDefault="00517FE3" w:rsidP="001B440A">
      <w:pPr>
        <w:pStyle w:val="CodeExample"/>
      </w:pPr>
      <w:r>
        <w:t xml:space="preserve">  </w:t>
      </w:r>
    </w:p>
    <w:p w14:paraId="255A219A" w14:textId="77777777" w:rsidR="00517FE3" w:rsidRDefault="00517FE3" w:rsidP="001B440A">
      <w:pPr>
        <w:pStyle w:val="CodeExample"/>
      </w:pPr>
      <w:r>
        <w:t xml:space="preserve">  </w:t>
      </w:r>
      <w:proofErr w:type="gramStart"/>
      <w:r>
        <w:t>public</w:t>
      </w:r>
      <w:proofErr w:type="gramEnd"/>
      <w:r>
        <w:t xml:space="preserve"> </w:t>
      </w:r>
      <w:proofErr w:type="spellStart"/>
      <w:r>
        <w:t>int</w:t>
      </w:r>
      <w:proofErr w:type="spellEnd"/>
      <w:r>
        <w:t xml:space="preserve"> </w:t>
      </w:r>
      <w:proofErr w:type="spellStart"/>
      <w:r>
        <w:t>getAge</w:t>
      </w:r>
      <w:proofErr w:type="spellEnd"/>
      <w:r>
        <w:t>() {...}</w:t>
      </w:r>
    </w:p>
    <w:p w14:paraId="0DC7E5B2" w14:textId="77777777" w:rsidR="00517FE3" w:rsidRDefault="00517FE3" w:rsidP="001B440A">
      <w:pPr>
        <w:pStyle w:val="CodeExample"/>
      </w:pPr>
      <w:r>
        <w:t xml:space="preserve">  </w:t>
      </w:r>
    </w:p>
    <w:p w14:paraId="48C3894F" w14:textId="77777777" w:rsidR="00517FE3" w:rsidRDefault="00517FE3" w:rsidP="001B440A">
      <w:pPr>
        <w:pStyle w:val="CodeExample"/>
      </w:pPr>
      <w:r>
        <w:t xml:space="preserve">  </w:t>
      </w:r>
      <w:proofErr w:type="gramStart"/>
      <w:r>
        <w:t>public</w:t>
      </w:r>
      <w:proofErr w:type="gramEnd"/>
      <w:r>
        <w:t xml:space="preserve"> void deposit(double </w:t>
      </w:r>
      <w:proofErr w:type="spellStart"/>
      <w:r>
        <w:t>amt</w:t>
      </w:r>
      <w:proofErr w:type="spellEnd"/>
      <w:r>
        <w:t>) {</w:t>
      </w:r>
    </w:p>
    <w:p w14:paraId="10778145" w14:textId="77777777" w:rsidR="00517FE3" w:rsidRDefault="00517FE3" w:rsidP="001B440A">
      <w:pPr>
        <w:pStyle w:val="CodeExample"/>
      </w:pPr>
      <w:r>
        <w:t xml:space="preserve">    </w:t>
      </w:r>
      <w:proofErr w:type="gramStart"/>
      <w:r>
        <w:t>assert</w:t>
      </w:r>
      <w:proofErr w:type="gramEnd"/>
      <w:r>
        <w:t xml:space="preserve"> (</w:t>
      </w:r>
      <w:proofErr w:type="spellStart"/>
      <w:r>
        <w:t>amt</w:t>
      </w:r>
      <w:proofErr w:type="spellEnd"/>
      <w:r>
        <w:t xml:space="preserve"> &gt; 0);</w:t>
      </w:r>
    </w:p>
    <w:p w14:paraId="53A6DC87" w14:textId="77777777" w:rsidR="00517FE3" w:rsidRDefault="00517FE3" w:rsidP="001B440A">
      <w:pPr>
        <w:pStyle w:val="CodeExample"/>
      </w:pPr>
      <w:r>
        <w:t xml:space="preserve">    </w:t>
      </w:r>
      <w:proofErr w:type="gramStart"/>
      <w:r>
        <w:t>balance</w:t>
      </w:r>
      <w:proofErr w:type="gramEnd"/>
      <w:r>
        <w:t xml:space="preserve"> += </w:t>
      </w:r>
      <w:proofErr w:type="spellStart"/>
      <w:r>
        <w:t>amt</w:t>
      </w:r>
      <w:proofErr w:type="spellEnd"/>
      <w:r>
        <w:t>;</w:t>
      </w:r>
    </w:p>
    <w:p w14:paraId="4367042E" w14:textId="77777777" w:rsidR="00517FE3" w:rsidRDefault="00517FE3" w:rsidP="001B440A">
      <w:pPr>
        <w:pStyle w:val="CodeExample"/>
      </w:pPr>
      <w:r>
        <w:t xml:space="preserve">  }</w:t>
      </w:r>
    </w:p>
    <w:p w14:paraId="62182A15" w14:textId="77777777" w:rsidR="00517FE3" w:rsidRDefault="00517FE3" w:rsidP="001B440A">
      <w:pPr>
        <w:pStyle w:val="CodeExample"/>
      </w:pPr>
      <w:r>
        <w:t xml:space="preserve">  </w:t>
      </w:r>
    </w:p>
    <w:p w14:paraId="54134B82" w14:textId="77777777" w:rsidR="00920F31" w:rsidRDefault="00920F31" w:rsidP="00920F31">
      <w:pPr>
        <w:pStyle w:val="CodeExample"/>
      </w:pPr>
      <w:r>
        <w:t xml:space="preserve">  </w:t>
      </w:r>
      <w:proofErr w:type="gramStart"/>
      <w:r>
        <w:t>public</w:t>
      </w:r>
      <w:proofErr w:type="gramEnd"/>
      <w:r>
        <w:t xml:space="preserve"> void withdraw(double </w:t>
      </w:r>
      <w:proofErr w:type="spellStart"/>
      <w:r>
        <w:t>amt</w:t>
      </w:r>
      <w:proofErr w:type="spellEnd"/>
      <w:r>
        <w:t xml:space="preserve">) throws </w:t>
      </w:r>
      <w:proofErr w:type="spellStart"/>
      <w:r>
        <w:t>InsufficientFundsException</w:t>
      </w:r>
      <w:proofErr w:type="spellEnd"/>
      <w:r>
        <w:t xml:space="preserve"> {</w:t>
      </w:r>
    </w:p>
    <w:p w14:paraId="034498F1" w14:textId="77777777" w:rsidR="00920F31" w:rsidRDefault="00920F31" w:rsidP="00920F31">
      <w:pPr>
        <w:pStyle w:val="CodeExample"/>
      </w:pPr>
      <w:r>
        <w:t xml:space="preserve">    </w:t>
      </w:r>
      <w:proofErr w:type="gramStart"/>
      <w:r>
        <w:t>assert(</w:t>
      </w:r>
      <w:proofErr w:type="spellStart"/>
      <w:proofErr w:type="gramEnd"/>
      <w:r>
        <w:t>amt</w:t>
      </w:r>
      <w:proofErr w:type="spellEnd"/>
      <w:r>
        <w:t xml:space="preserve"> &gt; 0);</w:t>
      </w:r>
    </w:p>
    <w:p w14:paraId="79ABF970" w14:textId="77777777" w:rsidR="00920F31" w:rsidRDefault="00920F31" w:rsidP="00920F31">
      <w:pPr>
        <w:pStyle w:val="CodeExample"/>
      </w:pPr>
      <w:r>
        <w:t xml:space="preserve">    </w:t>
      </w:r>
      <w:proofErr w:type="gramStart"/>
      <w:r>
        <w:t>if</w:t>
      </w:r>
      <w:proofErr w:type="gramEnd"/>
      <w:r>
        <w:t xml:space="preserve"> (</w:t>
      </w:r>
      <w:proofErr w:type="spellStart"/>
      <w:r>
        <w:t>amt</w:t>
      </w:r>
      <w:proofErr w:type="spellEnd"/>
      <w:r>
        <w:t xml:space="preserve"> &lt;= </w:t>
      </w:r>
      <w:proofErr w:type="spellStart"/>
      <w:r>
        <w:t>this.balance</w:t>
      </w:r>
      <w:proofErr w:type="spellEnd"/>
      <w:r>
        <w:t xml:space="preserve">) </w:t>
      </w:r>
    </w:p>
    <w:p w14:paraId="558D3E1E" w14:textId="77777777" w:rsidR="00920F31" w:rsidRDefault="00920F31" w:rsidP="00920F31">
      <w:pPr>
        <w:pStyle w:val="CodeExample"/>
      </w:pPr>
      <w:r>
        <w:t xml:space="preserve">      </w:t>
      </w:r>
      <w:proofErr w:type="gramStart"/>
      <w:r>
        <w:t>balance</w:t>
      </w:r>
      <w:proofErr w:type="gramEnd"/>
      <w:r>
        <w:t xml:space="preserve"> -= </w:t>
      </w:r>
      <w:proofErr w:type="spellStart"/>
      <w:r>
        <w:t>amt</w:t>
      </w:r>
      <w:proofErr w:type="spellEnd"/>
      <w:r>
        <w:t>;</w:t>
      </w:r>
    </w:p>
    <w:p w14:paraId="2694DC31" w14:textId="77777777" w:rsidR="00920F31" w:rsidRDefault="00920F31" w:rsidP="00920F31">
      <w:pPr>
        <w:pStyle w:val="CodeExample"/>
      </w:pPr>
      <w:r>
        <w:t xml:space="preserve">    </w:t>
      </w:r>
      <w:proofErr w:type="gramStart"/>
      <w:r>
        <w:t>else</w:t>
      </w:r>
      <w:proofErr w:type="gramEnd"/>
      <w:r>
        <w:t xml:space="preserve"> </w:t>
      </w:r>
    </w:p>
    <w:p w14:paraId="37D00EBB" w14:textId="77777777" w:rsidR="00920F31" w:rsidRDefault="00920F31" w:rsidP="00920F31">
      <w:pPr>
        <w:pStyle w:val="CodeExample"/>
      </w:pPr>
      <w:r>
        <w:t xml:space="preserve">     </w:t>
      </w:r>
      <w:proofErr w:type="gramStart"/>
      <w:r>
        <w:t>throw</w:t>
      </w:r>
      <w:proofErr w:type="gramEnd"/>
      <w:r>
        <w:t xml:space="preserve"> new </w:t>
      </w:r>
      <w:proofErr w:type="spellStart"/>
      <w:r>
        <w:t>InsufficientFundsException</w:t>
      </w:r>
      <w:proofErr w:type="spellEnd"/>
      <w:r>
        <w:t>();</w:t>
      </w:r>
    </w:p>
    <w:p w14:paraId="43D1E7FC" w14:textId="77777777" w:rsidR="00517FE3" w:rsidRDefault="00920F31" w:rsidP="001B440A">
      <w:pPr>
        <w:pStyle w:val="CodeExample"/>
      </w:pPr>
      <w:r>
        <w:t xml:space="preserve">  }</w:t>
      </w:r>
    </w:p>
    <w:p w14:paraId="66BD9665" w14:textId="77777777" w:rsidR="00517FE3" w:rsidRDefault="00517FE3" w:rsidP="001B440A">
      <w:pPr>
        <w:pStyle w:val="CodeExample"/>
      </w:pPr>
    </w:p>
    <w:p w14:paraId="123F9775" w14:textId="77777777" w:rsidR="00517FE3" w:rsidRDefault="00920F31" w:rsidP="001B440A">
      <w:pPr>
        <w:pStyle w:val="CodeExample"/>
      </w:pPr>
      <w:r>
        <w:t xml:space="preserve">   </w:t>
      </w:r>
      <w:proofErr w:type="gramStart"/>
      <w:r w:rsidR="00517FE3">
        <w:t>public</w:t>
      </w:r>
      <w:proofErr w:type="gramEnd"/>
      <w:r w:rsidR="00517FE3">
        <w:t xml:space="preserve"> double </w:t>
      </w:r>
      <w:proofErr w:type="spellStart"/>
      <w:r w:rsidR="00517FE3">
        <w:t>getRate</w:t>
      </w:r>
      <w:proofErr w:type="spellEnd"/>
      <w:r w:rsidR="00517FE3">
        <w:t>() {</w:t>
      </w:r>
    </w:p>
    <w:p w14:paraId="2CA21329" w14:textId="77777777" w:rsidR="00517FE3" w:rsidRDefault="00517FE3" w:rsidP="001B440A">
      <w:pPr>
        <w:pStyle w:val="CodeExample"/>
      </w:pPr>
      <w:r>
        <w:t xml:space="preserve">    </w:t>
      </w:r>
      <w:proofErr w:type="gramStart"/>
      <w:r>
        <w:t>if</w:t>
      </w:r>
      <w:proofErr w:type="gramEnd"/>
      <w:r>
        <w:t xml:space="preserve"> (balance &lt; </w:t>
      </w:r>
      <w:proofErr w:type="spellStart"/>
      <w:r>
        <w:t>Account.GOLD_BALANCE</w:t>
      </w:r>
      <w:proofErr w:type="spellEnd"/>
      <w:r>
        <w:t xml:space="preserve"> &amp;&amp; age &lt; </w:t>
      </w:r>
      <w:proofErr w:type="spellStart"/>
      <w:r>
        <w:t>Account.GOLD_AGE</w:t>
      </w:r>
      <w:proofErr w:type="spellEnd"/>
      <w:r>
        <w:t xml:space="preserve">) </w:t>
      </w:r>
    </w:p>
    <w:p w14:paraId="60C5D373" w14:textId="77777777" w:rsidR="00517FE3" w:rsidRDefault="00517FE3" w:rsidP="001B440A">
      <w:pPr>
        <w:pStyle w:val="CodeExample"/>
      </w:pPr>
      <w:r>
        <w:t xml:space="preserve">      </w:t>
      </w:r>
      <w:proofErr w:type="gramStart"/>
      <w:r>
        <w:t>return(</w:t>
      </w:r>
      <w:proofErr w:type="spellStart"/>
      <w:proofErr w:type="gramEnd"/>
      <w:r>
        <w:t>Account.STD_INTEREST</w:t>
      </w:r>
      <w:proofErr w:type="spellEnd"/>
      <w:r>
        <w:t>);</w:t>
      </w:r>
    </w:p>
    <w:p w14:paraId="204DCE87" w14:textId="77777777" w:rsidR="00517FE3" w:rsidRDefault="00517FE3" w:rsidP="001B440A">
      <w:pPr>
        <w:pStyle w:val="CodeExample"/>
      </w:pPr>
      <w:r>
        <w:t xml:space="preserve">    </w:t>
      </w:r>
      <w:proofErr w:type="gramStart"/>
      <w:r>
        <w:t>else</w:t>
      </w:r>
      <w:proofErr w:type="gramEnd"/>
      <w:r>
        <w:t xml:space="preserve"> </w:t>
      </w:r>
    </w:p>
    <w:p w14:paraId="63F8CC29" w14:textId="77777777" w:rsidR="00517FE3" w:rsidRDefault="00517FE3" w:rsidP="001B440A">
      <w:pPr>
        <w:pStyle w:val="CodeExample"/>
      </w:pPr>
      <w:r>
        <w:t xml:space="preserve">      </w:t>
      </w:r>
      <w:proofErr w:type="gramStart"/>
      <w:r>
        <w:t>return(</w:t>
      </w:r>
      <w:proofErr w:type="spellStart"/>
      <w:proofErr w:type="gramEnd"/>
      <w:r>
        <w:t>Account.GOLD_INTEREST</w:t>
      </w:r>
      <w:proofErr w:type="spellEnd"/>
      <w:r>
        <w:t>);</w:t>
      </w:r>
    </w:p>
    <w:p w14:paraId="5ABD26CC" w14:textId="77777777" w:rsidR="00517FE3" w:rsidRDefault="00517FE3" w:rsidP="001B440A">
      <w:pPr>
        <w:pStyle w:val="CodeExample"/>
      </w:pPr>
      <w:r>
        <w:t xml:space="preserve">  }</w:t>
      </w:r>
    </w:p>
    <w:p w14:paraId="25863B26" w14:textId="77777777" w:rsidR="00517FE3" w:rsidRDefault="00517FE3" w:rsidP="001B440A">
      <w:pPr>
        <w:pStyle w:val="CodeExample"/>
      </w:pPr>
    </w:p>
    <w:p w14:paraId="2997EEE2" w14:textId="77777777" w:rsidR="00517FE3" w:rsidRDefault="00517FE3" w:rsidP="001B440A">
      <w:pPr>
        <w:pStyle w:val="CodeExample"/>
      </w:pPr>
      <w:r>
        <w:t xml:space="preserve">    </w:t>
      </w:r>
      <w:proofErr w:type="gramStart"/>
      <w:r>
        <w:t>public</w:t>
      </w:r>
      <w:proofErr w:type="gramEnd"/>
      <w:r>
        <w:t xml:space="preserve"> void </w:t>
      </w:r>
      <w:proofErr w:type="spellStart"/>
      <w:r>
        <w:t>creditInterest</w:t>
      </w:r>
      <w:proofErr w:type="spellEnd"/>
      <w:r>
        <w:t>() {</w:t>
      </w:r>
    </w:p>
    <w:p w14:paraId="44B411EB" w14:textId="77777777" w:rsidR="00517FE3" w:rsidRDefault="00517FE3" w:rsidP="001B440A">
      <w:pPr>
        <w:pStyle w:val="CodeExample"/>
      </w:pPr>
      <w:r>
        <w:t xml:space="preserve">    </w:t>
      </w:r>
      <w:proofErr w:type="gramStart"/>
      <w:r>
        <w:t>deposit(</w:t>
      </w:r>
      <w:proofErr w:type="spellStart"/>
      <w:proofErr w:type="gramEnd"/>
      <w:r>
        <w:t>getRate</w:t>
      </w:r>
      <w:proofErr w:type="spellEnd"/>
      <w:r>
        <w:t>() * balance);</w:t>
      </w:r>
    </w:p>
    <w:p w14:paraId="4B203897" w14:textId="77777777" w:rsidR="00517FE3" w:rsidRDefault="00517FE3" w:rsidP="001B440A">
      <w:pPr>
        <w:pStyle w:val="CodeExample"/>
      </w:pPr>
      <w:r>
        <w:t xml:space="preserve">  }</w:t>
      </w:r>
    </w:p>
    <w:p w14:paraId="2E27D8FD" w14:textId="77777777" w:rsidR="00517FE3" w:rsidRDefault="00517FE3" w:rsidP="001B440A">
      <w:pPr>
        <w:pStyle w:val="CodeExample"/>
      </w:pPr>
      <w:r>
        <w:t>}</w:t>
      </w:r>
    </w:p>
    <w:p w14:paraId="49BC3D79" w14:textId="77777777" w:rsidR="007B709A" w:rsidRDefault="00527460" w:rsidP="001B440A">
      <w:pPr>
        <w:pStyle w:val="Heading3"/>
      </w:pPr>
      <w:bookmarkStart w:id="148" w:name="_Toc308702063"/>
      <w:bookmarkStart w:id="149" w:name="_Toc324842732"/>
      <w:bookmarkStart w:id="150" w:name="_Toc324843769"/>
      <w:r>
        <w:lastRenderedPageBreak/>
        <w:t>The tests</w:t>
      </w:r>
      <w:bookmarkEnd w:id="148"/>
      <w:bookmarkEnd w:id="149"/>
      <w:bookmarkEnd w:id="150"/>
    </w:p>
    <w:p w14:paraId="558F2372" w14:textId="77777777" w:rsidR="00A36E2E" w:rsidRDefault="00A36E2E" w:rsidP="00FD1BBF">
      <w:r>
        <w:t xml:space="preserve">The code in this section requires the Java classes to be compiled and available in the </w:t>
      </w:r>
      <w:proofErr w:type="spellStart"/>
      <w:r>
        <w:t>classpath</w:t>
      </w:r>
      <w:proofErr w:type="spellEnd"/>
      <w:r>
        <w:t>, and we can let Maven take care of that. In order to run the examples below please switch to the java-</w:t>
      </w:r>
      <w:proofErr w:type="spellStart"/>
      <w:r>
        <w:t>scalacheck</w:t>
      </w:r>
      <w:proofErr w:type="spellEnd"/>
      <w:r>
        <w:t xml:space="preserve"> folder in the examples package, and run </w:t>
      </w:r>
      <w:proofErr w:type="spellStart"/>
      <w:r w:rsidRPr="001B440A">
        <w:rPr>
          <w:i/>
        </w:rPr>
        <w:t>mvn</w:t>
      </w:r>
      <w:proofErr w:type="spellEnd"/>
      <w:r w:rsidRPr="001B440A">
        <w:rPr>
          <w:i/>
        </w:rPr>
        <w:t xml:space="preserve"> </w:t>
      </w:r>
      <w:r>
        <w:rPr>
          <w:i/>
        </w:rPr>
        <w:t xml:space="preserve">compile </w:t>
      </w:r>
      <w:proofErr w:type="spellStart"/>
      <w:r w:rsidRPr="001B440A">
        <w:rPr>
          <w:i/>
        </w:rPr>
        <w:t>scala</w:t>
      </w:r>
      <w:proofErr w:type="gramStart"/>
      <w:r w:rsidRPr="001B440A">
        <w:rPr>
          <w:i/>
        </w:rPr>
        <w:t>:console</w:t>
      </w:r>
      <w:proofErr w:type="spellEnd"/>
      <w:proofErr w:type="gramEnd"/>
      <w:r>
        <w:t>.</w:t>
      </w:r>
      <w:r w:rsidR="00F17049">
        <w:t xml:space="preserve"> Please note that this example is presented as one single large specification in the example code but as smaller independent ones here, so that they can be separately tested.</w:t>
      </w:r>
    </w:p>
    <w:p w14:paraId="6F4FBA1B" w14:textId="77777777" w:rsidR="007B709A" w:rsidRDefault="007B709A" w:rsidP="00FD1BBF">
      <w:r>
        <w:t xml:space="preserve">Since all property checks require Account </w:t>
      </w:r>
      <w:r w:rsidR="00D533E2">
        <w:t xml:space="preserve">domain </w:t>
      </w:r>
      <w:r>
        <w:t xml:space="preserve">objects, the </w:t>
      </w:r>
      <w:proofErr w:type="spellStart"/>
      <w:r>
        <w:t>GenAccount</w:t>
      </w:r>
      <w:proofErr w:type="spellEnd"/>
      <w:r w:rsidR="002527B1">
        <w:t xml:space="preserve"> </w:t>
      </w:r>
      <w:r w:rsidR="00D533E2">
        <w:t>singleton</w:t>
      </w:r>
      <w:r>
        <w:t xml:space="preserve"> provides a generator for Account domain objects as well as an </w:t>
      </w:r>
      <w:proofErr w:type="gramStart"/>
      <w:r w:rsidR="002527B1">
        <w:t>Arbitrary</w:t>
      </w:r>
      <w:proofErr w:type="gramEnd"/>
      <w:r w:rsidR="002527B1">
        <w:t xml:space="preserve"> </w:t>
      </w:r>
      <w:r w:rsidR="00D533E2">
        <w:t>generator</w:t>
      </w:r>
      <w:r>
        <w:t>:</w:t>
      </w:r>
    </w:p>
    <w:p w14:paraId="60A39B03" w14:textId="77777777" w:rsidR="00A36E2E" w:rsidRDefault="00A36E2E" w:rsidP="00A36E2E">
      <w:pPr>
        <w:pStyle w:val="CodeExample"/>
      </w:pPr>
      <w:proofErr w:type="gramStart"/>
      <w:r>
        <w:t>import</w:t>
      </w:r>
      <w:proofErr w:type="gramEnd"/>
      <w:r>
        <w:t xml:space="preserve"> </w:t>
      </w:r>
      <w:proofErr w:type="spellStart"/>
      <w:r>
        <w:t>org.scalacheck.Prop</w:t>
      </w:r>
      <w:proofErr w:type="spellEnd"/>
      <w:r>
        <w:t>._</w:t>
      </w:r>
    </w:p>
    <w:p w14:paraId="7F7EB002" w14:textId="77777777" w:rsidR="00A36E2E" w:rsidRDefault="00A36E2E" w:rsidP="00A36E2E">
      <w:pPr>
        <w:pStyle w:val="CodeExample"/>
      </w:pPr>
      <w:proofErr w:type="gramStart"/>
      <w:r>
        <w:t>import</w:t>
      </w:r>
      <w:proofErr w:type="gramEnd"/>
      <w:r>
        <w:t xml:space="preserve"> </w:t>
      </w:r>
      <w:proofErr w:type="spellStart"/>
      <w:r>
        <w:t>org.scalacheck</w:t>
      </w:r>
      <w:proofErr w:type="spellEnd"/>
      <w:r>
        <w:t>.{Arbitrary, Properties, Gen}</w:t>
      </w:r>
    </w:p>
    <w:p w14:paraId="3A332879" w14:textId="77777777" w:rsidR="00A36E2E" w:rsidRDefault="00A36E2E" w:rsidP="00A36E2E">
      <w:pPr>
        <w:pStyle w:val="CodeExample"/>
      </w:pPr>
      <w:proofErr w:type="gramStart"/>
      <w:r>
        <w:t>import</w:t>
      </w:r>
      <w:proofErr w:type="gramEnd"/>
      <w:r>
        <w:t xml:space="preserve"> </w:t>
      </w:r>
      <w:proofErr w:type="spellStart"/>
      <w:r>
        <w:t>com.company.account.Account</w:t>
      </w:r>
      <w:proofErr w:type="spellEnd"/>
    </w:p>
    <w:p w14:paraId="57A48B96" w14:textId="77777777" w:rsidR="00A36E2E" w:rsidRDefault="00A36E2E" w:rsidP="007B709A">
      <w:pPr>
        <w:pStyle w:val="CodeExample"/>
      </w:pPr>
    </w:p>
    <w:p w14:paraId="5E8BED54" w14:textId="77777777" w:rsidR="007B709A" w:rsidRDefault="007B709A" w:rsidP="007B709A">
      <w:pPr>
        <w:pStyle w:val="CodeExample"/>
      </w:pPr>
      <w:proofErr w:type="gramStart"/>
      <w:r>
        <w:t>object</w:t>
      </w:r>
      <w:proofErr w:type="gramEnd"/>
      <w:r w:rsidR="002527B1">
        <w:t xml:space="preserve"> </w:t>
      </w:r>
      <w:proofErr w:type="spellStart"/>
      <w:r>
        <w:t>GenAccount</w:t>
      </w:r>
      <w:proofErr w:type="spellEnd"/>
      <w:r>
        <w:t xml:space="preserve"> {</w:t>
      </w:r>
    </w:p>
    <w:p w14:paraId="391CA8AD" w14:textId="77777777" w:rsidR="00A36E2E" w:rsidRDefault="00A36E2E" w:rsidP="00A36E2E">
      <w:pPr>
        <w:pStyle w:val="CodeExample"/>
      </w:pPr>
      <w:r>
        <w:t xml:space="preserve">  </w:t>
      </w:r>
      <w:proofErr w:type="gramStart"/>
      <w:r>
        <w:t>import</w:t>
      </w:r>
      <w:proofErr w:type="gramEnd"/>
      <w:r>
        <w:t xml:space="preserve"> </w:t>
      </w:r>
      <w:proofErr w:type="spellStart"/>
      <w:r>
        <w:t>com.company.account.Account</w:t>
      </w:r>
      <w:proofErr w:type="spellEnd"/>
      <w:r>
        <w:t>._</w:t>
      </w:r>
    </w:p>
    <w:p w14:paraId="1B7FC3AD" w14:textId="77777777" w:rsidR="00A36E2E" w:rsidRDefault="00A36E2E" w:rsidP="007B709A">
      <w:pPr>
        <w:pStyle w:val="CodeExample"/>
      </w:pPr>
    </w:p>
    <w:p w14:paraId="0F827AA0" w14:textId="77777777" w:rsidR="007B709A" w:rsidRDefault="00517FE3" w:rsidP="007B709A">
      <w:pPr>
        <w:pStyle w:val="CodeExample"/>
      </w:pPr>
      <w:r>
        <w:t xml:space="preserve">  </w:t>
      </w:r>
      <w:proofErr w:type="spellStart"/>
      <w:proofErr w:type="gramStart"/>
      <w:r w:rsidR="007B709A">
        <w:t>val</w:t>
      </w:r>
      <w:proofErr w:type="spellEnd"/>
      <w:proofErr w:type="gramEnd"/>
      <w:r w:rsidR="007B709A">
        <w:t xml:space="preserve"> MAX_ID: </w:t>
      </w:r>
      <w:proofErr w:type="spellStart"/>
      <w:r w:rsidR="007B709A">
        <w:t>Int</w:t>
      </w:r>
      <w:proofErr w:type="spellEnd"/>
      <w:r w:rsidR="007B709A">
        <w:t xml:space="preserve"> = 999999</w:t>
      </w:r>
    </w:p>
    <w:p w14:paraId="1BA6F723" w14:textId="77777777" w:rsidR="007B709A" w:rsidRDefault="00517FE3" w:rsidP="007B709A">
      <w:pPr>
        <w:pStyle w:val="CodeExample"/>
      </w:pPr>
      <w:r>
        <w:t xml:space="preserve">  </w:t>
      </w:r>
      <w:proofErr w:type="spellStart"/>
      <w:proofErr w:type="gramStart"/>
      <w:r w:rsidR="007B709A">
        <w:t>val</w:t>
      </w:r>
      <w:proofErr w:type="spellEnd"/>
      <w:proofErr w:type="gramEnd"/>
      <w:r w:rsidR="007B709A">
        <w:t xml:space="preserve"> MAX_AGE: </w:t>
      </w:r>
      <w:proofErr w:type="spellStart"/>
      <w:r w:rsidR="007B709A">
        <w:t>Int</w:t>
      </w:r>
      <w:proofErr w:type="spellEnd"/>
      <w:r w:rsidR="007B709A">
        <w:t xml:space="preserve"> = 200</w:t>
      </w:r>
    </w:p>
    <w:p w14:paraId="6F63B73A" w14:textId="77777777" w:rsidR="007B709A" w:rsidRDefault="00517FE3" w:rsidP="007B709A">
      <w:pPr>
        <w:pStyle w:val="CodeExample"/>
      </w:pPr>
      <w:r>
        <w:t xml:space="preserve">  </w:t>
      </w:r>
      <w:proofErr w:type="spellStart"/>
      <w:proofErr w:type="gramStart"/>
      <w:r w:rsidR="007B709A">
        <w:t>val</w:t>
      </w:r>
      <w:proofErr w:type="spellEnd"/>
      <w:proofErr w:type="gramEnd"/>
      <w:r w:rsidR="007B709A">
        <w:t xml:space="preserve"> MAX_BALANCE: Double = 10 * GOLD_BALANCE</w:t>
      </w:r>
    </w:p>
    <w:p w14:paraId="5F793124" w14:textId="77777777" w:rsidR="007B709A" w:rsidRDefault="007B709A" w:rsidP="007B709A">
      <w:pPr>
        <w:pStyle w:val="CodeExample"/>
      </w:pPr>
    </w:p>
    <w:p w14:paraId="475F22B2" w14:textId="77777777" w:rsidR="007B709A" w:rsidRDefault="00517FE3" w:rsidP="007B709A">
      <w:pPr>
        <w:pStyle w:val="CodeExample"/>
      </w:pPr>
      <w:r>
        <w:t xml:space="preserve">  </w:t>
      </w:r>
      <w:proofErr w:type="spellStart"/>
      <w:proofErr w:type="gramStart"/>
      <w:r w:rsidR="007B709A">
        <w:t>def</w:t>
      </w:r>
      <w:proofErr w:type="spellEnd"/>
      <w:proofErr w:type="gramEnd"/>
      <w:r w:rsidR="002527B1">
        <w:t xml:space="preserve"> </w:t>
      </w:r>
      <w:proofErr w:type="spellStart"/>
      <w:r w:rsidR="007B709A">
        <w:t>genAccount</w:t>
      </w:r>
      <w:proofErr w:type="spellEnd"/>
      <w:r w:rsidR="007B709A">
        <w:t>(</w:t>
      </w:r>
      <w:proofErr w:type="spellStart"/>
      <w:r w:rsidR="007B709A">
        <w:t>maxId</w:t>
      </w:r>
      <w:proofErr w:type="spellEnd"/>
      <w:r w:rsidR="007B709A">
        <w:t xml:space="preserve">: </w:t>
      </w:r>
      <w:proofErr w:type="spellStart"/>
      <w:r w:rsidR="007B709A">
        <w:t>Int</w:t>
      </w:r>
      <w:proofErr w:type="spellEnd"/>
      <w:r w:rsidR="007B709A">
        <w:t xml:space="preserve">, </w:t>
      </w:r>
      <w:proofErr w:type="spellStart"/>
      <w:r w:rsidR="007B709A">
        <w:t>maxAge</w:t>
      </w:r>
      <w:proofErr w:type="spellEnd"/>
      <w:r w:rsidR="007B709A">
        <w:t xml:space="preserve">: </w:t>
      </w:r>
      <w:proofErr w:type="spellStart"/>
      <w:r w:rsidR="007B709A">
        <w:t>Int</w:t>
      </w:r>
      <w:proofErr w:type="spellEnd"/>
      <w:r w:rsidR="007B709A">
        <w:t xml:space="preserve">, </w:t>
      </w:r>
      <w:proofErr w:type="spellStart"/>
      <w:r w:rsidR="007B709A">
        <w:t>maxBalance</w:t>
      </w:r>
      <w:proofErr w:type="spellEnd"/>
      <w:r w:rsidR="007B709A">
        <w:t>: Double): Gen[Account] = for {</w:t>
      </w:r>
    </w:p>
    <w:p w14:paraId="27C2E0BB" w14:textId="77777777" w:rsidR="007B709A" w:rsidRDefault="00517FE3" w:rsidP="007B709A">
      <w:pPr>
        <w:pStyle w:val="CodeExample"/>
      </w:pPr>
      <w:r>
        <w:t xml:space="preserve">    </w:t>
      </w:r>
      <w:proofErr w:type="gramStart"/>
      <w:r w:rsidR="007B709A">
        <w:t>id</w:t>
      </w:r>
      <w:proofErr w:type="gramEnd"/>
      <w:r w:rsidR="00805657">
        <w:t xml:space="preserve"> </w:t>
      </w:r>
      <w:r w:rsidR="007B709A">
        <w:t xml:space="preserve">&lt;- </w:t>
      </w:r>
      <w:proofErr w:type="spellStart"/>
      <w:r w:rsidR="007B709A">
        <w:t>Gen.choose</w:t>
      </w:r>
      <w:proofErr w:type="spellEnd"/>
      <w:r w:rsidR="007B709A">
        <w:t xml:space="preserve">(0, </w:t>
      </w:r>
      <w:proofErr w:type="spellStart"/>
      <w:r w:rsidR="007B709A">
        <w:t>maxId</w:t>
      </w:r>
      <w:proofErr w:type="spellEnd"/>
      <w:r w:rsidR="007B709A">
        <w:t>)</w:t>
      </w:r>
    </w:p>
    <w:p w14:paraId="7A342625" w14:textId="77777777" w:rsidR="007B709A" w:rsidRDefault="00517FE3" w:rsidP="007B709A">
      <w:pPr>
        <w:pStyle w:val="CodeExample"/>
      </w:pPr>
      <w:r>
        <w:t xml:space="preserve">    </w:t>
      </w:r>
      <w:proofErr w:type="gramStart"/>
      <w:r w:rsidR="007B709A">
        <w:t>age</w:t>
      </w:r>
      <w:proofErr w:type="gramEnd"/>
      <w:r w:rsidR="00805657">
        <w:t xml:space="preserve"> </w:t>
      </w:r>
      <w:r w:rsidR="007B709A">
        <w:t xml:space="preserve">&lt;- </w:t>
      </w:r>
      <w:proofErr w:type="spellStart"/>
      <w:r w:rsidR="007B709A">
        <w:t>Gen.choose</w:t>
      </w:r>
      <w:proofErr w:type="spellEnd"/>
      <w:r w:rsidR="007B709A">
        <w:t xml:space="preserve">(0, </w:t>
      </w:r>
      <w:proofErr w:type="spellStart"/>
      <w:r w:rsidR="007B709A">
        <w:t>maxAge</w:t>
      </w:r>
      <w:proofErr w:type="spellEnd"/>
      <w:r w:rsidR="007B709A">
        <w:t>)</w:t>
      </w:r>
    </w:p>
    <w:p w14:paraId="3DA84CD5" w14:textId="77777777" w:rsidR="007B709A" w:rsidRDefault="00517FE3" w:rsidP="007B709A">
      <w:pPr>
        <w:pStyle w:val="CodeExample"/>
      </w:pPr>
      <w:r>
        <w:t xml:space="preserve">    </w:t>
      </w:r>
      <w:proofErr w:type="gramStart"/>
      <w:r w:rsidR="007B709A">
        <w:t>balance</w:t>
      </w:r>
      <w:proofErr w:type="gramEnd"/>
      <w:r w:rsidR="00805657">
        <w:t xml:space="preserve"> </w:t>
      </w:r>
      <w:r w:rsidR="007B709A">
        <w:t xml:space="preserve">&lt;- </w:t>
      </w:r>
      <w:proofErr w:type="spellStart"/>
      <w:r w:rsidR="007B709A">
        <w:t>Gen.choose</w:t>
      </w:r>
      <w:proofErr w:type="spellEnd"/>
      <w:r w:rsidR="007B709A">
        <w:t xml:space="preserve">(0, </w:t>
      </w:r>
      <w:proofErr w:type="spellStart"/>
      <w:r w:rsidR="007B709A">
        <w:t>maxBalance</w:t>
      </w:r>
      <w:proofErr w:type="spellEnd"/>
      <w:r w:rsidR="007B709A">
        <w:t>)</w:t>
      </w:r>
    </w:p>
    <w:p w14:paraId="7C9856B9" w14:textId="77777777" w:rsidR="007B709A" w:rsidRDefault="00517FE3" w:rsidP="007B709A">
      <w:pPr>
        <w:pStyle w:val="CodeExample"/>
      </w:pPr>
      <w:r>
        <w:t xml:space="preserve">  </w:t>
      </w:r>
      <w:r w:rsidR="007B709A">
        <w:t xml:space="preserve">} yield new </w:t>
      </w:r>
      <w:proofErr w:type="gramStart"/>
      <w:r w:rsidR="007B709A">
        <w:t>Account(</w:t>
      </w:r>
      <w:proofErr w:type="gramEnd"/>
      <w:r w:rsidR="007B709A">
        <w:t>id, age, balance)</w:t>
      </w:r>
    </w:p>
    <w:p w14:paraId="7B44051E" w14:textId="77777777" w:rsidR="007B709A" w:rsidRDefault="007B709A" w:rsidP="007B709A">
      <w:pPr>
        <w:pStyle w:val="CodeExample"/>
      </w:pPr>
    </w:p>
    <w:p w14:paraId="7B85514C" w14:textId="77777777" w:rsidR="00517FE3" w:rsidRDefault="00517FE3" w:rsidP="007B709A">
      <w:pPr>
        <w:pStyle w:val="CodeExample"/>
      </w:pPr>
      <w:r>
        <w:t xml:space="preserve">  </w:t>
      </w:r>
      <w:proofErr w:type="gramStart"/>
      <w:r w:rsidR="007B709A">
        <w:t>implicit</w:t>
      </w:r>
      <w:proofErr w:type="gramEnd"/>
      <w:r w:rsidR="00805657">
        <w:t xml:space="preserve"> </w:t>
      </w:r>
      <w:proofErr w:type="spellStart"/>
      <w:r w:rsidR="007B709A">
        <w:t>val</w:t>
      </w:r>
      <w:proofErr w:type="spellEnd"/>
      <w:r w:rsidR="00805657">
        <w:t xml:space="preserve"> </w:t>
      </w:r>
      <w:proofErr w:type="spellStart"/>
      <w:r w:rsidR="007B709A">
        <w:t>arbAccount</w:t>
      </w:r>
      <w:proofErr w:type="spellEnd"/>
      <w:r w:rsidR="007B709A">
        <w:t>: Arbitrary[Account] =</w:t>
      </w:r>
      <w:r>
        <w:t xml:space="preserve"> </w:t>
      </w:r>
    </w:p>
    <w:p w14:paraId="448CC51F" w14:textId="77777777" w:rsidR="007B709A" w:rsidRDefault="00517FE3" w:rsidP="007B709A">
      <w:pPr>
        <w:pStyle w:val="CodeExample"/>
      </w:pPr>
      <w:r>
        <w:t xml:space="preserve">    </w:t>
      </w:r>
      <w:proofErr w:type="gramStart"/>
      <w:r w:rsidR="007B709A">
        <w:t>Arbitrary(</w:t>
      </w:r>
      <w:proofErr w:type="spellStart"/>
      <w:proofErr w:type="gramEnd"/>
      <w:r w:rsidR="007B709A">
        <w:t>genAccount</w:t>
      </w:r>
      <w:proofErr w:type="spellEnd"/>
      <w:r w:rsidR="007B709A">
        <w:t>(MAX_ID, MAX_AGE, MAX_BALANCE))</w:t>
      </w:r>
    </w:p>
    <w:p w14:paraId="6773217B" w14:textId="77777777" w:rsidR="00A36E2E" w:rsidRDefault="007B709A" w:rsidP="007B709A">
      <w:pPr>
        <w:pStyle w:val="CodeExample"/>
      </w:pPr>
      <w:r>
        <w:t>}</w:t>
      </w:r>
    </w:p>
    <w:p w14:paraId="46D8691D" w14:textId="77777777" w:rsidR="00A36E2E" w:rsidRDefault="00A36E2E" w:rsidP="007B709A">
      <w:pPr>
        <w:pStyle w:val="CodeExample"/>
      </w:pPr>
    </w:p>
    <w:p w14:paraId="774559EB" w14:textId="77777777" w:rsidR="007B709A" w:rsidRPr="00AA2BD0" w:rsidRDefault="00A36E2E" w:rsidP="007B709A">
      <w:pPr>
        <w:pStyle w:val="CodeExample"/>
      </w:pPr>
      <w:proofErr w:type="gramStart"/>
      <w:r>
        <w:t>import</w:t>
      </w:r>
      <w:proofErr w:type="gramEnd"/>
      <w:r>
        <w:t xml:space="preserve"> </w:t>
      </w:r>
      <w:proofErr w:type="spellStart"/>
      <w:r>
        <w:t>GenAccount</w:t>
      </w:r>
      <w:proofErr w:type="spellEnd"/>
      <w:r>
        <w:t>._</w:t>
      </w:r>
    </w:p>
    <w:p w14:paraId="3A978B27" w14:textId="77777777" w:rsidR="007B709A" w:rsidRDefault="007B709A" w:rsidP="007B709A">
      <w:bookmarkStart w:id="151" w:name="_Toc300926427"/>
      <w:bookmarkStart w:id="152" w:name="_Toc301262008"/>
    </w:p>
    <w:p w14:paraId="62C21788" w14:textId="77777777" w:rsidR="007B709A" w:rsidRDefault="007B709A" w:rsidP="007B709A">
      <w:r>
        <w:t xml:space="preserve">In the </w:t>
      </w:r>
      <w:proofErr w:type="spellStart"/>
      <w:r w:rsidRPr="007B709A">
        <w:rPr>
          <w:i/>
        </w:rPr>
        <w:t>genAccount</w:t>
      </w:r>
      <w:proofErr w:type="spellEnd"/>
      <w:r>
        <w:t xml:space="preserve"> generator method, the choose method in the </w:t>
      </w:r>
      <w:r w:rsidRPr="000E3EB8">
        <w:rPr>
          <w:i/>
        </w:rPr>
        <w:t>Gen</w:t>
      </w:r>
      <w:r>
        <w:t xml:space="preserve"> companion object is used extensively to create random numbers. Those random numbers are used to initialize a new entity of the </w:t>
      </w:r>
      <w:r w:rsidRPr="000E3EB8">
        <w:rPr>
          <w:i/>
        </w:rPr>
        <w:t>Account</w:t>
      </w:r>
      <w:r>
        <w:t xml:space="preserve"> domain class using </w:t>
      </w:r>
      <w:proofErr w:type="gramStart"/>
      <w:r>
        <w:t xml:space="preserve">a </w:t>
      </w:r>
      <w:r w:rsidR="00935E6E" w:rsidRPr="00920F31">
        <w:rPr>
          <w:i/>
        </w:rPr>
        <w:t>for</w:t>
      </w:r>
      <w:proofErr w:type="gramEnd"/>
      <w:r>
        <w:t xml:space="preserve"> comprehension. Once we have got the generator in place, building an </w:t>
      </w:r>
      <w:r w:rsidR="001570AD">
        <w:t xml:space="preserve">Arbitrary </w:t>
      </w:r>
      <w:r w:rsidR="000E3EB8">
        <w:t>object</w:t>
      </w:r>
      <w:r>
        <w:t xml:space="preserve"> is very straightforward, but please notice how in this example the values generated by the generator can be customized based on its input parameters, and how those parameters are provided to the generator whe</w:t>
      </w:r>
      <w:r w:rsidR="000E3EB8">
        <w:t xml:space="preserve">n building the </w:t>
      </w:r>
      <w:proofErr w:type="gramStart"/>
      <w:r w:rsidR="000E3EB8">
        <w:t>Arbitrary</w:t>
      </w:r>
      <w:proofErr w:type="gramEnd"/>
      <w:r w:rsidR="000E3EB8">
        <w:t xml:space="preserve"> object (the generators seen </w:t>
      </w:r>
      <w:r w:rsidR="001570AD">
        <w:t>previously</w:t>
      </w:r>
      <w:r w:rsidR="000E3EB8">
        <w:t xml:space="preserve"> did not use any parameters).</w:t>
      </w:r>
    </w:p>
    <w:p w14:paraId="4B0D975E" w14:textId="77777777" w:rsidR="000E3EB8" w:rsidRDefault="000E3EB8" w:rsidP="007B709A">
      <w:r>
        <w:t xml:space="preserve">Property checks for the Account class are grouped into a separate </w:t>
      </w:r>
      <w:proofErr w:type="spellStart"/>
      <w:r w:rsidRPr="00DC62A5">
        <w:rPr>
          <w:i/>
        </w:rPr>
        <w:t>AccountSpecification</w:t>
      </w:r>
      <w:proofErr w:type="spellEnd"/>
      <w:r>
        <w:t xml:space="preserve"> object. In this object two groups of property checks have been defined: one of the groups only uses an Account object, while the second group uses an Account object as well as a Double entity that represents an amount to deposit or withdraw.</w:t>
      </w:r>
    </w:p>
    <w:p w14:paraId="6374DE9E" w14:textId="77777777" w:rsidR="000E3EB8" w:rsidRDefault="000E3EB8" w:rsidP="007B709A">
      <w:r>
        <w:t>For the first group of property checks, ScalaCheck will use the implicit arbitrary generator that we just defined. For example:</w:t>
      </w:r>
    </w:p>
    <w:p w14:paraId="158D3BB4" w14:textId="77777777" w:rsidR="00A36E2E" w:rsidRDefault="00A36E2E" w:rsidP="000E3EB8">
      <w:pPr>
        <w:pStyle w:val="CodeExample"/>
      </w:pPr>
      <w:proofErr w:type="gramStart"/>
      <w:r w:rsidRPr="00A36E2E">
        <w:t>object</w:t>
      </w:r>
      <w:proofErr w:type="gramEnd"/>
      <w:r w:rsidRPr="00A36E2E">
        <w:t xml:space="preserve"> </w:t>
      </w:r>
      <w:proofErr w:type="spellStart"/>
      <w:r w:rsidRPr="00A36E2E">
        <w:t>Account</w:t>
      </w:r>
      <w:r w:rsidR="00F62F7E">
        <w:t>CreditCheck</w:t>
      </w:r>
      <w:r w:rsidRPr="00A36E2E">
        <w:t>Specification</w:t>
      </w:r>
      <w:proofErr w:type="spellEnd"/>
      <w:r w:rsidRPr="00A36E2E">
        <w:t xml:space="preserve"> extends Properties("</w:t>
      </w:r>
      <w:r>
        <w:t>Credit interest check</w:t>
      </w:r>
      <w:r w:rsidRPr="00A36E2E">
        <w:t>") {</w:t>
      </w:r>
    </w:p>
    <w:p w14:paraId="663815DF" w14:textId="77777777" w:rsidR="000E3EB8" w:rsidRDefault="00A36E2E" w:rsidP="000E3EB8">
      <w:pPr>
        <w:pStyle w:val="CodeExample"/>
      </w:pPr>
      <w:r>
        <w:t xml:space="preserve">  </w:t>
      </w:r>
      <w:proofErr w:type="gramStart"/>
      <w:r w:rsidR="000E3EB8">
        <w:t>property(</w:t>
      </w:r>
      <w:proofErr w:type="gramEnd"/>
      <w:r w:rsidR="000E3EB8">
        <w:t>"</w:t>
      </w:r>
      <w:proofErr w:type="spellStart"/>
      <w:r w:rsidR="000E3EB8">
        <w:t>CreditInterest</w:t>
      </w:r>
      <w:proofErr w:type="spellEnd"/>
      <w:r w:rsidR="000E3EB8">
        <w:t xml:space="preserve">") = </w:t>
      </w:r>
      <w:proofErr w:type="spellStart"/>
      <w:r w:rsidR="000E3EB8">
        <w:t>forAll</w:t>
      </w:r>
      <w:proofErr w:type="spellEnd"/>
      <w:r w:rsidR="000E3EB8">
        <w:t xml:space="preserve"> { acct: Account =&gt;</w:t>
      </w:r>
    </w:p>
    <w:p w14:paraId="10ABEFAB" w14:textId="77777777" w:rsidR="000E3EB8" w:rsidRDefault="00A36E2E" w:rsidP="000E3EB8">
      <w:pPr>
        <w:pStyle w:val="CodeExample"/>
      </w:pPr>
      <w:r>
        <w:t xml:space="preserve">    </w:t>
      </w:r>
      <w:proofErr w:type="spellStart"/>
      <w:proofErr w:type="gramStart"/>
      <w:r w:rsidR="000E3EB8">
        <w:t>val</w:t>
      </w:r>
      <w:proofErr w:type="spellEnd"/>
      <w:proofErr w:type="gramEnd"/>
      <w:r w:rsidR="001570AD">
        <w:t xml:space="preserve"> </w:t>
      </w:r>
      <w:proofErr w:type="spellStart"/>
      <w:r w:rsidR="000E3EB8">
        <w:t>oldBalance</w:t>
      </w:r>
      <w:proofErr w:type="spellEnd"/>
      <w:r w:rsidR="000E3EB8">
        <w:t xml:space="preserve"> = </w:t>
      </w:r>
      <w:proofErr w:type="spellStart"/>
      <w:r w:rsidR="000E3EB8">
        <w:t>acct.getBalance</w:t>
      </w:r>
      <w:proofErr w:type="spellEnd"/>
      <w:r w:rsidR="000E3EB8">
        <w:t>()</w:t>
      </w:r>
    </w:p>
    <w:p w14:paraId="2F163CED" w14:textId="77777777" w:rsidR="000E3EB8" w:rsidRDefault="00A36E2E" w:rsidP="000E3EB8">
      <w:pPr>
        <w:pStyle w:val="CodeExample"/>
      </w:pPr>
      <w:r>
        <w:t xml:space="preserve">    </w:t>
      </w:r>
      <w:proofErr w:type="spellStart"/>
      <w:proofErr w:type="gramStart"/>
      <w:r w:rsidR="000E3EB8">
        <w:t>acct.creditInterest</w:t>
      </w:r>
      <w:proofErr w:type="spellEnd"/>
      <w:r w:rsidR="000E3EB8">
        <w:t>()</w:t>
      </w:r>
      <w:proofErr w:type="gramEnd"/>
    </w:p>
    <w:p w14:paraId="032C26B8" w14:textId="77777777" w:rsidR="000E3EB8" w:rsidRDefault="00A36E2E" w:rsidP="000E3EB8">
      <w:pPr>
        <w:pStyle w:val="CodeExample"/>
      </w:pPr>
      <w:r>
        <w:t xml:space="preserve">    </w:t>
      </w:r>
      <w:proofErr w:type="spellStart"/>
      <w:proofErr w:type="gramStart"/>
      <w:r w:rsidR="000E3EB8">
        <w:t>acct.getBalance</w:t>
      </w:r>
      <w:proofErr w:type="spellEnd"/>
      <w:r w:rsidR="000E3EB8">
        <w:t>(</w:t>
      </w:r>
      <w:proofErr w:type="gramEnd"/>
      <w:r w:rsidR="000E3EB8">
        <w:t xml:space="preserve">) == </w:t>
      </w:r>
      <w:proofErr w:type="spellStart"/>
      <w:r w:rsidR="000E3EB8">
        <w:t>oldBalance</w:t>
      </w:r>
      <w:proofErr w:type="spellEnd"/>
      <w:r w:rsidR="000E3EB8">
        <w:t xml:space="preserve"> + (</w:t>
      </w:r>
      <w:proofErr w:type="spellStart"/>
      <w:r w:rsidR="000E3EB8">
        <w:t>oldBalance</w:t>
      </w:r>
      <w:proofErr w:type="spellEnd"/>
      <w:r w:rsidR="000E3EB8">
        <w:t xml:space="preserve"> * </w:t>
      </w:r>
      <w:proofErr w:type="spellStart"/>
      <w:r w:rsidR="000E3EB8">
        <w:t>acct.getRate</w:t>
      </w:r>
      <w:proofErr w:type="spellEnd"/>
      <w:r w:rsidR="000E3EB8">
        <w:t>())</w:t>
      </w:r>
    </w:p>
    <w:p w14:paraId="4FD6136B" w14:textId="77777777" w:rsidR="000E3EB8" w:rsidRDefault="00A36E2E" w:rsidP="000E3EB8">
      <w:pPr>
        <w:pStyle w:val="CodeExample"/>
      </w:pPr>
      <w:r>
        <w:t xml:space="preserve">  </w:t>
      </w:r>
      <w:r w:rsidR="000E3EB8">
        <w:t>}</w:t>
      </w:r>
    </w:p>
    <w:p w14:paraId="62B3E103" w14:textId="77777777" w:rsidR="00A36E2E" w:rsidRDefault="00A36E2E" w:rsidP="000E3EB8">
      <w:pPr>
        <w:pStyle w:val="CodeExample"/>
      </w:pPr>
      <w:r>
        <w:lastRenderedPageBreak/>
        <w:t>}</w:t>
      </w:r>
    </w:p>
    <w:p w14:paraId="29CC2B93" w14:textId="77777777" w:rsidR="00950FC2" w:rsidRDefault="00950FC2" w:rsidP="000E3EB8"/>
    <w:p w14:paraId="18B06711" w14:textId="77777777" w:rsidR="000E3EB8" w:rsidRDefault="000E3EB8" w:rsidP="000E3EB8">
      <w:r>
        <w:t>For the second group of property checks, there’s a need to have a second generator that will generate random tuples of two elements</w:t>
      </w:r>
      <w:r w:rsidR="00DC62A5">
        <w:t xml:space="preserve"> of type </w:t>
      </w:r>
      <w:r w:rsidR="00DC62A5" w:rsidRPr="00DC62A5">
        <w:rPr>
          <w:i/>
        </w:rPr>
        <w:t>(Account, Double)</w:t>
      </w:r>
      <w:r>
        <w:t xml:space="preserve">. The generator will use the arbitrary generator of Account objects previously defined so there is no need to duplicate any code, while the Double value will be generated using </w:t>
      </w:r>
      <w:proofErr w:type="spellStart"/>
      <w:r w:rsidRPr="00DC62A5">
        <w:rPr>
          <w:i/>
        </w:rPr>
        <w:t>Gen.choose</w:t>
      </w:r>
      <w:proofErr w:type="spellEnd"/>
      <w:r>
        <w:t>:</w:t>
      </w:r>
    </w:p>
    <w:p w14:paraId="426EC7A6" w14:textId="77777777" w:rsidR="000E3EB8" w:rsidRDefault="000E3EB8" w:rsidP="000E3EB8">
      <w:pPr>
        <w:pStyle w:val="CodeExample"/>
      </w:pPr>
      <w:proofErr w:type="spellStart"/>
      <w:proofErr w:type="gramStart"/>
      <w:r>
        <w:t>val</w:t>
      </w:r>
      <w:proofErr w:type="spellEnd"/>
      <w:proofErr w:type="gramEnd"/>
      <w:r w:rsidR="00F62F7E">
        <w:t xml:space="preserve"> </w:t>
      </w:r>
      <w:proofErr w:type="spellStart"/>
      <w:r>
        <w:t>genAcctAmt</w:t>
      </w:r>
      <w:proofErr w:type="spellEnd"/>
      <w:r>
        <w:t>: Gen[(Account, Double)] = for {</w:t>
      </w:r>
    </w:p>
    <w:p w14:paraId="2EEE084B" w14:textId="77777777" w:rsidR="000E3EB8" w:rsidRDefault="00AC2B4A" w:rsidP="001B440A">
      <w:pPr>
        <w:pStyle w:val="CodeExample"/>
      </w:pPr>
      <w:r>
        <w:t xml:space="preserve">  </w:t>
      </w:r>
      <w:proofErr w:type="gramStart"/>
      <w:r w:rsidR="000E3EB8">
        <w:t>acct</w:t>
      </w:r>
      <w:proofErr w:type="gramEnd"/>
      <w:r w:rsidR="0033548B">
        <w:t xml:space="preserve"> </w:t>
      </w:r>
      <w:r w:rsidR="000E3EB8">
        <w:t xml:space="preserve">&lt;- </w:t>
      </w:r>
      <w:proofErr w:type="spellStart"/>
      <w:r w:rsidR="000E3EB8">
        <w:t>Arbitrary.arbitrary</w:t>
      </w:r>
      <w:proofErr w:type="spellEnd"/>
      <w:r w:rsidR="000E3EB8">
        <w:t>[Account]</w:t>
      </w:r>
    </w:p>
    <w:p w14:paraId="7CC0E8AE" w14:textId="77777777" w:rsidR="000E3EB8" w:rsidRDefault="00AC2B4A" w:rsidP="000E3EB8">
      <w:pPr>
        <w:pStyle w:val="CodeExample"/>
      </w:pPr>
      <w:r>
        <w:t xml:space="preserve">  </w:t>
      </w:r>
      <w:proofErr w:type="spellStart"/>
      <w:proofErr w:type="gramStart"/>
      <w:r w:rsidR="000E3EB8">
        <w:t>amt</w:t>
      </w:r>
      <w:proofErr w:type="spellEnd"/>
      <w:proofErr w:type="gramEnd"/>
      <w:r w:rsidR="0033548B">
        <w:t xml:space="preserve"> </w:t>
      </w:r>
      <w:r w:rsidR="000E3EB8">
        <w:t xml:space="preserve">&lt;- </w:t>
      </w:r>
      <w:proofErr w:type="spellStart"/>
      <w:r w:rsidR="000E3EB8">
        <w:t>Gen.choose</w:t>
      </w:r>
      <w:proofErr w:type="spellEnd"/>
      <w:r w:rsidR="000E3EB8">
        <w:t>(0.01, MAX_BALANCE)</w:t>
      </w:r>
    </w:p>
    <w:p w14:paraId="0FAB4756" w14:textId="77777777" w:rsidR="000E3EB8" w:rsidRDefault="000E3EB8" w:rsidP="000E3EB8">
      <w:pPr>
        <w:pStyle w:val="CodeExample"/>
      </w:pPr>
      <w:r>
        <w:t xml:space="preserve">} yield (acct, </w:t>
      </w:r>
      <w:proofErr w:type="spellStart"/>
      <w:r>
        <w:t>amt</w:t>
      </w:r>
      <w:proofErr w:type="spellEnd"/>
      <w:r>
        <w:t>)</w:t>
      </w:r>
    </w:p>
    <w:p w14:paraId="38DC65EA" w14:textId="77777777" w:rsidR="000E3EB8" w:rsidRDefault="000E3EB8" w:rsidP="000E3EB8"/>
    <w:p w14:paraId="7A3E9A45" w14:textId="77777777" w:rsidR="000E3EB8" w:rsidRDefault="000E3EB8" w:rsidP="000E3EB8">
      <w:r>
        <w:t>In this case there is no arbitrary generator for tuples of type (Account, Double)</w:t>
      </w:r>
      <w:r w:rsidR="00DC62A5">
        <w:t xml:space="preserve"> – even though there could be</w:t>
      </w:r>
      <w:r>
        <w:t xml:space="preserve">, hence we’ll need to provide </w:t>
      </w:r>
      <w:r w:rsidR="0091256B">
        <w:t xml:space="preserve">an explicit </w:t>
      </w:r>
      <w:r>
        <w:t xml:space="preserve">reference </w:t>
      </w:r>
      <w:r w:rsidR="0091256B">
        <w:t>to this generator in those property checks that require this tuple:</w:t>
      </w:r>
    </w:p>
    <w:p w14:paraId="4EB14838" w14:textId="77777777" w:rsidR="00F62F7E" w:rsidRDefault="00F62F7E" w:rsidP="0091256B">
      <w:pPr>
        <w:pStyle w:val="CodeExample"/>
      </w:pPr>
      <w:proofErr w:type="gramStart"/>
      <w:r>
        <w:t>object</w:t>
      </w:r>
      <w:proofErr w:type="gramEnd"/>
      <w:r>
        <w:t xml:space="preserve"> </w:t>
      </w:r>
      <w:proofErr w:type="spellStart"/>
      <w:r>
        <w:t>AccountWithdrawalSpecification</w:t>
      </w:r>
      <w:proofErr w:type="spellEnd"/>
      <w:r>
        <w:t xml:space="preserve"> extends Properties(</w:t>
      </w:r>
      <w:r w:rsidRPr="00A36E2E">
        <w:t>"</w:t>
      </w:r>
      <w:r>
        <w:t>Withdrawal specification</w:t>
      </w:r>
      <w:r w:rsidRPr="00A36E2E">
        <w:t>"</w:t>
      </w:r>
      <w:r>
        <w:t>) {</w:t>
      </w:r>
    </w:p>
    <w:p w14:paraId="022C6FA1" w14:textId="77777777" w:rsidR="0091256B" w:rsidRDefault="00F62F7E" w:rsidP="0091256B">
      <w:pPr>
        <w:pStyle w:val="CodeExample"/>
      </w:pPr>
      <w:r>
        <w:t xml:space="preserve">  </w:t>
      </w:r>
      <w:proofErr w:type="gramStart"/>
      <w:r w:rsidR="0091256B">
        <w:t>property(</w:t>
      </w:r>
      <w:proofErr w:type="gramEnd"/>
      <w:r w:rsidR="0091256B">
        <w:t xml:space="preserve">"Withdraw-normal") = </w:t>
      </w:r>
      <w:proofErr w:type="spellStart"/>
      <w:r w:rsidR="0091256B">
        <w:t>forAll</w:t>
      </w:r>
      <w:proofErr w:type="spellEnd"/>
      <w:r w:rsidR="0091256B">
        <w:t>(</w:t>
      </w:r>
      <w:proofErr w:type="spellStart"/>
      <w:r w:rsidR="0091256B">
        <w:t>genAcctAmt</w:t>
      </w:r>
      <w:proofErr w:type="spellEnd"/>
      <w:r w:rsidR="0091256B">
        <w:t>) {</w:t>
      </w:r>
    </w:p>
    <w:p w14:paraId="7DC31A73" w14:textId="77777777" w:rsidR="0091256B" w:rsidRDefault="00F62F7E" w:rsidP="0091256B">
      <w:pPr>
        <w:pStyle w:val="CodeExample"/>
      </w:pPr>
      <w:r>
        <w:t xml:space="preserve">    </w:t>
      </w:r>
      <w:proofErr w:type="gramStart"/>
      <w:r w:rsidR="0091256B">
        <w:t>case</w:t>
      </w:r>
      <w:proofErr w:type="gramEnd"/>
      <w:r w:rsidR="0091256B">
        <w:t xml:space="preserve"> (acct: Account, </w:t>
      </w:r>
      <w:proofErr w:type="spellStart"/>
      <w:r w:rsidR="0091256B">
        <w:t>amt</w:t>
      </w:r>
      <w:proofErr w:type="spellEnd"/>
      <w:r w:rsidR="0091256B">
        <w:t>: Double) =&gt;</w:t>
      </w:r>
    </w:p>
    <w:p w14:paraId="40DA9901" w14:textId="77777777" w:rsidR="00F62F7E" w:rsidRDefault="00F62F7E" w:rsidP="0091256B">
      <w:pPr>
        <w:pStyle w:val="CodeExample"/>
      </w:pPr>
      <w:r>
        <w:t xml:space="preserve">      </w:t>
      </w:r>
      <w:proofErr w:type="spellStart"/>
      <w:proofErr w:type="gramStart"/>
      <w:r w:rsidR="0091256B">
        <w:t>amt</w:t>
      </w:r>
      <w:proofErr w:type="spellEnd"/>
      <w:proofErr w:type="gramEnd"/>
      <w:r w:rsidR="005A5732">
        <w:t xml:space="preserve"> </w:t>
      </w:r>
      <w:r w:rsidR="0091256B">
        <w:t xml:space="preserve">&lt;= </w:t>
      </w:r>
      <w:proofErr w:type="spellStart"/>
      <w:r w:rsidR="0091256B">
        <w:t>acct.getBalance</w:t>
      </w:r>
      <w:proofErr w:type="spellEnd"/>
      <w:r w:rsidR="0091256B">
        <w:t>() ==&gt; {</w:t>
      </w:r>
    </w:p>
    <w:p w14:paraId="1D2C8312" w14:textId="77777777" w:rsidR="0091256B" w:rsidRDefault="00F62F7E" w:rsidP="0091256B">
      <w:pPr>
        <w:pStyle w:val="CodeExample"/>
      </w:pPr>
      <w:r>
        <w:t xml:space="preserve">        </w:t>
      </w:r>
      <w:proofErr w:type="spellStart"/>
      <w:proofErr w:type="gramStart"/>
      <w:r w:rsidR="0091256B">
        <w:t>val</w:t>
      </w:r>
      <w:proofErr w:type="spellEnd"/>
      <w:proofErr w:type="gramEnd"/>
      <w:r w:rsidR="005A5732">
        <w:t xml:space="preserve"> </w:t>
      </w:r>
      <w:proofErr w:type="spellStart"/>
      <w:r w:rsidR="0091256B">
        <w:t>oldBalance</w:t>
      </w:r>
      <w:proofErr w:type="spellEnd"/>
      <w:r w:rsidR="0091256B">
        <w:t xml:space="preserve"> = </w:t>
      </w:r>
      <w:proofErr w:type="spellStart"/>
      <w:r w:rsidR="0091256B">
        <w:t>acct.getBalance</w:t>
      </w:r>
      <w:proofErr w:type="spellEnd"/>
      <w:r w:rsidR="0091256B">
        <w:t>()</w:t>
      </w:r>
    </w:p>
    <w:p w14:paraId="4FAD1CDC" w14:textId="77777777" w:rsidR="0091256B" w:rsidRDefault="00F62F7E" w:rsidP="0091256B">
      <w:pPr>
        <w:pStyle w:val="CodeExample"/>
      </w:pPr>
      <w:r>
        <w:t xml:space="preserve">        </w:t>
      </w:r>
      <w:proofErr w:type="spellStart"/>
      <w:proofErr w:type="gramStart"/>
      <w:r w:rsidR="0091256B">
        <w:t>acct.withdraw</w:t>
      </w:r>
      <w:proofErr w:type="spellEnd"/>
      <w:r w:rsidR="0091256B">
        <w:t>(</w:t>
      </w:r>
      <w:proofErr w:type="spellStart"/>
      <w:proofErr w:type="gramEnd"/>
      <w:r w:rsidR="0091256B">
        <w:t>amt</w:t>
      </w:r>
      <w:proofErr w:type="spellEnd"/>
      <w:r w:rsidR="0091256B">
        <w:t>)</w:t>
      </w:r>
    </w:p>
    <w:p w14:paraId="3F38FD29" w14:textId="77777777" w:rsidR="0091256B" w:rsidRDefault="00F62F7E" w:rsidP="0091256B">
      <w:pPr>
        <w:pStyle w:val="CodeExample"/>
      </w:pPr>
      <w:r>
        <w:t xml:space="preserve">        </w:t>
      </w:r>
      <w:proofErr w:type="spellStart"/>
      <w:proofErr w:type="gramStart"/>
      <w:r w:rsidR="0091256B">
        <w:t>acct.getBalance</w:t>
      </w:r>
      <w:proofErr w:type="spellEnd"/>
      <w:r w:rsidR="0091256B">
        <w:t>(</w:t>
      </w:r>
      <w:proofErr w:type="gramEnd"/>
      <w:r w:rsidR="0091256B">
        <w:t xml:space="preserve">) == </w:t>
      </w:r>
      <w:proofErr w:type="spellStart"/>
      <w:r w:rsidR="0091256B">
        <w:t>oldBalance</w:t>
      </w:r>
      <w:proofErr w:type="spellEnd"/>
      <w:r w:rsidR="0091256B">
        <w:t xml:space="preserve"> - </w:t>
      </w:r>
      <w:proofErr w:type="spellStart"/>
      <w:r w:rsidR="0091256B">
        <w:t>amt</w:t>
      </w:r>
      <w:proofErr w:type="spellEnd"/>
    </w:p>
    <w:p w14:paraId="0854F48D" w14:textId="77777777" w:rsidR="0091256B" w:rsidRDefault="0091256B" w:rsidP="0091256B">
      <w:pPr>
        <w:pStyle w:val="CodeExample"/>
      </w:pPr>
      <w:r>
        <w:tab/>
        <w:t>}</w:t>
      </w:r>
    </w:p>
    <w:p w14:paraId="3E3672DB" w14:textId="77777777" w:rsidR="0091256B" w:rsidRDefault="00F62F7E" w:rsidP="0091256B">
      <w:pPr>
        <w:pStyle w:val="CodeExample"/>
      </w:pPr>
      <w:r>
        <w:t xml:space="preserve">  </w:t>
      </w:r>
      <w:r w:rsidR="0091256B">
        <w:t>}</w:t>
      </w:r>
    </w:p>
    <w:p w14:paraId="49E106C9" w14:textId="77777777" w:rsidR="00F62F7E" w:rsidRDefault="00F62F7E" w:rsidP="0091256B">
      <w:pPr>
        <w:pStyle w:val="CodeExample"/>
      </w:pPr>
      <w:r>
        <w:t>}</w:t>
      </w:r>
    </w:p>
    <w:p w14:paraId="58CE34F2" w14:textId="77777777" w:rsidR="004A68FD" w:rsidRDefault="004A68FD" w:rsidP="0091256B"/>
    <w:p w14:paraId="79D1FF47" w14:textId="77777777" w:rsidR="0091256B" w:rsidRDefault="00C02836" w:rsidP="0091256B">
      <w:r>
        <w:t xml:space="preserve">For comparison’s sake, the </w:t>
      </w:r>
      <w:r w:rsidR="00DC62A5">
        <w:t>package</w:t>
      </w:r>
      <w:r>
        <w:t xml:space="preserve"> with the code used throughout this document contains a version of the same property check but using an implicit object generator</w:t>
      </w:r>
      <w:r w:rsidR="00DC62A5">
        <w:t>. The arbitrary generator as well as the modified version of the property check using the generator would look as follows</w:t>
      </w:r>
      <w:r>
        <w:t>:</w:t>
      </w:r>
    </w:p>
    <w:p w14:paraId="083B3F0E" w14:textId="77777777" w:rsidR="00C02836" w:rsidRDefault="00C02836" w:rsidP="00C02836">
      <w:pPr>
        <w:pStyle w:val="CodeExample"/>
      </w:pPr>
      <w:proofErr w:type="gramStart"/>
      <w:r>
        <w:t>implicit</w:t>
      </w:r>
      <w:proofErr w:type="gramEnd"/>
      <w:r w:rsidR="005A5732">
        <w:t xml:space="preserve"> </w:t>
      </w:r>
      <w:proofErr w:type="spellStart"/>
      <w:r>
        <w:t>val</w:t>
      </w:r>
      <w:proofErr w:type="spellEnd"/>
      <w:r w:rsidR="005A5732">
        <w:t xml:space="preserve"> </w:t>
      </w:r>
      <w:proofErr w:type="spellStart"/>
      <w:r>
        <w:t>arbAccountAmount</w:t>
      </w:r>
      <w:proofErr w:type="spellEnd"/>
      <w:r>
        <w:t>: Arbitrary[(Account, Double)] =</w:t>
      </w:r>
      <w:r w:rsidR="005A5732">
        <w:t xml:space="preserve"> </w:t>
      </w:r>
      <w:r>
        <w:t>Arbitrary(</w:t>
      </w:r>
      <w:proofErr w:type="spellStart"/>
      <w:r>
        <w:t>genAcctAmt</w:t>
      </w:r>
      <w:proofErr w:type="spellEnd"/>
      <w:r>
        <w:t>)</w:t>
      </w:r>
    </w:p>
    <w:p w14:paraId="63EEC417" w14:textId="77777777" w:rsidR="004A68FD" w:rsidRDefault="004A68FD" w:rsidP="00C02836">
      <w:pPr>
        <w:pStyle w:val="CodeExample"/>
      </w:pPr>
    </w:p>
    <w:p w14:paraId="59E5958C" w14:textId="77777777" w:rsidR="00F17049" w:rsidRDefault="00F17049" w:rsidP="00C02836">
      <w:pPr>
        <w:pStyle w:val="CodeExample"/>
      </w:pPr>
      <w:proofErr w:type="gramStart"/>
      <w:r>
        <w:t>object</w:t>
      </w:r>
      <w:proofErr w:type="gramEnd"/>
      <w:r>
        <w:t xml:space="preserve"> </w:t>
      </w:r>
      <w:proofErr w:type="spellStart"/>
      <w:r>
        <w:t>AccountDepositWithArbitrary</w:t>
      </w:r>
      <w:proofErr w:type="spellEnd"/>
      <w:r>
        <w:t xml:space="preserve"> extends Properties("Account deposit") {</w:t>
      </w:r>
    </w:p>
    <w:p w14:paraId="57A70AFA" w14:textId="77777777" w:rsidR="004A68FD" w:rsidRDefault="00C02836" w:rsidP="00C02836">
      <w:pPr>
        <w:pStyle w:val="CodeExample"/>
      </w:pPr>
      <w:proofErr w:type="gramStart"/>
      <w:r>
        <w:t>property(</w:t>
      </w:r>
      <w:proofErr w:type="gramEnd"/>
      <w:r>
        <w:t xml:space="preserve">"Deposit-with-Arbitrary") = </w:t>
      </w:r>
      <w:proofErr w:type="spellStart"/>
      <w:r>
        <w:t>forAll</w:t>
      </w:r>
      <w:proofErr w:type="spellEnd"/>
      <w:r>
        <w:t xml:space="preserve"> { (input:</w:t>
      </w:r>
      <w:r w:rsidR="005A5732">
        <w:t xml:space="preserve"> </w:t>
      </w:r>
      <w:r>
        <w:t>(Account,</w:t>
      </w:r>
      <w:r w:rsidR="005A5732">
        <w:t xml:space="preserve"> </w:t>
      </w:r>
      <w:r>
        <w:t>Double)) =&gt;</w:t>
      </w:r>
    </w:p>
    <w:p w14:paraId="3E5D00F9" w14:textId="77777777" w:rsidR="00C02836" w:rsidRDefault="00F17049" w:rsidP="001B440A">
      <w:pPr>
        <w:pStyle w:val="CodeExample"/>
      </w:pPr>
      <w:r>
        <w:t xml:space="preserve">  </w:t>
      </w:r>
      <w:proofErr w:type="gramStart"/>
      <w:r w:rsidR="00C02836">
        <w:t>input</w:t>
      </w:r>
      <w:proofErr w:type="gramEnd"/>
      <w:r w:rsidR="00C02836">
        <w:t xml:space="preserve"> match {</w:t>
      </w:r>
    </w:p>
    <w:p w14:paraId="10FB165E" w14:textId="77777777" w:rsidR="00F17049" w:rsidRDefault="00F17049" w:rsidP="00C02836">
      <w:pPr>
        <w:pStyle w:val="CodeExample"/>
      </w:pPr>
      <w:r>
        <w:t xml:space="preserve">    </w:t>
      </w:r>
      <w:proofErr w:type="gramStart"/>
      <w:r w:rsidR="00C02836">
        <w:t>case</w:t>
      </w:r>
      <w:proofErr w:type="gramEnd"/>
      <w:r w:rsidR="00C02836">
        <w:t xml:space="preserve"> (acct: Account, </w:t>
      </w:r>
      <w:proofErr w:type="spellStart"/>
      <w:r w:rsidR="00C02836">
        <w:t>amt</w:t>
      </w:r>
      <w:proofErr w:type="spellEnd"/>
      <w:r w:rsidR="00C02836">
        <w:t>: Double) =&gt;</w:t>
      </w:r>
    </w:p>
    <w:p w14:paraId="0B95D9AF" w14:textId="77777777" w:rsidR="00C02836" w:rsidRDefault="00F17049" w:rsidP="00C02836">
      <w:pPr>
        <w:pStyle w:val="CodeExample"/>
      </w:pPr>
      <w:r>
        <w:t xml:space="preserve">      </w:t>
      </w:r>
      <w:proofErr w:type="spellStart"/>
      <w:proofErr w:type="gramStart"/>
      <w:r w:rsidR="00C02836">
        <w:t>val</w:t>
      </w:r>
      <w:proofErr w:type="spellEnd"/>
      <w:proofErr w:type="gramEnd"/>
      <w:r w:rsidR="003F3917">
        <w:t xml:space="preserve"> </w:t>
      </w:r>
      <w:proofErr w:type="spellStart"/>
      <w:r w:rsidR="00C02836">
        <w:t>oldBalance</w:t>
      </w:r>
      <w:proofErr w:type="spellEnd"/>
      <w:r w:rsidR="00C02836">
        <w:t xml:space="preserve"> = </w:t>
      </w:r>
      <w:proofErr w:type="spellStart"/>
      <w:r w:rsidR="00C02836">
        <w:t>acct.getBalance</w:t>
      </w:r>
      <w:proofErr w:type="spellEnd"/>
      <w:r w:rsidR="00C02836">
        <w:t>()</w:t>
      </w:r>
    </w:p>
    <w:p w14:paraId="0ECCD7A2" w14:textId="77777777" w:rsidR="00C02836" w:rsidRDefault="00F17049" w:rsidP="00C02836">
      <w:pPr>
        <w:pStyle w:val="CodeExample"/>
      </w:pPr>
      <w:r>
        <w:t xml:space="preserve">      </w:t>
      </w:r>
      <w:proofErr w:type="spellStart"/>
      <w:proofErr w:type="gramStart"/>
      <w:r w:rsidR="00C02836">
        <w:t>acct.deposit</w:t>
      </w:r>
      <w:proofErr w:type="spellEnd"/>
      <w:r w:rsidR="00C02836">
        <w:t>(</w:t>
      </w:r>
      <w:proofErr w:type="spellStart"/>
      <w:proofErr w:type="gramEnd"/>
      <w:r w:rsidR="00C02836">
        <w:t>amt</w:t>
      </w:r>
      <w:proofErr w:type="spellEnd"/>
      <w:r w:rsidR="00C02836">
        <w:t>)</w:t>
      </w:r>
    </w:p>
    <w:p w14:paraId="63791926" w14:textId="77777777" w:rsidR="00C02836" w:rsidRDefault="00F17049" w:rsidP="00C02836">
      <w:pPr>
        <w:pStyle w:val="CodeExample"/>
      </w:pPr>
      <w:r>
        <w:t xml:space="preserve">      </w:t>
      </w:r>
      <w:proofErr w:type="spellStart"/>
      <w:proofErr w:type="gramStart"/>
      <w:r w:rsidR="00C02836">
        <w:t>acct.getBalance</w:t>
      </w:r>
      <w:proofErr w:type="spellEnd"/>
      <w:r w:rsidR="00C02836">
        <w:t>(</w:t>
      </w:r>
      <w:proofErr w:type="gramEnd"/>
      <w:r w:rsidR="00C02836">
        <w:t xml:space="preserve">) == </w:t>
      </w:r>
      <w:proofErr w:type="spellStart"/>
      <w:r w:rsidR="00C02836">
        <w:t>oldBalance</w:t>
      </w:r>
      <w:proofErr w:type="spellEnd"/>
      <w:r w:rsidR="00C02836">
        <w:t xml:space="preserve"> + </w:t>
      </w:r>
      <w:proofErr w:type="spellStart"/>
      <w:r w:rsidR="00C02836">
        <w:t>amt</w:t>
      </w:r>
      <w:proofErr w:type="spellEnd"/>
    </w:p>
    <w:p w14:paraId="37C6A298" w14:textId="77777777" w:rsidR="00C02836" w:rsidRDefault="00F17049" w:rsidP="00C02836">
      <w:pPr>
        <w:pStyle w:val="CodeExample"/>
      </w:pPr>
      <w:r>
        <w:t xml:space="preserve">    </w:t>
      </w:r>
      <w:r w:rsidR="00C02836">
        <w:t>}</w:t>
      </w:r>
    </w:p>
    <w:p w14:paraId="5A586840" w14:textId="77777777" w:rsidR="00C02836" w:rsidRDefault="00F17049" w:rsidP="00C02836">
      <w:pPr>
        <w:pStyle w:val="CodeExample"/>
      </w:pPr>
      <w:r>
        <w:t xml:space="preserve">  </w:t>
      </w:r>
      <w:r w:rsidR="00C02836">
        <w:t>}</w:t>
      </w:r>
    </w:p>
    <w:p w14:paraId="0CA44096" w14:textId="77777777" w:rsidR="00F17049" w:rsidRDefault="00F17049" w:rsidP="00C02836">
      <w:pPr>
        <w:pStyle w:val="CodeExample"/>
      </w:pPr>
      <w:r>
        <w:t>}</w:t>
      </w:r>
    </w:p>
    <w:p w14:paraId="144E6C19" w14:textId="77777777" w:rsidR="004A68FD" w:rsidRDefault="004A68FD" w:rsidP="004A68FD"/>
    <w:p w14:paraId="1F95B800" w14:textId="77777777" w:rsidR="004A68FD" w:rsidRDefault="004A68FD" w:rsidP="004A68FD">
      <w:r>
        <w:t xml:space="preserve">There’s very little difference between the two examples above; creating the arbitrary object once the generator function already exists is </w:t>
      </w:r>
      <w:r w:rsidR="00DC62A5">
        <w:t>rather easy</w:t>
      </w:r>
      <w:r>
        <w:t xml:space="preserve">, and later the generator function is not passed as a parameter to </w:t>
      </w:r>
      <w:proofErr w:type="spellStart"/>
      <w:r w:rsidRPr="004A68FD">
        <w:rPr>
          <w:i/>
        </w:rPr>
        <w:t>Prop.forAll</w:t>
      </w:r>
      <w:proofErr w:type="spellEnd"/>
      <w:r>
        <w:t xml:space="preserve"> anymore.</w:t>
      </w:r>
    </w:p>
    <w:p w14:paraId="4DC0A553" w14:textId="77777777" w:rsidR="00203F1F" w:rsidRDefault="004A68FD" w:rsidP="004A68FD">
      <w:r>
        <w:lastRenderedPageBreak/>
        <w:t xml:space="preserve">The rest of the sample code contains property checks built not unlike the examples described so far, where the arbitrary generator of Account objects is used </w:t>
      </w:r>
      <w:r w:rsidR="00203F1F">
        <w:t>as part of property checks that validate certain functionality as in the “Rate-</w:t>
      </w:r>
      <w:proofErr w:type="spellStart"/>
      <w:r w:rsidR="00203F1F">
        <w:t>highbalance</w:t>
      </w:r>
      <w:proofErr w:type="spellEnd"/>
      <w:r w:rsidR="00203F1F">
        <w:t>”, “Rate-</w:t>
      </w:r>
      <w:proofErr w:type="spellStart"/>
      <w:r w:rsidR="00203F1F">
        <w:t>highAge</w:t>
      </w:r>
      <w:proofErr w:type="spellEnd"/>
      <w:r w:rsidR="00203F1F">
        <w:t>” and “</w:t>
      </w:r>
      <w:proofErr w:type="spellStart"/>
      <w:r w:rsidR="00203F1F">
        <w:t>CreditInterest</w:t>
      </w:r>
      <w:proofErr w:type="spellEnd"/>
      <w:r w:rsidR="00203F1F">
        <w:t xml:space="preserve">” property checks. </w:t>
      </w:r>
    </w:p>
    <w:p w14:paraId="72934C5F" w14:textId="77777777" w:rsidR="004A68FD" w:rsidRDefault="00203F1F" w:rsidP="004A68FD">
      <w:r>
        <w:t>The “Rate-</w:t>
      </w:r>
      <w:proofErr w:type="spellStart"/>
      <w:r>
        <w:t>lowBalance</w:t>
      </w:r>
      <w:proofErr w:type="spellEnd"/>
      <w:r>
        <w:t xml:space="preserve">, </w:t>
      </w:r>
      <w:proofErr w:type="spellStart"/>
      <w:r>
        <w:t>lowAge</w:t>
      </w:r>
      <w:proofErr w:type="spellEnd"/>
      <w:r>
        <w:t>” property check uses a custom generator that is scoped to remain within the boundaries of that one specific property check:</w:t>
      </w:r>
    </w:p>
    <w:p w14:paraId="17E5D5F2" w14:textId="77777777" w:rsidR="00F17049" w:rsidRDefault="00F17049" w:rsidP="00203F1F">
      <w:pPr>
        <w:pStyle w:val="CodeExample"/>
      </w:pPr>
      <w:proofErr w:type="gramStart"/>
      <w:r>
        <w:t>object</w:t>
      </w:r>
      <w:proofErr w:type="gramEnd"/>
      <w:r>
        <w:t xml:space="preserve"> </w:t>
      </w:r>
      <w:proofErr w:type="spellStart"/>
      <w:r>
        <w:t>RateLowBalanceLowAgeSpecification</w:t>
      </w:r>
      <w:proofErr w:type="spellEnd"/>
      <w:r>
        <w:t xml:space="preserve"> extends Properties("Low balance, low age spec") {</w:t>
      </w:r>
    </w:p>
    <w:p w14:paraId="674D5B16" w14:textId="77777777" w:rsidR="00F17049" w:rsidRDefault="00F17049" w:rsidP="00203F1F">
      <w:pPr>
        <w:pStyle w:val="CodeExample"/>
      </w:pPr>
      <w:r>
        <w:t xml:space="preserve">  </w:t>
      </w:r>
      <w:proofErr w:type="gramStart"/>
      <w:r>
        <w:t>import</w:t>
      </w:r>
      <w:proofErr w:type="gramEnd"/>
      <w:r>
        <w:t xml:space="preserve"> </w:t>
      </w:r>
      <w:proofErr w:type="spellStart"/>
      <w:r>
        <w:t>com.company.account.Account</w:t>
      </w:r>
      <w:proofErr w:type="spellEnd"/>
      <w:r>
        <w:t>._</w:t>
      </w:r>
    </w:p>
    <w:p w14:paraId="1DAC4159" w14:textId="77777777" w:rsidR="00203F1F" w:rsidRDefault="00F17049" w:rsidP="00203F1F">
      <w:pPr>
        <w:pStyle w:val="CodeExample"/>
      </w:pPr>
      <w:r>
        <w:t xml:space="preserve">  </w:t>
      </w:r>
      <w:proofErr w:type="gramStart"/>
      <w:r w:rsidR="00203F1F">
        <w:t>property(</w:t>
      </w:r>
      <w:proofErr w:type="gramEnd"/>
      <w:r w:rsidR="00203F1F">
        <w:t>"Rate-</w:t>
      </w:r>
      <w:proofErr w:type="spellStart"/>
      <w:r w:rsidR="00203F1F">
        <w:t>lowBalance</w:t>
      </w:r>
      <w:proofErr w:type="spellEnd"/>
      <w:r w:rsidR="00203F1F">
        <w:t xml:space="preserve">, </w:t>
      </w:r>
      <w:proofErr w:type="spellStart"/>
      <w:r w:rsidR="00203F1F">
        <w:t>lowAge</w:t>
      </w:r>
      <w:proofErr w:type="spellEnd"/>
      <w:r w:rsidR="00203F1F">
        <w:t>") = {</w:t>
      </w:r>
    </w:p>
    <w:p w14:paraId="7453AB73" w14:textId="77777777" w:rsidR="00203F1F" w:rsidRDefault="00F17049" w:rsidP="00203F1F">
      <w:pPr>
        <w:pStyle w:val="CodeExample"/>
      </w:pPr>
      <w:r>
        <w:t xml:space="preserve">    </w:t>
      </w:r>
      <w:proofErr w:type="spellStart"/>
      <w:proofErr w:type="gramStart"/>
      <w:r w:rsidR="00203F1F">
        <w:t>val</w:t>
      </w:r>
      <w:proofErr w:type="spellEnd"/>
      <w:proofErr w:type="gramEnd"/>
      <w:r w:rsidR="00203F1F">
        <w:t xml:space="preserve"> gen = </w:t>
      </w:r>
      <w:proofErr w:type="spellStart"/>
      <w:r w:rsidR="00203F1F">
        <w:t>genAccount</w:t>
      </w:r>
      <w:proofErr w:type="spellEnd"/>
      <w:r w:rsidR="00203F1F">
        <w:t>(MAX_ID, GOLD_AGE - 1, GOLD_BALANCE - .01)</w:t>
      </w:r>
    </w:p>
    <w:p w14:paraId="48E55CDA" w14:textId="77777777" w:rsidR="00F17049" w:rsidRDefault="00F17049" w:rsidP="00203F1F">
      <w:pPr>
        <w:pStyle w:val="CodeExample"/>
      </w:pPr>
      <w:r>
        <w:t xml:space="preserve">    </w:t>
      </w:r>
      <w:proofErr w:type="spellStart"/>
      <w:proofErr w:type="gramStart"/>
      <w:r w:rsidR="00203F1F">
        <w:t>forAll</w:t>
      </w:r>
      <w:proofErr w:type="spellEnd"/>
      <w:r w:rsidR="00203F1F">
        <w:t>(</w:t>
      </w:r>
      <w:proofErr w:type="gramEnd"/>
      <w:r w:rsidR="00203F1F">
        <w:t>gen) {</w:t>
      </w:r>
      <w:r>
        <w:t xml:space="preserve">  </w:t>
      </w:r>
    </w:p>
    <w:p w14:paraId="2227FDA0" w14:textId="77777777" w:rsidR="00203F1F" w:rsidRDefault="00F17049" w:rsidP="00203F1F">
      <w:pPr>
        <w:pStyle w:val="CodeExample"/>
      </w:pPr>
      <w:r>
        <w:t xml:space="preserve">      </w:t>
      </w:r>
      <w:proofErr w:type="gramStart"/>
      <w:r w:rsidR="00203F1F">
        <w:t>acct</w:t>
      </w:r>
      <w:proofErr w:type="gramEnd"/>
      <w:r w:rsidR="00203F1F">
        <w:t>: Account =&gt;</w:t>
      </w:r>
      <w:r w:rsidR="003D1F12">
        <w:t xml:space="preserve"> </w:t>
      </w:r>
      <w:proofErr w:type="spellStart"/>
      <w:r w:rsidR="00203F1F">
        <w:t>acct.getRate</w:t>
      </w:r>
      <w:proofErr w:type="spellEnd"/>
      <w:r w:rsidR="00203F1F">
        <w:t>() == STD_INTEREST</w:t>
      </w:r>
    </w:p>
    <w:p w14:paraId="7339A236" w14:textId="77777777" w:rsidR="00203F1F" w:rsidRDefault="00F17049" w:rsidP="00203F1F">
      <w:pPr>
        <w:pStyle w:val="CodeExample"/>
      </w:pPr>
      <w:r>
        <w:t xml:space="preserve">    </w:t>
      </w:r>
      <w:r w:rsidR="00203F1F">
        <w:t>}</w:t>
      </w:r>
    </w:p>
    <w:p w14:paraId="0510EF93" w14:textId="77777777" w:rsidR="00F17049" w:rsidRDefault="00F17049" w:rsidP="00203F1F">
      <w:pPr>
        <w:pStyle w:val="CodeExample"/>
      </w:pPr>
      <w:r>
        <w:t xml:space="preserve">  }</w:t>
      </w:r>
    </w:p>
    <w:p w14:paraId="75C39AEA" w14:textId="77777777" w:rsidR="00203F1F" w:rsidRDefault="00203F1F" w:rsidP="00203F1F">
      <w:pPr>
        <w:pStyle w:val="CodeExample"/>
      </w:pPr>
      <w:r>
        <w:t>}</w:t>
      </w:r>
    </w:p>
    <w:p w14:paraId="6C1AEBE8" w14:textId="77777777" w:rsidR="00950FC2" w:rsidRDefault="00950FC2" w:rsidP="004A68FD"/>
    <w:p w14:paraId="5FD90882" w14:textId="77777777" w:rsidR="00203F1F" w:rsidRDefault="00203F1F" w:rsidP="004A68FD">
      <w:r>
        <w:t xml:space="preserve">In this example, we are using the custom generator of Account objects with </w:t>
      </w:r>
      <w:r w:rsidR="00DC62A5">
        <w:t>some</w:t>
      </w:r>
      <w:r>
        <w:t xml:space="preserve"> very specific values, and it is kept within the local scope because it is not used in any other property check</w:t>
      </w:r>
      <w:r w:rsidR="00DC62A5">
        <w:t>.</w:t>
      </w:r>
    </w:p>
    <w:p w14:paraId="24284C5A" w14:textId="77777777" w:rsidR="00203F1F" w:rsidRDefault="00203F1F" w:rsidP="004A68FD">
      <w:r>
        <w:t>Since the Java code is using exceptions for handling some error scenarios, lastly the “</w:t>
      </w:r>
      <w:proofErr w:type="spellStart"/>
      <w:r>
        <w:t>Widthdraw</w:t>
      </w:r>
      <w:proofErr w:type="spellEnd"/>
      <w:r>
        <w:t xml:space="preserve">-overdraft” property check uses </w:t>
      </w:r>
      <w:proofErr w:type="spellStart"/>
      <w:r w:rsidRPr="00DC62A5">
        <w:rPr>
          <w:i/>
        </w:rPr>
        <w:t>Prop.throws</w:t>
      </w:r>
      <w:proofErr w:type="spellEnd"/>
      <w:r>
        <w:t xml:space="preserve"> to add a condition that validates that the code throws exceptions under certain circumstances:</w:t>
      </w:r>
    </w:p>
    <w:p w14:paraId="3905EC77" w14:textId="77777777" w:rsidR="00F17049" w:rsidRDefault="00F17049" w:rsidP="00013EE2">
      <w:pPr>
        <w:pStyle w:val="CodeExample"/>
      </w:pPr>
      <w:proofErr w:type="gramStart"/>
      <w:r>
        <w:t>import</w:t>
      </w:r>
      <w:proofErr w:type="gramEnd"/>
      <w:r>
        <w:t xml:space="preserve"> </w:t>
      </w:r>
      <w:proofErr w:type="spellStart"/>
      <w:r>
        <w:t>org.scalacheck.Prop</w:t>
      </w:r>
      <w:proofErr w:type="spellEnd"/>
    </w:p>
    <w:p w14:paraId="334D6DEB" w14:textId="77777777" w:rsidR="00F17049" w:rsidRDefault="00F17049" w:rsidP="00013EE2">
      <w:pPr>
        <w:pStyle w:val="CodeExample"/>
      </w:pPr>
      <w:proofErr w:type="gramStart"/>
      <w:r>
        <w:t>object</w:t>
      </w:r>
      <w:proofErr w:type="gramEnd"/>
      <w:r>
        <w:t xml:space="preserve"> </w:t>
      </w:r>
      <w:proofErr w:type="spellStart"/>
      <w:r>
        <w:t>WithdrawOverdraftSpecification</w:t>
      </w:r>
      <w:proofErr w:type="spellEnd"/>
      <w:r>
        <w:t xml:space="preserve"> extends Properties("Withdraw overdraft spec") {</w:t>
      </w:r>
    </w:p>
    <w:p w14:paraId="3C7E9E4C" w14:textId="77777777" w:rsidR="00F17049" w:rsidRDefault="00F17049" w:rsidP="00013EE2">
      <w:pPr>
        <w:pStyle w:val="CodeExample"/>
      </w:pPr>
      <w:r>
        <w:t xml:space="preserve">  </w:t>
      </w:r>
      <w:proofErr w:type="gramStart"/>
      <w:r>
        <w:t>import</w:t>
      </w:r>
      <w:proofErr w:type="gramEnd"/>
      <w:r>
        <w:t xml:space="preserve"> </w:t>
      </w:r>
      <w:proofErr w:type="spellStart"/>
      <w:r>
        <w:t>com.company.account.InsufficientFundsException</w:t>
      </w:r>
      <w:proofErr w:type="spellEnd"/>
    </w:p>
    <w:p w14:paraId="608B9FDA" w14:textId="77777777" w:rsidR="00F17049" w:rsidRPr="00013EE2" w:rsidRDefault="00F17049" w:rsidP="00013EE2">
      <w:pPr>
        <w:pStyle w:val="CodeExample"/>
      </w:pPr>
      <w:r>
        <w:t xml:space="preserve">  </w:t>
      </w:r>
      <w:proofErr w:type="gramStart"/>
      <w:r w:rsidR="00013EE2" w:rsidRPr="00013EE2">
        <w:t>property(</w:t>
      </w:r>
      <w:proofErr w:type="gramEnd"/>
      <w:r w:rsidR="00013EE2" w:rsidRPr="00013EE2">
        <w:t xml:space="preserve">"Withdraw-overdraft") = </w:t>
      </w:r>
      <w:proofErr w:type="spellStart"/>
      <w:r w:rsidR="00013EE2" w:rsidRPr="00013EE2">
        <w:t>forAll</w:t>
      </w:r>
      <w:proofErr w:type="spellEnd"/>
      <w:r w:rsidR="00013EE2" w:rsidRPr="00013EE2">
        <w:t>(</w:t>
      </w:r>
      <w:proofErr w:type="spellStart"/>
      <w:r w:rsidR="00013EE2" w:rsidRPr="00013EE2">
        <w:t>genAcctAmt</w:t>
      </w:r>
      <w:proofErr w:type="spellEnd"/>
      <w:r w:rsidR="00013EE2" w:rsidRPr="00013EE2">
        <w:t>) {</w:t>
      </w:r>
    </w:p>
    <w:p w14:paraId="67804AA8" w14:textId="77777777" w:rsidR="00013EE2" w:rsidRPr="00013EE2" w:rsidRDefault="00F17049" w:rsidP="00013EE2">
      <w:pPr>
        <w:pStyle w:val="CodeExample"/>
      </w:pPr>
      <w:r>
        <w:t xml:space="preserve">    </w:t>
      </w:r>
      <w:proofErr w:type="gramStart"/>
      <w:r w:rsidR="00013EE2" w:rsidRPr="00013EE2">
        <w:t>case</w:t>
      </w:r>
      <w:proofErr w:type="gramEnd"/>
      <w:r w:rsidR="00013EE2" w:rsidRPr="00013EE2">
        <w:t xml:space="preserve"> (acct: Account, </w:t>
      </w:r>
      <w:proofErr w:type="spellStart"/>
      <w:r w:rsidR="00013EE2" w:rsidRPr="00013EE2">
        <w:t>amt</w:t>
      </w:r>
      <w:proofErr w:type="spellEnd"/>
      <w:r w:rsidR="00013EE2" w:rsidRPr="00013EE2">
        <w:t>: Double) =&gt;</w:t>
      </w:r>
    </w:p>
    <w:p w14:paraId="3FBCEE6A" w14:textId="77777777" w:rsidR="00013EE2" w:rsidRPr="00013EE2" w:rsidRDefault="00F17049" w:rsidP="00013EE2">
      <w:pPr>
        <w:pStyle w:val="CodeExample"/>
      </w:pPr>
      <w:r>
        <w:t xml:space="preserve">      </w:t>
      </w:r>
      <w:proofErr w:type="spellStart"/>
      <w:proofErr w:type="gramStart"/>
      <w:r w:rsidR="00013EE2" w:rsidRPr="00013EE2">
        <w:t>amt</w:t>
      </w:r>
      <w:proofErr w:type="spellEnd"/>
      <w:proofErr w:type="gramEnd"/>
      <w:r w:rsidR="003D1F12">
        <w:t xml:space="preserve"> </w:t>
      </w:r>
      <w:r w:rsidR="00013EE2" w:rsidRPr="00013EE2">
        <w:t>&gt;</w:t>
      </w:r>
      <w:r w:rsidR="003D1F12">
        <w:t xml:space="preserve"> </w:t>
      </w:r>
      <w:proofErr w:type="spellStart"/>
      <w:r w:rsidR="00013EE2" w:rsidRPr="00013EE2">
        <w:t>acct.getBalance</w:t>
      </w:r>
      <w:proofErr w:type="spellEnd"/>
      <w:r w:rsidR="00013EE2" w:rsidRPr="00013EE2">
        <w:t>() ==&gt; {</w:t>
      </w:r>
    </w:p>
    <w:p w14:paraId="4E133B1D" w14:textId="77777777" w:rsidR="00013EE2" w:rsidRPr="00013EE2" w:rsidRDefault="00F17049" w:rsidP="00013EE2">
      <w:pPr>
        <w:pStyle w:val="CodeExample"/>
      </w:pPr>
      <w:r>
        <w:t xml:space="preserve">      </w:t>
      </w:r>
      <w:proofErr w:type="spellStart"/>
      <w:proofErr w:type="gramStart"/>
      <w:r w:rsidR="00013EE2" w:rsidRPr="00013EE2">
        <w:t>val</w:t>
      </w:r>
      <w:proofErr w:type="spellEnd"/>
      <w:proofErr w:type="gramEnd"/>
      <w:r w:rsidR="003D1F12">
        <w:t xml:space="preserve"> </w:t>
      </w:r>
      <w:proofErr w:type="spellStart"/>
      <w:r w:rsidR="00013EE2" w:rsidRPr="00013EE2">
        <w:t>oldBalance</w:t>
      </w:r>
      <w:proofErr w:type="spellEnd"/>
      <w:r w:rsidR="00013EE2" w:rsidRPr="00013EE2">
        <w:t xml:space="preserve"> = </w:t>
      </w:r>
      <w:proofErr w:type="spellStart"/>
      <w:r w:rsidR="00013EE2" w:rsidRPr="00013EE2">
        <w:t>acct.getBalance</w:t>
      </w:r>
      <w:proofErr w:type="spellEnd"/>
      <w:r w:rsidR="00013EE2" w:rsidRPr="00013EE2">
        <w:t>()</w:t>
      </w:r>
    </w:p>
    <w:p w14:paraId="52CFA2DF" w14:textId="77777777" w:rsidR="00013EE2" w:rsidRPr="00013EE2" w:rsidRDefault="00F17049" w:rsidP="00013EE2">
      <w:pPr>
        <w:pStyle w:val="CodeExample"/>
      </w:pPr>
      <w:r>
        <w:t xml:space="preserve">      </w:t>
      </w:r>
      <w:proofErr w:type="spellStart"/>
      <w:proofErr w:type="gramStart"/>
      <w:r w:rsidR="00013EE2" w:rsidRPr="00013EE2">
        <w:t>Prop.throws</w:t>
      </w:r>
      <w:proofErr w:type="spellEnd"/>
      <w:r w:rsidR="00013EE2" w:rsidRPr="00013EE2">
        <w:t>(</w:t>
      </w:r>
      <w:proofErr w:type="spellStart"/>
      <w:proofErr w:type="gramEnd"/>
      <w:r w:rsidR="00013EE2" w:rsidRPr="00013EE2">
        <w:t>acct.withdraw</w:t>
      </w:r>
      <w:proofErr w:type="spellEnd"/>
      <w:r w:rsidR="00013EE2" w:rsidRPr="00013EE2">
        <w:t>(</w:t>
      </w:r>
      <w:proofErr w:type="spellStart"/>
      <w:r w:rsidR="00013EE2" w:rsidRPr="00013EE2">
        <w:t>amt</w:t>
      </w:r>
      <w:proofErr w:type="spellEnd"/>
      <w:r w:rsidR="00013EE2" w:rsidRPr="00013EE2">
        <w:t xml:space="preserve">), </w:t>
      </w:r>
      <w:proofErr w:type="spellStart"/>
      <w:r w:rsidR="00013EE2" w:rsidRPr="00013EE2">
        <w:t>classOf</w:t>
      </w:r>
      <w:proofErr w:type="spellEnd"/>
      <w:r w:rsidR="00013EE2" w:rsidRPr="00013EE2">
        <w:t>[</w:t>
      </w:r>
      <w:proofErr w:type="spellStart"/>
      <w:r w:rsidR="00013EE2" w:rsidRPr="00013EE2">
        <w:t>InsufficientFundsException</w:t>
      </w:r>
      <w:proofErr w:type="spellEnd"/>
      <w:r w:rsidR="00013EE2" w:rsidRPr="00013EE2">
        <w:t>]) &amp;&amp;</w:t>
      </w:r>
      <w:r w:rsidR="003D1F12">
        <w:t xml:space="preserve"> </w:t>
      </w:r>
      <w:proofErr w:type="spellStart"/>
      <w:r w:rsidR="00013EE2" w:rsidRPr="00013EE2">
        <w:t>acct.getBalance</w:t>
      </w:r>
      <w:proofErr w:type="spellEnd"/>
      <w:r w:rsidR="00013EE2" w:rsidRPr="00013EE2">
        <w:t xml:space="preserve">() == </w:t>
      </w:r>
      <w:proofErr w:type="spellStart"/>
      <w:r w:rsidR="00013EE2" w:rsidRPr="00013EE2">
        <w:t>oldBalance</w:t>
      </w:r>
      <w:proofErr w:type="spellEnd"/>
    </w:p>
    <w:p w14:paraId="02A82EF7" w14:textId="77777777" w:rsidR="00013EE2" w:rsidRDefault="00F17049" w:rsidP="00013EE2">
      <w:pPr>
        <w:pStyle w:val="CodeExample"/>
      </w:pPr>
      <w:r>
        <w:t xml:space="preserve">    </w:t>
      </w:r>
      <w:r w:rsidR="00013EE2" w:rsidRPr="00013EE2">
        <w:t>}</w:t>
      </w:r>
    </w:p>
    <w:p w14:paraId="091E6711" w14:textId="77777777" w:rsidR="00F17049" w:rsidRPr="00013EE2" w:rsidRDefault="00F17049" w:rsidP="00013EE2">
      <w:pPr>
        <w:pStyle w:val="CodeExample"/>
      </w:pPr>
      <w:r>
        <w:t xml:space="preserve">  }</w:t>
      </w:r>
    </w:p>
    <w:p w14:paraId="6E64A688" w14:textId="77777777" w:rsidR="00013EE2" w:rsidRDefault="00013EE2" w:rsidP="00013EE2">
      <w:pPr>
        <w:pStyle w:val="CodeExample"/>
      </w:pPr>
      <w:r w:rsidRPr="00013EE2">
        <w:t>}</w:t>
      </w:r>
    </w:p>
    <w:p w14:paraId="26559873" w14:textId="77777777" w:rsidR="00364995" w:rsidRDefault="00364995" w:rsidP="00C9478A"/>
    <w:p w14:paraId="3CC63172" w14:textId="77777777" w:rsidR="00C9478A" w:rsidRPr="00C9478A" w:rsidRDefault="00C9478A" w:rsidP="00C9478A">
      <w:r>
        <w:t xml:space="preserve">The previous property check will only run when the given random amount is greater than the remaining balance in the account; if this condition is fulfilled, </w:t>
      </w:r>
      <w:r w:rsidR="00013EE2">
        <w:t xml:space="preserve">the code will use </w:t>
      </w:r>
      <w:proofErr w:type="spellStart"/>
      <w:r w:rsidR="00013EE2" w:rsidRPr="00013EE2">
        <w:rPr>
          <w:i/>
        </w:rPr>
        <w:t>Prop.throws</w:t>
      </w:r>
      <w:proofErr w:type="spellEnd"/>
      <w:r w:rsidR="00013EE2">
        <w:t xml:space="preserve"> to ensure that the when calling the </w:t>
      </w:r>
      <w:proofErr w:type="spellStart"/>
      <w:r w:rsidR="00013EE2" w:rsidRPr="00013EE2">
        <w:rPr>
          <w:i/>
        </w:rPr>
        <w:t>Account.withdraw</w:t>
      </w:r>
      <w:proofErr w:type="spellEnd"/>
      <w:r w:rsidR="00013EE2">
        <w:t xml:space="preserve"> method, an exception of type </w:t>
      </w:r>
      <w:proofErr w:type="spellStart"/>
      <w:r w:rsidR="00013EE2" w:rsidRPr="00013EE2">
        <w:rPr>
          <w:i/>
        </w:rPr>
        <w:t>InsufficientFundsException</w:t>
      </w:r>
      <w:proofErr w:type="spellEnd"/>
      <w:r w:rsidR="00013EE2">
        <w:t xml:space="preserve"> is thrown </w:t>
      </w:r>
      <w:r w:rsidR="00DC62A5">
        <w:t>every time when</w:t>
      </w:r>
      <w:r w:rsidR="00013EE2">
        <w:t xml:space="preserve"> the amount withdrawn is greater than the current amount in the account.</w:t>
      </w:r>
    </w:p>
    <w:p w14:paraId="1A63A8B3" w14:textId="77777777" w:rsidR="00FD1BBF" w:rsidRDefault="00FD1BBF" w:rsidP="00FD1BBF">
      <w:pPr>
        <w:pStyle w:val="Heading2"/>
      </w:pPr>
      <w:bookmarkStart w:id="153" w:name="_Toc308702064"/>
      <w:bookmarkStart w:id="154" w:name="_Toc324842733"/>
      <w:bookmarkStart w:id="155" w:name="_Toc324843770"/>
      <w:r>
        <w:t>Using ScalaCheck with Scala Specs</w:t>
      </w:r>
      <w:bookmarkEnd w:id="151"/>
      <w:bookmarkEnd w:id="152"/>
      <w:bookmarkEnd w:id="153"/>
      <w:bookmarkEnd w:id="154"/>
      <w:bookmarkEnd w:id="155"/>
    </w:p>
    <w:p w14:paraId="7C4B9D09" w14:textId="77777777" w:rsidR="00B92E00" w:rsidRDefault="00670BD5" w:rsidP="00FD1BBF">
      <w:r>
        <w:t xml:space="preserve">The </w:t>
      </w:r>
      <w:r w:rsidR="00FD1BBF">
        <w:t>Specs</w:t>
      </w:r>
      <w:r>
        <w:t xml:space="preserve"> </w:t>
      </w:r>
      <w:r w:rsidR="00F06544">
        <w:t xml:space="preserve">behavior-driven design </w:t>
      </w:r>
      <w:r>
        <w:t>library</w:t>
      </w:r>
      <w:r w:rsidR="00FD1BBF">
        <w:t xml:space="preserve"> </w:t>
      </w:r>
      <w:r w:rsidR="00F06544">
        <w:t xml:space="preserve">also </w:t>
      </w:r>
      <w:r w:rsidR="00FD1BBF">
        <w:t xml:space="preserve">provides integration of </w:t>
      </w:r>
      <w:proofErr w:type="spellStart"/>
      <w:r w:rsidR="00FD1BBF">
        <w:t>ScalaCheck’s</w:t>
      </w:r>
      <w:proofErr w:type="spellEnd"/>
      <w:r w:rsidR="00FD1BBF">
        <w:t xml:space="preserve"> properties when mixing in the </w:t>
      </w:r>
      <w:r w:rsidR="00FD1BBF" w:rsidRPr="00DC62A5">
        <w:rPr>
          <w:i/>
        </w:rPr>
        <w:t>ScalaCheck</w:t>
      </w:r>
      <w:r w:rsidR="00FD1BBF">
        <w:t xml:space="preserve"> trait. </w:t>
      </w:r>
      <w:r w:rsidR="0092665E">
        <w:t xml:space="preserve">The example code below can be found in the </w:t>
      </w:r>
      <w:proofErr w:type="spellStart"/>
      <w:r w:rsidR="0092665E" w:rsidRPr="0092665E">
        <w:rPr>
          <w:b/>
        </w:rPr>
        <w:t>scalacheck</w:t>
      </w:r>
      <w:proofErr w:type="spellEnd"/>
      <w:r w:rsidR="0092665E" w:rsidRPr="0092665E">
        <w:rPr>
          <w:b/>
        </w:rPr>
        <w:t>-integration-specs</w:t>
      </w:r>
      <w:r w:rsidR="0092665E">
        <w:t xml:space="preserve"> folder.</w:t>
      </w:r>
      <w:r w:rsidR="00617E73">
        <w:t xml:space="preserve"> </w:t>
      </w:r>
    </w:p>
    <w:p w14:paraId="7BD46371" w14:textId="77777777" w:rsidR="00FD1BBF" w:rsidRDefault="001D35AE" w:rsidP="00FD1BBF">
      <w:r>
        <w:t xml:space="preserve">In order to run the snippets below, switch to the </w:t>
      </w:r>
      <w:proofErr w:type="spellStart"/>
      <w:r>
        <w:t>scalacheck</w:t>
      </w:r>
      <w:proofErr w:type="spellEnd"/>
      <w:r>
        <w:t>-integration-specs folder and run the following command: “</w:t>
      </w:r>
      <w:proofErr w:type="spellStart"/>
      <w:r>
        <w:t>sbt</w:t>
      </w:r>
      <w:proofErr w:type="spellEnd"/>
      <w:r>
        <w:t xml:space="preserve"> update compile console” (essentially, we are telling SBT to update/download the project dependencies, compile the code and start a Scala console, all in one single command).</w:t>
      </w:r>
    </w:p>
    <w:p w14:paraId="1DF7EBF3" w14:textId="77777777" w:rsidR="00FD1BBF" w:rsidRDefault="00FD1BBF" w:rsidP="00FD1BBF">
      <w:r>
        <w:t>Specs2</w:t>
      </w:r>
      <w:r w:rsidR="00DC62A5">
        <w:t>’s</w:t>
      </w:r>
      <w:r w:rsidR="008927B6">
        <w:t xml:space="preserve"> </w:t>
      </w:r>
      <w:r>
        <w:rPr>
          <w:i/>
        </w:rPr>
        <w:t>expectations</w:t>
      </w:r>
      <w:r>
        <w:t xml:space="preserve"> when using ScalaCheck properties are written by providing the property function to </w:t>
      </w:r>
      <w:proofErr w:type="spellStart"/>
      <w:r w:rsidR="0092665E">
        <w:t>Specs’</w:t>
      </w:r>
      <w:r w:rsidR="008927B6">
        <w:t>s</w:t>
      </w:r>
      <w:proofErr w:type="spellEnd"/>
      <w:r w:rsidR="008927B6">
        <w:t xml:space="preserve"> </w:t>
      </w:r>
      <w:r>
        <w:rPr>
          <w:i/>
        </w:rPr>
        <w:t>check</w:t>
      </w:r>
      <w:r>
        <w:t xml:space="preserve"> method:</w:t>
      </w:r>
    </w:p>
    <w:p w14:paraId="4B239388" w14:textId="77777777" w:rsidR="00617E73" w:rsidRDefault="00617E73" w:rsidP="00617E73">
      <w:pPr>
        <w:pStyle w:val="CodeExample"/>
      </w:pPr>
      <w:proofErr w:type="gramStart"/>
      <w:r>
        <w:lastRenderedPageBreak/>
        <w:t>import</w:t>
      </w:r>
      <w:proofErr w:type="gramEnd"/>
      <w:r>
        <w:t xml:space="preserve"> org.specs2.mutable._</w:t>
      </w:r>
    </w:p>
    <w:p w14:paraId="2EDFA279" w14:textId="77777777" w:rsidR="00617E73" w:rsidRDefault="00617E73" w:rsidP="00617E73">
      <w:pPr>
        <w:pStyle w:val="CodeExample"/>
      </w:pPr>
      <w:proofErr w:type="gramStart"/>
      <w:r>
        <w:t>import</w:t>
      </w:r>
      <w:proofErr w:type="gramEnd"/>
      <w:r>
        <w:t xml:space="preserve"> org.specs2.ScalaCheck</w:t>
      </w:r>
    </w:p>
    <w:p w14:paraId="5468BC2B" w14:textId="77777777" w:rsidR="00617E73" w:rsidRDefault="000C7814" w:rsidP="00617E73">
      <w:pPr>
        <w:pStyle w:val="CodeExample"/>
      </w:pPr>
      <w:proofErr w:type="gramStart"/>
      <w:r>
        <w:t>object</w:t>
      </w:r>
      <w:proofErr w:type="gramEnd"/>
      <w:r w:rsidR="00617E73">
        <w:t xml:space="preserve"> </w:t>
      </w:r>
      <w:proofErr w:type="spellStart"/>
      <w:r w:rsidR="00617E73">
        <w:t>SimplePropertySpec</w:t>
      </w:r>
      <w:proofErr w:type="spellEnd"/>
      <w:r w:rsidR="00617E73">
        <w:t xml:space="preserve"> extends Specification with ScalaCheck {</w:t>
      </w:r>
    </w:p>
    <w:p w14:paraId="5107B103" w14:textId="77777777" w:rsidR="00617E73" w:rsidRDefault="00617E73" w:rsidP="00617E73">
      <w:pPr>
        <w:pStyle w:val="CodeExample"/>
      </w:pPr>
      <w:r>
        <w:t xml:space="preserve">  "Strings" should {</w:t>
      </w:r>
    </w:p>
    <w:p w14:paraId="2F1E8F71" w14:textId="77777777" w:rsidR="00FD1BBF" w:rsidRPr="00DB418E" w:rsidRDefault="00617E73" w:rsidP="00FD1BBF">
      <w:pPr>
        <w:pStyle w:val="CodeExample"/>
      </w:pPr>
      <w:r>
        <w:t xml:space="preserve">  </w:t>
      </w:r>
      <w:r w:rsidR="000C7814">
        <w:t xml:space="preserve">  </w:t>
      </w:r>
      <w:r w:rsidR="00FD1BBF" w:rsidRPr="00DB418E">
        <w:t>"</w:t>
      </w:r>
      <w:proofErr w:type="spellStart"/>
      <w:r w:rsidR="00FD1BBF">
        <w:t>String.concat</w:t>
      </w:r>
      <w:proofErr w:type="spellEnd"/>
      <w:r w:rsidR="00FD1BBF">
        <w:t xml:space="preserve"> property</w:t>
      </w:r>
      <w:proofErr w:type="gramStart"/>
      <w:r w:rsidR="00FD1BBF" w:rsidRPr="00DB418E">
        <w:t>" !</w:t>
      </w:r>
      <w:proofErr w:type="gramEnd"/>
      <w:r w:rsidR="007858DA">
        <w:t xml:space="preserve"> </w:t>
      </w:r>
      <w:proofErr w:type="gramStart"/>
      <w:r w:rsidR="00FD1BBF" w:rsidRPr="00DB418E">
        <w:t>check</w:t>
      </w:r>
      <w:proofErr w:type="gramEnd"/>
      <w:r w:rsidR="00FD1BBF" w:rsidRPr="00DB418E">
        <w:t xml:space="preserve"> { (</w:t>
      </w:r>
      <w:proofErr w:type="spellStart"/>
      <w:r w:rsidR="00FD1BBF" w:rsidRPr="00DB418E">
        <w:t>a:String</w:t>
      </w:r>
      <w:proofErr w:type="spellEnd"/>
      <w:r w:rsidR="00FD1BBF" w:rsidRPr="00DB418E">
        <w:t>, b:String) =&gt;</w:t>
      </w:r>
    </w:p>
    <w:p w14:paraId="4271A33D" w14:textId="77777777" w:rsidR="00FD1BBF" w:rsidRPr="00DB418E" w:rsidRDefault="00617E73" w:rsidP="00FD1BBF">
      <w:pPr>
        <w:pStyle w:val="CodeExample"/>
      </w:pPr>
      <w:r>
        <w:t xml:space="preserve">  </w:t>
      </w:r>
      <w:r w:rsidR="000C7814">
        <w:t xml:space="preserve">    </w:t>
      </w:r>
      <w:proofErr w:type="spellStart"/>
      <w:proofErr w:type="gramStart"/>
      <w:r w:rsidR="00FD1BBF" w:rsidRPr="00DB418E">
        <w:t>a.concat</w:t>
      </w:r>
      <w:proofErr w:type="spellEnd"/>
      <w:r w:rsidR="00FD1BBF" w:rsidRPr="00DB418E">
        <w:t>(</w:t>
      </w:r>
      <w:proofErr w:type="gramEnd"/>
      <w:r w:rsidR="00FD1BBF" w:rsidRPr="00DB418E">
        <w:t>b) == a + b</w:t>
      </w:r>
    </w:p>
    <w:p w14:paraId="1C90360D" w14:textId="77777777" w:rsidR="00FD1BBF" w:rsidRDefault="00617E73" w:rsidP="00FD1BBF">
      <w:pPr>
        <w:pStyle w:val="CodeExample"/>
      </w:pPr>
      <w:r>
        <w:t xml:space="preserve">  </w:t>
      </w:r>
      <w:r w:rsidR="000C7814">
        <w:t xml:space="preserve">  </w:t>
      </w:r>
      <w:r w:rsidR="00FD1BBF" w:rsidRPr="00DB418E">
        <w:t>}</w:t>
      </w:r>
    </w:p>
    <w:p w14:paraId="637650DC" w14:textId="77777777" w:rsidR="00617E73" w:rsidRDefault="000C7814" w:rsidP="00FD1BBF">
      <w:pPr>
        <w:pStyle w:val="CodeExample"/>
      </w:pPr>
      <w:r>
        <w:t xml:space="preserve">  </w:t>
      </w:r>
      <w:r w:rsidR="00617E73">
        <w:t>}</w:t>
      </w:r>
    </w:p>
    <w:p w14:paraId="4D08F458" w14:textId="77777777" w:rsidR="000C7814" w:rsidRDefault="000C7814" w:rsidP="00FD1BBF">
      <w:pPr>
        <w:pStyle w:val="CodeExample"/>
      </w:pPr>
      <w:r>
        <w:t>}</w:t>
      </w:r>
    </w:p>
    <w:p w14:paraId="6B92A770" w14:textId="77777777" w:rsidR="00950FC2" w:rsidRDefault="00950FC2" w:rsidP="00950FC2"/>
    <w:p w14:paraId="742E5ADC" w14:textId="77777777" w:rsidR="00950FC2" w:rsidRDefault="00950FC2" w:rsidP="00950FC2">
      <w:r>
        <w:t>Please note how Specs uses! (“</w:t>
      </w:r>
      <w:proofErr w:type="gramStart"/>
      <w:r>
        <w:t>bang</w:t>
      </w:r>
      <w:proofErr w:type="gramEnd"/>
      <w:r>
        <w:t xml:space="preserve">”) as the operator that links </w:t>
      </w:r>
      <w:proofErr w:type="spellStart"/>
      <w:r>
        <w:t>Specs’s</w:t>
      </w:r>
      <w:proofErr w:type="spellEnd"/>
      <w:r>
        <w:t xml:space="preserve"> descriptions with ScalaCheck property check logic. This is specific to Specs and is part of its own domain specific language for writing test specifications.</w:t>
      </w:r>
    </w:p>
    <w:p w14:paraId="3160AEC5" w14:textId="77777777" w:rsidR="00950FC2" w:rsidRDefault="00950FC2" w:rsidP="00FD1BBF">
      <w:r>
        <w:t xml:space="preserve">It is possible to run Specs2 specifications from the command line but we have to use Specs2’s own runner class (we can no longer use the check method as that’s not part of Specs2’s </w:t>
      </w:r>
      <w:r w:rsidRPr="00616F92">
        <w:rPr>
          <w:i/>
        </w:rPr>
        <w:t>Specification</w:t>
      </w:r>
      <w:r>
        <w:t xml:space="preserve"> or </w:t>
      </w:r>
      <w:r w:rsidRPr="00616F92">
        <w:rPr>
          <w:i/>
        </w:rPr>
        <w:t>ScalaCheck</w:t>
      </w:r>
      <w:r>
        <w:t xml:space="preserve"> classes):</w:t>
      </w:r>
    </w:p>
    <w:p w14:paraId="651D975A" w14:textId="77777777" w:rsidR="00950FC2" w:rsidRDefault="00950FC2" w:rsidP="00616F92">
      <w:pPr>
        <w:pStyle w:val="CodeExample"/>
      </w:pPr>
      <w:proofErr w:type="gramStart"/>
      <w:r>
        <w:t>specs2.run(</w:t>
      </w:r>
      <w:proofErr w:type="spellStart"/>
      <w:proofErr w:type="gramEnd"/>
      <w:r>
        <w:t>SimplePropertySpec</w:t>
      </w:r>
      <w:proofErr w:type="spellEnd"/>
      <w:r>
        <w:t>)</w:t>
      </w:r>
    </w:p>
    <w:p w14:paraId="3B444517" w14:textId="77777777" w:rsidR="00950FC2" w:rsidRDefault="00950FC2" w:rsidP="00FD1BBF"/>
    <w:p w14:paraId="451B64B0" w14:textId="77777777" w:rsidR="00950FC2" w:rsidRDefault="00950FC2" w:rsidP="00FD1BBF">
      <w:r>
        <w:t xml:space="preserve">Please note that if running under Windows, the console will display some gibberish where it should be displaying </w:t>
      </w:r>
      <w:proofErr w:type="spellStart"/>
      <w:r>
        <w:t>colours</w:t>
      </w:r>
      <w:proofErr w:type="spellEnd"/>
      <w:r>
        <w:t>, as the Windows console is not compatible with Specs2’s ANSI colors:</w:t>
      </w:r>
    </w:p>
    <w:p w14:paraId="46F28BE7" w14:textId="77777777" w:rsidR="00950FC2" w:rsidRDefault="00950FC2" w:rsidP="00364995">
      <w:pPr>
        <w:pStyle w:val="CodeExample"/>
      </w:pPr>
      <w:proofErr w:type="spellStart"/>
      <w:r>
        <w:t>SimplePropertySpec</w:t>
      </w:r>
      <w:proofErr w:type="spellEnd"/>
    </w:p>
    <w:p w14:paraId="61EE0032" w14:textId="77777777" w:rsidR="00950FC2" w:rsidRDefault="00950FC2" w:rsidP="00364995">
      <w:pPr>
        <w:pStyle w:val="CodeExample"/>
      </w:pPr>
      <w:r>
        <w:t>Strings should</w:t>
      </w:r>
    </w:p>
    <w:p w14:paraId="028A71DB" w14:textId="77777777" w:rsidR="00950FC2" w:rsidRDefault="00950FC2" w:rsidP="00364995">
      <w:pPr>
        <w:pStyle w:val="CodeExample"/>
      </w:pPr>
      <w:proofErr w:type="spellStart"/>
      <w:r>
        <w:t>String.concat</w:t>
      </w:r>
      <w:proofErr w:type="spellEnd"/>
      <w:r>
        <w:t xml:space="preserve"> property</w:t>
      </w:r>
    </w:p>
    <w:p w14:paraId="143EA36C" w14:textId="77777777" w:rsidR="00950FC2" w:rsidRDefault="00950FC2" w:rsidP="00364995">
      <w:pPr>
        <w:pStyle w:val="CodeExample"/>
      </w:pPr>
    </w:p>
    <w:p w14:paraId="421016F1" w14:textId="77777777" w:rsidR="00950FC2" w:rsidRDefault="00950FC2" w:rsidP="00364995">
      <w:pPr>
        <w:pStyle w:val="CodeExample"/>
      </w:pPr>
      <w:r>
        <w:t xml:space="preserve">Total for specification </w:t>
      </w:r>
      <w:proofErr w:type="spellStart"/>
      <w:r>
        <w:t>SimplePropertySpec</w:t>
      </w:r>
      <w:proofErr w:type="spellEnd"/>
    </w:p>
    <w:p w14:paraId="7E4CE893" w14:textId="77777777" w:rsidR="00950FC2" w:rsidRDefault="00950FC2" w:rsidP="00364995">
      <w:pPr>
        <w:pStyle w:val="CodeExample"/>
      </w:pPr>
      <w:r>
        <w:t xml:space="preserve">Finished in 34 </w:t>
      </w:r>
      <w:proofErr w:type="spellStart"/>
      <w:r>
        <w:t>ms</w:t>
      </w:r>
      <w:proofErr w:type="spellEnd"/>
    </w:p>
    <w:p w14:paraId="6783451D" w14:textId="77777777" w:rsidR="00950FC2" w:rsidRDefault="00950FC2" w:rsidP="00364995">
      <w:pPr>
        <w:pStyle w:val="CodeExample"/>
      </w:pPr>
      <w:proofErr w:type="gramStart"/>
      <w:r>
        <w:t>example</w:t>
      </w:r>
      <w:proofErr w:type="gramEnd"/>
      <w:r>
        <w:t>, 100 expectations, 0 failure, 0 error</w:t>
      </w:r>
    </w:p>
    <w:p w14:paraId="31FF512A" w14:textId="77777777" w:rsidR="00950FC2" w:rsidRDefault="00950FC2" w:rsidP="00364995">
      <w:pPr>
        <w:pStyle w:val="CodeExample"/>
      </w:pPr>
    </w:p>
    <w:p w14:paraId="2AD973C1" w14:textId="77777777" w:rsidR="00950FC2" w:rsidRDefault="00950FC2" w:rsidP="00364995">
      <w:pPr>
        <w:pStyle w:val="CodeExample"/>
      </w:pPr>
      <w:r>
        <w:t xml:space="preserve">res11: </w:t>
      </w:r>
      <w:proofErr w:type="gramStart"/>
      <w:r>
        <w:t>Either[</w:t>
      </w:r>
      <w:proofErr w:type="gramEnd"/>
      <w:r>
        <w:t>org.specs2.reporter.Reporter,Unit] = Right(())</w:t>
      </w:r>
    </w:p>
    <w:p w14:paraId="733A6F21" w14:textId="77777777" w:rsidR="00950FC2" w:rsidRDefault="00950FC2" w:rsidP="00FD1BBF"/>
    <w:p w14:paraId="23C631C9" w14:textId="77777777" w:rsidR="00364995" w:rsidRDefault="00364995" w:rsidP="00FD1BBF">
      <w:r>
        <w:t xml:space="preserve">As per Scala’s unwritten convention, returning a </w:t>
      </w:r>
      <w:r w:rsidRPr="00616F92">
        <w:rPr>
          <w:i/>
        </w:rPr>
        <w:t>Right</w:t>
      </w:r>
      <w:r>
        <w:t xml:space="preserve"> object means success; in case of error, the output of the execution would be a </w:t>
      </w:r>
      <w:r w:rsidRPr="00616F92">
        <w:rPr>
          <w:i/>
        </w:rPr>
        <w:t>Left</w:t>
      </w:r>
      <w:r>
        <w:t xml:space="preserve"> object with an error message. Please refer to Scala’s </w:t>
      </w:r>
      <w:proofErr w:type="gramStart"/>
      <w:r>
        <w:t>Either</w:t>
      </w:r>
      <w:proofErr w:type="gramEnd"/>
      <w:r>
        <w:t xml:space="preserve"> type for more details on Either, Left and Right.</w:t>
      </w:r>
    </w:p>
    <w:p w14:paraId="0570BBF9" w14:textId="77777777" w:rsidR="00FD1BBF" w:rsidRPr="00A87DFE" w:rsidRDefault="00FD1BBF" w:rsidP="00FD1BBF">
      <w:r w:rsidRPr="00A87DFE">
        <w:t>ScalaCheck-style properties can be mixed with Specs2’s usual style of writing expectations:</w:t>
      </w:r>
    </w:p>
    <w:p w14:paraId="50E7EBAA" w14:textId="77777777" w:rsidR="00617E73" w:rsidRDefault="00617E73" w:rsidP="00617E73">
      <w:pPr>
        <w:pStyle w:val="CodeExample"/>
      </w:pPr>
      <w:proofErr w:type="gramStart"/>
      <w:r>
        <w:t>import</w:t>
      </w:r>
      <w:proofErr w:type="gramEnd"/>
      <w:r>
        <w:t xml:space="preserve"> org.specs2.mutable._</w:t>
      </w:r>
    </w:p>
    <w:p w14:paraId="6C48B90A" w14:textId="77777777" w:rsidR="00617E73" w:rsidRDefault="00617E73" w:rsidP="00617E73">
      <w:pPr>
        <w:pStyle w:val="CodeExample"/>
      </w:pPr>
      <w:proofErr w:type="gramStart"/>
      <w:r>
        <w:t>import</w:t>
      </w:r>
      <w:proofErr w:type="gramEnd"/>
      <w:r>
        <w:t xml:space="preserve"> org.specs2.ScalaCheck</w:t>
      </w:r>
    </w:p>
    <w:p w14:paraId="3CEF9E22" w14:textId="77777777" w:rsidR="00617E73" w:rsidRDefault="009F20F5" w:rsidP="00FD1BBF">
      <w:pPr>
        <w:pStyle w:val="CodeExample"/>
      </w:pPr>
      <w:proofErr w:type="gramStart"/>
      <w:r>
        <w:t>object</w:t>
      </w:r>
      <w:proofErr w:type="gramEnd"/>
      <w:r w:rsidR="00617E73">
        <w:t xml:space="preserve"> </w:t>
      </w:r>
      <w:proofErr w:type="spellStart"/>
      <w:r w:rsidR="00617E73">
        <w:t>Simple</w:t>
      </w:r>
      <w:r>
        <w:t>Mixed</w:t>
      </w:r>
      <w:r w:rsidR="00617E73">
        <w:t>PropertySpec</w:t>
      </w:r>
      <w:proofErr w:type="spellEnd"/>
      <w:r w:rsidR="00617E73">
        <w:t xml:space="preserve"> extends Specification with ScalaCheck {</w:t>
      </w:r>
    </w:p>
    <w:p w14:paraId="4F924E99" w14:textId="77777777" w:rsidR="00FD1BBF" w:rsidRDefault="00617E73" w:rsidP="00FD1BBF">
      <w:pPr>
        <w:pStyle w:val="CodeExample"/>
      </w:pPr>
      <w:r>
        <w:t xml:space="preserve">  </w:t>
      </w:r>
      <w:r w:rsidR="00FD1BBF" w:rsidRPr="00DB418E">
        <w:t>"</w:t>
      </w:r>
      <w:r w:rsidR="00FD1BBF">
        <w:t>String</w:t>
      </w:r>
      <w:r w:rsidR="00FD1BBF" w:rsidRPr="00DB418E">
        <w:t>"</w:t>
      </w:r>
      <w:r w:rsidR="00FD1BBF">
        <w:t xml:space="preserve"> should {</w:t>
      </w:r>
    </w:p>
    <w:p w14:paraId="3ADE3207" w14:textId="77777777" w:rsidR="00FD1BBF" w:rsidRDefault="00617E73" w:rsidP="00FD1BBF">
      <w:pPr>
        <w:pStyle w:val="CodeExample"/>
      </w:pPr>
      <w:r>
        <w:t xml:space="preserve">    </w:t>
      </w:r>
      <w:r w:rsidR="00FD1BBF">
        <w:t>"</w:t>
      </w:r>
      <w:proofErr w:type="spellStart"/>
      <w:r w:rsidR="00FD1BBF">
        <w:t>String.concat</w:t>
      </w:r>
      <w:proofErr w:type="spellEnd"/>
      <w:r w:rsidR="00FD1BBF">
        <w:t xml:space="preserve"> property</w:t>
      </w:r>
      <w:proofErr w:type="gramStart"/>
      <w:r w:rsidR="00FD1BBF">
        <w:t>" !</w:t>
      </w:r>
      <w:proofErr w:type="gramEnd"/>
      <w:r w:rsidR="00FD1BBF">
        <w:t xml:space="preserve"> </w:t>
      </w:r>
      <w:proofErr w:type="gramStart"/>
      <w:r w:rsidR="00FD1BBF">
        <w:t>check</w:t>
      </w:r>
      <w:proofErr w:type="gramEnd"/>
      <w:r w:rsidR="00FD1BBF">
        <w:t xml:space="preserve"> { (a:</w:t>
      </w:r>
      <w:r w:rsidR="00350FB5">
        <w:t xml:space="preserve"> </w:t>
      </w:r>
      <w:r w:rsidR="00FD1BBF">
        <w:t>String, b:</w:t>
      </w:r>
      <w:r w:rsidR="00350FB5">
        <w:t xml:space="preserve"> </w:t>
      </w:r>
      <w:r w:rsidR="00FD1BBF">
        <w:t>String) =&gt;</w:t>
      </w:r>
    </w:p>
    <w:p w14:paraId="79320657" w14:textId="77777777" w:rsidR="00FD1BBF" w:rsidRDefault="00617E73" w:rsidP="00FD1BBF">
      <w:pPr>
        <w:pStyle w:val="CodeExample"/>
      </w:pPr>
      <w:r>
        <w:t xml:space="preserve">      </w:t>
      </w:r>
      <w:proofErr w:type="spellStart"/>
      <w:proofErr w:type="gramStart"/>
      <w:r w:rsidR="00FD1BBF">
        <w:t>a.concat</w:t>
      </w:r>
      <w:proofErr w:type="spellEnd"/>
      <w:r w:rsidR="00FD1BBF">
        <w:t>(</w:t>
      </w:r>
      <w:proofErr w:type="gramEnd"/>
      <w:r w:rsidR="00FD1BBF">
        <w:t>b) == a + b</w:t>
      </w:r>
    </w:p>
    <w:p w14:paraId="0F2A229B" w14:textId="77777777" w:rsidR="00FD1BBF" w:rsidRDefault="00617E73" w:rsidP="00FD1BBF">
      <w:pPr>
        <w:pStyle w:val="CodeExample"/>
      </w:pPr>
      <w:r>
        <w:t xml:space="preserve">    </w:t>
      </w:r>
      <w:r w:rsidR="00FD1BBF">
        <w:t>}</w:t>
      </w:r>
    </w:p>
    <w:p w14:paraId="5E7E5678" w14:textId="77777777" w:rsidR="00FD1BBF" w:rsidRDefault="00617E73" w:rsidP="00FD1BBF">
      <w:pPr>
        <w:pStyle w:val="CodeExample"/>
      </w:pPr>
      <w:r>
        <w:t xml:space="preserve">    </w:t>
      </w:r>
      <w:r w:rsidR="00FD1BBF">
        <w:t>"</w:t>
      </w:r>
      <w:proofErr w:type="gramStart"/>
      <w:r w:rsidR="00FD1BBF">
        <w:t>reverse</w:t>
      </w:r>
      <w:proofErr w:type="gramEnd"/>
      <w:r w:rsidR="00FD1BBF">
        <w:t xml:space="preserve"> non-empty strings" ! </w:t>
      </w:r>
      <w:proofErr w:type="gramStart"/>
      <w:r w:rsidR="00FD1BBF">
        <w:t>check</w:t>
      </w:r>
      <w:proofErr w:type="gramEnd"/>
      <w:r w:rsidR="00FD1BBF">
        <w:t xml:space="preserve"> {(</w:t>
      </w:r>
      <w:proofErr w:type="spellStart"/>
      <w:r w:rsidR="00FD1BBF">
        <w:t>a:String</w:t>
      </w:r>
      <w:proofErr w:type="spellEnd"/>
      <w:r w:rsidR="00FD1BBF">
        <w:t>) =&gt;</w:t>
      </w:r>
    </w:p>
    <w:p w14:paraId="2FC82258" w14:textId="77777777" w:rsidR="00FD1BBF" w:rsidRDefault="00617E73" w:rsidP="00FD1BBF">
      <w:pPr>
        <w:pStyle w:val="CodeExample"/>
      </w:pPr>
      <w:r>
        <w:t xml:space="preserve">      </w:t>
      </w:r>
      <w:r w:rsidR="00FD1BBF">
        <w:t>(</w:t>
      </w:r>
      <w:proofErr w:type="spellStart"/>
      <w:proofErr w:type="gramStart"/>
      <w:r w:rsidR="00FD1BBF">
        <w:t>a.length</w:t>
      </w:r>
      <w:proofErr w:type="spellEnd"/>
      <w:proofErr w:type="gramEnd"/>
      <w:r w:rsidR="00350FB5">
        <w:t xml:space="preserve"> </w:t>
      </w:r>
      <w:r w:rsidR="00FD1BBF">
        <w:t>&gt; 0) ==&gt; (</w:t>
      </w:r>
      <w:proofErr w:type="spellStart"/>
      <w:proofErr w:type="gramStart"/>
      <w:r w:rsidR="00FD1BBF">
        <w:t>a.charAt</w:t>
      </w:r>
      <w:proofErr w:type="spellEnd"/>
      <w:r w:rsidR="00FD1BBF">
        <w:t>(</w:t>
      </w:r>
      <w:proofErr w:type="gramEnd"/>
      <w:r w:rsidR="00FD1BBF">
        <w:t xml:space="preserve">a.length-1) == </w:t>
      </w:r>
      <w:proofErr w:type="spellStart"/>
      <w:r w:rsidR="00FD1BBF">
        <w:t>a.reverse.charAt</w:t>
      </w:r>
      <w:proofErr w:type="spellEnd"/>
      <w:r w:rsidR="00FD1BBF">
        <w:t>(0))</w:t>
      </w:r>
    </w:p>
    <w:p w14:paraId="2BDA6143" w14:textId="77777777" w:rsidR="00FD1BBF" w:rsidRDefault="00617E73" w:rsidP="00FD1BBF">
      <w:pPr>
        <w:pStyle w:val="CodeExample"/>
      </w:pPr>
      <w:r>
        <w:t xml:space="preserve">    </w:t>
      </w:r>
      <w:r w:rsidR="00FD1BBF">
        <w:t>}</w:t>
      </w:r>
    </w:p>
    <w:p w14:paraId="73D21244" w14:textId="77777777" w:rsidR="00FD1BBF" w:rsidRDefault="00617E73" w:rsidP="00FD1BBF">
      <w:pPr>
        <w:pStyle w:val="CodeExample"/>
      </w:pPr>
      <w:r>
        <w:t xml:space="preserve">  </w:t>
      </w:r>
      <w:r w:rsidR="00FD1BBF">
        <w:t>}</w:t>
      </w:r>
    </w:p>
    <w:p w14:paraId="5D13AD1E" w14:textId="77777777" w:rsidR="00617E73" w:rsidRDefault="00617E73" w:rsidP="00FD1BBF">
      <w:pPr>
        <w:pStyle w:val="CodeExample"/>
      </w:pPr>
      <w:r>
        <w:t>}</w:t>
      </w:r>
    </w:p>
    <w:p w14:paraId="56E53FD3" w14:textId="77777777" w:rsidR="00FD1BBF" w:rsidRDefault="00FD1BBF" w:rsidP="00FD1BBF">
      <w:pPr>
        <w:pStyle w:val="Code"/>
      </w:pPr>
    </w:p>
    <w:p w14:paraId="33CE5905" w14:textId="77777777" w:rsidR="00FD1BBF" w:rsidRPr="00A87DFE" w:rsidRDefault="00FD1BBF" w:rsidP="00FD1BBF">
      <w:r w:rsidRPr="00A87DFE">
        <w:lastRenderedPageBreak/>
        <w:t>ScalaCheck features such as conditional properties work just fine when integrated with Specs2.</w:t>
      </w:r>
      <w:r w:rsidR="00F06544">
        <w:t xml:space="preserve">  Contrast this with the integration with ScalaTest </w:t>
      </w:r>
      <w:r w:rsidR="009F20F5">
        <w:t>below</w:t>
      </w:r>
      <w:r w:rsidR="00F06544">
        <w:t>.</w:t>
      </w:r>
    </w:p>
    <w:p w14:paraId="0E39E6B7" w14:textId="77777777" w:rsidR="00D66752" w:rsidRDefault="00FD1BBF" w:rsidP="00D66752">
      <w:r w:rsidRPr="00173405">
        <w:t xml:space="preserve">Generators and arbitrary generators can also be used from Specs2 expectations just like they would be used (and created) when </w:t>
      </w:r>
      <w:proofErr w:type="gramStart"/>
      <w:r w:rsidRPr="00173405">
        <w:t>using ”</w:t>
      </w:r>
      <w:proofErr w:type="gramEnd"/>
      <w:r w:rsidRPr="00173405">
        <w:t>pure”</w:t>
      </w:r>
      <w:r>
        <w:t xml:space="preserve"> ScalaCheck test cases</w:t>
      </w:r>
      <w:r w:rsidR="00D66752">
        <w:t>.  T</w:t>
      </w:r>
      <w:r w:rsidR="00D66752" w:rsidRPr="00A87DFE">
        <w:t>he Specs2 cases only need to import the implicit arbitrary object and use the check method just like before:</w:t>
      </w:r>
    </w:p>
    <w:p w14:paraId="5E54C269" w14:textId="77777777" w:rsidR="00FD1BBF" w:rsidRDefault="00FD1BBF" w:rsidP="00FD1BBF"/>
    <w:p w14:paraId="74B31E5E" w14:textId="77777777" w:rsidR="002A391A" w:rsidRDefault="002A391A" w:rsidP="002A391A">
      <w:pPr>
        <w:pStyle w:val="CodeExample"/>
      </w:pPr>
      <w:proofErr w:type="gramStart"/>
      <w:r>
        <w:t>import</w:t>
      </w:r>
      <w:proofErr w:type="gramEnd"/>
      <w:r>
        <w:t xml:space="preserve"> org.specs2.mutable._</w:t>
      </w:r>
    </w:p>
    <w:p w14:paraId="16A0EF64" w14:textId="77777777" w:rsidR="002A391A" w:rsidRDefault="002A391A" w:rsidP="00FD1BBF">
      <w:pPr>
        <w:pStyle w:val="CodeExample"/>
      </w:pPr>
      <w:proofErr w:type="gramStart"/>
      <w:r>
        <w:t>import</w:t>
      </w:r>
      <w:proofErr w:type="gramEnd"/>
      <w:r>
        <w:t xml:space="preserve"> org.specs2.ScalaCheck</w:t>
      </w:r>
    </w:p>
    <w:p w14:paraId="370C90E4" w14:textId="77777777" w:rsidR="002A391A" w:rsidRDefault="002A391A" w:rsidP="002A391A">
      <w:pPr>
        <w:pStyle w:val="CodeExample"/>
      </w:pPr>
      <w:proofErr w:type="gramStart"/>
      <w:r>
        <w:t>import</w:t>
      </w:r>
      <w:proofErr w:type="gramEnd"/>
      <w:r>
        <w:t xml:space="preserve"> </w:t>
      </w:r>
      <w:proofErr w:type="spellStart"/>
      <w:r>
        <w:t>org.scalacheck</w:t>
      </w:r>
      <w:proofErr w:type="spellEnd"/>
      <w:r>
        <w:t>.{Arbitrary, Properties, Gen}</w:t>
      </w:r>
    </w:p>
    <w:p w14:paraId="781F5231" w14:textId="77777777" w:rsidR="002A391A" w:rsidRDefault="002A391A" w:rsidP="00FD1BBF">
      <w:pPr>
        <w:pStyle w:val="CodeExample"/>
      </w:pPr>
    </w:p>
    <w:p w14:paraId="64A11A0F" w14:textId="77777777" w:rsidR="002A391A" w:rsidRDefault="002A391A" w:rsidP="002A391A">
      <w:pPr>
        <w:pStyle w:val="CodeExample"/>
      </w:pPr>
      <w:proofErr w:type="gramStart"/>
      <w:r>
        <w:t>case</w:t>
      </w:r>
      <w:proofErr w:type="gramEnd"/>
      <w:r>
        <w:t xml:space="preserve"> class Rectangle(</w:t>
      </w:r>
      <w:proofErr w:type="spellStart"/>
      <w:r>
        <w:t>val</w:t>
      </w:r>
      <w:proofErr w:type="spellEnd"/>
      <w:r>
        <w:t xml:space="preserve"> </w:t>
      </w:r>
      <w:proofErr w:type="spellStart"/>
      <w:r>
        <w:t>width:Double</w:t>
      </w:r>
      <w:proofErr w:type="spellEnd"/>
      <w:r>
        <w:t xml:space="preserve">, </w:t>
      </w:r>
      <w:proofErr w:type="spellStart"/>
      <w:r>
        <w:t>val</w:t>
      </w:r>
      <w:proofErr w:type="spellEnd"/>
      <w:r>
        <w:t xml:space="preserve"> </w:t>
      </w:r>
      <w:proofErr w:type="spellStart"/>
      <w:r>
        <w:t>height:Double</w:t>
      </w:r>
      <w:proofErr w:type="spellEnd"/>
      <w:r>
        <w:t>) {</w:t>
      </w:r>
    </w:p>
    <w:p w14:paraId="13719FD2" w14:textId="77777777" w:rsidR="002A391A" w:rsidRDefault="002A391A" w:rsidP="002A391A">
      <w:pPr>
        <w:pStyle w:val="CodeExample"/>
      </w:pPr>
      <w:r>
        <w:t xml:space="preserve">  </w:t>
      </w:r>
      <w:proofErr w:type="gramStart"/>
      <w:r>
        <w:t>lazy</w:t>
      </w:r>
      <w:proofErr w:type="gramEnd"/>
      <w:r>
        <w:t xml:space="preserve"> </w:t>
      </w:r>
      <w:proofErr w:type="spellStart"/>
      <w:r>
        <w:t>val</w:t>
      </w:r>
      <w:proofErr w:type="spellEnd"/>
      <w:r>
        <w:t xml:space="preserve"> area =  width * height</w:t>
      </w:r>
    </w:p>
    <w:p w14:paraId="090D041F" w14:textId="77777777" w:rsidR="002A391A" w:rsidRDefault="002A391A" w:rsidP="002A391A">
      <w:pPr>
        <w:pStyle w:val="CodeExample"/>
      </w:pPr>
      <w:r>
        <w:t xml:space="preserve">  </w:t>
      </w:r>
      <w:proofErr w:type="gramStart"/>
      <w:r>
        <w:t>lazy</w:t>
      </w:r>
      <w:proofErr w:type="gramEnd"/>
      <w:r>
        <w:t xml:space="preserve"> </w:t>
      </w:r>
      <w:proofErr w:type="spellStart"/>
      <w:r>
        <w:t>val</w:t>
      </w:r>
      <w:proofErr w:type="spellEnd"/>
      <w:r>
        <w:t xml:space="preserve"> perimeter = (2*width) + (2*height)</w:t>
      </w:r>
    </w:p>
    <w:p w14:paraId="5363E204" w14:textId="77777777" w:rsidR="002A391A" w:rsidRDefault="002A391A" w:rsidP="002A391A">
      <w:pPr>
        <w:pStyle w:val="CodeExample"/>
      </w:pPr>
      <w:r>
        <w:t xml:space="preserve">  </w:t>
      </w:r>
      <w:proofErr w:type="spellStart"/>
      <w:proofErr w:type="gramStart"/>
      <w:r>
        <w:t>def</w:t>
      </w:r>
      <w:proofErr w:type="spellEnd"/>
      <w:proofErr w:type="gramEnd"/>
      <w:r>
        <w:t xml:space="preserve"> </w:t>
      </w:r>
      <w:proofErr w:type="spellStart"/>
      <w:r>
        <w:t>biggerThan</w:t>
      </w:r>
      <w:proofErr w:type="spellEnd"/>
      <w:r>
        <w:t>(</w:t>
      </w:r>
      <w:proofErr w:type="spellStart"/>
      <w:r>
        <w:t>r:Rectangle</w:t>
      </w:r>
      <w:proofErr w:type="spellEnd"/>
      <w:r>
        <w:t xml:space="preserve">) = (area &gt; </w:t>
      </w:r>
      <w:proofErr w:type="spellStart"/>
      <w:r>
        <w:t>r.area</w:t>
      </w:r>
      <w:proofErr w:type="spellEnd"/>
      <w:r>
        <w:t>)</w:t>
      </w:r>
    </w:p>
    <w:p w14:paraId="39E29B9B" w14:textId="77777777" w:rsidR="002A391A" w:rsidRDefault="002A391A" w:rsidP="002A391A">
      <w:pPr>
        <w:pStyle w:val="CodeExample"/>
      </w:pPr>
      <w:r>
        <w:t>}</w:t>
      </w:r>
    </w:p>
    <w:p w14:paraId="45784F37" w14:textId="77777777" w:rsidR="002A391A" w:rsidRDefault="002A391A" w:rsidP="002A391A">
      <w:pPr>
        <w:pStyle w:val="CodeExample"/>
      </w:pPr>
    </w:p>
    <w:p w14:paraId="3383DCE1" w14:textId="77777777" w:rsidR="00FD1BBF" w:rsidRDefault="00FD1BBF" w:rsidP="00FD1BBF">
      <w:pPr>
        <w:pStyle w:val="CodeExample"/>
      </w:pPr>
      <w:proofErr w:type="gramStart"/>
      <w:r>
        <w:t>object</w:t>
      </w:r>
      <w:proofErr w:type="gramEnd"/>
      <w:r w:rsidR="00D66752">
        <w:t xml:space="preserve"> </w:t>
      </w:r>
      <w:proofErr w:type="spellStart"/>
      <w:r>
        <w:t>RectangleGenerator</w:t>
      </w:r>
      <w:proofErr w:type="spellEnd"/>
      <w:r>
        <w:t xml:space="preserve"> {</w:t>
      </w:r>
    </w:p>
    <w:p w14:paraId="64BD6CCB" w14:textId="77777777" w:rsidR="002A391A" w:rsidRPr="00423339" w:rsidRDefault="00617E73" w:rsidP="002A391A">
      <w:pPr>
        <w:pStyle w:val="CodeExample"/>
      </w:pPr>
      <w:r>
        <w:t xml:space="preserve">  </w:t>
      </w:r>
      <w:r w:rsidR="00FD1BBF">
        <w:t>// same generator for the Rectangle case class as before</w:t>
      </w:r>
    </w:p>
    <w:p w14:paraId="52038568" w14:textId="77777777" w:rsidR="002A391A" w:rsidRPr="00423339" w:rsidRDefault="002A391A" w:rsidP="002A391A">
      <w:pPr>
        <w:pStyle w:val="CodeExample"/>
      </w:pPr>
      <w:r>
        <w:t xml:space="preserve">  </w:t>
      </w:r>
      <w:proofErr w:type="spellStart"/>
      <w:proofErr w:type="gramStart"/>
      <w:r w:rsidRPr="00423339">
        <w:t>val</w:t>
      </w:r>
      <w:proofErr w:type="spellEnd"/>
      <w:proofErr w:type="gramEnd"/>
      <w:r>
        <w:t xml:space="preserve"> </w:t>
      </w:r>
      <w:proofErr w:type="spellStart"/>
      <w:r>
        <w:t>arbR</w:t>
      </w:r>
      <w:r w:rsidRPr="00423339">
        <w:t>ectangleGen</w:t>
      </w:r>
      <w:proofErr w:type="spellEnd"/>
      <w:r w:rsidRPr="00423339">
        <w:t>:</w:t>
      </w:r>
      <w:r>
        <w:t xml:space="preserve"> </w:t>
      </w:r>
      <w:r w:rsidRPr="00423339">
        <w:t>Gen[Rectangle] = for {</w:t>
      </w:r>
    </w:p>
    <w:p w14:paraId="6C21C291" w14:textId="77777777" w:rsidR="002A391A" w:rsidRPr="00423339" w:rsidRDefault="002A391A" w:rsidP="002A391A">
      <w:pPr>
        <w:pStyle w:val="CodeExample"/>
      </w:pPr>
      <w:r>
        <w:t xml:space="preserve">    </w:t>
      </w:r>
      <w:proofErr w:type="gramStart"/>
      <w:r w:rsidRPr="00423339">
        <w:t>height</w:t>
      </w:r>
      <w:proofErr w:type="gramEnd"/>
      <w:r w:rsidRPr="00423339">
        <w:t xml:space="preserve">&lt;- </w:t>
      </w:r>
      <w:proofErr w:type="spellStart"/>
      <w:r w:rsidRPr="00423339">
        <w:t>Gen.choose</w:t>
      </w:r>
      <w:proofErr w:type="spellEnd"/>
      <w:r w:rsidRPr="00423339">
        <w:t>(0,9999)</w:t>
      </w:r>
    </w:p>
    <w:p w14:paraId="66322212" w14:textId="77777777" w:rsidR="002A391A" w:rsidRPr="00423339" w:rsidRDefault="002A391A" w:rsidP="002A391A">
      <w:pPr>
        <w:pStyle w:val="CodeExample"/>
      </w:pPr>
      <w:r>
        <w:t xml:space="preserve">    </w:t>
      </w:r>
      <w:proofErr w:type="gramStart"/>
      <w:r w:rsidRPr="00423339">
        <w:t>width</w:t>
      </w:r>
      <w:proofErr w:type="gramEnd"/>
      <w:r w:rsidRPr="00423339">
        <w:t xml:space="preserve">&lt;- </w:t>
      </w:r>
      <w:proofErr w:type="spellStart"/>
      <w:r w:rsidRPr="00423339">
        <w:t>Gen.choose</w:t>
      </w:r>
      <w:proofErr w:type="spellEnd"/>
      <w:r w:rsidRPr="00423339">
        <w:t>(0,9999)</w:t>
      </w:r>
    </w:p>
    <w:p w14:paraId="2C51EDDF" w14:textId="77777777" w:rsidR="002A391A" w:rsidRDefault="002A391A" w:rsidP="002A391A">
      <w:pPr>
        <w:pStyle w:val="CodeExample"/>
      </w:pPr>
      <w:r>
        <w:t xml:space="preserve">  </w:t>
      </w:r>
      <w:r w:rsidRPr="00423339">
        <w:t xml:space="preserve">} </w:t>
      </w:r>
      <w:proofErr w:type="gramStart"/>
      <w:r w:rsidRPr="00423339">
        <w:t>yield(</w:t>
      </w:r>
      <w:proofErr w:type="gramEnd"/>
      <w:r w:rsidRPr="00423339">
        <w:t>Rectangle(width, height))</w:t>
      </w:r>
    </w:p>
    <w:p w14:paraId="5E1F5BFA" w14:textId="77777777" w:rsidR="00FD1BBF" w:rsidRDefault="00617E73" w:rsidP="00FD1BBF">
      <w:pPr>
        <w:pStyle w:val="CodeExample"/>
      </w:pPr>
      <w:r>
        <w:t xml:space="preserve">  </w:t>
      </w:r>
      <w:proofErr w:type="gramStart"/>
      <w:r w:rsidR="00FD1BBF">
        <w:t>implicit</w:t>
      </w:r>
      <w:proofErr w:type="gramEnd"/>
      <w:r w:rsidR="00D66752">
        <w:t xml:space="preserve"> </w:t>
      </w:r>
      <w:proofErr w:type="spellStart"/>
      <w:r w:rsidR="00FD1BBF">
        <w:t>val</w:t>
      </w:r>
      <w:proofErr w:type="spellEnd"/>
      <w:r w:rsidR="00D66752">
        <w:t xml:space="preserve"> </w:t>
      </w:r>
      <w:proofErr w:type="spellStart"/>
      <w:r w:rsidR="00FD1BBF">
        <w:t>arbRectangle</w:t>
      </w:r>
      <w:proofErr w:type="spellEnd"/>
      <w:r w:rsidR="00FD1BBF">
        <w:t>: Arbitrary[Rectangle] = Arbitrary(</w:t>
      </w:r>
      <w:proofErr w:type="spellStart"/>
      <w:r w:rsidR="002A391A">
        <w:t>arbR</w:t>
      </w:r>
      <w:r w:rsidR="002A391A" w:rsidRPr="00423339">
        <w:t>ectangleGen</w:t>
      </w:r>
      <w:proofErr w:type="spellEnd"/>
      <w:r w:rsidR="00FD1BBF">
        <w:t>)</w:t>
      </w:r>
    </w:p>
    <w:p w14:paraId="74186919" w14:textId="77777777" w:rsidR="00FD1BBF" w:rsidRDefault="00FD1BBF" w:rsidP="00FD1BBF">
      <w:pPr>
        <w:pStyle w:val="CodeExample"/>
      </w:pPr>
      <w:r>
        <w:t>}</w:t>
      </w:r>
    </w:p>
    <w:p w14:paraId="6784D7C5" w14:textId="77777777" w:rsidR="00617E73" w:rsidRDefault="00617E73" w:rsidP="00FD1BBF">
      <w:pPr>
        <w:pStyle w:val="CodeExample"/>
      </w:pPr>
    </w:p>
    <w:p w14:paraId="6E568BC9" w14:textId="77777777" w:rsidR="00617E73" w:rsidRPr="00173405" w:rsidRDefault="002A391A" w:rsidP="00617E73">
      <w:pPr>
        <w:pStyle w:val="CodeExample"/>
      </w:pPr>
      <w:proofErr w:type="gramStart"/>
      <w:r>
        <w:t>object</w:t>
      </w:r>
      <w:proofErr w:type="gramEnd"/>
      <w:r>
        <w:t xml:space="preserve"> </w:t>
      </w:r>
      <w:proofErr w:type="spellStart"/>
      <w:r w:rsidR="00617E73" w:rsidRPr="00173405">
        <w:t>ArbitraryRectangleSpec</w:t>
      </w:r>
      <w:proofErr w:type="spellEnd"/>
      <w:r w:rsidR="00617E73" w:rsidRPr="00173405">
        <w:t xml:space="preserve"> extends Specification with ScalaCheck {</w:t>
      </w:r>
    </w:p>
    <w:p w14:paraId="093D9B74" w14:textId="77777777" w:rsidR="00617E73" w:rsidRPr="00173405" w:rsidRDefault="00617E73" w:rsidP="00617E73">
      <w:pPr>
        <w:pStyle w:val="CodeExample"/>
      </w:pPr>
      <w:r>
        <w:t xml:space="preserve">  </w:t>
      </w:r>
      <w:proofErr w:type="gramStart"/>
      <w:r w:rsidRPr="00173405">
        <w:t>import</w:t>
      </w:r>
      <w:proofErr w:type="gramEnd"/>
      <w:r>
        <w:t xml:space="preserve"> </w:t>
      </w:r>
      <w:proofErr w:type="spellStart"/>
      <w:r w:rsidRPr="00173405">
        <w:t>RectangleGenerator</w:t>
      </w:r>
      <w:proofErr w:type="spellEnd"/>
      <w:r w:rsidRPr="00173405">
        <w:t>._</w:t>
      </w:r>
    </w:p>
    <w:p w14:paraId="1B816751" w14:textId="77777777" w:rsidR="00617E73" w:rsidRPr="00173405" w:rsidRDefault="00617E73" w:rsidP="00617E73">
      <w:pPr>
        <w:pStyle w:val="CodeExample"/>
      </w:pPr>
    </w:p>
    <w:p w14:paraId="4E654E6A" w14:textId="77777777" w:rsidR="00617E73" w:rsidRPr="00173405" w:rsidRDefault="00617E73" w:rsidP="00617E73">
      <w:pPr>
        <w:pStyle w:val="CodeExample"/>
      </w:pPr>
      <w:r>
        <w:t xml:space="preserve">  </w:t>
      </w:r>
      <w:r w:rsidRPr="00173405">
        <w:t>"Rectangle" should {</w:t>
      </w:r>
    </w:p>
    <w:p w14:paraId="1F7E16FF" w14:textId="77777777" w:rsidR="00617E73" w:rsidRPr="00173405" w:rsidRDefault="00617E73" w:rsidP="00617E73">
      <w:pPr>
        <w:pStyle w:val="CodeExample"/>
      </w:pPr>
      <w:r>
        <w:t xml:space="preserve">    </w:t>
      </w:r>
      <w:r w:rsidRPr="00173405">
        <w:t>"</w:t>
      </w:r>
      <w:proofErr w:type="gramStart"/>
      <w:r w:rsidRPr="00173405">
        <w:t>correctly</w:t>
      </w:r>
      <w:proofErr w:type="gramEnd"/>
      <w:r w:rsidRPr="00173405">
        <w:t xml:space="preserve"> calculate its area" ! </w:t>
      </w:r>
      <w:proofErr w:type="gramStart"/>
      <w:r w:rsidRPr="00173405">
        <w:t>check</w:t>
      </w:r>
      <w:proofErr w:type="gramEnd"/>
      <w:r w:rsidRPr="00173405">
        <w:t xml:space="preserve"> { (r</w:t>
      </w:r>
      <w:r>
        <w:t>: Rectangle</w:t>
      </w:r>
      <w:r w:rsidRPr="00173405">
        <w:t>) =&gt;</w:t>
      </w:r>
    </w:p>
    <w:p w14:paraId="4344E9FC" w14:textId="77777777" w:rsidR="00617E73" w:rsidRPr="00173405" w:rsidRDefault="00617E73" w:rsidP="00617E73">
      <w:pPr>
        <w:pStyle w:val="CodeExample"/>
      </w:pPr>
      <w:r>
        <w:t xml:space="preserve">      </w:t>
      </w:r>
      <w:proofErr w:type="spellStart"/>
      <w:r w:rsidRPr="00173405">
        <w:t>r.area</w:t>
      </w:r>
      <w:proofErr w:type="spellEnd"/>
      <w:r w:rsidRPr="00173405">
        <w:t xml:space="preserve"> == </w:t>
      </w:r>
      <w:proofErr w:type="spellStart"/>
      <w:r w:rsidRPr="00173405">
        <w:t>r.width</w:t>
      </w:r>
      <w:proofErr w:type="spellEnd"/>
      <w:r w:rsidRPr="00173405">
        <w:t xml:space="preserve"> * </w:t>
      </w:r>
      <w:proofErr w:type="spellStart"/>
      <w:r w:rsidRPr="00173405">
        <w:t>r.height</w:t>
      </w:r>
      <w:proofErr w:type="spellEnd"/>
    </w:p>
    <w:p w14:paraId="45D14EF9" w14:textId="77777777" w:rsidR="00617E73" w:rsidRDefault="00617E73" w:rsidP="00617E73">
      <w:pPr>
        <w:pStyle w:val="CodeExample"/>
      </w:pPr>
      <w:r>
        <w:t xml:space="preserve">    </w:t>
      </w:r>
      <w:r w:rsidRPr="00173405">
        <w:t>}</w:t>
      </w:r>
    </w:p>
    <w:p w14:paraId="09CF8BEA" w14:textId="77777777" w:rsidR="00617E73" w:rsidRDefault="00617E73" w:rsidP="00617E73">
      <w:pPr>
        <w:pStyle w:val="CodeExample"/>
      </w:pPr>
      <w:r>
        <w:t xml:space="preserve">  }</w:t>
      </w:r>
    </w:p>
    <w:p w14:paraId="7A37413C" w14:textId="77777777" w:rsidR="00617E73" w:rsidRDefault="00617E73" w:rsidP="00FD1BBF">
      <w:pPr>
        <w:pStyle w:val="CodeExample"/>
      </w:pPr>
      <w:r>
        <w:t>}</w:t>
      </w:r>
    </w:p>
    <w:p w14:paraId="34CE8199" w14:textId="77777777" w:rsidR="002A391A" w:rsidRDefault="002A391A" w:rsidP="00FD1BBF">
      <w:pPr>
        <w:pStyle w:val="Code"/>
      </w:pPr>
    </w:p>
    <w:p w14:paraId="714EAC83" w14:textId="77777777" w:rsidR="00FD1BBF" w:rsidRDefault="002A391A" w:rsidP="00241A3F">
      <w:r>
        <w:t xml:space="preserve">Running this code with </w:t>
      </w:r>
      <w:proofErr w:type="gramStart"/>
      <w:r w:rsidRPr="00616F92">
        <w:rPr>
          <w:i/>
        </w:rPr>
        <w:t>specs2.run(</w:t>
      </w:r>
      <w:proofErr w:type="spellStart"/>
      <w:proofErr w:type="gramEnd"/>
      <w:r w:rsidRPr="00616F92">
        <w:rPr>
          <w:i/>
        </w:rPr>
        <w:t>ArbitraryRectangleSpec</w:t>
      </w:r>
      <w:proofErr w:type="spellEnd"/>
      <w:r w:rsidRPr="00616F92">
        <w:rPr>
          <w:i/>
        </w:rPr>
        <w:t>)</w:t>
      </w:r>
      <w:r>
        <w:t xml:space="preserve"> should report success.</w:t>
      </w:r>
    </w:p>
    <w:p w14:paraId="723D06F0" w14:textId="77777777" w:rsidR="00FD1BBF" w:rsidRDefault="00FD1BBF" w:rsidP="00FD1BBF">
      <w:pPr>
        <w:pStyle w:val="Heading2"/>
      </w:pPr>
      <w:bookmarkStart w:id="156" w:name="_Toc300926428"/>
      <w:bookmarkStart w:id="157" w:name="_Toc301262009"/>
      <w:bookmarkStart w:id="158" w:name="_Toc308702065"/>
      <w:bookmarkStart w:id="159" w:name="_Toc324842734"/>
      <w:bookmarkStart w:id="160" w:name="_Toc324843771"/>
      <w:r>
        <w:t>Using ScalaCheck with ScalaTest</w:t>
      </w:r>
      <w:bookmarkEnd w:id="156"/>
      <w:bookmarkEnd w:id="157"/>
      <w:bookmarkEnd w:id="158"/>
      <w:bookmarkEnd w:id="159"/>
      <w:bookmarkEnd w:id="160"/>
    </w:p>
    <w:p w14:paraId="2A400E04" w14:textId="77777777" w:rsidR="00FD1BBF" w:rsidRDefault="000748D4" w:rsidP="00FD1BBF">
      <w:r>
        <w:t xml:space="preserve">ScalaTest, </w:t>
      </w:r>
      <w:r w:rsidR="00F06544">
        <w:t xml:space="preserve">a </w:t>
      </w:r>
      <w:r>
        <w:t xml:space="preserve">popular Scala unit testing </w:t>
      </w:r>
      <w:r w:rsidR="001E1654">
        <w:t xml:space="preserve">and behavior-driven design </w:t>
      </w:r>
      <w:r>
        <w:t>framework, offers integration with ScalaCheck for writing property style unit tests.</w:t>
      </w:r>
      <w:r w:rsidR="0092665E">
        <w:t xml:space="preserve"> The examples discussed below are located in folder </w:t>
      </w:r>
      <w:proofErr w:type="spellStart"/>
      <w:r w:rsidR="0092665E" w:rsidRPr="0092665E">
        <w:rPr>
          <w:b/>
        </w:rPr>
        <w:t>scalacheck</w:t>
      </w:r>
      <w:proofErr w:type="spellEnd"/>
      <w:r w:rsidR="0092665E" w:rsidRPr="0092665E">
        <w:rPr>
          <w:b/>
        </w:rPr>
        <w:t>-integration-</w:t>
      </w:r>
      <w:proofErr w:type="spellStart"/>
      <w:r w:rsidR="0092665E" w:rsidRPr="0092665E">
        <w:rPr>
          <w:b/>
        </w:rPr>
        <w:t>scalatest</w:t>
      </w:r>
      <w:proofErr w:type="spellEnd"/>
      <w:r w:rsidR="0092665E">
        <w:t>.</w:t>
      </w:r>
    </w:p>
    <w:p w14:paraId="7666676C" w14:textId="77777777" w:rsidR="00B169B2" w:rsidRDefault="00B169B2" w:rsidP="00B169B2">
      <w:r>
        <w:t xml:space="preserve">In order to run the snippets below, switch to the </w:t>
      </w:r>
      <w:proofErr w:type="spellStart"/>
      <w:r>
        <w:t>scalacheck</w:t>
      </w:r>
      <w:proofErr w:type="spellEnd"/>
      <w:r>
        <w:t>-integration-</w:t>
      </w:r>
      <w:proofErr w:type="spellStart"/>
      <w:r>
        <w:t>scalatest</w:t>
      </w:r>
      <w:proofErr w:type="spellEnd"/>
      <w:r>
        <w:t xml:space="preserve"> folder and run the following command </w:t>
      </w:r>
      <w:proofErr w:type="gramStart"/>
      <w:r>
        <w:t>with  multiple</w:t>
      </w:r>
      <w:proofErr w:type="gramEnd"/>
      <w:r>
        <w:t xml:space="preserve"> targets: “</w:t>
      </w:r>
      <w:proofErr w:type="spellStart"/>
      <w:r w:rsidRPr="00616F92">
        <w:rPr>
          <w:i/>
        </w:rPr>
        <w:t>sbt</w:t>
      </w:r>
      <w:proofErr w:type="spellEnd"/>
      <w:r w:rsidRPr="00616F92">
        <w:rPr>
          <w:i/>
        </w:rPr>
        <w:t xml:space="preserve"> update compile console</w:t>
      </w:r>
      <w:r w:rsidR="00C518C5">
        <w:t>”</w:t>
      </w:r>
      <w:r>
        <w:t>.</w:t>
      </w:r>
    </w:p>
    <w:p w14:paraId="519A8E5F" w14:textId="77777777" w:rsidR="000748D4" w:rsidRDefault="00977E17" w:rsidP="00FD1BBF">
      <w:r>
        <w:t xml:space="preserve">ScalaTest provides support for ScalaCheck-style specifications by mixing either the </w:t>
      </w:r>
      <w:proofErr w:type="spellStart"/>
      <w:r>
        <w:t>PropertySpec</w:t>
      </w:r>
      <w:proofErr w:type="spellEnd"/>
      <w:r>
        <w:t xml:space="preserve"> trait or the Checkers trait. The former allows </w:t>
      </w:r>
      <w:r w:rsidR="00F06544">
        <w:t xml:space="preserve">us </w:t>
      </w:r>
      <w:r>
        <w:t xml:space="preserve">to write properties in ScalaTest style, while the latter allows </w:t>
      </w:r>
      <w:r w:rsidR="00F06544">
        <w:t xml:space="preserve">us </w:t>
      </w:r>
      <w:r>
        <w:t xml:space="preserve">to do it </w:t>
      </w:r>
      <w:r w:rsidR="00DC62A5">
        <w:t xml:space="preserve">in </w:t>
      </w:r>
      <w:r>
        <w:t>ScalaCheck style.</w:t>
      </w:r>
    </w:p>
    <w:p w14:paraId="3154C155" w14:textId="77777777" w:rsidR="00977E17" w:rsidRDefault="00977E17" w:rsidP="00977E17">
      <w:r>
        <w:lastRenderedPageBreak/>
        <w:t xml:space="preserve">The advantage of using ScalaTest together with ScalaCheck with the </w:t>
      </w:r>
      <w:proofErr w:type="spellStart"/>
      <w:r>
        <w:t>PropertySpec</w:t>
      </w:r>
      <w:proofErr w:type="spellEnd"/>
      <w:r>
        <w:t xml:space="preserve"> is that </w:t>
      </w:r>
      <w:proofErr w:type="spellStart"/>
      <w:r>
        <w:t>ScalaTest’s</w:t>
      </w:r>
      <w:proofErr w:type="spellEnd"/>
      <w:r>
        <w:t xml:space="preserve"> matchers (</w:t>
      </w:r>
      <w:proofErr w:type="spellStart"/>
      <w:r>
        <w:t>MustMatchers</w:t>
      </w:r>
      <w:proofErr w:type="spellEnd"/>
      <w:r>
        <w:t xml:space="preserve"> and </w:t>
      </w:r>
      <w:proofErr w:type="spellStart"/>
      <w:r>
        <w:t>ShouldMatchers</w:t>
      </w:r>
      <w:proofErr w:type="spellEnd"/>
      <w:r>
        <w:t>) can be used to validate if a property hold</w:t>
      </w:r>
      <w:r w:rsidR="00DC62A5">
        <w:t>s</w:t>
      </w:r>
      <w:r>
        <w:t>, which provides additional readability to the code.</w:t>
      </w:r>
    </w:p>
    <w:p w14:paraId="1B89A629" w14:textId="77777777" w:rsidR="00977E17" w:rsidRDefault="00977E17" w:rsidP="00FD1BBF">
      <w:r>
        <w:t>The following is an example of a very simple property check written in ScalaTest</w:t>
      </w:r>
      <w:r w:rsidR="00DC62A5">
        <w:t xml:space="preserve"> using the ScalaTest style</w:t>
      </w:r>
      <w:r>
        <w:t>:</w:t>
      </w:r>
    </w:p>
    <w:p w14:paraId="0AB822ED" w14:textId="77777777" w:rsidR="00B169B2" w:rsidRDefault="00B169B2" w:rsidP="00B169B2">
      <w:pPr>
        <w:pStyle w:val="CodeExample"/>
      </w:pPr>
      <w:proofErr w:type="gramStart"/>
      <w:r>
        <w:t>import</w:t>
      </w:r>
      <w:proofErr w:type="gramEnd"/>
      <w:r>
        <w:t xml:space="preserve"> </w:t>
      </w:r>
      <w:proofErr w:type="spellStart"/>
      <w:r>
        <w:t>org.scalatest.PropSpec</w:t>
      </w:r>
      <w:proofErr w:type="spellEnd"/>
    </w:p>
    <w:p w14:paraId="5520A222" w14:textId="77777777" w:rsidR="00B169B2" w:rsidRDefault="00B169B2" w:rsidP="00B169B2">
      <w:pPr>
        <w:pStyle w:val="CodeExample"/>
      </w:pPr>
      <w:proofErr w:type="gramStart"/>
      <w:r>
        <w:t>import</w:t>
      </w:r>
      <w:proofErr w:type="gramEnd"/>
      <w:r>
        <w:t xml:space="preserve"> </w:t>
      </w:r>
      <w:proofErr w:type="spellStart"/>
      <w:r>
        <w:t>org.scalatest.prop</w:t>
      </w:r>
      <w:proofErr w:type="spellEnd"/>
      <w:r>
        <w:t>.{</w:t>
      </w:r>
      <w:proofErr w:type="spellStart"/>
      <w:r>
        <w:t>PropertyChecks</w:t>
      </w:r>
      <w:proofErr w:type="spellEnd"/>
      <w:r>
        <w:t>, Checkers}</w:t>
      </w:r>
    </w:p>
    <w:p w14:paraId="5FF8C97E" w14:textId="77777777" w:rsidR="00B169B2" w:rsidRDefault="00B169B2" w:rsidP="00B169B2">
      <w:pPr>
        <w:pStyle w:val="CodeExample"/>
      </w:pPr>
      <w:proofErr w:type="gramStart"/>
      <w:r>
        <w:t>import</w:t>
      </w:r>
      <w:proofErr w:type="gramEnd"/>
      <w:r>
        <w:t xml:space="preserve"> </w:t>
      </w:r>
      <w:proofErr w:type="spellStart"/>
      <w:r>
        <w:t>org.scalatest.matchers.ShouldMatchers</w:t>
      </w:r>
      <w:proofErr w:type="spellEnd"/>
    </w:p>
    <w:p w14:paraId="6656CA20" w14:textId="77777777" w:rsidR="00B169B2" w:rsidRDefault="00B169B2" w:rsidP="00B169B2">
      <w:pPr>
        <w:pStyle w:val="CodeExample"/>
      </w:pPr>
      <w:proofErr w:type="gramStart"/>
      <w:r>
        <w:t>import</w:t>
      </w:r>
      <w:proofErr w:type="gramEnd"/>
      <w:r>
        <w:t xml:space="preserve"> </w:t>
      </w:r>
      <w:proofErr w:type="spellStart"/>
      <w:r>
        <w:t>org.scalacheck.Prop</w:t>
      </w:r>
      <w:proofErr w:type="spellEnd"/>
      <w:r>
        <w:t>._</w:t>
      </w:r>
    </w:p>
    <w:p w14:paraId="2A952849" w14:textId="77777777" w:rsidR="00B169B2" w:rsidRDefault="00B169B2" w:rsidP="00B169B2">
      <w:pPr>
        <w:pStyle w:val="CodeExample"/>
      </w:pPr>
    </w:p>
    <w:p w14:paraId="37373942" w14:textId="77777777" w:rsidR="00977E17" w:rsidRDefault="00977E17" w:rsidP="00977E17">
      <w:pPr>
        <w:pStyle w:val="CodeExample"/>
      </w:pPr>
      <w:proofErr w:type="gramStart"/>
      <w:r>
        <w:t>class</w:t>
      </w:r>
      <w:proofErr w:type="gramEnd"/>
      <w:r w:rsidR="00F06544">
        <w:t xml:space="preserve"> </w:t>
      </w:r>
      <w:proofErr w:type="spellStart"/>
      <w:r>
        <w:t>SimplePropertySpec</w:t>
      </w:r>
      <w:proofErr w:type="spellEnd"/>
      <w:r>
        <w:t xml:space="preserve"> extends </w:t>
      </w:r>
      <w:proofErr w:type="spellStart"/>
      <w:r>
        <w:t>PropSpec</w:t>
      </w:r>
      <w:proofErr w:type="spellEnd"/>
      <w:r>
        <w:t xml:space="preserve"> with </w:t>
      </w:r>
      <w:proofErr w:type="spellStart"/>
      <w:r>
        <w:t>PropertyChecks</w:t>
      </w:r>
      <w:proofErr w:type="spellEnd"/>
      <w:r>
        <w:t xml:space="preserve"> with </w:t>
      </w:r>
      <w:proofErr w:type="spellStart"/>
      <w:r>
        <w:t>ShouldMatchers</w:t>
      </w:r>
      <w:proofErr w:type="spellEnd"/>
      <w:r>
        <w:t xml:space="preserve"> {</w:t>
      </w:r>
    </w:p>
    <w:p w14:paraId="5C9C706B" w14:textId="77777777" w:rsidR="00977E17" w:rsidRDefault="00063E08" w:rsidP="00977E17">
      <w:pPr>
        <w:pStyle w:val="CodeExample"/>
      </w:pPr>
      <w:r>
        <w:t xml:space="preserve">  </w:t>
      </w:r>
      <w:proofErr w:type="gramStart"/>
      <w:r w:rsidR="00977E17">
        <w:t>property(</w:t>
      </w:r>
      <w:proofErr w:type="gramEnd"/>
      <w:r w:rsidR="00977E17">
        <w:t xml:space="preserve">"String should append each other with the </w:t>
      </w:r>
      <w:proofErr w:type="spellStart"/>
      <w:r w:rsidR="00977E17">
        <w:t>concat</w:t>
      </w:r>
      <w:proofErr w:type="spellEnd"/>
      <w:r w:rsidR="00977E17">
        <w:t xml:space="preserve"> method") {</w:t>
      </w:r>
    </w:p>
    <w:p w14:paraId="789191BC" w14:textId="77777777" w:rsidR="00977E17" w:rsidRDefault="00B169B2" w:rsidP="00977E17">
      <w:pPr>
        <w:pStyle w:val="CodeExample"/>
      </w:pPr>
      <w:r>
        <w:t xml:space="preserve">    </w:t>
      </w:r>
      <w:proofErr w:type="spellStart"/>
      <w:proofErr w:type="gramStart"/>
      <w:r w:rsidR="00977E17">
        <w:t>forAll</w:t>
      </w:r>
      <w:proofErr w:type="spellEnd"/>
      <w:proofErr w:type="gramEnd"/>
      <w:r w:rsidR="00977E17">
        <w:t xml:space="preserve"> { (a:</w:t>
      </w:r>
      <w:r w:rsidR="001E1654">
        <w:t xml:space="preserve"> </w:t>
      </w:r>
      <w:r w:rsidR="00977E17">
        <w:t>String, b:</w:t>
      </w:r>
      <w:r w:rsidR="001E1654">
        <w:t xml:space="preserve"> </w:t>
      </w:r>
      <w:r w:rsidR="00977E17">
        <w:t>String) =&gt;</w:t>
      </w:r>
    </w:p>
    <w:p w14:paraId="0390C379" w14:textId="77777777" w:rsidR="00977E17" w:rsidRDefault="00B169B2" w:rsidP="00977E17">
      <w:pPr>
        <w:pStyle w:val="CodeExample"/>
      </w:pPr>
      <w:r>
        <w:t xml:space="preserve">      </w:t>
      </w:r>
      <w:proofErr w:type="spellStart"/>
      <w:proofErr w:type="gramStart"/>
      <w:r w:rsidR="00977E17">
        <w:t>a.concat</w:t>
      </w:r>
      <w:proofErr w:type="spellEnd"/>
      <w:r w:rsidR="00977E17">
        <w:t>(</w:t>
      </w:r>
      <w:proofErr w:type="gramEnd"/>
      <w:r w:rsidR="00977E17">
        <w:t>b) should be (a + b)</w:t>
      </w:r>
    </w:p>
    <w:p w14:paraId="63A7BB44" w14:textId="77777777" w:rsidR="00977E17" w:rsidRDefault="00B169B2" w:rsidP="00977E17">
      <w:pPr>
        <w:pStyle w:val="CodeExample"/>
      </w:pPr>
      <w:r>
        <w:t xml:space="preserve">    </w:t>
      </w:r>
      <w:r w:rsidR="00977E17">
        <w:t>}</w:t>
      </w:r>
    </w:p>
    <w:p w14:paraId="34C81664" w14:textId="77777777" w:rsidR="00977E17" w:rsidRDefault="00B169B2" w:rsidP="00977E17">
      <w:pPr>
        <w:pStyle w:val="CodeExample"/>
      </w:pPr>
      <w:r>
        <w:t xml:space="preserve">  </w:t>
      </w:r>
      <w:r w:rsidR="00977E17">
        <w:t>}</w:t>
      </w:r>
    </w:p>
    <w:p w14:paraId="7B0FC960" w14:textId="77777777" w:rsidR="00063E08" w:rsidRDefault="00977E17" w:rsidP="00977E17">
      <w:pPr>
        <w:pStyle w:val="CodeExample"/>
      </w:pPr>
      <w:r>
        <w:t>}</w:t>
      </w:r>
    </w:p>
    <w:p w14:paraId="27AD59EB" w14:textId="77777777" w:rsidR="009D053A" w:rsidRDefault="009D053A" w:rsidP="00FD1BBF"/>
    <w:p w14:paraId="405F5188" w14:textId="608549FF" w:rsidR="00977E17" w:rsidRDefault="00C518C5" w:rsidP="00FD1BBF">
      <w:r>
        <w:t xml:space="preserve">In order to run ScalaTest specifications from the Scala console, </w:t>
      </w:r>
      <w:r w:rsidR="00A7156D">
        <w:t xml:space="preserve">we can use the </w:t>
      </w:r>
      <w:proofErr w:type="gramStart"/>
      <w:r w:rsidR="00A7156D">
        <w:t>execute(</w:t>
      </w:r>
      <w:proofErr w:type="gramEnd"/>
      <w:r w:rsidR="00A7156D">
        <w:t xml:space="preserve">) method (with </w:t>
      </w:r>
      <w:proofErr w:type="spellStart"/>
      <w:r w:rsidR="00A7156D">
        <w:t>nocolor</w:t>
      </w:r>
      <w:proofErr w:type="spellEnd"/>
      <w:r w:rsidR="00A7156D">
        <w:t>=false in Windows to avoid the pesky ANSI characters for color):</w:t>
      </w:r>
    </w:p>
    <w:p w14:paraId="23C79AFC" w14:textId="77777777" w:rsidR="00C518C5" w:rsidRDefault="00C518C5" w:rsidP="00616F92">
      <w:pPr>
        <w:pStyle w:val="CodeExample"/>
      </w:pPr>
      <w:r>
        <w:t>(</w:t>
      </w:r>
      <w:proofErr w:type="gramStart"/>
      <w:r>
        <w:t>new</w:t>
      </w:r>
      <w:proofErr w:type="gramEnd"/>
      <w:r>
        <w:t xml:space="preserve"> </w:t>
      </w:r>
      <w:proofErr w:type="spellStart"/>
      <w:r>
        <w:t>SimplePropertySpec</w:t>
      </w:r>
      <w:proofErr w:type="spellEnd"/>
      <w:r>
        <w:t>).execute(color=false)</w:t>
      </w:r>
    </w:p>
    <w:p w14:paraId="3B918173" w14:textId="77777777" w:rsidR="00C518C5" w:rsidRDefault="00C518C5" w:rsidP="00FD1BBF"/>
    <w:p w14:paraId="581FF2B1" w14:textId="77777777" w:rsidR="00C518C5" w:rsidRDefault="00C518C5" w:rsidP="00FD1BBF">
      <w:r>
        <w:t>The output should be something like this:</w:t>
      </w:r>
    </w:p>
    <w:p w14:paraId="5CAE48F1" w14:textId="77777777" w:rsidR="00C518C5" w:rsidRDefault="00C518C5" w:rsidP="00616F92">
      <w:pPr>
        <w:pStyle w:val="CodeExample"/>
      </w:pPr>
      <w:r>
        <w:t>$read$$</w:t>
      </w:r>
      <w:proofErr w:type="spellStart"/>
      <w:proofErr w:type="gramStart"/>
      <w:r>
        <w:t>iw</w:t>
      </w:r>
      <w:proofErr w:type="spellEnd"/>
      <w:proofErr w:type="gramEnd"/>
      <w:r>
        <w:t>$$</w:t>
      </w:r>
      <w:proofErr w:type="spellStart"/>
      <w:r>
        <w:t>iw</w:t>
      </w:r>
      <w:proofErr w:type="spellEnd"/>
      <w:r>
        <w:t>$$</w:t>
      </w:r>
      <w:proofErr w:type="spellStart"/>
      <w:r>
        <w:t>iw</w:t>
      </w:r>
      <w:proofErr w:type="spellEnd"/>
      <w:r>
        <w:t>$$</w:t>
      </w:r>
      <w:proofErr w:type="spellStart"/>
      <w:r>
        <w:t>iw$SimplePropertySpec</w:t>
      </w:r>
      <w:proofErr w:type="spellEnd"/>
      <w:r>
        <w:t>:</w:t>
      </w:r>
    </w:p>
    <w:p w14:paraId="25311AD2" w14:textId="77777777" w:rsidR="00C518C5" w:rsidRDefault="00C518C5" w:rsidP="00616F92">
      <w:pPr>
        <w:pStyle w:val="CodeExample"/>
      </w:pPr>
      <w:r>
        <w:t xml:space="preserve">- String should append each other with the </w:t>
      </w:r>
      <w:proofErr w:type="spellStart"/>
      <w:r>
        <w:t>concat</w:t>
      </w:r>
      <w:proofErr w:type="spellEnd"/>
      <w:r>
        <w:t xml:space="preserve"> method</w:t>
      </w:r>
    </w:p>
    <w:p w14:paraId="67DEB8E3" w14:textId="77777777" w:rsidR="00C518C5" w:rsidRDefault="00C518C5" w:rsidP="00FD1BBF"/>
    <w:p w14:paraId="6667CB0F" w14:textId="77777777" w:rsidR="00A7156D" w:rsidRDefault="00A7156D" w:rsidP="00FD1BBF">
      <w:r>
        <w:t>The first line in the output looks very cryptic but it’s because of the dynamic nature of the Scala console; it will not appear like that in normal executions (e.g. when using SBT’s test action).</w:t>
      </w:r>
    </w:p>
    <w:p w14:paraId="36E5DC2F" w14:textId="77777777" w:rsidR="00B169B2" w:rsidRDefault="009D053A" w:rsidP="00FD1BBF">
      <w:r>
        <w:t xml:space="preserve">In the code above, </w:t>
      </w:r>
      <w:r w:rsidR="00977E17" w:rsidRPr="00977E17">
        <w:rPr>
          <w:i/>
        </w:rPr>
        <w:t>property</w:t>
      </w:r>
      <w:r w:rsidR="00977E17">
        <w:t xml:space="preserve"> is </w:t>
      </w:r>
      <w:proofErr w:type="spellStart"/>
      <w:r w:rsidR="00977E17">
        <w:t>ScalaTest’s</w:t>
      </w:r>
      <w:proofErr w:type="spellEnd"/>
      <w:r w:rsidR="00977E17">
        <w:t xml:space="preserve"> own way to define property checks</w:t>
      </w:r>
      <w:r w:rsidR="00EA0D92">
        <w:t xml:space="preserve">, provided by the </w:t>
      </w:r>
      <w:proofErr w:type="spellStart"/>
      <w:r w:rsidR="00EA0D92" w:rsidRPr="00EA0D92">
        <w:rPr>
          <w:i/>
        </w:rPr>
        <w:t>PropSpec</w:t>
      </w:r>
      <w:proofErr w:type="spellEnd"/>
      <w:r w:rsidR="00EA0D92">
        <w:t xml:space="preserve"> trait</w:t>
      </w:r>
      <w:r w:rsidR="00977E17">
        <w:t xml:space="preserve">. </w:t>
      </w:r>
      <w:r w:rsidR="00B169B2">
        <w:t xml:space="preserve">Please note that even though it shares the name with </w:t>
      </w:r>
      <w:proofErr w:type="spellStart"/>
      <w:r w:rsidR="00B169B2">
        <w:t>ScalaCheck’s</w:t>
      </w:r>
      <w:proofErr w:type="spellEnd"/>
      <w:r w:rsidR="00B169B2">
        <w:t xml:space="preserve"> </w:t>
      </w:r>
      <w:proofErr w:type="spellStart"/>
      <w:r w:rsidR="00B169B2">
        <w:t>Properties.property</w:t>
      </w:r>
      <w:proofErr w:type="spellEnd"/>
      <w:r w:rsidR="00B169B2">
        <w:t xml:space="preserve"> method, it is </w:t>
      </w:r>
      <w:r w:rsidR="00B169B2" w:rsidRPr="00616F92">
        <w:rPr>
          <w:b/>
        </w:rPr>
        <w:t>not</w:t>
      </w:r>
      <w:r w:rsidR="00B169B2">
        <w:t xml:space="preserve"> the same method. </w:t>
      </w:r>
    </w:p>
    <w:p w14:paraId="2B3CD9D5" w14:textId="77777777" w:rsidR="00977E17" w:rsidRDefault="00977E17" w:rsidP="00FD1BBF">
      <w:r>
        <w:t xml:space="preserve">Within the property block we find the </w:t>
      </w:r>
      <w:proofErr w:type="spellStart"/>
      <w:r w:rsidRPr="00977E17">
        <w:rPr>
          <w:i/>
        </w:rPr>
        <w:t>forAll</w:t>
      </w:r>
      <w:proofErr w:type="spellEnd"/>
      <w:r>
        <w:t xml:space="preserve"> method (please note that this is </w:t>
      </w:r>
      <w:r w:rsidR="00B169B2">
        <w:t xml:space="preserve">also </w:t>
      </w:r>
      <w:proofErr w:type="spellStart"/>
      <w:r>
        <w:t>ScalaTest’s</w:t>
      </w:r>
      <w:proofErr w:type="spellEnd"/>
      <w:r>
        <w:t xml:space="preserve"> own </w:t>
      </w:r>
      <w:proofErr w:type="spellStart"/>
      <w:r w:rsidRPr="00EA0D92">
        <w:rPr>
          <w:i/>
        </w:rPr>
        <w:t>forAll</w:t>
      </w:r>
      <w:proofErr w:type="spellEnd"/>
      <w:r>
        <w:t xml:space="preserve"> method, </w:t>
      </w:r>
      <w:r w:rsidR="00DC62A5">
        <w:t xml:space="preserve">and </w:t>
      </w:r>
      <w:r>
        <w:t xml:space="preserve">not </w:t>
      </w:r>
      <w:proofErr w:type="spellStart"/>
      <w:r>
        <w:t>Sca</w:t>
      </w:r>
      <w:r w:rsidR="00DC62A5">
        <w:t>laCheck’s</w:t>
      </w:r>
      <w:proofErr w:type="spellEnd"/>
      <w:r w:rsidR="00DC62A5">
        <w:t xml:space="preserve">). Within the </w:t>
      </w:r>
      <w:proofErr w:type="spellStart"/>
      <w:r w:rsidRPr="00DC62A5">
        <w:rPr>
          <w:i/>
        </w:rPr>
        <w:t>forAll</w:t>
      </w:r>
      <w:proofErr w:type="spellEnd"/>
      <w:r w:rsidR="00B169B2">
        <w:rPr>
          <w:i/>
        </w:rPr>
        <w:t xml:space="preserve"> </w:t>
      </w:r>
      <w:r w:rsidR="00DC62A5">
        <w:t xml:space="preserve">block </w:t>
      </w:r>
      <w:r>
        <w:t>we can define the logic of our property check</w:t>
      </w:r>
      <w:r w:rsidR="00F06544">
        <w:t xml:space="preserve"> i</w:t>
      </w:r>
      <w:r w:rsidR="00DC62A5">
        <w:t>mplemented as usual as a function.</w:t>
      </w:r>
      <w:r w:rsidR="00F06544">
        <w:t xml:space="preserve"> </w:t>
      </w:r>
      <w:r w:rsidR="00DC62A5">
        <w:t>As part of the property checks</w:t>
      </w:r>
      <w:r w:rsidR="00F06544">
        <w:t>,</w:t>
      </w:r>
      <w:r w:rsidR="00DC62A5">
        <w:t xml:space="preserve"> the “</w:t>
      </w:r>
      <w:r>
        <w:t>should be”</w:t>
      </w:r>
      <w:r w:rsidR="00DC62A5">
        <w:t xml:space="preserve"> matcher</w:t>
      </w:r>
      <w:r w:rsidR="00EA0D92">
        <w:t xml:space="preserve"> has been used</w:t>
      </w:r>
      <w:r>
        <w:t xml:space="preserve">, which is provided by the </w:t>
      </w:r>
      <w:proofErr w:type="spellStart"/>
      <w:r w:rsidRPr="00977E17">
        <w:rPr>
          <w:i/>
        </w:rPr>
        <w:t>ShouldMatchers</w:t>
      </w:r>
      <w:proofErr w:type="spellEnd"/>
      <w:r>
        <w:t xml:space="preserve"> trait (</w:t>
      </w:r>
      <w:proofErr w:type="spellStart"/>
      <w:r w:rsidRPr="00977E17">
        <w:rPr>
          <w:i/>
        </w:rPr>
        <w:t>MustMatchers</w:t>
      </w:r>
      <w:proofErr w:type="spellEnd"/>
      <w:r>
        <w:t xml:space="preserve"> can also be used instead)</w:t>
      </w:r>
      <w:r w:rsidR="00EA0D92">
        <w:t xml:space="preserve">. Being able to use </w:t>
      </w:r>
      <w:proofErr w:type="spellStart"/>
      <w:r w:rsidR="00EA0D92">
        <w:t>ScalaTest’s</w:t>
      </w:r>
      <w:proofErr w:type="spellEnd"/>
      <w:r w:rsidR="00EA0D92">
        <w:t xml:space="preserve"> matchers can make </w:t>
      </w:r>
      <w:r w:rsidR="00DC62A5">
        <w:t xml:space="preserve">property checks more readable (even though this is purely a matter of taste, as it will make our </w:t>
      </w:r>
      <w:r w:rsidR="002B3832">
        <w:t>property checks</w:t>
      </w:r>
      <w:r w:rsidR="00DC62A5">
        <w:t xml:space="preserve"> fully dependent on ScalaTest).</w:t>
      </w:r>
    </w:p>
    <w:p w14:paraId="587D834A" w14:textId="77777777" w:rsidR="00EA0D92" w:rsidRDefault="00EA0D92" w:rsidP="00FD1BBF">
      <w:r>
        <w:t xml:space="preserve">One important difference when using </w:t>
      </w:r>
      <w:proofErr w:type="spellStart"/>
      <w:r w:rsidRPr="002B3832">
        <w:rPr>
          <w:i/>
        </w:rPr>
        <w:t>PropertyChecks</w:t>
      </w:r>
      <w:proofErr w:type="spellEnd"/>
      <w:r>
        <w:t xml:space="preserve"> is that some features from ScalaCheck are not available, such as the </w:t>
      </w:r>
      <w:r w:rsidRPr="00EA0D92">
        <w:rPr>
          <w:i/>
        </w:rPr>
        <w:t>==&gt;</w:t>
      </w:r>
      <w:r w:rsidR="00F06544">
        <w:rPr>
          <w:i/>
        </w:rPr>
        <w:t xml:space="preserve"> </w:t>
      </w:r>
      <w:r>
        <w:t xml:space="preserve">function for implementing conditional properties; this method is replaced by the </w:t>
      </w:r>
      <w:r w:rsidRPr="00EA0D92">
        <w:rPr>
          <w:i/>
        </w:rPr>
        <w:t>whenever</w:t>
      </w:r>
      <w:r>
        <w:t xml:space="preserve"> function, as follows:</w:t>
      </w:r>
    </w:p>
    <w:p w14:paraId="62228F96" w14:textId="77777777" w:rsidR="00B169B2" w:rsidRDefault="00B169B2" w:rsidP="00B169B2">
      <w:pPr>
        <w:pStyle w:val="CodeExample"/>
      </w:pPr>
      <w:proofErr w:type="gramStart"/>
      <w:r>
        <w:t>import</w:t>
      </w:r>
      <w:proofErr w:type="gramEnd"/>
      <w:r>
        <w:t xml:space="preserve"> </w:t>
      </w:r>
      <w:proofErr w:type="spellStart"/>
      <w:r>
        <w:t>org.scalatest.prop</w:t>
      </w:r>
      <w:proofErr w:type="spellEnd"/>
      <w:r>
        <w:t>.{</w:t>
      </w:r>
      <w:proofErr w:type="spellStart"/>
      <w:r>
        <w:t>PropertyChecks</w:t>
      </w:r>
      <w:proofErr w:type="spellEnd"/>
      <w:r>
        <w:t>, Checkers}</w:t>
      </w:r>
    </w:p>
    <w:p w14:paraId="62EB684C" w14:textId="77777777" w:rsidR="00B169B2" w:rsidRDefault="00B169B2" w:rsidP="00B169B2">
      <w:pPr>
        <w:pStyle w:val="CodeExample"/>
      </w:pPr>
      <w:proofErr w:type="gramStart"/>
      <w:r>
        <w:t>import</w:t>
      </w:r>
      <w:proofErr w:type="gramEnd"/>
      <w:r>
        <w:t xml:space="preserve"> </w:t>
      </w:r>
      <w:proofErr w:type="spellStart"/>
      <w:r>
        <w:t>org.scalatest.matchers.ShouldMatchers</w:t>
      </w:r>
      <w:proofErr w:type="spellEnd"/>
    </w:p>
    <w:p w14:paraId="7C0D20A5" w14:textId="77777777" w:rsidR="00B169B2" w:rsidRDefault="00B169B2" w:rsidP="00B169B2">
      <w:pPr>
        <w:pStyle w:val="CodeExample"/>
      </w:pPr>
      <w:proofErr w:type="gramStart"/>
      <w:r>
        <w:t>import</w:t>
      </w:r>
      <w:proofErr w:type="gramEnd"/>
      <w:r>
        <w:t xml:space="preserve"> </w:t>
      </w:r>
      <w:proofErr w:type="spellStart"/>
      <w:r>
        <w:t>org.scalacheck.Prop</w:t>
      </w:r>
      <w:proofErr w:type="spellEnd"/>
      <w:r>
        <w:t>._</w:t>
      </w:r>
    </w:p>
    <w:p w14:paraId="1EAA4F82" w14:textId="77777777" w:rsidR="00B169B2" w:rsidRDefault="00B169B2" w:rsidP="00EA0D92">
      <w:pPr>
        <w:pStyle w:val="CodeExample"/>
      </w:pPr>
    </w:p>
    <w:p w14:paraId="06B8E18E" w14:textId="77777777" w:rsidR="00A7156D" w:rsidRDefault="00A7156D" w:rsidP="00EA0D92">
      <w:pPr>
        <w:pStyle w:val="CodeExample"/>
      </w:pPr>
      <w:proofErr w:type="gramStart"/>
      <w:r>
        <w:t>class</w:t>
      </w:r>
      <w:proofErr w:type="gramEnd"/>
      <w:r>
        <w:t xml:space="preserve"> </w:t>
      </w:r>
      <w:proofErr w:type="spellStart"/>
      <w:r>
        <w:t>ReversePropertySpec</w:t>
      </w:r>
      <w:proofErr w:type="spellEnd"/>
      <w:r>
        <w:t xml:space="preserve"> extends </w:t>
      </w:r>
      <w:proofErr w:type="spellStart"/>
      <w:r>
        <w:t>PropSpec</w:t>
      </w:r>
      <w:proofErr w:type="spellEnd"/>
      <w:r>
        <w:t xml:space="preserve"> with </w:t>
      </w:r>
      <w:proofErr w:type="spellStart"/>
      <w:r>
        <w:t>PropertyChecks</w:t>
      </w:r>
      <w:proofErr w:type="spellEnd"/>
      <w:r>
        <w:t xml:space="preserve"> with </w:t>
      </w:r>
      <w:proofErr w:type="spellStart"/>
      <w:r>
        <w:t>ShouldMatchers</w:t>
      </w:r>
      <w:proofErr w:type="spellEnd"/>
      <w:r>
        <w:t xml:space="preserve"> {</w:t>
      </w:r>
    </w:p>
    <w:p w14:paraId="7DB1C851" w14:textId="77777777" w:rsidR="00EA0D92" w:rsidRDefault="00A7156D" w:rsidP="00EA0D92">
      <w:pPr>
        <w:pStyle w:val="CodeExample"/>
      </w:pPr>
      <w:r>
        <w:t xml:space="preserve">  </w:t>
      </w:r>
      <w:proofErr w:type="gramStart"/>
      <w:r w:rsidR="00EA0D92">
        <w:t>property(</w:t>
      </w:r>
      <w:proofErr w:type="gramEnd"/>
      <w:r w:rsidR="00EA0D92">
        <w:t>"Reverse non-empty strings correctly") {</w:t>
      </w:r>
    </w:p>
    <w:p w14:paraId="285ED36C" w14:textId="77777777" w:rsidR="00EA0D92" w:rsidRDefault="00B169B2" w:rsidP="00A7156D">
      <w:pPr>
        <w:pStyle w:val="CodeExample"/>
      </w:pPr>
      <w:r>
        <w:lastRenderedPageBreak/>
        <w:t xml:space="preserve">  </w:t>
      </w:r>
      <w:r w:rsidR="00A7156D">
        <w:t xml:space="preserve">  </w:t>
      </w:r>
      <w:proofErr w:type="spellStart"/>
      <w:proofErr w:type="gramStart"/>
      <w:r w:rsidR="00EA0D92">
        <w:t>forAll</w:t>
      </w:r>
      <w:proofErr w:type="spellEnd"/>
      <w:proofErr w:type="gramEnd"/>
      <w:r w:rsidR="00EA0D92">
        <w:t xml:space="preserve"> { (a:</w:t>
      </w:r>
      <w:r w:rsidR="001E1654">
        <w:t xml:space="preserve"> </w:t>
      </w:r>
      <w:r w:rsidR="00EA0D92">
        <w:t>String) =&gt;</w:t>
      </w:r>
    </w:p>
    <w:p w14:paraId="58E1A3C9" w14:textId="77777777" w:rsidR="00EA0D92" w:rsidRDefault="00B169B2" w:rsidP="00EA0D92">
      <w:pPr>
        <w:pStyle w:val="CodeExample"/>
      </w:pPr>
      <w:r>
        <w:t xml:space="preserve">    </w:t>
      </w:r>
      <w:r w:rsidR="00A7156D">
        <w:t xml:space="preserve">  </w:t>
      </w:r>
      <w:proofErr w:type="gramStart"/>
      <w:r w:rsidR="00EA0D92">
        <w:t>whenever(</w:t>
      </w:r>
      <w:proofErr w:type="spellStart"/>
      <w:proofErr w:type="gramEnd"/>
      <w:r w:rsidR="00EA0D92">
        <w:t>a.length</w:t>
      </w:r>
      <w:proofErr w:type="spellEnd"/>
      <w:r w:rsidR="001E1654">
        <w:t xml:space="preserve"> </w:t>
      </w:r>
      <w:r w:rsidR="00EA0D92">
        <w:t>&gt; 0) {</w:t>
      </w:r>
    </w:p>
    <w:p w14:paraId="63552FC8" w14:textId="77777777" w:rsidR="00EA0D92" w:rsidRDefault="00B169B2" w:rsidP="00EA0D92">
      <w:pPr>
        <w:pStyle w:val="CodeExample"/>
      </w:pPr>
      <w:r>
        <w:t xml:space="preserve">      </w:t>
      </w:r>
      <w:r w:rsidR="00A7156D">
        <w:t xml:space="preserve">  </w:t>
      </w:r>
      <w:proofErr w:type="spellStart"/>
      <w:proofErr w:type="gramStart"/>
      <w:r w:rsidR="00EA0D92">
        <w:t>a.charAt</w:t>
      </w:r>
      <w:proofErr w:type="spellEnd"/>
      <w:r w:rsidR="00EA0D92">
        <w:t>(</w:t>
      </w:r>
      <w:proofErr w:type="gramEnd"/>
      <w:r w:rsidR="00EA0D92">
        <w:t>a.length-1) should be</w:t>
      </w:r>
      <w:r w:rsidR="001E1654">
        <w:t xml:space="preserve"> </w:t>
      </w:r>
      <w:r w:rsidR="00EA0D92">
        <w:t>(</w:t>
      </w:r>
      <w:proofErr w:type="spellStart"/>
      <w:r w:rsidR="00EA0D92">
        <w:t>a.reverse.charAt</w:t>
      </w:r>
      <w:proofErr w:type="spellEnd"/>
      <w:r w:rsidR="00EA0D92">
        <w:t>(0))</w:t>
      </w:r>
    </w:p>
    <w:p w14:paraId="5616FCB9" w14:textId="77777777" w:rsidR="00EA0D92" w:rsidRDefault="00B169B2" w:rsidP="00EA0D92">
      <w:pPr>
        <w:pStyle w:val="CodeExample"/>
      </w:pPr>
      <w:r>
        <w:t xml:space="preserve">    </w:t>
      </w:r>
      <w:r w:rsidR="00A7156D">
        <w:t xml:space="preserve">  </w:t>
      </w:r>
      <w:r w:rsidR="00EA0D92">
        <w:t>}</w:t>
      </w:r>
    </w:p>
    <w:p w14:paraId="4AEA22B8" w14:textId="77777777" w:rsidR="00EA0D92" w:rsidRDefault="00B169B2" w:rsidP="00EA0D92">
      <w:pPr>
        <w:pStyle w:val="CodeExample"/>
      </w:pPr>
      <w:r>
        <w:t xml:space="preserve">  </w:t>
      </w:r>
      <w:r w:rsidR="00A7156D">
        <w:t xml:space="preserve">  </w:t>
      </w:r>
      <w:r w:rsidR="00EA0D92">
        <w:t>}</w:t>
      </w:r>
    </w:p>
    <w:p w14:paraId="1342BAB3" w14:textId="77777777" w:rsidR="00A7156D" w:rsidRDefault="00A7156D" w:rsidP="00EA0D92">
      <w:pPr>
        <w:pStyle w:val="CodeExample"/>
      </w:pPr>
      <w:r>
        <w:t xml:space="preserve">  </w:t>
      </w:r>
      <w:r w:rsidR="00EA0D92">
        <w:t>}</w:t>
      </w:r>
    </w:p>
    <w:p w14:paraId="02010DF1" w14:textId="77777777" w:rsidR="00A7156D" w:rsidRDefault="00A7156D" w:rsidP="00EA0D92">
      <w:pPr>
        <w:pStyle w:val="CodeExample"/>
      </w:pPr>
      <w:r>
        <w:t>}</w:t>
      </w:r>
    </w:p>
    <w:p w14:paraId="7D8090C4" w14:textId="77777777" w:rsidR="00EA0D92" w:rsidRDefault="00EA0D92" w:rsidP="00EA0D92">
      <w:bookmarkStart w:id="161" w:name="_Toc300926429"/>
      <w:bookmarkStart w:id="162" w:name="_Toc301262010"/>
    </w:p>
    <w:p w14:paraId="483EB494" w14:textId="77777777" w:rsidR="00EA0D92" w:rsidRDefault="00EA0D92" w:rsidP="00EA0D92">
      <w:r>
        <w:t xml:space="preserve">When using the Checkers trait, the </w:t>
      </w:r>
      <w:r w:rsidRPr="00EA0D92">
        <w:rPr>
          <w:i/>
        </w:rPr>
        <w:t>check</w:t>
      </w:r>
      <w:r>
        <w:t xml:space="preserve"> method should be used to specific property checks. </w:t>
      </w:r>
      <w:r w:rsidR="0078266B">
        <w:t xml:space="preserve">This method takes the output of </w:t>
      </w:r>
      <w:proofErr w:type="spellStart"/>
      <w:r w:rsidR="0078266B">
        <w:t>ScalaCheck’s</w:t>
      </w:r>
      <w:proofErr w:type="spellEnd"/>
      <w:r w:rsidR="001E1654">
        <w:t xml:space="preserve"> </w:t>
      </w:r>
      <w:proofErr w:type="spellStart"/>
      <w:r w:rsidR="0078266B" w:rsidRPr="0078266B">
        <w:rPr>
          <w:i/>
        </w:rPr>
        <w:t>forAll</w:t>
      </w:r>
      <w:proofErr w:type="spellEnd"/>
      <w:r w:rsidR="0078266B">
        <w:t xml:space="preserve"> function, containing the definition</w:t>
      </w:r>
      <w:r w:rsidR="00791373">
        <w:t xml:space="preserve"> of a property check. The following </w:t>
      </w:r>
      <w:r w:rsidR="0096015D">
        <w:t>example is the same property show</w:t>
      </w:r>
      <w:r w:rsidR="001E1654">
        <w:t>n</w:t>
      </w:r>
      <w:r w:rsidR="0096015D">
        <w:t xml:space="preserve"> above, but now</w:t>
      </w:r>
      <w:r w:rsidR="00791373">
        <w:t xml:space="preserve"> written using the ScalaCheck style</w:t>
      </w:r>
      <w:r w:rsidR="002B3832">
        <w:t xml:space="preserve"> with the </w:t>
      </w:r>
      <w:r w:rsidR="002B3832" w:rsidRPr="002B3832">
        <w:rPr>
          <w:i/>
        </w:rPr>
        <w:t>Checkers</w:t>
      </w:r>
      <w:r w:rsidR="002B3832">
        <w:t xml:space="preserve"> trait</w:t>
      </w:r>
      <w:r w:rsidR="00791373">
        <w:t>:</w:t>
      </w:r>
    </w:p>
    <w:p w14:paraId="28A2689C" w14:textId="77777777" w:rsidR="00C42FCB" w:rsidRDefault="00C42FCB" w:rsidP="00C42FCB">
      <w:pPr>
        <w:pStyle w:val="CodeExample"/>
      </w:pPr>
      <w:proofErr w:type="gramStart"/>
      <w:r>
        <w:t>import</w:t>
      </w:r>
      <w:proofErr w:type="gramEnd"/>
      <w:r>
        <w:t xml:space="preserve"> </w:t>
      </w:r>
      <w:proofErr w:type="spellStart"/>
      <w:r>
        <w:t>org.scalatest.prop</w:t>
      </w:r>
      <w:proofErr w:type="spellEnd"/>
      <w:r>
        <w:t>.{</w:t>
      </w:r>
      <w:proofErr w:type="spellStart"/>
      <w:r>
        <w:t>PropertyChecks</w:t>
      </w:r>
      <w:proofErr w:type="spellEnd"/>
      <w:r>
        <w:t>, Checkers}</w:t>
      </w:r>
    </w:p>
    <w:p w14:paraId="7993F026" w14:textId="77777777" w:rsidR="00C42FCB" w:rsidRDefault="00C42FCB" w:rsidP="00C42FCB">
      <w:pPr>
        <w:pStyle w:val="CodeExample"/>
      </w:pPr>
      <w:proofErr w:type="gramStart"/>
      <w:r>
        <w:t>import</w:t>
      </w:r>
      <w:proofErr w:type="gramEnd"/>
      <w:r>
        <w:t xml:space="preserve"> </w:t>
      </w:r>
      <w:proofErr w:type="spellStart"/>
      <w:r>
        <w:t>org.scalatest.matchers.ShouldMatchers</w:t>
      </w:r>
      <w:proofErr w:type="spellEnd"/>
    </w:p>
    <w:p w14:paraId="3B70ECF2" w14:textId="77777777" w:rsidR="00C42FCB" w:rsidRDefault="00C42FCB" w:rsidP="00C42FCB">
      <w:pPr>
        <w:pStyle w:val="CodeExample"/>
      </w:pPr>
      <w:proofErr w:type="gramStart"/>
      <w:r>
        <w:t>import</w:t>
      </w:r>
      <w:proofErr w:type="gramEnd"/>
      <w:r>
        <w:t xml:space="preserve"> </w:t>
      </w:r>
      <w:proofErr w:type="spellStart"/>
      <w:r>
        <w:t>org.scalacheck.Prop</w:t>
      </w:r>
      <w:proofErr w:type="spellEnd"/>
      <w:r>
        <w:t>._</w:t>
      </w:r>
    </w:p>
    <w:p w14:paraId="763EE597" w14:textId="77777777" w:rsidR="00C42FCB" w:rsidRDefault="00C42FCB" w:rsidP="00791373">
      <w:pPr>
        <w:pStyle w:val="CodeExample"/>
      </w:pPr>
    </w:p>
    <w:p w14:paraId="65FABE5A" w14:textId="77777777" w:rsidR="00791373" w:rsidRDefault="00791373" w:rsidP="00791373">
      <w:pPr>
        <w:pStyle w:val="CodeExample"/>
      </w:pPr>
      <w:proofErr w:type="gramStart"/>
      <w:r w:rsidRPr="00791373">
        <w:t>class</w:t>
      </w:r>
      <w:proofErr w:type="gramEnd"/>
      <w:r w:rsidR="00A7156D">
        <w:t xml:space="preserve"> </w:t>
      </w:r>
      <w:proofErr w:type="spellStart"/>
      <w:r w:rsidRPr="00791373">
        <w:t>SimplePropertyCheckersSpec</w:t>
      </w:r>
      <w:proofErr w:type="spellEnd"/>
      <w:r w:rsidRPr="00791373">
        <w:t xml:space="preserve"> extends </w:t>
      </w:r>
      <w:proofErr w:type="spellStart"/>
      <w:r w:rsidRPr="00791373">
        <w:t>PropSpec</w:t>
      </w:r>
      <w:proofErr w:type="spellEnd"/>
      <w:r w:rsidRPr="00791373">
        <w:t xml:space="preserve"> with Checkers {</w:t>
      </w:r>
    </w:p>
    <w:p w14:paraId="5F655D22" w14:textId="77777777" w:rsidR="00791373" w:rsidRDefault="00C42FCB" w:rsidP="00A7156D">
      <w:pPr>
        <w:pStyle w:val="CodeExample"/>
      </w:pPr>
      <w:r>
        <w:t xml:space="preserve">  </w:t>
      </w:r>
      <w:proofErr w:type="gramStart"/>
      <w:r w:rsidR="00791373">
        <w:t>property(</w:t>
      </w:r>
      <w:proofErr w:type="gramEnd"/>
      <w:r w:rsidR="00791373">
        <w:t>"Reverse non-empty strings correctly") {</w:t>
      </w:r>
    </w:p>
    <w:p w14:paraId="4EB2C468" w14:textId="77777777" w:rsidR="00791373" w:rsidRDefault="00C42FCB" w:rsidP="00A7156D">
      <w:pPr>
        <w:pStyle w:val="CodeExample"/>
      </w:pPr>
      <w:r>
        <w:t xml:space="preserve">    </w:t>
      </w:r>
      <w:proofErr w:type="gramStart"/>
      <w:r w:rsidR="00791373">
        <w:t>check(</w:t>
      </w:r>
      <w:proofErr w:type="spellStart"/>
      <w:proofErr w:type="gramEnd"/>
      <w:r w:rsidR="00791373">
        <w:t>forAll</w:t>
      </w:r>
      <w:proofErr w:type="spellEnd"/>
      <w:r w:rsidR="00791373">
        <w:t xml:space="preserve"> { (a:</w:t>
      </w:r>
      <w:r w:rsidR="001E1654">
        <w:t xml:space="preserve"> </w:t>
      </w:r>
      <w:r w:rsidR="00791373">
        <w:t>String) =&gt;</w:t>
      </w:r>
    </w:p>
    <w:p w14:paraId="3B25A891" w14:textId="77777777" w:rsidR="00791373" w:rsidRDefault="00C42FCB" w:rsidP="00791373">
      <w:pPr>
        <w:pStyle w:val="CodeExample"/>
      </w:pPr>
      <w:r>
        <w:t xml:space="preserve">      </w:t>
      </w:r>
      <w:r w:rsidR="00791373">
        <w:t>(</w:t>
      </w:r>
      <w:proofErr w:type="spellStart"/>
      <w:proofErr w:type="gramStart"/>
      <w:r w:rsidR="00791373">
        <w:t>a.length</w:t>
      </w:r>
      <w:proofErr w:type="spellEnd"/>
      <w:proofErr w:type="gramEnd"/>
      <w:r w:rsidR="001E1654">
        <w:t xml:space="preserve"> </w:t>
      </w:r>
      <w:r w:rsidR="00791373">
        <w:t>&gt; 0) ==&gt; (</w:t>
      </w:r>
      <w:proofErr w:type="spellStart"/>
      <w:proofErr w:type="gramStart"/>
      <w:r w:rsidR="00791373">
        <w:t>a.charAt</w:t>
      </w:r>
      <w:proofErr w:type="spellEnd"/>
      <w:r w:rsidR="00791373">
        <w:t>(</w:t>
      </w:r>
      <w:proofErr w:type="gramEnd"/>
      <w:r w:rsidR="00791373">
        <w:t>a.length-1) == (</w:t>
      </w:r>
      <w:proofErr w:type="spellStart"/>
      <w:r w:rsidR="00791373">
        <w:t>a.reverse.charAt</w:t>
      </w:r>
      <w:proofErr w:type="spellEnd"/>
      <w:r w:rsidR="00791373">
        <w:t>(0)))</w:t>
      </w:r>
    </w:p>
    <w:p w14:paraId="2EC093E6" w14:textId="77777777" w:rsidR="00791373" w:rsidRDefault="00C42FCB" w:rsidP="00791373">
      <w:pPr>
        <w:pStyle w:val="CodeExample"/>
      </w:pPr>
      <w:r>
        <w:t xml:space="preserve">    </w:t>
      </w:r>
      <w:r w:rsidR="00791373">
        <w:t>})</w:t>
      </w:r>
    </w:p>
    <w:p w14:paraId="2CF6B480" w14:textId="77777777" w:rsidR="00791373" w:rsidRDefault="00C42FCB" w:rsidP="00A7156D">
      <w:pPr>
        <w:pStyle w:val="CodeExample"/>
      </w:pPr>
      <w:r>
        <w:t xml:space="preserve">  </w:t>
      </w:r>
      <w:r w:rsidR="00791373">
        <w:t>}</w:t>
      </w:r>
    </w:p>
    <w:p w14:paraId="0F775317" w14:textId="77777777" w:rsidR="00791373" w:rsidRDefault="00791373" w:rsidP="00791373">
      <w:pPr>
        <w:pStyle w:val="CodeExample"/>
      </w:pPr>
      <w:r>
        <w:t>}</w:t>
      </w:r>
    </w:p>
    <w:p w14:paraId="6FBB62DC" w14:textId="77777777" w:rsidR="00EA0D92" w:rsidRDefault="00EA0D92" w:rsidP="00EA0D92"/>
    <w:p w14:paraId="02CC7308" w14:textId="77777777" w:rsidR="0096015D" w:rsidRDefault="0096015D" w:rsidP="00EA0D92">
      <w:r>
        <w:t>For developers more familiar with the terse ScalaCheck style, this approach might be more suitable.</w:t>
      </w:r>
    </w:p>
    <w:p w14:paraId="7865BCF7" w14:textId="77777777" w:rsidR="00EA0D92" w:rsidRDefault="0096015D" w:rsidP="00EA0D92">
      <w:r>
        <w:t>Lastly, ScalaTest-</w:t>
      </w:r>
      <w:r w:rsidR="00EA0D92">
        <w:t xml:space="preserve">ScalaCheck integration also offers the possibility </w:t>
      </w:r>
      <w:r w:rsidR="001E1654">
        <w:t xml:space="preserve">of using </w:t>
      </w:r>
      <w:r w:rsidR="00EA0D92">
        <w:t xml:space="preserve">generators and </w:t>
      </w:r>
      <w:proofErr w:type="gramStart"/>
      <w:r w:rsidR="001E1654">
        <w:t>Arbitrary</w:t>
      </w:r>
      <w:proofErr w:type="gramEnd"/>
      <w:r w:rsidR="001E1654">
        <w:t xml:space="preserve"> </w:t>
      </w:r>
      <w:r w:rsidR="00EA0D92">
        <w:t>objects</w:t>
      </w:r>
      <w:r>
        <w:t>:</w:t>
      </w:r>
    </w:p>
    <w:p w14:paraId="720F3F60" w14:textId="77777777" w:rsidR="002F799D" w:rsidRDefault="002F799D" w:rsidP="002F799D">
      <w:pPr>
        <w:pStyle w:val="CodeExample"/>
      </w:pPr>
      <w:proofErr w:type="gramStart"/>
      <w:r>
        <w:t>import</w:t>
      </w:r>
      <w:proofErr w:type="gramEnd"/>
      <w:r>
        <w:t xml:space="preserve"> </w:t>
      </w:r>
      <w:proofErr w:type="spellStart"/>
      <w:r>
        <w:t>org.scalatest.prop</w:t>
      </w:r>
      <w:proofErr w:type="spellEnd"/>
      <w:r>
        <w:t>.{</w:t>
      </w:r>
      <w:proofErr w:type="spellStart"/>
      <w:r>
        <w:t>PropertyChecks</w:t>
      </w:r>
      <w:proofErr w:type="spellEnd"/>
      <w:r>
        <w:t>, Checkers}</w:t>
      </w:r>
    </w:p>
    <w:p w14:paraId="4DFF2928" w14:textId="77777777" w:rsidR="002F799D" w:rsidRDefault="002F799D" w:rsidP="002F799D">
      <w:pPr>
        <w:pStyle w:val="CodeExample"/>
      </w:pPr>
      <w:proofErr w:type="gramStart"/>
      <w:r>
        <w:t>import</w:t>
      </w:r>
      <w:proofErr w:type="gramEnd"/>
      <w:r>
        <w:t xml:space="preserve"> </w:t>
      </w:r>
      <w:proofErr w:type="spellStart"/>
      <w:r>
        <w:t>org.scalatest.matchers.ShouldMatchers</w:t>
      </w:r>
      <w:proofErr w:type="spellEnd"/>
    </w:p>
    <w:p w14:paraId="50DAB0EE" w14:textId="77777777" w:rsidR="002F799D" w:rsidRDefault="002F799D" w:rsidP="002F799D">
      <w:pPr>
        <w:pStyle w:val="CodeExample"/>
      </w:pPr>
      <w:proofErr w:type="gramStart"/>
      <w:r>
        <w:t>import</w:t>
      </w:r>
      <w:proofErr w:type="gramEnd"/>
      <w:r>
        <w:t xml:space="preserve"> </w:t>
      </w:r>
      <w:proofErr w:type="spellStart"/>
      <w:r>
        <w:t>org.scalacheck.Prop</w:t>
      </w:r>
      <w:proofErr w:type="spellEnd"/>
      <w:r>
        <w:t>._</w:t>
      </w:r>
    </w:p>
    <w:p w14:paraId="70C28CA6" w14:textId="77777777" w:rsidR="002F799D" w:rsidRDefault="002F799D" w:rsidP="00EA0D92">
      <w:pPr>
        <w:pStyle w:val="CodeExample"/>
      </w:pPr>
    </w:p>
    <w:p w14:paraId="729AB59C" w14:textId="77777777" w:rsidR="00EA0D92" w:rsidRDefault="00EA0D92" w:rsidP="00EA0D92">
      <w:pPr>
        <w:pStyle w:val="CodeExample"/>
      </w:pPr>
      <w:proofErr w:type="gramStart"/>
      <w:r>
        <w:t>class</w:t>
      </w:r>
      <w:proofErr w:type="gramEnd"/>
      <w:r w:rsidR="00792F2B">
        <w:t xml:space="preserve"> </w:t>
      </w:r>
      <w:proofErr w:type="spellStart"/>
      <w:r>
        <w:t>ArbitraryRectangleWithCheckersSpec</w:t>
      </w:r>
      <w:proofErr w:type="spellEnd"/>
      <w:r>
        <w:t xml:space="preserve"> extends </w:t>
      </w:r>
      <w:proofErr w:type="spellStart"/>
      <w:r>
        <w:t>PropSpec</w:t>
      </w:r>
      <w:proofErr w:type="spellEnd"/>
      <w:r>
        <w:t xml:space="preserve"> with Checkers {</w:t>
      </w:r>
    </w:p>
    <w:p w14:paraId="343624DF" w14:textId="77777777" w:rsidR="00EA0D92" w:rsidRDefault="00C42FCB" w:rsidP="00EA0D92">
      <w:pPr>
        <w:pStyle w:val="CodeExample"/>
      </w:pPr>
      <w:r>
        <w:t xml:space="preserve">  </w:t>
      </w:r>
      <w:proofErr w:type="gramStart"/>
      <w:r w:rsidR="00EA0D92">
        <w:t>import</w:t>
      </w:r>
      <w:proofErr w:type="gramEnd"/>
      <w:r w:rsidR="00792F2B">
        <w:t xml:space="preserve"> </w:t>
      </w:r>
      <w:proofErr w:type="spellStart"/>
      <w:r w:rsidR="00EA0D92">
        <w:t>com.company.scalacheck.RectangleGenerator</w:t>
      </w:r>
      <w:proofErr w:type="spellEnd"/>
      <w:r w:rsidR="00EA0D92">
        <w:t>._</w:t>
      </w:r>
    </w:p>
    <w:p w14:paraId="1C315AF4" w14:textId="77777777" w:rsidR="00093245" w:rsidRDefault="00093245" w:rsidP="00093245">
      <w:pPr>
        <w:pStyle w:val="CodeExample"/>
      </w:pPr>
      <w:r>
        <w:t xml:space="preserve">  </w:t>
      </w:r>
      <w:proofErr w:type="gramStart"/>
      <w:r>
        <w:t>import</w:t>
      </w:r>
      <w:proofErr w:type="gramEnd"/>
      <w:r>
        <w:t xml:space="preserve"> </w:t>
      </w:r>
      <w:proofErr w:type="spellStart"/>
      <w:r>
        <w:t>com.company.scalacheck.Rectangle</w:t>
      </w:r>
      <w:proofErr w:type="spellEnd"/>
    </w:p>
    <w:p w14:paraId="2C7AF13F" w14:textId="77777777" w:rsidR="00EA0D92" w:rsidRDefault="00EA0D92" w:rsidP="00EA0D92">
      <w:pPr>
        <w:pStyle w:val="CodeExample"/>
      </w:pPr>
    </w:p>
    <w:p w14:paraId="0385D6FB" w14:textId="77777777" w:rsidR="00EA0D92" w:rsidRDefault="00C42FCB" w:rsidP="00EA0D92">
      <w:pPr>
        <w:pStyle w:val="CodeExample"/>
      </w:pPr>
      <w:r>
        <w:t xml:space="preserve">  </w:t>
      </w:r>
      <w:proofErr w:type="gramStart"/>
      <w:r w:rsidR="00EA0D92">
        <w:t>property(</w:t>
      </w:r>
      <w:proofErr w:type="gramEnd"/>
      <w:r w:rsidR="00EA0D92">
        <w:t xml:space="preserve">"A rectangle should correctly calculate its area") { </w:t>
      </w:r>
    </w:p>
    <w:p w14:paraId="40950D89" w14:textId="77777777" w:rsidR="00EA0D92" w:rsidRDefault="00C42FCB" w:rsidP="00EA0D92">
      <w:pPr>
        <w:pStyle w:val="CodeExample"/>
      </w:pPr>
      <w:r>
        <w:t xml:space="preserve">    </w:t>
      </w:r>
      <w:proofErr w:type="gramStart"/>
      <w:r w:rsidR="00EA0D92">
        <w:t>check(</w:t>
      </w:r>
      <w:proofErr w:type="spellStart"/>
      <w:proofErr w:type="gramEnd"/>
      <w:r w:rsidR="00EA0D92">
        <w:t>forAll</w:t>
      </w:r>
      <w:proofErr w:type="spellEnd"/>
      <w:r w:rsidR="00EA0D92">
        <w:t xml:space="preserve"> { (r</w:t>
      </w:r>
      <w:r w:rsidR="002527B1">
        <w:t>: Rectangle</w:t>
      </w:r>
      <w:r w:rsidR="00EA0D92">
        <w:t>) =&gt;</w:t>
      </w:r>
    </w:p>
    <w:p w14:paraId="31351D02" w14:textId="77777777" w:rsidR="00EA0D92" w:rsidRDefault="00C42FCB" w:rsidP="00EA0D92">
      <w:pPr>
        <w:pStyle w:val="CodeExample"/>
      </w:pPr>
      <w:r>
        <w:t xml:space="preserve">      </w:t>
      </w:r>
      <w:proofErr w:type="spellStart"/>
      <w:r w:rsidR="00EA0D92">
        <w:t>r.area</w:t>
      </w:r>
      <w:proofErr w:type="spellEnd"/>
      <w:r w:rsidR="00EA0D92">
        <w:t xml:space="preserve"> == (</w:t>
      </w:r>
      <w:proofErr w:type="spellStart"/>
      <w:r w:rsidR="00EA0D92">
        <w:t>r.width</w:t>
      </w:r>
      <w:proofErr w:type="spellEnd"/>
      <w:r w:rsidR="00EA0D92">
        <w:t xml:space="preserve"> * </w:t>
      </w:r>
      <w:proofErr w:type="spellStart"/>
      <w:r w:rsidR="00EA0D92">
        <w:t>r.height</w:t>
      </w:r>
      <w:proofErr w:type="spellEnd"/>
      <w:r w:rsidR="00EA0D92">
        <w:t>)</w:t>
      </w:r>
    </w:p>
    <w:p w14:paraId="5DA6A034" w14:textId="77777777" w:rsidR="00EA0D92" w:rsidRDefault="00C42FCB" w:rsidP="00EA0D92">
      <w:pPr>
        <w:pStyle w:val="CodeExample"/>
      </w:pPr>
      <w:r>
        <w:t xml:space="preserve">    </w:t>
      </w:r>
      <w:r w:rsidR="00EA0D92">
        <w:t>})</w:t>
      </w:r>
    </w:p>
    <w:p w14:paraId="5C5CD9DC" w14:textId="77777777" w:rsidR="00EA0D92" w:rsidRDefault="00C42FCB" w:rsidP="00EA0D92">
      <w:pPr>
        <w:pStyle w:val="CodeExample"/>
      </w:pPr>
      <w:r>
        <w:t xml:space="preserve">  </w:t>
      </w:r>
      <w:r w:rsidR="00EA0D92">
        <w:t>}</w:t>
      </w:r>
    </w:p>
    <w:p w14:paraId="711EA722" w14:textId="77777777" w:rsidR="00EA0D92" w:rsidRDefault="00C42FCB" w:rsidP="00EA0D92">
      <w:pPr>
        <w:pStyle w:val="CodeExample"/>
      </w:pPr>
      <w:r>
        <w:t xml:space="preserve">  </w:t>
      </w:r>
      <w:proofErr w:type="gramStart"/>
      <w:r w:rsidR="00EA0D92">
        <w:t>property(</w:t>
      </w:r>
      <w:proofErr w:type="gramEnd"/>
      <w:r w:rsidR="00EA0D92">
        <w:t>"A rectangle should be able to identify which rectangle is bigger") {</w:t>
      </w:r>
    </w:p>
    <w:p w14:paraId="3FFEB7DE" w14:textId="77777777" w:rsidR="00EA0D92" w:rsidRDefault="00C42FCB" w:rsidP="00EA0D92">
      <w:pPr>
        <w:pStyle w:val="CodeExample"/>
      </w:pPr>
      <w:r>
        <w:t xml:space="preserve">    </w:t>
      </w:r>
      <w:proofErr w:type="gramStart"/>
      <w:r w:rsidR="00EA0D92">
        <w:t>check(</w:t>
      </w:r>
      <w:proofErr w:type="spellStart"/>
      <w:proofErr w:type="gramEnd"/>
      <w:r w:rsidR="00EA0D92">
        <w:t>forAll</w:t>
      </w:r>
      <w:proofErr w:type="spellEnd"/>
      <w:r w:rsidR="00EA0D92">
        <w:t xml:space="preserve"> { (r1</w:t>
      </w:r>
      <w:r w:rsidR="002527B1">
        <w:t>: Rectangle</w:t>
      </w:r>
      <w:r w:rsidR="00EA0D92">
        <w:t>, r2</w:t>
      </w:r>
      <w:r w:rsidR="002527B1">
        <w:t>: Rectangle</w:t>
      </w:r>
      <w:r w:rsidR="00EA0D92">
        <w:t>) =&gt;</w:t>
      </w:r>
    </w:p>
    <w:p w14:paraId="29E08482" w14:textId="77777777" w:rsidR="00EA0D92" w:rsidRDefault="00C42FCB" w:rsidP="00EA0D92">
      <w:pPr>
        <w:pStyle w:val="CodeExample"/>
      </w:pPr>
      <w:r>
        <w:t xml:space="preserve">      </w:t>
      </w:r>
      <w:r w:rsidR="00EA0D92">
        <w:t>(</w:t>
      </w:r>
      <w:proofErr w:type="gramStart"/>
      <w:r w:rsidR="00EA0D92">
        <w:t>r1</w:t>
      </w:r>
      <w:proofErr w:type="gramEnd"/>
      <w:r w:rsidR="00A7156D">
        <w:t xml:space="preserve"> </w:t>
      </w:r>
      <w:proofErr w:type="spellStart"/>
      <w:r w:rsidR="00EA0D92">
        <w:t>biggerThan</w:t>
      </w:r>
      <w:proofErr w:type="spellEnd"/>
      <w:r w:rsidR="00EA0D92">
        <w:t xml:space="preserve"> r2) == (r1.area &gt; r2.area)</w:t>
      </w:r>
    </w:p>
    <w:p w14:paraId="2548464C" w14:textId="77777777" w:rsidR="00EA0D92" w:rsidRDefault="00C42FCB" w:rsidP="00EA0D92">
      <w:pPr>
        <w:pStyle w:val="CodeExample"/>
      </w:pPr>
      <w:r>
        <w:t xml:space="preserve">    </w:t>
      </w:r>
      <w:r w:rsidR="00EA0D92">
        <w:t>})</w:t>
      </w:r>
    </w:p>
    <w:p w14:paraId="60BD87A2" w14:textId="77777777" w:rsidR="00EA0D92" w:rsidRDefault="00C42FCB" w:rsidP="00EA0D92">
      <w:pPr>
        <w:pStyle w:val="CodeExample"/>
      </w:pPr>
      <w:r>
        <w:t xml:space="preserve">  </w:t>
      </w:r>
      <w:r w:rsidR="00EA0D92">
        <w:t>}</w:t>
      </w:r>
    </w:p>
    <w:p w14:paraId="62092A44" w14:textId="77777777" w:rsidR="00EA0D92" w:rsidRDefault="00EA0D92" w:rsidP="00EA0D92">
      <w:pPr>
        <w:pStyle w:val="CodeExample"/>
      </w:pPr>
      <w:r>
        <w:t>}</w:t>
      </w:r>
    </w:p>
    <w:p w14:paraId="14A7596F" w14:textId="77777777" w:rsidR="00093245" w:rsidRDefault="00093245" w:rsidP="00EA0D92"/>
    <w:p w14:paraId="731EABEC" w14:textId="77777777" w:rsidR="00EA0D92" w:rsidRDefault="0096015D" w:rsidP="00EA0D92">
      <w:r>
        <w:t>The code of the generator has been omitted for brevity reasons since it’s the exact same code of the Rectangle class used in all the examples so far</w:t>
      </w:r>
      <w:r w:rsidR="00093245">
        <w:t xml:space="preserve"> (when running this example in the Scala console, the code for the Rectangle class and its generator is being imported at the top of the specification class).</w:t>
      </w:r>
    </w:p>
    <w:p w14:paraId="7AB66A34" w14:textId="77777777" w:rsidR="00D4727B" w:rsidRDefault="00683A1C" w:rsidP="00EA0D92">
      <w:r>
        <w:lastRenderedPageBreak/>
        <w:t xml:space="preserve">When using the Checkers style, the code shown above is not very different from pure ScalaCheck code except for the </w:t>
      </w:r>
      <w:r w:rsidRPr="00683A1C">
        <w:rPr>
          <w:i/>
        </w:rPr>
        <w:t>check</w:t>
      </w:r>
      <w:r>
        <w:t xml:space="preserve"> method.</w:t>
      </w:r>
    </w:p>
    <w:p w14:paraId="43153544" w14:textId="77777777" w:rsidR="00FD1BBF" w:rsidRDefault="00FD1BBF" w:rsidP="00FD1BBF">
      <w:pPr>
        <w:pStyle w:val="Heading2"/>
      </w:pPr>
      <w:bookmarkStart w:id="163" w:name="_Toc308702066"/>
      <w:bookmarkStart w:id="164" w:name="_Toc324842735"/>
      <w:bookmarkStart w:id="165" w:name="_Toc324843772"/>
      <w:r>
        <w:t>Using ScalaCheck with JUnit</w:t>
      </w:r>
      <w:bookmarkEnd w:id="161"/>
      <w:bookmarkEnd w:id="162"/>
      <w:bookmarkEnd w:id="163"/>
      <w:bookmarkEnd w:id="164"/>
      <w:bookmarkEnd w:id="165"/>
    </w:p>
    <w:p w14:paraId="1FA94C98" w14:textId="77777777" w:rsidR="00BB1C3A" w:rsidRDefault="00BB1C3A" w:rsidP="00FD1BBF">
      <w:r>
        <w:t>Integration between ScalaCheck and JUnit could be desirable when an existing large Java code base with JUnit tests exists and the project would like to introduce ScalaCheck and some Scala code to improve th</w:t>
      </w:r>
      <w:r w:rsidR="00B84D7C">
        <w:t>e quality of existing test code</w:t>
      </w:r>
      <w:r w:rsidR="008C20FB">
        <w:t xml:space="preserve"> (</w:t>
      </w:r>
      <w:r w:rsidR="00B84D7C">
        <w:t>leverag</w:t>
      </w:r>
      <w:r w:rsidR="008C20FB">
        <w:t>ing</w:t>
      </w:r>
      <w:r w:rsidR="00B84D7C">
        <w:t xml:space="preserve"> the random data generation features of ScalaCheck</w:t>
      </w:r>
      <w:r w:rsidR="008C20FB">
        <w:t>)</w:t>
      </w:r>
      <w:r w:rsidR="00B84D7C">
        <w:t>.</w:t>
      </w:r>
    </w:p>
    <w:p w14:paraId="3CEC235C" w14:textId="77777777" w:rsidR="00B84D7C" w:rsidRDefault="009C032D" w:rsidP="00FD1BBF">
      <w:r>
        <w:t>Combined use of</w:t>
      </w:r>
      <w:r w:rsidR="00B84D7C">
        <w:t xml:space="preserve"> </w:t>
      </w:r>
      <w:r w:rsidR="008C20FB">
        <w:t xml:space="preserve">JUnit and </w:t>
      </w:r>
      <w:r w:rsidR="00B84D7C">
        <w:t>ScalaCheck can be achieved in several different ways, in increasing degree of integration:</w:t>
      </w:r>
    </w:p>
    <w:p w14:paraId="4A15467B" w14:textId="77777777" w:rsidR="00BB1C3A" w:rsidRPr="00616F92" w:rsidRDefault="00BB1C3A" w:rsidP="00616F92">
      <w:pPr>
        <w:pStyle w:val="ListParagraph"/>
        <w:numPr>
          <w:ilvl w:val="0"/>
          <w:numId w:val="40"/>
        </w:numPr>
      </w:pPr>
      <w:r>
        <w:t xml:space="preserve">Call ScalaCheck properties </w:t>
      </w:r>
      <w:r w:rsidR="00241A3F">
        <w:t xml:space="preserve">and evaluate them </w:t>
      </w:r>
      <w:r>
        <w:t xml:space="preserve">using </w:t>
      </w:r>
      <w:proofErr w:type="spellStart"/>
      <w:r>
        <w:t>JUnit’s</w:t>
      </w:r>
      <w:proofErr w:type="spellEnd"/>
      <w:r w:rsidR="007248CA">
        <w:t xml:space="preserve"> </w:t>
      </w:r>
      <w:proofErr w:type="spellStart"/>
      <w:r>
        <w:rPr>
          <w:i/>
        </w:rPr>
        <w:t>assertTrue</w:t>
      </w:r>
      <w:proofErr w:type="spellEnd"/>
    </w:p>
    <w:p w14:paraId="2D3DB028" w14:textId="77777777" w:rsidR="0036678A" w:rsidRDefault="0036678A" w:rsidP="00616F92">
      <w:pPr>
        <w:pStyle w:val="ListParagraph"/>
      </w:pPr>
    </w:p>
    <w:p w14:paraId="329BAF58" w14:textId="77777777" w:rsidR="00074794" w:rsidRDefault="00BB1C3A" w:rsidP="00904E8E">
      <w:pPr>
        <w:pStyle w:val="ListParagraph"/>
        <w:numPr>
          <w:ilvl w:val="0"/>
          <w:numId w:val="40"/>
        </w:numPr>
      </w:pPr>
      <w:r>
        <w:t>Create our own JUnit runner for “plain” ScalaCheck code; as opposed to ScalaTest and Specs, ScalaCheck does not provide a JUnit runner class even though a runner would provide the highest level of integration with JUnit. Fortunately, creating a custom JUnit runner is a fairly straightforward process.</w:t>
      </w:r>
    </w:p>
    <w:p w14:paraId="19A2A162" w14:textId="77777777" w:rsidR="00536F51" w:rsidRDefault="001D35AE" w:rsidP="00616F92">
      <w:r>
        <w:t>The snippets below can be run from within the Scala console, using “</w:t>
      </w:r>
      <w:r w:rsidRPr="007A1670">
        <w:rPr>
          <w:i/>
        </w:rPr>
        <w:t xml:space="preserve">maven compile </w:t>
      </w:r>
      <w:r>
        <w:rPr>
          <w:i/>
        </w:rPr>
        <w:t xml:space="preserve">test-compile </w:t>
      </w:r>
      <w:proofErr w:type="spellStart"/>
      <w:r w:rsidRPr="007A1670">
        <w:rPr>
          <w:i/>
        </w:rPr>
        <w:t>scala</w:t>
      </w:r>
      <w:proofErr w:type="gramStart"/>
      <w:r w:rsidRPr="007A1670">
        <w:rPr>
          <w:i/>
        </w:rPr>
        <w:t>:console</w:t>
      </w:r>
      <w:proofErr w:type="spellEnd"/>
      <w:proofErr w:type="gramEnd"/>
      <w:r>
        <w:t xml:space="preserve">” from the command line after switching to the </w:t>
      </w:r>
      <w:proofErr w:type="spellStart"/>
      <w:r w:rsidRPr="00BB25BA">
        <w:rPr>
          <w:b/>
        </w:rPr>
        <w:t>scalacheck</w:t>
      </w:r>
      <w:proofErr w:type="spellEnd"/>
      <w:r w:rsidRPr="00BB25BA">
        <w:rPr>
          <w:b/>
        </w:rPr>
        <w:t>-integration-</w:t>
      </w:r>
      <w:proofErr w:type="spellStart"/>
      <w:r w:rsidRPr="00BB25BA">
        <w:rPr>
          <w:b/>
        </w:rPr>
        <w:t>junit</w:t>
      </w:r>
      <w:proofErr w:type="spellEnd"/>
      <w:r w:rsidR="003554E1">
        <w:t xml:space="preserve"> folder. </w:t>
      </w:r>
      <w:proofErr w:type="gramStart"/>
      <w:r w:rsidR="003554E1">
        <w:t>Maven works on Linux, OS X and Windows, but please note</w:t>
      </w:r>
      <w:proofErr w:type="gramEnd"/>
      <w:r w:rsidR="003554E1">
        <w:t xml:space="preserve"> that these instructions require that the “</w:t>
      </w:r>
      <w:proofErr w:type="spellStart"/>
      <w:r w:rsidR="003554E1">
        <w:t>mvn</w:t>
      </w:r>
      <w:proofErr w:type="spellEnd"/>
      <w:r w:rsidR="003554E1">
        <w:t>” command is your PATH, which may require some configuration in your operating system.</w:t>
      </w:r>
    </w:p>
    <w:p w14:paraId="0F15DAFC" w14:textId="77777777" w:rsidR="00BB1C3A" w:rsidRDefault="00BB1C3A" w:rsidP="00BB1C3A">
      <w:pPr>
        <w:pStyle w:val="Heading3"/>
      </w:pPr>
      <w:bookmarkStart w:id="166" w:name="_Toc308702067"/>
      <w:bookmarkStart w:id="167" w:name="_Toc324842736"/>
      <w:bookmarkStart w:id="168" w:name="_Toc324843773"/>
      <w:r>
        <w:t xml:space="preserve">Using </w:t>
      </w:r>
      <w:proofErr w:type="spellStart"/>
      <w:r>
        <w:t>JUnit’s</w:t>
      </w:r>
      <w:proofErr w:type="spellEnd"/>
      <w:r w:rsidR="007248CA">
        <w:t xml:space="preserve"> </w:t>
      </w:r>
      <w:proofErr w:type="spellStart"/>
      <w:r>
        <w:t>assertTrue</w:t>
      </w:r>
      <w:bookmarkEnd w:id="166"/>
      <w:bookmarkEnd w:id="167"/>
      <w:bookmarkEnd w:id="168"/>
      <w:proofErr w:type="spellEnd"/>
    </w:p>
    <w:p w14:paraId="547EB9BB" w14:textId="77777777" w:rsidR="00BB25BA" w:rsidRDefault="002406A1" w:rsidP="00BB1C3A">
      <w:r>
        <w:t xml:space="preserve">The easiest way to integrate ScalaCheck with JUnit is to write a JUnit test </w:t>
      </w:r>
      <w:r w:rsidR="00676286">
        <w:t>suite</w:t>
      </w:r>
      <w:r w:rsidR="003A60A2">
        <w:t xml:space="preserve"> </w:t>
      </w:r>
      <w:r w:rsidR="00676286">
        <w:t>as</w:t>
      </w:r>
      <w:r>
        <w:t xml:space="preserve"> a Scala class</w:t>
      </w:r>
      <w:r w:rsidR="00241A3F">
        <w:t xml:space="preserve"> in </w:t>
      </w:r>
      <w:proofErr w:type="spellStart"/>
      <w:r w:rsidR="00241A3F">
        <w:t>JUnit’s</w:t>
      </w:r>
      <w:proofErr w:type="spellEnd"/>
      <w:r w:rsidR="00241A3F">
        <w:t xml:space="preserve"> own style</w:t>
      </w:r>
      <w:r>
        <w:t xml:space="preserve">, write the ScalaCheck properties as usual and then create one or multiple JUnit tests that ensure that the property holds true using </w:t>
      </w:r>
      <w:proofErr w:type="spellStart"/>
      <w:r>
        <w:t>JUnit’s</w:t>
      </w:r>
      <w:proofErr w:type="spellEnd"/>
      <w:r w:rsidR="003A60A2">
        <w:t xml:space="preserve"> </w:t>
      </w:r>
      <w:proofErr w:type="spellStart"/>
      <w:r w:rsidRPr="00676286">
        <w:rPr>
          <w:i/>
        </w:rPr>
        <w:t>assert</w:t>
      </w:r>
      <w:r w:rsidR="00676286" w:rsidRPr="00676286">
        <w:rPr>
          <w:i/>
        </w:rPr>
        <w:t>True</w:t>
      </w:r>
      <w:proofErr w:type="spellEnd"/>
      <w:r w:rsidR="00676286">
        <w:t xml:space="preserve">. </w:t>
      </w:r>
    </w:p>
    <w:p w14:paraId="1CA82004" w14:textId="77777777" w:rsidR="00241A3F" w:rsidRDefault="00241A3F" w:rsidP="00BB1C3A">
      <w:r>
        <w:t xml:space="preserve">Implementing the integration using this approach requires some familiarity with the ScalaCheck API and class structure. </w:t>
      </w:r>
    </w:p>
    <w:p w14:paraId="78E0EE33" w14:textId="77777777" w:rsidR="00241A3F" w:rsidRDefault="00241A3F" w:rsidP="00BB1C3A">
      <w:r>
        <w:t xml:space="preserve">Instead of using the </w:t>
      </w:r>
      <w:proofErr w:type="spellStart"/>
      <w:r w:rsidRPr="00241A3F">
        <w:rPr>
          <w:i/>
        </w:rPr>
        <w:t>Properties.check</w:t>
      </w:r>
      <w:proofErr w:type="spellEnd"/>
      <w:r>
        <w:t xml:space="preserve"> method to execute the property check, we need to execute the property check but collect the Boolean output (passed/not passed) so that we can provide it to </w:t>
      </w:r>
      <w:proofErr w:type="spellStart"/>
      <w:r>
        <w:t>JUnit’s</w:t>
      </w:r>
      <w:proofErr w:type="spellEnd"/>
      <w:r>
        <w:t xml:space="preserve"> </w:t>
      </w:r>
      <w:proofErr w:type="spellStart"/>
      <w:r>
        <w:t>assertTrue</w:t>
      </w:r>
      <w:proofErr w:type="spellEnd"/>
      <w:r>
        <w:t xml:space="preserve">. For that purpose, </w:t>
      </w:r>
      <w:proofErr w:type="spellStart"/>
      <w:r>
        <w:t>ScalaCheck’s</w:t>
      </w:r>
      <w:proofErr w:type="spellEnd"/>
      <w:r>
        <w:t xml:space="preserve"> </w:t>
      </w:r>
      <w:r>
        <w:rPr>
          <w:i/>
        </w:rPr>
        <w:t>check</w:t>
      </w:r>
      <w:r>
        <w:t xml:space="preserve"> method in the </w:t>
      </w:r>
      <w:r w:rsidRPr="00616F92">
        <w:rPr>
          <w:i/>
        </w:rPr>
        <w:t>Test</w:t>
      </w:r>
      <w:r>
        <w:t xml:space="preserve"> class will be used to run a given property check. The output of </w:t>
      </w:r>
      <w:proofErr w:type="spellStart"/>
      <w:r>
        <w:t>Test.check</w:t>
      </w:r>
      <w:proofErr w:type="spellEnd"/>
      <w:r>
        <w:t xml:space="preserve"> is of type </w:t>
      </w:r>
      <w:proofErr w:type="spellStart"/>
      <w:r>
        <w:t>Test.Result</w:t>
      </w:r>
      <w:proofErr w:type="spellEnd"/>
      <w:r>
        <w:t xml:space="preserve">, and the </w:t>
      </w:r>
      <w:proofErr w:type="spellStart"/>
      <w:proofErr w:type="gramStart"/>
      <w:r>
        <w:t>boolean</w:t>
      </w:r>
      <w:proofErr w:type="spellEnd"/>
      <w:proofErr w:type="gramEnd"/>
      <w:r>
        <w:t xml:space="preserve"> attribute </w:t>
      </w:r>
      <w:proofErr w:type="spellStart"/>
      <w:r>
        <w:t>Result.passed</w:t>
      </w:r>
      <w:proofErr w:type="spellEnd"/>
      <w:r>
        <w:t xml:space="preserve"> can be checked after executing the property. This is the value that will be provided to </w:t>
      </w:r>
      <w:proofErr w:type="spellStart"/>
      <w:r>
        <w:t>assertTrue</w:t>
      </w:r>
      <w:proofErr w:type="spellEnd"/>
      <w:r>
        <w:t>:</w:t>
      </w:r>
    </w:p>
    <w:p w14:paraId="681F15EF" w14:textId="77777777" w:rsidR="00231934" w:rsidRDefault="00231934" w:rsidP="00231934">
      <w:pPr>
        <w:pStyle w:val="CodeExample"/>
      </w:pPr>
      <w:proofErr w:type="gramStart"/>
      <w:r>
        <w:t>import</w:t>
      </w:r>
      <w:proofErr w:type="gramEnd"/>
      <w:r w:rsidR="003A60A2">
        <w:t xml:space="preserve"> </w:t>
      </w:r>
      <w:proofErr w:type="spellStart"/>
      <w:r>
        <w:t>org.junit.Assert</w:t>
      </w:r>
      <w:proofErr w:type="spellEnd"/>
      <w:r>
        <w:t>._</w:t>
      </w:r>
    </w:p>
    <w:p w14:paraId="0B9951F6" w14:textId="77777777" w:rsidR="00231934" w:rsidRDefault="00231934" w:rsidP="00231934">
      <w:pPr>
        <w:pStyle w:val="CodeExample"/>
      </w:pPr>
      <w:proofErr w:type="gramStart"/>
      <w:r>
        <w:t>import</w:t>
      </w:r>
      <w:proofErr w:type="gramEnd"/>
      <w:r w:rsidR="003A60A2">
        <w:t xml:space="preserve"> </w:t>
      </w:r>
      <w:proofErr w:type="spellStart"/>
      <w:r>
        <w:t>org.junit.Test</w:t>
      </w:r>
      <w:proofErr w:type="spellEnd"/>
    </w:p>
    <w:p w14:paraId="13E9FF92" w14:textId="77777777" w:rsidR="00231934" w:rsidRDefault="00231934" w:rsidP="00231934">
      <w:pPr>
        <w:pStyle w:val="CodeExample"/>
      </w:pPr>
      <w:proofErr w:type="gramStart"/>
      <w:r>
        <w:t>import</w:t>
      </w:r>
      <w:proofErr w:type="gramEnd"/>
      <w:r w:rsidR="003A60A2">
        <w:t xml:space="preserve"> </w:t>
      </w:r>
      <w:proofErr w:type="spellStart"/>
      <w:r>
        <w:t>org.scalacheck.Test</w:t>
      </w:r>
      <w:proofErr w:type="spellEnd"/>
      <w:r>
        <w:t>.</w:t>
      </w:r>
      <w:r w:rsidR="00A00A39">
        <w:t>{</w:t>
      </w:r>
      <w:proofErr w:type="spellStart"/>
      <w:r>
        <w:t>Params</w:t>
      </w:r>
      <w:proofErr w:type="spellEnd"/>
      <w:r w:rsidR="00A00A39">
        <w:t>=&gt;</w:t>
      </w:r>
      <w:proofErr w:type="spellStart"/>
      <w:r w:rsidR="00A00A39">
        <w:t>TestParams</w:t>
      </w:r>
      <w:proofErr w:type="spellEnd"/>
      <w:r w:rsidR="00A00A39">
        <w:t>}</w:t>
      </w:r>
    </w:p>
    <w:p w14:paraId="12FE362B" w14:textId="77777777" w:rsidR="00231934" w:rsidRDefault="00231934" w:rsidP="00231934">
      <w:pPr>
        <w:pStyle w:val="CodeExample"/>
      </w:pPr>
      <w:proofErr w:type="gramStart"/>
      <w:r>
        <w:t>import</w:t>
      </w:r>
      <w:proofErr w:type="gramEnd"/>
      <w:r w:rsidR="003A60A2">
        <w:t xml:space="preserve"> </w:t>
      </w:r>
      <w:proofErr w:type="spellStart"/>
      <w:r>
        <w:t>org.scalacheck</w:t>
      </w:r>
      <w:proofErr w:type="spellEnd"/>
      <w:r>
        <w:t>.{</w:t>
      </w:r>
      <w:proofErr w:type="spellStart"/>
      <w:r>
        <w:t>ConsoleReporter</w:t>
      </w:r>
      <w:proofErr w:type="spellEnd"/>
      <w:r>
        <w:t>, Prop, Test =&gt;</w:t>
      </w:r>
      <w:r w:rsidR="003A60A2">
        <w:t xml:space="preserve"> </w:t>
      </w:r>
      <w:proofErr w:type="spellStart"/>
      <w:r>
        <w:t>SchkTest</w:t>
      </w:r>
      <w:proofErr w:type="spellEnd"/>
      <w:r>
        <w:t>}</w:t>
      </w:r>
    </w:p>
    <w:p w14:paraId="3D70D6F4" w14:textId="77777777" w:rsidR="00231934" w:rsidRDefault="00231934" w:rsidP="00231934">
      <w:pPr>
        <w:pStyle w:val="CodeExample"/>
      </w:pPr>
      <w:proofErr w:type="gramStart"/>
      <w:r>
        <w:t>import</w:t>
      </w:r>
      <w:proofErr w:type="gramEnd"/>
      <w:r w:rsidR="003A60A2">
        <w:t xml:space="preserve"> </w:t>
      </w:r>
      <w:proofErr w:type="spellStart"/>
      <w:r>
        <w:t>org.scalacheck.Prop</w:t>
      </w:r>
      <w:proofErr w:type="spellEnd"/>
      <w:r>
        <w:t>._</w:t>
      </w:r>
    </w:p>
    <w:p w14:paraId="2CF3257C" w14:textId="77777777" w:rsidR="00231934" w:rsidRDefault="00231934" w:rsidP="00231934">
      <w:pPr>
        <w:pStyle w:val="CodeExample"/>
      </w:pPr>
    </w:p>
    <w:p w14:paraId="06F1CD88" w14:textId="77777777" w:rsidR="00231934" w:rsidRPr="00231934" w:rsidRDefault="00231934" w:rsidP="00231934">
      <w:pPr>
        <w:pStyle w:val="CodeExample"/>
      </w:pPr>
      <w:proofErr w:type="gramStart"/>
      <w:r>
        <w:t>c</w:t>
      </w:r>
      <w:r w:rsidRPr="00231934">
        <w:t>lass</w:t>
      </w:r>
      <w:proofErr w:type="gramEnd"/>
      <w:r w:rsidR="003A60A2">
        <w:t xml:space="preserve"> </w:t>
      </w:r>
      <w:proofErr w:type="spellStart"/>
      <w:r w:rsidRPr="00231934">
        <w:t>ScalaJUnitSimpleTest</w:t>
      </w:r>
      <w:proofErr w:type="spellEnd"/>
      <w:r w:rsidRPr="00231934">
        <w:t xml:space="preserve"> {</w:t>
      </w:r>
    </w:p>
    <w:p w14:paraId="056698D3" w14:textId="77777777" w:rsidR="00231934" w:rsidRPr="00231934" w:rsidRDefault="00A00A39" w:rsidP="00231934">
      <w:pPr>
        <w:pStyle w:val="CodeExample"/>
      </w:pPr>
      <w:r>
        <w:t xml:space="preserve">  </w:t>
      </w:r>
      <w:proofErr w:type="spellStart"/>
      <w:proofErr w:type="gramStart"/>
      <w:r w:rsidR="00231934" w:rsidRPr="00231934">
        <w:t>val</w:t>
      </w:r>
      <w:proofErr w:type="spellEnd"/>
      <w:proofErr w:type="gramEnd"/>
      <w:r w:rsidR="003A60A2">
        <w:t xml:space="preserve"> </w:t>
      </w:r>
      <w:proofErr w:type="spellStart"/>
      <w:r w:rsidR="00231934" w:rsidRPr="00231934">
        <w:t>validProperty</w:t>
      </w:r>
      <w:proofErr w:type="spellEnd"/>
      <w:r w:rsidR="00231934" w:rsidRPr="00231934">
        <w:t xml:space="preserve"> = </w:t>
      </w:r>
      <w:proofErr w:type="spellStart"/>
      <w:r w:rsidR="00231934" w:rsidRPr="00231934">
        <w:t>Prop.forAll</w:t>
      </w:r>
      <w:proofErr w:type="spellEnd"/>
      <w:r w:rsidR="00231934" w:rsidRPr="00231934">
        <w:t xml:space="preserve"> { (a:</w:t>
      </w:r>
      <w:r w:rsidR="003A60A2">
        <w:t xml:space="preserve"> </w:t>
      </w:r>
      <w:r w:rsidR="00231934" w:rsidRPr="00231934">
        <w:t>String) =&gt;</w:t>
      </w:r>
    </w:p>
    <w:p w14:paraId="4C0195E4" w14:textId="77777777" w:rsidR="00231934" w:rsidRPr="00231934" w:rsidRDefault="00A00A39" w:rsidP="00231934">
      <w:pPr>
        <w:pStyle w:val="CodeExample"/>
      </w:pPr>
      <w:r>
        <w:t xml:space="preserve">    </w:t>
      </w:r>
      <w:r w:rsidR="00231934" w:rsidRPr="00231934">
        <w:t>(</w:t>
      </w:r>
      <w:proofErr w:type="spellStart"/>
      <w:proofErr w:type="gramStart"/>
      <w:r w:rsidR="00231934" w:rsidRPr="00231934">
        <w:t>a.length</w:t>
      </w:r>
      <w:proofErr w:type="spellEnd"/>
      <w:proofErr w:type="gramEnd"/>
      <w:r w:rsidR="003A60A2">
        <w:t xml:space="preserve"> </w:t>
      </w:r>
      <w:r w:rsidR="00231934" w:rsidRPr="00231934">
        <w:t xml:space="preserve">&gt; 0) ==&gt; (a + </w:t>
      </w:r>
      <w:r w:rsidR="008D377B">
        <w:t>a</w:t>
      </w:r>
      <w:r w:rsidR="00231934" w:rsidRPr="00231934">
        <w:t xml:space="preserve"> == </w:t>
      </w:r>
      <w:proofErr w:type="spellStart"/>
      <w:proofErr w:type="gramStart"/>
      <w:r w:rsidR="00231934" w:rsidRPr="00231934">
        <w:t>a.concat</w:t>
      </w:r>
      <w:proofErr w:type="spellEnd"/>
      <w:r w:rsidR="00231934" w:rsidRPr="00231934">
        <w:t>(</w:t>
      </w:r>
      <w:proofErr w:type="gramEnd"/>
      <w:r w:rsidR="00231934" w:rsidRPr="00231934">
        <w:t>a))</w:t>
      </w:r>
    </w:p>
    <w:p w14:paraId="73E0315A" w14:textId="77777777" w:rsidR="00231934" w:rsidRPr="00231934" w:rsidRDefault="00A00A39" w:rsidP="00231934">
      <w:pPr>
        <w:pStyle w:val="CodeExample"/>
      </w:pPr>
      <w:r>
        <w:t xml:space="preserve">  </w:t>
      </w:r>
      <w:r w:rsidR="00231934" w:rsidRPr="00231934">
        <w:t>}</w:t>
      </w:r>
    </w:p>
    <w:p w14:paraId="7AD24E9D" w14:textId="77777777" w:rsidR="00231934" w:rsidRPr="00231934" w:rsidRDefault="00231934" w:rsidP="00231934">
      <w:pPr>
        <w:pStyle w:val="CodeExample"/>
      </w:pPr>
    </w:p>
    <w:p w14:paraId="711EE63A" w14:textId="77777777" w:rsidR="00231934" w:rsidRPr="00231934" w:rsidRDefault="00A00A39" w:rsidP="00231934">
      <w:pPr>
        <w:pStyle w:val="CodeExample"/>
      </w:pPr>
      <w:r>
        <w:t xml:space="preserve">  </w:t>
      </w:r>
      <w:r w:rsidR="00231934" w:rsidRPr="00231934">
        <w:t xml:space="preserve">@Test </w:t>
      </w:r>
      <w:proofErr w:type="spellStart"/>
      <w:r w:rsidR="00231934" w:rsidRPr="00231934">
        <w:t>def</w:t>
      </w:r>
      <w:proofErr w:type="spellEnd"/>
      <w:r w:rsidR="003A60A2">
        <w:t xml:space="preserve"> </w:t>
      </w:r>
      <w:proofErr w:type="spellStart"/>
      <w:r w:rsidR="0089674B">
        <w:t>testConcat</w:t>
      </w:r>
      <w:proofErr w:type="spellEnd"/>
      <w:r w:rsidR="0089674B" w:rsidRPr="00231934">
        <w:t xml:space="preserve"> </w:t>
      </w:r>
      <w:r w:rsidR="00231934" w:rsidRPr="00231934">
        <w:t>= {</w:t>
      </w:r>
    </w:p>
    <w:p w14:paraId="49732F63" w14:textId="77777777" w:rsidR="00231934" w:rsidRPr="00231934" w:rsidRDefault="00A00A39" w:rsidP="00231934">
      <w:pPr>
        <w:pStyle w:val="CodeExample"/>
      </w:pPr>
      <w:r>
        <w:t xml:space="preserve">    </w:t>
      </w:r>
      <w:proofErr w:type="spellStart"/>
      <w:proofErr w:type="gramStart"/>
      <w:r w:rsidR="00231934" w:rsidRPr="00231934">
        <w:t>assertTrue</w:t>
      </w:r>
      <w:proofErr w:type="spellEnd"/>
      <w:r w:rsidR="00231934" w:rsidRPr="00231934">
        <w:t>(</w:t>
      </w:r>
      <w:proofErr w:type="spellStart"/>
      <w:proofErr w:type="gramEnd"/>
      <w:r w:rsidR="00231934" w:rsidRPr="00231934">
        <w:t>SchkTest.check</w:t>
      </w:r>
      <w:proofErr w:type="spellEnd"/>
      <w:r w:rsidR="00231934" w:rsidRPr="00231934">
        <w:t>(</w:t>
      </w:r>
      <w:proofErr w:type="spellStart"/>
      <w:r>
        <w:t>Test</w:t>
      </w:r>
      <w:r w:rsidR="00231934" w:rsidRPr="00231934">
        <w:t>Params</w:t>
      </w:r>
      <w:proofErr w:type="spellEnd"/>
      <w:r w:rsidR="00231934" w:rsidRPr="00231934">
        <w:t>(</w:t>
      </w:r>
      <w:proofErr w:type="spellStart"/>
      <w:r w:rsidR="00231934" w:rsidRPr="00231934">
        <w:t>testCallback</w:t>
      </w:r>
      <w:proofErr w:type="spellEnd"/>
      <w:r w:rsidR="00231934" w:rsidRPr="00231934">
        <w:t xml:space="preserve"> = </w:t>
      </w:r>
      <w:proofErr w:type="spellStart"/>
      <w:r w:rsidR="00231934" w:rsidRPr="00231934">
        <w:t>ConsoleReporter</w:t>
      </w:r>
      <w:proofErr w:type="spellEnd"/>
      <w:r w:rsidR="00231934" w:rsidRPr="00231934">
        <w:t xml:space="preserve">()), </w:t>
      </w:r>
      <w:proofErr w:type="spellStart"/>
      <w:r w:rsidR="00231934" w:rsidRPr="00231934">
        <w:t>validProperty</w:t>
      </w:r>
      <w:proofErr w:type="spellEnd"/>
      <w:r w:rsidR="00231934" w:rsidRPr="00231934">
        <w:t>).passed)</w:t>
      </w:r>
    </w:p>
    <w:p w14:paraId="62EDCD97" w14:textId="77777777" w:rsidR="00231934" w:rsidRDefault="00A00A39" w:rsidP="00231934">
      <w:pPr>
        <w:pStyle w:val="CodeExample"/>
      </w:pPr>
      <w:r>
        <w:t xml:space="preserve">  </w:t>
      </w:r>
      <w:r w:rsidR="00231934" w:rsidRPr="00231934">
        <w:t>}</w:t>
      </w:r>
    </w:p>
    <w:p w14:paraId="57F517E2" w14:textId="77777777" w:rsidR="00231934" w:rsidRPr="00231934" w:rsidRDefault="00231934" w:rsidP="00231934">
      <w:pPr>
        <w:pStyle w:val="CodeExample"/>
      </w:pPr>
      <w:r>
        <w:t>}</w:t>
      </w:r>
    </w:p>
    <w:p w14:paraId="70A226DE" w14:textId="77777777" w:rsidR="00231934" w:rsidRDefault="00231934" w:rsidP="00231934"/>
    <w:p w14:paraId="17BA16D3" w14:textId="77777777" w:rsidR="00231934" w:rsidRDefault="00231934" w:rsidP="00231934">
      <w:r>
        <w:t xml:space="preserve">There is some boilerplate required to call the </w:t>
      </w:r>
      <w:proofErr w:type="spellStart"/>
      <w:r w:rsidRPr="00B84D7C">
        <w:rPr>
          <w:i/>
        </w:rPr>
        <w:t>Test.check</w:t>
      </w:r>
      <w:proofErr w:type="spellEnd"/>
      <w:r>
        <w:t xml:space="preserve"> method (here renamed as </w:t>
      </w:r>
      <w:proofErr w:type="spellStart"/>
      <w:r w:rsidRPr="00B84D7C">
        <w:rPr>
          <w:i/>
        </w:rPr>
        <w:t>SchkTest.check</w:t>
      </w:r>
      <w:proofErr w:type="spellEnd"/>
      <w:r>
        <w:t xml:space="preserve"> so that it doesn’t collide with </w:t>
      </w:r>
      <w:proofErr w:type="spellStart"/>
      <w:r>
        <w:t>JUnit’s</w:t>
      </w:r>
      <w:proofErr w:type="spellEnd"/>
      <w:r w:rsidR="00E7119B">
        <w:t xml:space="preserve"> </w:t>
      </w:r>
      <w:r w:rsidR="00B84D7C" w:rsidRPr="00B84D7C">
        <w:rPr>
          <w:i/>
        </w:rPr>
        <w:t>@</w:t>
      </w:r>
      <w:r w:rsidRPr="00B84D7C">
        <w:rPr>
          <w:i/>
        </w:rPr>
        <w:t>Test</w:t>
      </w:r>
      <w:r>
        <w:t xml:space="preserve"> annotation)</w:t>
      </w:r>
      <w:r w:rsidR="00C51B70">
        <w:t xml:space="preserve">, but it is the same for all calls to the same </w:t>
      </w:r>
      <w:r w:rsidR="0089674B">
        <w:t xml:space="preserve">logic </w:t>
      </w:r>
      <w:r w:rsidR="00C51B70">
        <w:t xml:space="preserve">can be easily abstracted into </w:t>
      </w:r>
      <w:r w:rsidR="0089674B">
        <w:t>a separate reusable</w:t>
      </w:r>
      <w:r w:rsidR="00C51B70">
        <w:t xml:space="preserve"> method.</w:t>
      </w:r>
    </w:p>
    <w:p w14:paraId="590A6003" w14:textId="77777777" w:rsidR="0089674B" w:rsidRDefault="0089674B" w:rsidP="00231934">
      <w:r>
        <w:t xml:space="preserve">In order to run this code from the Scala console, the </w:t>
      </w:r>
      <w:proofErr w:type="spellStart"/>
      <w:r>
        <w:t>testConcat</w:t>
      </w:r>
      <w:proofErr w:type="spellEnd"/>
      <w:r>
        <w:t xml:space="preserve"> method can be called directly:</w:t>
      </w:r>
    </w:p>
    <w:p w14:paraId="7E12383D" w14:textId="77777777" w:rsidR="0089674B" w:rsidRDefault="0089674B" w:rsidP="00616F92">
      <w:pPr>
        <w:pStyle w:val="CodeExample"/>
      </w:pPr>
      <w:r>
        <w:t>(</w:t>
      </w:r>
      <w:proofErr w:type="gramStart"/>
      <w:r>
        <w:t>new</w:t>
      </w:r>
      <w:proofErr w:type="gramEnd"/>
      <w:r>
        <w:t xml:space="preserve"> </w:t>
      </w:r>
      <w:proofErr w:type="spellStart"/>
      <w:r>
        <w:t>ScalaJUnitSimpleTest</w:t>
      </w:r>
      <w:proofErr w:type="spellEnd"/>
      <w:r>
        <w:t>).</w:t>
      </w:r>
      <w:proofErr w:type="spellStart"/>
      <w:r>
        <w:t>testConcat</w:t>
      </w:r>
      <w:proofErr w:type="spellEnd"/>
    </w:p>
    <w:p w14:paraId="1C04849B" w14:textId="77777777" w:rsidR="0089674B" w:rsidRDefault="008D377B" w:rsidP="00231934">
      <w:proofErr w:type="spellStart"/>
      <w:proofErr w:type="gramStart"/>
      <w:r>
        <w:t>assertTrue</w:t>
      </w:r>
      <w:proofErr w:type="spellEnd"/>
      <w:proofErr w:type="gramEnd"/>
      <w:r>
        <w:t xml:space="preserve"> does not generate any output when execution is successful , but it will throw an exception in case of failure. When these unit test suites are run from Maven or a Java development environment with a runner, the output will be slightly different.</w:t>
      </w:r>
    </w:p>
    <w:p w14:paraId="745FFF4E" w14:textId="77777777" w:rsidR="00844F1E" w:rsidRDefault="00844F1E" w:rsidP="00231934">
      <w:r>
        <w:t xml:space="preserve">The approach described so far is pretty straightforward for </w:t>
      </w:r>
      <w:r w:rsidR="00B84D7C">
        <w:t>small</w:t>
      </w:r>
      <w:r>
        <w:t xml:space="preserve"> amount</w:t>
      </w:r>
      <w:r w:rsidR="00B84D7C">
        <w:t>s</w:t>
      </w:r>
      <w:r>
        <w:t xml:space="preserve"> of property checks. If the </w:t>
      </w:r>
      <w:r w:rsidR="00E7119B">
        <w:t xml:space="preserve">number </w:t>
      </w:r>
      <w:r>
        <w:t xml:space="preserve">of properties is larger than a handful, there will be as many </w:t>
      </w:r>
      <w:r w:rsidR="00E03FD2">
        <w:t xml:space="preserve">calls to </w:t>
      </w:r>
      <w:proofErr w:type="spellStart"/>
      <w:r w:rsidR="00E03FD2">
        <w:t>asse</w:t>
      </w:r>
      <w:r w:rsidR="00B84D7C">
        <w:t>rtTrue</w:t>
      </w:r>
      <w:proofErr w:type="spellEnd"/>
      <w:r w:rsidR="00B84D7C">
        <w:t xml:space="preserve"> as ScalaCheck properties, which </w:t>
      </w:r>
      <w:proofErr w:type="gramStart"/>
      <w:r w:rsidR="00B84D7C">
        <w:t>makes</w:t>
      </w:r>
      <w:proofErr w:type="gramEnd"/>
      <w:r w:rsidR="00B84D7C">
        <w:t xml:space="preserve"> this approach </w:t>
      </w:r>
      <w:r w:rsidR="0089674B">
        <w:t>fairly</w:t>
      </w:r>
      <w:r w:rsidR="00E7119B">
        <w:t xml:space="preserve"> verbose</w:t>
      </w:r>
      <w:r w:rsidR="00B84D7C">
        <w:t>.</w:t>
      </w:r>
    </w:p>
    <w:p w14:paraId="21D23ABD" w14:textId="77777777" w:rsidR="00BB1C3A" w:rsidRDefault="00BB1C3A" w:rsidP="00BB1C3A">
      <w:pPr>
        <w:pStyle w:val="Heading3"/>
      </w:pPr>
      <w:bookmarkStart w:id="169" w:name="_Toc308702068"/>
      <w:bookmarkStart w:id="170" w:name="_Toc308702349"/>
      <w:bookmarkStart w:id="171" w:name="_Toc308702069"/>
      <w:bookmarkStart w:id="172" w:name="_Toc308702350"/>
      <w:bookmarkStart w:id="173" w:name="_Toc308702070"/>
      <w:bookmarkStart w:id="174" w:name="_Toc308702351"/>
      <w:bookmarkStart w:id="175" w:name="_Toc308702071"/>
      <w:bookmarkStart w:id="176" w:name="_Toc308702352"/>
      <w:bookmarkStart w:id="177" w:name="_Toc308702072"/>
      <w:bookmarkStart w:id="178" w:name="_Toc324842737"/>
      <w:bookmarkStart w:id="179" w:name="_Toc324843774"/>
      <w:bookmarkEnd w:id="169"/>
      <w:bookmarkEnd w:id="170"/>
      <w:bookmarkEnd w:id="171"/>
      <w:bookmarkEnd w:id="172"/>
      <w:bookmarkEnd w:id="173"/>
      <w:bookmarkEnd w:id="174"/>
      <w:bookmarkEnd w:id="175"/>
      <w:bookmarkEnd w:id="176"/>
      <w:r>
        <w:t>Using a custom JUnit runner</w:t>
      </w:r>
      <w:bookmarkEnd w:id="177"/>
      <w:bookmarkEnd w:id="178"/>
      <w:bookmarkEnd w:id="179"/>
    </w:p>
    <w:p w14:paraId="1924319D" w14:textId="77777777" w:rsidR="00703CD2" w:rsidRDefault="00703CD2" w:rsidP="00703CD2">
      <w:r>
        <w:t xml:space="preserve">Creating a custom JUnit runner is the alternative that provides the highest degree of integration between ScalaCheck and JUnit, as each one of the property checks will be transparently handled by JUnit as a separate </w:t>
      </w:r>
      <w:r w:rsidR="0029754E">
        <w:t xml:space="preserve">unit </w:t>
      </w:r>
      <w:r>
        <w:t>test case.</w:t>
      </w:r>
    </w:p>
    <w:p w14:paraId="1C901C6B" w14:textId="77777777" w:rsidR="00703CD2" w:rsidRDefault="00703CD2" w:rsidP="00703CD2">
      <w:r>
        <w:t xml:space="preserve">When using a custom runner, the classes to be run with JUnit need to be annotated with </w:t>
      </w:r>
      <w:proofErr w:type="spellStart"/>
      <w:r>
        <w:t>JUnit’s</w:t>
      </w:r>
      <w:proofErr w:type="spellEnd"/>
      <w:r>
        <w:t xml:space="preserve"> @</w:t>
      </w:r>
      <w:proofErr w:type="spellStart"/>
      <w:r>
        <w:t>RunWith</w:t>
      </w:r>
      <w:proofErr w:type="spellEnd"/>
      <w:r>
        <w:t xml:space="preserve"> annotation</w:t>
      </w:r>
      <w:r w:rsidR="0029754E">
        <w:t xml:space="preserve">, with our own JUnit-ScalaCheck runner class as a parameter. This annotation </w:t>
      </w:r>
      <w:r w:rsidR="009418D2">
        <w:t>will be the only difference between these classes and plain ScalaCheck Properties classes:</w:t>
      </w:r>
    </w:p>
    <w:p w14:paraId="5F9EFA2E" w14:textId="77777777" w:rsidR="00703CD2" w:rsidRPr="00703CD2" w:rsidRDefault="00703CD2" w:rsidP="00703CD2"/>
    <w:p w14:paraId="70F09139" w14:textId="77777777" w:rsidR="00E03FD2" w:rsidRDefault="00E03FD2" w:rsidP="00E03FD2">
      <w:pPr>
        <w:pStyle w:val="CodeExample"/>
      </w:pPr>
      <w:bookmarkStart w:id="180" w:name="_Toc300926430"/>
      <w:proofErr w:type="gramStart"/>
      <w:r>
        <w:t>import</w:t>
      </w:r>
      <w:proofErr w:type="gramEnd"/>
      <w:r w:rsidR="002B4D10">
        <w:t xml:space="preserve"> </w:t>
      </w:r>
      <w:proofErr w:type="spellStart"/>
      <w:r>
        <w:t>org.scalacheck.Prop</w:t>
      </w:r>
      <w:proofErr w:type="spellEnd"/>
      <w:r>
        <w:t>._</w:t>
      </w:r>
    </w:p>
    <w:p w14:paraId="580021BB" w14:textId="77777777" w:rsidR="00E03FD2" w:rsidRDefault="00E03FD2" w:rsidP="00E03FD2">
      <w:pPr>
        <w:pStyle w:val="CodeExample"/>
      </w:pPr>
      <w:proofErr w:type="gramStart"/>
      <w:r>
        <w:t>import</w:t>
      </w:r>
      <w:proofErr w:type="gramEnd"/>
      <w:r w:rsidR="002B4D10">
        <w:t xml:space="preserve"> </w:t>
      </w:r>
      <w:proofErr w:type="spellStart"/>
      <w:r>
        <w:t>org.junit.runner.RunWith</w:t>
      </w:r>
      <w:proofErr w:type="spellEnd"/>
    </w:p>
    <w:p w14:paraId="181ADDAD" w14:textId="77777777" w:rsidR="00E03FD2" w:rsidRDefault="00E03FD2" w:rsidP="00E03FD2">
      <w:pPr>
        <w:pStyle w:val="CodeExample"/>
      </w:pPr>
      <w:proofErr w:type="gramStart"/>
      <w:r>
        <w:t>import</w:t>
      </w:r>
      <w:proofErr w:type="gramEnd"/>
      <w:r w:rsidR="002B4D10">
        <w:t xml:space="preserve"> </w:t>
      </w:r>
      <w:proofErr w:type="spellStart"/>
      <w:r>
        <w:t>com.company.</w:t>
      </w:r>
      <w:r w:rsidR="00033365">
        <w:t>scalacheck.support</w:t>
      </w:r>
      <w:r>
        <w:t>.ScalaCheckJUnitPropertiesRunner</w:t>
      </w:r>
      <w:proofErr w:type="spellEnd"/>
    </w:p>
    <w:p w14:paraId="59B6E80C" w14:textId="77777777" w:rsidR="00E03FD2" w:rsidRDefault="00E03FD2" w:rsidP="00E03FD2">
      <w:pPr>
        <w:pStyle w:val="CodeExample"/>
      </w:pPr>
      <w:proofErr w:type="gramStart"/>
      <w:r>
        <w:t>import</w:t>
      </w:r>
      <w:proofErr w:type="gramEnd"/>
      <w:r w:rsidR="002B4D10">
        <w:t xml:space="preserve"> </w:t>
      </w:r>
      <w:proofErr w:type="spellStart"/>
      <w:r>
        <w:t>org.scalacheck</w:t>
      </w:r>
      <w:proofErr w:type="spellEnd"/>
      <w:r>
        <w:t>.{Gen, Properties}</w:t>
      </w:r>
    </w:p>
    <w:p w14:paraId="58F10906" w14:textId="77777777" w:rsidR="00E03FD2" w:rsidRDefault="00E03FD2" w:rsidP="00E03FD2">
      <w:pPr>
        <w:pStyle w:val="CodeExample"/>
      </w:pPr>
    </w:p>
    <w:p w14:paraId="31F3FDE7" w14:textId="77777777" w:rsidR="00E03FD2" w:rsidRPr="0029754E" w:rsidRDefault="00E03FD2" w:rsidP="00E03FD2">
      <w:pPr>
        <w:pStyle w:val="CodeExample"/>
        <w:rPr>
          <w:b/>
        </w:rPr>
      </w:pPr>
      <w:proofErr w:type="gramStart"/>
      <w:r w:rsidRPr="0029754E">
        <w:rPr>
          <w:b/>
        </w:rPr>
        <w:t>@</w:t>
      </w:r>
      <w:proofErr w:type="spellStart"/>
      <w:r w:rsidRPr="0029754E">
        <w:rPr>
          <w:b/>
        </w:rPr>
        <w:t>RunWith</w:t>
      </w:r>
      <w:proofErr w:type="spellEnd"/>
      <w:r w:rsidRPr="0029754E">
        <w:rPr>
          <w:b/>
        </w:rPr>
        <w:t>(</w:t>
      </w:r>
      <w:proofErr w:type="spellStart"/>
      <w:proofErr w:type="gramEnd"/>
      <w:r w:rsidRPr="0029754E">
        <w:rPr>
          <w:b/>
        </w:rPr>
        <w:t>classOf</w:t>
      </w:r>
      <w:proofErr w:type="spellEnd"/>
      <w:r w:rsidRPr="0029754E">
        <w:rPr>
          <w:b/>
        </w:rPr>
        <w:t>[</w:t>
      </w:r>
      <w:proofErr w:type="spellStart"/>
      <w:r w:rsidRPr="0029754E">
        <w:rPr>
          <w:b/>
        </w:rPr>
        <w:t>ScalaCheckJUnitPropertiesRunner</w:t>
      </w:r>
      <w:proofErr w:type="spellEnd"/>
      <w:r w:rsidRPr="0029754E">
        <w:rPr>
          <w:b/>
        </w:rPr>
        <w:t>])</w:t>
      </w:r>
    </w:p>
    <w:p w14:paraId="78604EC5" w14:textId="77777777" w:rsidR="00E03FD2" w:rsidRPr="00E03FD2" w:rsidRDefault="00E03FD2" w:rsidP="00E03FD2">
      <w:pPr>
        <w:pStyle w:val="CodeExample"/>
      </w:pPr>
      <w:proofErr w:type="gramStart"/>
      <w:r w:rsidRPr="00E03FD2">
        <w:t>class</w:t>
      </w:r>
      <w:proofErr w:type="gramEnd"/>
      <w:r w:rsidR="002B4D10">
        <w:t xml:space="preserve"> </w:t>
      </w:r>
      <w:proofErr w:type="spellStart"/>
      <w:r w:rsidRPr="00E03FD2">
        <w:t>ScalaCheckRunnerTest</w:t>
      </w:r>
      <w:proofErr w:type="spellEnd"/>
      <w:r w:rsidRPr="00E03FD2">
        <w:t xml:space="preserve"> extends Properties("Rectangle property suite") {</w:t>
      </w:r>
    </w:p>
    <w:p w14:paraId="21BAE330" w14:textId="77777777" w:rsidR="00E03FD2" w:rsidRPr="00E03FD2" w:rsidRDefault="0045226C" w:rsidP="00E03FD2">
      <w:pPr>
        <w:pStyle w:val="CodeExample"/>
      </w:pPr>
      <w:r>
        <w:t xml:space="preserve">  </w:t>
      </w:r>
      <w:proofErr w:type="gramStart"/>
      <w:r w:rsidR="00E03FD2" w:rsidRPr="00E03FD2">
        <w:t>property(</w:t>
      </w:r>
      <w:proofErr w:type="gramEnd"/>
      <w:r w:rsidR="00E03FD2" w:rsidRPr="00E03FD2">
        <w:t xml:space="preserve">"Failed test") = </w:t>
      </w:r>
      <w:proofErr w:type="spellStart"/>
      <w:r w:rsidR="00E03FD2" w:rsidRPr="00E03FD2">
        <w:t>forAll</w:t>
      </w:r>
      <w:proofErr w:type="spellEnd"/>
      <w:r w:rsidR="00E03FD2" w:rsidRPr="00E03FD2">
        <w:t xml:space="preserve"> {(a:</w:t>
      </w:r>
      <w:r w:rsidR="002B4D10">
        <w:t xml:space="preserve"> </w:t>
      </w:r>
      <w:proofErr w:type="spellStart"/>
      <w:r w:rsidR="00E03FD2" w:rsidRPr="00E03FD2">
        <w:t>Int</w:t>
      </w:r>
      <w:proofErr w:type="spellEnd"/>
      <w:r w:rsidR="00E03FD2" w:rsidRPr="00E03FD2">
        <w:t>) =&gt;</w:t>
      </w:r>
    </w:p>
    <w:p w14:paraId="19AA7996" w14:textId="77777777" w:rsidR="00E03FD2" w:rsidRPr="00E03FD2" w:rsidRDefault="0045226C" w:rsidP="00E03FD2">
      <w:pPr>
        <w:pStyle w:val="CodeExample"/>
      </w:pPr>
      <w:r>
        <w:t xml:space="preserve">    </w:t>
      </w:r>
      <w:proofErr w:type="gramStart"/>
      <w:r w:rsidR="00E03FD2" w:rsidRPr="00E03FD2">
        <w:t>a</w:t>
      </w:r>
      <w:proofErr w:type="gramEnd"/>
      <w:r w:rsidR="00E03FD2" w:rsidRPr="00E03FD2">
        <w:t xml:space="preserve"> == 1</w:t>
      </w:r>
    </w:p>
    <w:p w14:paraId="3C073E78" w14:textId="77777777" w:rsidR="00E03FD2" w:rsidRPr="00E03FD2" w:rsidRDefault="0045226C" w:rsidP="00E03FD2">
      <w:pPr>
        <w:pStyle w:val="CodeExample"/>
      </w:pPr>
      <w:r>
        <w:t xml:space="preserve">  </w:t>
      </w:r>
      <w:r w:rsidR="00E03FD2" w:rsidRPr="00E03FD2">
        <w:t>}</w:t>
      </w:r>
    </w:p>
    <w:p w14:paraId="7CF4464D" w14:textId="77777777" w:rsidR="00E03FD2" w:rsidRPr="00E03FD2" w:rsidRDefault="00E03FD2" w:rsidP="00E03FD2">
      <w:pPr>
        <w:pStyle w:val="CodeExample"/>
      </w:pPr>
    </w:p>
    <w:p w14:paraId="4239E777" w14:textId="77777777" w:rsidR="00E03FD2" w:rsidRPr="00E03FD2" w:rsidRDefault="0045226C" w:rsidP="00E03FD2">
      <w:pPr>
        <w:pStyle w:val="CodeExample"/>
      </w:pPr>
      <w:r>
        <w:t xml:space="preserve">  </w:t>
      </w:r>
      <w:proofErr w:type="gramStart"/>
      <w:r w:rsidR="00E03FD2" w:rsidRPr="00E03FD2">
        <w:t>property(</w:t>
      </w:r>
      <w:proofErr w:type="gramEnd"/>
      <w:r w:rsidR="00E03FD2" w:rsidRPr="00E03FD2">
        <w:t xml:space="preserve">"Test with collection of data") = </w:t>
      </w:r>
      <w:proofErr w:type="spellStart"/>
      <w:r w:rsidR="00E03FD2" w:rsidRPr="00E03FD2">
        <w:t>forAll</w:t>
      </w:r>
      <w:proofErr w:type="spellEnd"/>
      <w:r w:rsidR="00E03FD2" w:rsidRPr="00E03FD2">
        <w:t xml:space="preserve"> {(a:</w:t>
      </w:r>
      <w:r w:rsidR="002B4D10">
        <w:t xml:space="preserve"> </w:t>
      </w:r>
      <w:proofErr w:type="spellStart"/>
      <w:r w:rsidR="00E03FD2" w:rsidRPr="00E03FD2">
        <w:t>Int</w:t>
      </w:r>
      <w:proofErr w:type="spellEnd"/>
      <w:r w:rsidR="00E03FD2" w:rsidRPr="00E03FD2">
        <w:t>) =&gt;</w:t>
      </w:r>
    </w:p>
    <w:p w14:paraId="4271A4DC" w14:textId="77777777" w:rsidR="00E03FD2" w:rsidRPr="00E03FD2" w:rsidRDefault="0045226C" w:rsidP="00E03FD2">
      <w:pPr>
        <w:pStyle w:val="CodeExample"/>
      </w:pPr>
      <w:r>
        <w:t xml:space="preserve">    </w:t>
      </w:r>
      <w:r w:rsidR="00E03FD2" w:rsidRPr="00E03FD2">
        <w:t>(</w:t>
      </w:r>
      <w:proofErr w:type="gramStart"/>
      <w:r w:rsidR="00E03FD2" w:rsidRPr="00E03FD2">
        <w:t>a</w:t>
      </w:r>
      <w:proofErr w:type="gramEnd"/>
      <w:r w:rsidR="002B4D10">
        <w:t xml:space="preserve"> </w:t>
      </w:r>
      <w:r w:rsidR="00E03FD2" w:rsidRPr="00E03FD2">
        <w:t>&gt; 0 &amp;&amp; a &lt;= 10) ==&gt;</w:t>
      </w:r>
      <w:r w:rsidR="002B4D10">
        <w:t xml:space="preserve"> </w:t>
      </w:r>
      <w:proofErr w:type="gramStart"/>
      <w:r w:rsidR="00E03FD2" w:rsidRPr="00E03FD2">
        <w:t>collect(</w:t>
      </w:r>
      <w:proofErr w:type="gramEnd"/>
      <w:r w:rsidR="00E03FD2" w:rsidRPr="00E03FD2">
        <w:t>a) {</w:t>
      </w:r>
    </w:p>
    <w:p w14:paraId="1CCE6397" w14:textId="77777777" w:rsidR="00E03FD2" w:rsidRPr="00E03FD2" w:rsidRDefault="0045226C" w:rsidP="00E03FD2">
      <w:pPr>
        <w:pStyle w:val="CodeExample"/>
      </w:pPr>
      <w:r>
        <w:t xml:space="preserve">      </w:t>
      </w:r>
      <w:r w:rsidR="00E03FD2" w:rsidRPr="00E03FD2">
        <w:t>2 * a == a + a</w:t>
      </w:r>
    </w:p>
    <w:p w14:paraId="34CF5F43" w14:textId="77777777" w:rsidR="00E03FD2" w:rsidRPr="00E03FD2" w:rsidRDefault="0045226C" w:rsidP="00E03FD2">
      <w:pPr>
        <w:pStyle w:val="CodeExample"/>
      </w:pPr>
      <w:r>
        <w:t xml:space="preserve">    </w:t>
      </w:r>
      <w:r w:rsidR="00E03FD2" w:rsidRPr="00E03FD2">
        <w:t>}</w:t>
      </w:r>
    </w:p>
    <w:p w14:paraId="12866B27" w14:textId="77777777" w:rsidR="00E03FD2" w:rsidRDefault="0045226C" w:rsidP="00E03FD2">
      <w:pPr>
        <w:pStyle w:val="CodeExample"/>
      </w:pPr>
      <w:r>
        <w:t xml:space="preserve">  </w:t>
      </w:r>
      <w:r w:rsidR="00E03FD2" w:rsidRPr="00E03FD2">
        <w:t>}</w:t>
      </w:r>
    </w:p>
    <w:p w14:paraId="49C97A87" w14:textId="77777777" w:rsidR="00E03FD2" w:rsidRPr="00E03FD2" w:rsidRDefault="00E03FD2" w:rsidP="00E03FD2">
      <w:pPr>
        <w:pStyle w:val="CodeExample"/>
      </w:pPr>
      <w:r>
        <w:t>}</w:t>
      </w:r>
    </w:p>
    <w:p w14:paraId="516E7232" w14:textId="77777777" w:rsidR="00DA0691" w:rsidRDefault="00DA0691" w:rsidP="009418D2"/>
    <w:p w14:paraId="151FCA40" w14:textId="2177D9F8" w:rsidR="009418D2" w:rsidRDefault="009418D2" w:rsidP="009418D2">
      <w:r>
        <w:t>In the example above, the class is annotated with</w:t>
      </w:r>
      <w:r w:rsidR="00DA0691">
        <w:t xml:space="preserve"> </w:t>
      </w:r>
      <w:proofErr w:type="spellStart"/>
      <w:r w:rsidRPr="00C14C12">
        <w:rPr>
          <w:i/>
        </w:rPr>
        <w:t>com.company.scalacheck.support.</w:t>
      </w:r>
      <w:r w:rsidR="000150FA" w:rsidRPr="00C14C12">
        <w:rPr>
          <w:i/>
        </w:rPr>
        <w:t>ScalaCheckJUnitPropertiesRunner</w:t>
      </w:r>
      <w:proofErr w:type="spellEnd"/>
      <w:r w:rsidR="000150FA">
        <w:t xml:space="preserve">, which is </w:t>
      </w:r>
      <w:r w:rsidR="0029754E">
        <w:t>the</w:t>
      </w:r>
      <w:r w:rsidR="000150FA">
        <w:t xml:space="preserve"> custom class that</w:t>
      </w:r>
      <w:r w:rsidR="0029754E">
        <w:t xml:space="preserve"> takes care of providing the JUnit integration features. Describing the implementation of our custom JUnit runner class is outside of the scope of this document, but the source code is available in the source code package and is ready to be used.</w:t>
      </w:r>
      <w:r w:rsidR="00461E5A">
        <w:t xml:space="preserve"> Additionally, there is an official version of the ScalaCheck JUnit 4 runner maintained separately, which is currently stored in the </w:t>
      </w:r>
      <w:proofErr w:type="spellStart"/>
      <w:r w:rsidR="00461E5A">
        <w:t>scalacheck-contrib</w:t>
      </w:r>
      <w:proofErr w:type="spellEnd"/>
      <w:r w:rsidR="00461E5A">
        <w:t xml:space="preserve"> repository in </w:t>
      </w:r>
      <w:proofErr w:type="spellStart"/>
      <w:r w:rsidR="00397EB2">
        <w:t>Github</w:t>
      </w:r>
      <w:proofErr w:type="spellEnd"/>
      <w:r w:rsidR="00461E5A">
        <w:t xml:space="preserve">: </w:t>
      </w:r>
      <w:hyperlink r:id="rId11" w:history="1">
        <w:r w:rsidR="00397EB2" w:rsidRPr="00397EB2">
          <w:rPr>
            <w:rStyle w:val="Hyperlink"/>
          </w:rPr>
          <w:t>https://github.com/oscarrenalias/scalacheck-contrib</w:t>
        </w:r>
      </w:hyperlink>
      <w:r w:rsidR="00461E5A">
        <w:t>.</w:t>
      </w:r>
    </w:p>
    <w:p w14:paraId="7F9EA3CE" w14:textId="77777777" w:rsidR="00F13685" w:rsidRDefault="00F13685" w:rsidP="009418D2">
      <w:r>
        <w:lastRenderedPageBreak/>
        <w:t>Please note that it is not easily possible to run the code above in the Scala console with the custom JUnit runner</w:t>
      </w:r>
      <w:r w:rsidR="00904E8E">
        <w:t>, because we would need the support of the Maven JUnit plugin to set everything up for us;</w:t>
      </w:r>
      <w:r>
        <w:t xml:space="preserve"> it is much easier to use the traditional </w:t>
      </w:r>
      <w:proofErr w:type="spellStart"/>
      <w:r w:rsidRPr="000D2B37">
        <w:rPr>
          <w:i/>
        </w:rPr>
        <w:t>Properties.check</w:t>
      </w:r>
      <w:proofErr w:type="spellEnd"/>
      <w:r>
        <w:t xml:space="preserve"> method</w:t>
      </w:r>
      <w:r w:rsidR="00904E8E">
        <w:t>, which works regardless the property is annotated with @</w:t>
      </w:r>
      <w:proofErr w:type="spellStart"/>
      <w:r w:rsidR="00904E8E">
        <w:t>RunWith</w:t>
      </w:r>
      <w:proofErr w:type="spellEnd"/>
      <w:r w:rsidR="00904E8E">
        <w:t xml:space="preserve"> or not. </w:t>
      </w:r>
      <w:r w:rsidR="00461E5A">
        <w:t>In order to run the tests use command “</w:t>
      </w:r>
      <w:proofErr w:type="spellStart"/>
      <w:r w:rsidR="00461E5A" w:rsidRPr="00461E5A">
        <w:rPr>
          <w:i/>
        </w:rPr>
        <w:t>mvn</w:t>
      </w:r>
      <w:proofErr w:type="spellEnd"/>
      <w:r w:rsidR="00461E5A" w:rsidRPr="00461E5A">
        <w:rPr>
          <w:i/>
        </w:rPr>
        <w:t xml:space="preserve"> test</w:t>
      </w:r>
      <w:r w:rsidR="00461E5A">
        <w:t>” from a command window.</w:t>
      </w:r>
    </w:p>
    <w:p w14:paraId="03FF1CA3" w14:textId="77777777" w:rsidR="00B3221E" w:rsidRDefault="00B3221E" w:rsidP="00E03FD2">
      <w:pPr>
        <w:pStyle w:val="Heading1"/>
      </w:pPr>
      <w:bookmarkStart w:id="181" w:name="_Toc324843775"/>
      <w:r>
        <w:t xml:space="preserve">Real World Scenario: </w:t>
      </w:r>
      <w:r w:rsidR="00514678">
        <w:t>Testing a</w:t>
      </w:r>
      <w:r>
        <w:t xml:space="preserve"> Hadoop MAp-Reduce </w:t>
      </w:r>
      <w:r w:rsidR="00514678">
        <w:t>Job with ScalaCheck</w:t>
      </w:r>
      <w:bookmarkEnd w:id="181"/>
    </w:p>
    <w:p w14:paraId="6CFA43FF" w14:textId="77777777" w:rsidR="003773DC" w:rsidRDefault="003773DC">
      <w:pPr>
        <w:pStyle w:val="Heading2"/>
      </w:pPr>
      <w:bookmarkStart w:id="182" w:name="_Toc308702073"/>
      <w:bookmarkStart w:id="183" w:name="_Toc324842738"/>
      <w:bookmarkStart w:id="184" w:name="_Toc324843776"/>
      <w:r>
        <w:t>Hadoop</w:t>
      </w:r>
      <w:bookmarkEnd w:id="182"/>
      <w:bookmarkEnd w:id="183"/>
      <w:bookmarkEnd w:id="184"/>
    </w:p>
    <w:p w14:paraId="580F82F9" w14:textId="77777777" w:rsidR="00D36DFA" w:rsidRDefault="00461E5A" w:rsidP="00AD5B4B">
      <w:r>
        <w:t xml:space="preserve">For those not familiar with Hadoop, this scenario </w:t>
      </w:r>
      <w:r w:rsidR="00D36DFA">
        <w:t>may require</w:t>
      </w:r>
      <w:r>
        <w:t xml:space="preserve"> a basic introduction. </w:t>
      </w:r>
    </w:p>
    <w:p w14:paraId="662075AD" w14:textId="77777777" w:rsidR="0010160A" w:rsidRPr="004028A0" w:rsidRDefault="00461E5A" w:rsidP="0010160A">
      <w:pPr>
        <w:rPr>
          <w:i/>
        </w:rPr>
      </w:pPr>
      <w:r>
        <w:t>Hadoop is built around the concepts of mappers and reducers</w:t>
      </w:r>
      <w:r w:rsidR="0010160A">
        <w:t xml:space="preserve">. </w:t>
      </w:r>
      <w:r w:rsidR="0010160A" w:rsidRPr="0010160A">
        <w:t xml:space="preserve"> </w:t>
      </w:r>
      <w:r w:rsidR="0010160A">
        <w:t xml:space="preserve">Following are the definitions from the original MapReduce paper </w:t>
      </w:r>
      <w:r w:rsidR="0010160A" w:rsidRPr="002F11E9">
        <w:rPr>
          <w:i/>
        </w:rPr>
        <w:t xml:space="preserve">(J. Dean and S. </w:t>
      </w:r>
      <w:proofErr w:type="spellStart"/>
      <w:r w:rsidR="0010160A" w:rsidRPr="002F11E9">
        <w:rPr>
          <w:i/>
        </w:rPr>
        <w:t>Ghemawat</w:t>
      </w:r>
      <w:proofErr w:type="spellEnd"/>
      <w:r w:rsidR="0010160A" w:rsidRPr="002F11E9">
        <w:rPr>
          <w:i/>
        </w:rPr>
        <w:t>. MapReduce: Simplified Data Processing on Large Clusters. In OSDI’04, 6th Symposium on Operating Systems Design and Implementation, Sponsored by USENIX, in cooperation with ACM SIGOPS, pages 137–150, 2004.)</w:t>
      </w:r>
      <w:r w:rsidR="0010160A" w:rsidRPr="00946D3A">
        <w:t>:</w:t>
      </w:r>
    </w:p>
    <w:p w14:paraId="064F6B48" w14:textId="77777777" w:rsidR="00074794" w:rsidRDefault="0010160A" w:rsidP="00904E8E">
      <w:pPr>
        <w:pStyle w:val="Quote"/>
        <w:ind w:left="720"/>
      </w:pPr>
      <w:r>
        <w:t>“The computation takes a set of input key/value pairs, and produces a set of output key/value pairs.  The user of the MapReduce library expresses the computation as two functions: map and reduce.  Map, written by the user, takes an input pair and produces a set of intermediate key/value pairs. The MapReduce library groups together all intermediate values associated with the same intermediate key I and passes them to the reduce function.</w:t>
      </w:r>
    </w:p>
    <w:p w14:paraId="2FD35F2E" w14:textId="77777777" w:rsidR="00074794" w:rsidRDefault="0010160A" w:rsidP="00904E8E">
      <w:pPr>
        <w:pStyle w:val="Quote"/>
        <w:ind w:left="720"/>
      </w:pPr>
      <w:r>
        <w:t>The reduce function, also written by the user, accepts an intermediate key and a set of values for that key. It merges together these values to form a possibly smaller set of values.  Typically just zero or one output value is produced per reduce invocation. The intermediate values are supplied to the user’s reduce function via an iterator. This allows us to handle lists of values that are too large to fit in memory.”</w:t>
      </w:r>
    </w:p>
    <w:p w14:paraId="5AF74020" w14:textId="77777777" w:rsidR="0010160A" w:rsidRDefault="0010160A" w:rsidP="0010160A">
      <w:r>
        <w:t>Hadoop is a MapReduce library.  As a Java library, Hadoop represents map functions as Mapper classes and reduce functions as Reducer classes.  Naturally, in a distributed environment there will be many mapper instances and many reducer instances running as concurrent tasks.  Hadoop ensures that each mapper task receives a manageable chunk of the input data, and will dynamically decide how many reducer tasks are needed and which data to feed into each one of them. When the reducer tasks have run, Hadoop collects their output and makes it available in the file system.</w:t>
      </w:r>
    </w:p>
    <w:p w14:paraId="5A63F25A" w14:textId="77777777" w:rsidR="0010160A" w:rsidRDefault="0010160A" w:rsidP="0010160A">
      <w:r>
        <w:t>Between the map and the reduce computation phases, Hadoop will group and sort all the keys and values from the mapper tasks, so that the input for a reducer task is a single key and a list of values that mapper tasks generated for that key.</w:t>
      </w:r>
    </w:p>
    <w:p w14:paraId="475541A8" w14:textId="77777777" w:rsidR="0010160A" w:rsidRPr="003773DC" w:rsidRDefault="0010160A" w:rsidP="0010160A">
      <w:r>
        <w:t xml:space="preserve">Regarding input and output, Hadoop can read any kind of file format from the file system (either </w:t>
      </w:r>
      <w:proofErr w:type="spellStart"/>
      <w:r>
        <w:t>Hadoop’s</w:t>
      </w:r>
      <w:proofErr w:type="spellEnd"/>
      <w:r>
        <w:t xml:space="preserve"> own Hadoop File System – HFS, or the local file system when testing) but generally the input is based on text files; mappers usually read one line at a time from a file and produce keys and values based on specific logic. Reducers process this data and write it back to temporary output, which is consolidated by Hadoop at the end of the job.</w:t>
      </w:r>
    </w:p>
    <w:p w14:paraId="2CC4B781" w14:textId="77777777" w:rsidR="00C8376B" w:rsidRPr="003773DC" w:rsidRDefault="00C8376B" w:rsidP="0010160A"/>
    <w:p w14:paraId="11C091CE" w14:textId="77777777" w:rsidR="0059224E" w:rsidRDefault="00B3221E">
      <w:pPr>
        <w:pStyle w:val="Heading2"/>
      </w:pPr>
      <w:bookmarkStart w:id="185" w:name="_Toc308702074"/>
      <w:bookmarkStart w:id="186" w:name="_Toc324842739"/>
      <w:bookmarkStart w:id="187" w:name="_Toc324843777"/>
      <w:r>
        <w:t xml:space="preserve">The </w:t>
      </w:r>
      <w:r w:rsidR="00CD42C4">
        <w:t>scenario</w:t>
      </w:r>
      <w:bookmarkEnd w:id="185"/>
      <w:bookmarkEnd w:id="186"/>
      <w:bookmarkEnd w:id="187"/>
    </w:p>
    <w:p w14:paraId="23A63952" w14:textId="77777777" w:rsidR="0010160A" w:rsidRDefault="0010160A" w:rsidP="0010160A">
      <w:r>
        <w:t xml:space="preserve">This scenario describes how to use ScalaCheck to test a Hadoop MapReduce job which is written in Java. </w:t>
      </w:r>
    </w:p>
    <w:p w14:paraId="3AF1BC15" w14:textId="77777777" w:rsidR="0010160A" w:rsidRDefault="0010160A" w:rsidP="0010160A">
      <w:r>
        <w:lastRenderedPageBreak/>
        <w:t xml:space="preserve">In this scenario we’ll create a couple of property checks to verify the correctness of the map and reduce functions used in </w:t>
      </w:r>
      <w:proofErr w:type="spellStart"/>
      <w:r>
        <w:t>Hadoop’s</w:t>
      </w:r>
      <w:proofErr w:type="spellEnd"/>
      <w:r>
        <w:t xml:space="preserve"> WordCount example (</w:t>
      </w:r>
      <w:hyperlink r:id="rId12" w:history="1">
        <w:r w:rsidRPr="004771D7">
          <w:rPr>
            <w:rStyle w:val="Hyperlink"/>
          </w:rPr>
          <w:t>http://wiki.apache.org/hadoop/WordCount</w:t>
        </w:r>
      </w:hyperlink>
      <w:r>
        <w:t>). WordCount is a job that is used to count the number of times that a word appears in the file(s) provided to the job. WordCount is a simple job, but the concepts for creating suitable ScalaCheck property checks remain applicable in more complex Hadoop scenarios.</w:t>
      </w:r>
    </w:p>
    <w:p w14:paraId="66C93B6E" w14:textId="77777777" w:rsidR="0059224E" w:rsidRDefault="0010160A">
      <w:r>
        <w:t xml:space="preserve">ScalaCheck is ideal for these use cases as usually both mappers and reducers in a Hadoop job will work on arbitrary data, and </w:t>
      </w:r>
      <w:proofErr w:type="spellStart"/>
      <w:r>
        <w:t>ScalaCheck’s</w:t>
      </w:r>
      <w:proofErr w:type="spellEnd"/>
      <w:r>
        <w:t xml:space="preserve"> random data generation features can be used to their full extent to generate a suitable range of inputs for the jobs.</w:t>
      </w:r>
    </w:p>
    <w:p w14:paraId="50F9E7F1" w14:textId="77777777" w:rsidR="00D86B7B" w:rsidRDefault="00D86B7B" w:rsidP="00616F92">
      <w:pPr>
        <w:pStyle w:val="Heading3"/>
      </w:pPr>
      <w:bookmarkStart w:id="188" w:name="_Toc308702075"/>
      <w:bookmarkStart w:id="189" w:name="_Toc324842740"/>
      <w:bookmarkStart w:id="190" w:name="_Toc324843778"/>
      <w:r>
        <w:t>WordCount mapper</w:t>
      </w:r>
      <w:bookmarkEnd w:id="188"/>
      <w:bookmarkEnd w:id="189"/>
      <w:bookmarkEnd w:id="190"/>
    </w:p>
    <w:p w14:paraId="1E43E17E" w14:textId="77777777" w:rsidR="006D5B4A" w:rsidRDefault="006D5B4A" w:rsidP="006D5B4A">
      <w:r>
        <w:t xml:space="preserve">In WordCount, the input for the mapper is, as previously described, a key-value pair; the key is the position of the line within the file (offset in bytes), while the value is a line of text. </w:t>
      </w:r>
    </w:p>
    <w:p w14:paraId="2D2E698E" w14:textId="77777777" w:rsidR="00D86B7B" w:rsidRDefault="006D5B4A">
      <w:r>
        <w:t>This is the code for the mapper:</w:t>
      </w:r>
    </w:p>
    <w:p w14:paraId="68942AB3" w14:textId="77777777" w:rsidR="00D86B7B" w:rsidRDefault="00D86B7B" w:rsidP="00616F92">
      <w:pPr>
        <w:pStyle w:val="CodeExample"/>
      </w:pPr>
      <w:proofErr w:type="gramStart"/>
      <w:r>
        <w:t>public</w:t>
      </w:r>
      <w:proofErr w:type="gramEnd"/>
      <w:r>
        <w:t xml:space="preserve"> static class Map extends Mapper&lt;</w:t>
      </w:r>
      <w:proofErr w:type="spellStart"/>
      <w:r>
        <w:t>LongWritable</w:t>
      </w:r>
      <w:proofErr w:type="spellEnd"/>
      <w:r>
        <w:t xml:space="preserve">, Text, Text, </w:t>
      </w:r>
      <w:proofErr w:type="spellStart"/>
      <w:r>
        <w:t>IntWritable</w:t>
      </w:r>
      <w:proofErr w:type="spellEnd"/>
      <w:r>
        <w:t>&gt; {</w:t>
      </w:r>
    </w:p>
    <w:p w14:paraId="1737051F" w14:textId="77777777" w:rsidR="00D86B7B" w:rsidRDefault="006517B3" w:rsidP="00616F92">
      <w:pPr>
        <w:pStyle w:val="CodeExample"/>
      </w:pPr>
      <w:r>
        <w:t xml:space="preserve">  </w:t>
      </w:r>
      <w:proofErr w:type="gramStart"/>
      <w:r w:rsidR="00D86B7B">
        <w:t>private</w:t>
      </w:r>
      <w:proofErr w:type="gramEnd"/>
      <w:r w:rsidR="00D86B7B">
        <w:t xml:space="preserve"> final static </w:t>
      </w:r>
      <w:proofErr w:type="spellStart"/>
      <w:r w:rsidR="00D86B7B">
        <w:t>IntWritable</w:t>
      </w:r>
      <w:proofErr w:type="spellEnd"/>
      <w:r w:rsidR="00D86B7B">
        <w:t xml:space="preserve"> one = new </w:t>
      </w:r>
      <w:proofErr w:type="spellStart"/>
      <w:r w:rsidR="00D86B7B">
        <w:t>IntWritable</w:t>
      </w:r>
      <w:proofErr w:type="spellEnd"/>
      <w:r w:rsidR="00D86B7B">
        <w:t>(1);</w:t>
      </w:r>
    </w:p>
    <w:p w14:paraId="34CC45E9" w14:textId="77777777" w:rsidR="00D86B7B" w:rsidRDefault="006517B3" w:rsidP="00616F92">
      <w:pPr>
        <w:pStyle w:val="CodeExample"/>
      </w:pPr>
      <w:r>
        <w:t xml:space="preserve">  </w:t>
      </w:r>
      <w:proofErr w:type="gramStart"/>
      <w:r w:rsidR="00D86B7B">
        <w:t>private</w:t>
      </w:r>
      <w:proofErr w:type="gramEnd"/>
      <w:r w:rsidR="00D86B7B">
        <w:t xml:space="preserve"> Text word = new Text();</w:t>
      </w:r>
    </w:p>
    <w:p w14:paraId="1BA2D8B5" w14:textId="77777777" w:rsidR="00D86B7B" w:rsidRDefault="00D86B7B" w:rsidP="00616F92">
      <w:pPr>
        <w:pStyle w:val="CodeExample"/>
      </w:pPr>
    </w:p>
    <w:p w14:paraId="51606228" w14:textId="77777777" w:rsidR="00D86B7B" w:rsidRDefault="006517B3" w:rsidP="00616F92">
      <w:pPr>
        <w:pStyle w:val="CodeExample"/>
      </w:pPr>
      <w:r>
        <w:t xml:space="preserve">  </w:t>
      </w:r>
      <w:proofErr w:type="gramStart"/>
      <w:r w:rsidR="00D86B7B">
        <w:t>public</w:t>
      </w:r>
      <w:proofErr w:type="gramEnd"/>
      <w:r w:rsidR="00D86B7B">
        <w:t xml:space="preserve"> void map(</w:t>
      </w:r>
      <w:proofErr w:type="spellStart"/>
      <w:r w:rsidR="00D86B7B">
        <w:t>LongWritable</w:t>
      </w:r>
      <w:proofErr w:type="spellEnd"/>
      <w:r w:rsidR="00D86B7B">
        <w:t xml:space="preserve"> key, Text value, Context context) throws </w:t>
      </w:r>
      <w:proofErr w:type="spellStart"/>
      <w:r w:rsidR="00D86B7B">
        <w:t>IOException</w:t>
      </w:r>
      <w:proofErr w:type="spellEnd"/>
      <w:r w:rsidR="00D86B7B">
        <w:t xml:space="preserve">, </w:t>
      </w:r>
      <w:proofErr w:type="spellStart"/>
      <w:r w:rsidR="00D86B7B">
        <w:t>InterruptedException</w:t>
      </w:r>
      <w:proofErr w:type="spellEnd"/>
      <w:r w:rsidR="00D86B7B">
        <w:t xml:space="preserve"> {</w:t>
      </w:r>
    </w:p>
    <w:p w14:paraId="79A28087" w14:textId="77777777" w:rsidR="00D86B7B" w:rsidRDefault="006517B3" w:rsidP="00616F92">
      <w:pPr>
        <w:pStyle w:val="CodeExample"/>
      </w:pPr>
      <w:r>
        <w:t xml:space="preserve">    </w:t>
      </w:r>
      <w:r w:rsidR="00D86B7B">
        <w:t xml:space="preserve">String line = </w:t>
      </w:r>
      <w:proofErr w:type="spellStart"/>
      <w:proofErr w:type="gramStart"/>
      <w:r w:rsidR="00D86B7B">
        <w:t>value.toString</w:t>
      </w:r>
      <w:proofErr w:type="spellEnd"/>
      <w:r w:rsidR="00D86B7B">
        <w:t>(</w:t>
      </w:r>
      <w:proofErr w:type="gramEnd"/>
      <w:r w:rsidR="00D86B7B">
        <w:t>);</w:t>
      </w:r>
    </w:p>
    <w:p w14:paraId="6A29BFBD" w14:textId="77777777" w:rsidR="00D86B7B" w:rsidRDefault="006517B3" w:rsidP="00616F92">
      <w:pPr>
        <w:pStyle w:val="CodeExample"/>
      </w:pPr>
      <w:r>
        <w:t xml:space="preserve">    </w:t>
      </w:r>
      <w:proofErr w:type="spellStart"/>
      <w:r w:rsidR="00D86B7B">
        <w:t>StringTokenizer</w:t>
      </w:r>
      <w:proofErr w:type="spellEnd"/>
      <w:r w:rsidR="00D86B7B">
        <w:t xml:space="preserve"> </w:t>
      </w:r>
      <w:proofErr w:type="spellStart"/>
      <w:r w:rsidR="00D86B7B">
        <w:t>tokenizer</w:t>
      </w:r>
      <w:proofErr w:type="spellEnd"/>
      <w:r w:rsidR="00D86B7B">
        <w:t xml:space="preserve"> = new </w:t>
      </w:r>
      <w:proofErr w:type="spellStart"/>
      <w:proofErr w:type="gramStart"/>
      <w:r w:rsidR="00D86B7B">
        <w:t>StringTokenizer</w:t>
      </w:r>
      <w:proofErr w:type="spellEnd"/>
      <w:r w:rsidR="00D86B7B">
        <w:t>(</w:t>
      </w:r>
      <w:proofErr w:type="gramEnd"/>
      <w:r w:rsidR="00D86B7B">
        <w:t>line);</w:t>
      </w:r>
    </w:p>
    <w:p w14:paraId="5EADA9DF" w14:textId="77777777" w:rsidR="00D86B7B" w:rsidRDefault="006517B3" w:rsidP="00616F92">
      <w:pPr>
        <w:pStyle w:val="CodeExample"/>
      </w:pPr>
      <w:r>
        <w:t xml:space="preserve">    </w:t>
      </w:r>
      <w:proofErr w:type="gramStart"/>
      <w:r w:rsidR="00D86B7B">
        <w:t>while</w:t>
      </w:r>
      <w:proofErr w:type="gramEnd"/>
      <w:r w:rsidR="00D86B7B">
        <w:t xml:space="preserve"> (</w:t>
      </w:r>
      <w:proofErr w:type="spellStart"/>
      <w:r w:rsidR="00D86B7B">
        <w:t>tokenizer.hasMoreTokens</w:t>
      </w:r>
      <w:proofErr w:type="spellEnd"/>
      <w:r w:rsidR="00D86B7B">
        <w:t>()) {</w:t>
      </w:r>
    </w:p>
    <w:p w14:paraId="475AC5A6" w14:textId="77777777" w:rsidR="00D86B7B" w:rsidRDefault="006517B3" w:rsidP="00616F92">
      <w:pPr>
        <w:pStyle w:val="CodeExample"/>
      </w:pPr>
      <w:r>
        <w:t xml:space="preserve">      </w:t>
      </w:r>
      <w:proofErr w:type="spellStart"/>
      <w:proofErr w:type="gramStart"/>
      <w:r w:rsidR="00D86B7B">
        <w:t>word.set</w:t>
      </w:r>
      <w:proofErr w:type="spellEnd"/>
      <w:r w:rsidR="00D86B7B">
        <w:t>(</w:t>
      </w:r>
      <w:proofErr w:type="spellStart"/>
      <w:proofErr w:type="gramEnd"/>
      <w:r w:rsidR="00D86B7B">
        <w:t>tokenizer.nextToken</w:t>
      </w:r>
      <w:proofErr w:type="spellEnd"/>
      <w:r w:rsidR="00D86B7B">
        <w:t>());</w:t>
      </w:r>
    </w:p>
    <w:p w14:paraId="005D51E4" w14:textId="77777777" w:rsidR="00D86B7B" w:rsidRDefault="006517B3" w:rsidP="00616F92">
      <w:pPr>
        <w:pStyle w:val="CodeExample"/>
      </w:pPr>
      <w:r>
        <w:t xml:space="preserve">      </w:t>
      </w:r>
      <w:proofErr w:type="spellStart"/>
      <w:proofErr w:type="gramStart"/>
      <w:r w:rsidR="00D86B7B">
        <w:t>context.write</w:t>
      </w:r>
      <w:proofErr w:type="spellEnd"/>
      <w:r w:rsidR="00D86B7B">
        <w:t>(</w:t>
      </w:r>
      <w:proofErr w:type="gramEnd"/>
      <w:r w:rsidR="00D86B7B">
        <w:t>word, one);</w:t>
      </w:r>
    </w:p>
    <w:p w14:paraId="171B507A" w14:textId="77777777" w:rsidR="00D86B7B" w:rsidRDefault="006517B3" w:rsidP="00616F92">
      <w:pPr>
        <w:pStyle w:val="CodeExample"/>
      </w:pPr>
      <w:r>
        <w:t xml:space="preserve">    </w:t>
      </w:r>
      <w:r w:rsidR="00D86B7B">
        <w:t>}</w:t>
      </w:r>
    </w:p>
    <w:p w14:paraId="0DEB1817" w14:textId="77777777" w:rsidR="00D86B7B" w:rsidRDefault="006517B3" w:rsidP="00616F92">
      <w:pPr>
        <w:pStyle w:val="CodeExample"/>
      </w:pPr>
      <w:r>
        <w:t xml:space="preserve">  </w:t>
      </w:r>
      <w:r w:rsidR="00D86B7B">
        <w:t>}</w:t>
      </w:r>
    </w:p>
    <w:p w14:paraId="0F07DBF1" w14:textId="77777777" w:rsidR="00255A7A" w:rsidRDefault="00D86B7B" w:rsidP="00616F92">
      <w:pPr>
        <w:pStyle w:val="CodeExample"/>
      </w:pPr>
      <w:r>
        <w:t>}</w:t>
      </w:r>
    </w:p>
    <w:p w14:paraId="3B8D7151" w14:textId="77777777" w:rsidR="00D36DFA" w:rsidRDefault="00D36DFA" w:rsidP="00255A7A"/>
    <w:p w14:paraId="3C410860" w14:textId="77777777" w:rsidR="006D5B4A" w:rsidRDefault="006D5B4A" w:rsidP="006D5B4A">
      <w:r>
        <w:t>In WordCount, the mapper splits incoming lines so that the output keys are the words from the line while the output values are always the value “1” (each word instance counts as one).  The mapper ignores the input key because in this case, it is not needed for our logic.</w:t>
      </w:r>
    </w:p>
    <w:p w14:paraId="25EB0FA9" w14:textId="77777777" w:rsidR="00A018AA" w:rsidRDefault="00A018AA" w:rsidP="00255A7A">
      <w:pPr>
        <w:pStyle w:val="Heading3"/>
      </w:pPr>
      <w:bookmarkStart w:id="191" w:name="_Toc314170210"/>
      <w:bookmarkStart w:id="192" w:name="_Toc308702076"/>
      <w:bookmarkStart w:id="193" w:name="_Toc308702358"/>
      <w:bookmarkStart w:id="194" w:name="_Toc308702077"/>
      <w:bookmarkStart w:id="195" w:name="_Toc324842741"/>
      <w:bookmarkStart w:id="196" w:name="_Toc324843779"/>
      <w:bookmarkEnd w:id="191"/>
      <w:bookmarkEnd w:id="192"/>
      <w:bookmarkEnd w:id="193"/>
      <w:r>
        <w:t>WordCount reducer</w:t>
      </w:r>
      <w:bookmarkEnd w:id="194"/>
      <w:bookmarkEnd w:id="195"/>
      <w:bookmarkEnd w:id="196"/>
    </w:p>
    <w:p w14:paraId="45C4967E" w14:textId="77777777" w:rsidR="00255A7A" w:rsidRDefault="00255A7A" w:rsidP="00616F92">
      <w:r>
        <w:t xml:space="preserve">Later on the reducer will simply sump up all the </w:t>
      </w:r>
      <w:r w:rsidR="00A91EC5">
        <w:t xml:space="preserve">“1” values for a given word (key), </w:t>
      </w:r>
      <w:r>
        <w:t>to determine how many times a particular word appeared in the text. Since Hadoop will group all the same keys into one single key with its values being a list of occurrences (a list of number 1s), all the mapper needs to do is add up the list and generate as its output, the same word as the key and the total sum value as the value:</w:t>
      </w:r>
    </w:p>
    <w:p w14:paraId="21CE4049" w14:textId="77777777" w:rsidR="00255A7A" w:rsidRDefault="00255A7A" w:rsidP="00616F92">
      <w:pPr>
        <w:pStyle w:val="CodeExample"/>
      </w:pPr>
      <w:proofErr w:type="gramStart"/>
      <w:r>
        <w:t>public</w:t>
      </w:r>
      <w:proofErr w:type="gramEnd"/>
      <w:r>
        <w:t xml:space="preserve"> static class Reduce extends Reducer&lt;Text, </w:t>
      </w:r>
      <w:proofErr w:type="spellStart"/>
      <w:r>
        <w:t>IntWritable</w:t>
      </w:r>
      <w:proofErr w:type="spellEnd"/>
      <w:r>
        <w:t xml:space="preserve">, Text, </w:t>
      </w:r>
      <w:proofErr w:type="spellStart"/>
      <w:r>
        <w:t>IntWritable</w:t>
      </w:r>
      <w:proofErr w:type="spellEnd"/>
      <w:r>
        <w:t>&gt; {</w:t>
      </w:r>
    </w:p>
    <w:p w14:paraId="0084E234" w14:textId="77777777" w:rsidR="00255A7A" w:rsidRDefault="00255A7A" w:rsidP="00616F92">
      <w:pPr>
        <w:pStyle w:val="CodeExample"/>
      </w:pPr>
    </w:p>
    <w:p w14:paraId="04E6826B" w14:textId="77777777" w:rsidR="00255A7A" w:rsidRDefault="00255A7A" w:rsidP="00616F92">
      <w:pPr>
        <w:pStyle w:val="CodeExample"/>
      </w:pPr>
      <w:r>
        <w:t xml:space="preserve">  </w:t>
      </w:r>
      <w:proofErr w:type="gramStart"/>
      <w:r>
        <w:t>public</w:t>
      </w:r>
      <w:proofErr w:type="gramEnd"/>
      <w:r>
        <w:t xml:space="preserve"> void reduce(Text key, Iterable&lt;</w:t>
      </w:r>
      <w:proofErr w:type="spellStart"/>
      <w:r>
        <w:t>IntWritable</w:t>
      </w:r>
      <w:proofErr w:type="spellEnd"/>
      <w:r>
        <w:t xml:space="preserve">&gt; values, Context context) throws </w:t>
      </w:r>
      <w:proofErr w:type="spellStart"/>
      <w:r>
        <w:t>IOException</w:t>
      </w:r>
      <w:proofErr w:type="spellEnd"/>
      <w:r>
        <w:t xml:space="preserve">, </w:t>
      </w:r>
      <w:proofErr w:type="spellStart"/>
      <w:r>
        <w:t>InterruptedException</w:t>
      </w:r>
      <w:proofErr w:type="spellEnd"/>
      <w:r>
        <w:t xml:space="preserve"> {</w:t>
      </w:r>
    </w:p>
    <w:p w14:paraId="1A25E5B7" w14:textId="77777777" w:rsidR="00255A7A" w:rsidRDefault="00255A7A" w:rsidP="00616F92">
      <w:pPr>
        <w:pStyle w:val="CodeExample"/>
      </w:pPr>
      <w:r>
        <w:t xml:space="preserve">      </w:t>
      </w:r>
      <w:proofErr w:type="gramStart"/>
      <w:r>
        <w:t>if(</w:t>
      </w:r>
      <w:proofErr w:type="spellStart"/>
      <w:proofErr w:type="gramEnd"/>
      <w:r>
        <w:t>key.getLength</w:t>
      </w:r>
      <w:proofErr w:type="spellEnd"/>
      <w:r>
        <w:t>() == 0)      // do nothing for empty keys</w:t>
      </w:r>
    </w:p>
    <w:p w14:paraId="3AEA6E36" w14:textId="77777777" w:rsidR="00255A7A" w:rsidRDefault="00255A7A" w:rsidP="00616F92">
      <w:pPr>
        <w:pStyle w:val="CodeExample"/>
      </w:pPr>
      <w:r>
        <w:t xml:space="preserve">        </w:t>
      </w:r>
      <w:proofErr w:type="gramStart"/>
      <w:r>
        <w:t>return</w:t>
      </w:r>
      <w:proofErr w:type="gramEnd"/>
      <w:r>
        <w:t>;</w:t>
      </w:r>
    </w:p>
    <w:p w14:paraId="4E92E830" w14:textId="77777777" w:rsidR="00255A7A" w:rsidRDefault="00255A7A" w:rsidP="00616F92">
      <w:pPr>
        <w:pStyle w:val="CodeExample"/>
      </w:pPr>
    </w:p>
    <w:p w14:paraId="74E24BEE" w14:textId="77777777" w:rsidR="00255A7A" w:rsidRDefault="00255A7A" w:rsidP="00616F92">
      <w:pPr>
        <w:pStyle w:val="CodeExample"/>
      </w:pPr>
      <w:r>
        <w:t xml:space="preserve">      </w:t>
      </w:r>
      <w:proofErr w:type="spellStart"/>
      <w:proofErr w:type="gramStart"/>
      <w:r>
        <w:t>int</w:t>
      </w:r>
      <w:proofErr w:type="spellEnd"/>
      <w:proofErr w:type="gramEnd"/>
      <w:r>
        <w:t xml:space="preserve"> sum = 0;</w:t>
      </w:r>
    </w:p>
    <w:p w14:paraId="2887E924" w14:textId="77777777" w:rsidR="00255A7A" w:rsidRDefault="00255A7A" w:rsidP="00616F92">
      <w:pPr>
        <w:pStyle w:val="CodeExample"/>
      </w:pPr>
      <w:r>
        <w:t xml:space="preserve">      </w:t>
      </w:r>
      <w:proofErr w:type="gramStart"/>
      <w:r>
        <w:t>for</w:t>
      </w:r>
      <w:proofErr w:type="gramEnd"/>
      <w:r>
        <w:t xml:space="preserve"> (</w:t>
      </w:r>
      <w:proofErr w:type="spellStart"/>
      <w:r>
        <w:t>IntWritable</w:t>
      </w:r>
      <w:proofErr w:type="spellEnd"/>
      <w:r>
        <w:t xml:space="preserve"> value : values)  // otherwise sump up the values</w:t>
      </w:r>
    </w:p>
    <w:p w14:paraId="0107D157" w14:textId="77777777" w:rsidR="00255A7A" w:rsidRDefault="00255A7A" w:rsidP="00616F92">
      <w:pPr>
        <w:pStyle w:val="CodeExample"/>
      </w:pPr>
      <w:r>
        <w:lastRenderedPageBreak/>
        <w:t xml:space="preserve">        </w:t>
      </w:r>
      <w:proofErr w:type="gramStart"/>
      <w:r>
        <w:t>sum</w:t>
      </w:r>
      <w:proofErr w:type="gramEnd"/>
      <w:r>
        <w:t xml:space="preserve"> += </w:t>
      </w:r>
      <w:proofErr w:type="spellStart"/>
      <w:r>
        <w:t>value.get</w:t>
      </w:r>
      <w:proofErr w:type="spellEnd"/>
      <w:r>
        <w:t>();</w:t>
      </w:r>
    </w:p>
    <w:p w14:paraId="23F6A01E" w14:textId="77777777" w:rsidR="00255A7A" w:rsidRDefault="00255A7A" w:rsidP="00616F92">
      <w:pPr>
        <w:pStyle w:val="CodeExample"/>
      </w:pPr>
      <w:r>
        <w:t xml:space="preserve">      </w:t>
      </w:r>
      <w:proofErr w:type="spellStart"/>
      <w:proofErr w:type="gramStart"/>
      <w:r>
        <w:t>context.write</w:t>
      </w:r>
      <w:proofErr w:type="spellEnd"/>
      <w:r>
        <w:t>(</w:t>
      </w:r>
      <w:proofErr w:type="gramEnd"/>
      <w:r>
        <w:t xml:space="preserve">key, new </w:t>
      </w:r>
      <w:proofErr w:type="spellStart"/>
      <w:r>
        <w:t>IntWritable</w:t>
      </w:r>
      <w:proofErr w:type="spellEnd"/>
      <w:r>
        <w:t>(sum));</w:t>
      </w:r>
    </w:p>
    <w:p w14:paraId="47696A81" w14:textId="77777777" w:rsidR="00255A7A" w:rsidRDefault="0085121F" w:rsidP="00616F92">
      <w:pPr>
        <w:pStyle w:val="CodeExample"/>
      </w:pPr>
      <w:r>
        <w:t xml:space="preserve">  </w:t>
      </w:r>
      <w:r w:rsidR="00255A7A">
        <w:t>}</w:t>
      </w:r>
    </w:p>
    <w:p w14:paraId="3227A068" w14:textId="77777777" w:rsidR="00255A7A" w:rsidRDefault="00255A7A" w:rsidP="00616F92">
      <w:pPr>
        <w:pStyle w:val="CodeExample"/>
      </w:pPr>
      <w:r>
        <w:t>}</w:t>
      </w:r>
    </w:p>
    <w:p w14:paraId="35418728" w14:textId="77777777" w:rsidR="00477982" w:rsidRDefault="00477982" w:rsidP="00255A7A">
      <w:pPr>
        <w:pStyle w:val="Heading3"/>
      </w:pPr>
      <w:bookmarkStart w:id="197" w:name="_Toc308702078"/>
      <w:bookmarkStart w:id="198" w:name="_Toc324842742"/>
      <w:bookmarkStart w:id="199" w:name="_Toc324843780"/>
      <w:r>
        <w:t>Input and output</w:t>
      </w:r>
      <w:bookmarkEnd w:id="197"/>
      <w:bookmarkEnd w:id="198"/>
      <w:bookmarkEnd w:id="199"/>
    </w:p>
    <w:p w14:paraId="2DEAC70C" w14:textId="77777777" w:rsidR="006D5B4A" w:rsidRDefault="006D5B4A" w:rsidP="006D5B4A">
      <w:proofErr w:type="gramStart"/>
      <w:r>
        <w:t>The input for the job will be taken from a text file (or files) stored in the local filesystem.</w:t>
      </w:r>
      <w:proofErr w:type="gramEnd"/>
      <w:r>
        <w:t xml:space="preserve"> The contents of the file(s) will be plain text.</w:t>
      </w:r>
    </w:p>
    <w:p w14:paraId="22E2F612" w14:textId="77777777" w:rsidR="006D5B4A" w:rsidRDefault="006D5B4A" w:rsidP="006D5B4A">
      <w:r>
        <w:t xml:space="preserve">The output of the job will be another text file where each line will contain a word from the source file as well as the number of times that the same word occurred throughout the text. </w:t>
      </w:r>
    </w:p>
    <w:p w14:paraId="7806DACA" w14:textId="77777777" w:rsidR="00255A7A" w:rsidRDefault="00255A7A" w:rsidP="00255A7A">
      <w:pPr>
        <w:pStyle w:val="Heading3"/>
      </w:pPr>
      <w:bookmarkStart w:id="200" w:name="_Toc314170213"/>
      <w:bookmarkStart w:id="201" w:name="_Toc314170214"/>
      <w:bookmarkStart w:id="202" w:name="_Toc308702079"/>
      <w:bookmarkStart w:id="203" w:name="_Toc324842743"/>
      <w:bookmarkStart w:id="204" w:name="_Toc324843781"/>
      <w:bookmarkEnd w:id="200"/>
      <w:bookmarkEnd w:id="201"/>
      <w:r>
        <w:t>Other requirements</w:t>
      </w:r>
      <w:bookmarkEnd w:id="202"/>
      <w:bookmarkEnd w:id="203"/>
      <w:bookmarkEnd w:id="204"/>
    </w:p>
    <w:p w14:paraId="3A0477D0" w14:textId="77777777" w:rsidR="0059224E" w:rsidRDefault="00E462ED">
      <w:r>
        <w:t xml:space="preserve">In this particular example, we’ll use </w:t>
      </w:r>
      <w:proofErr w:type="spellStart"/>
      <w:r>
        <w:t>Cloudera’s</w:t>
      </w:r>
      <w:proofErr w:type="spellEnd"/>
      <w:r w:rsidR="006A1788">
        <w:t xml:space="preserve"> </w:t>
      </w:r>
      <w:proofErr w:type="spellStart"/>
      <w:r>
        <w:t>M</w:t>
      </w:r>
      <w:r w:rsidR="00255A7A">
        <w:t>r</w:t>
      </w:r>
      <w:r>
        <w:t>Unit</w:t>
      </w:r>
      <w:proofErr w:type="spellEnd"/>
      <w:r>
        <w:t xml:space="preserve"> library to help us take care of the internal Hadoop plumbing </w:t>
      </w:r>
      <w:r w:rsidR="00A41171">
        <w:t xml:space="preserve">for unit testing </w:t>
      </w:r>
      <w:r>
        <w:t>(initialization of input and output data types, initialization of contexts, job execution, etc</w:t>
      </w:r>
      <w:r w:rsidR="006A1788">
        <w:t>.</w:t>
      </w:r>
      <w:r>
        <w:t>).</w:t>
      </w:r>
      <w:r w:rsidR="00255A7A">
        <w:t xml:space="preserve"> The correct library version and configuration is provided in the Maven project needed to run these test cases.</w:t>
      </w:r>
    </w:p>
    <w:p w14:paraId="587526ED" w14:textId="77777777" w:rsidR="0059224E" w:rsidRDefault="00E462ED">
      <w:pPr>
        <w:pStyle w:val="Heading2"/>
      </w:pPr>
      <w:bookmarkStart w:id="205" w:name="_Toc308702080"/>
      <w:bookmarkStart w:id="206" w:name="_Toc324842744"/>
      <w:bookmarkStart w:id="207" w:name="_Toc324843782"/>
      <w:r>
        <w:t xml:space="preserve">Defining the test </w:t>
      </w:r>
      <w:r w:rsidR="005D741C">
        <w:t>cases</w:t>
      </w:r>
      <w:bookmarkEnd w:id="205"/>
      <w:bookmarkEnd w:id="206"/>
      <w:bookmarkEnd w:id="207"/>
    </w:p>
    <w:p w14:paraId="21632D10" w14:textId="77777777" w:rsidR="0059224E" w:rsidRDefault="00E462ED">
      <w:r>
        <w:t xml:space="preserve">In this scenario, the following </w:t>
      </w:r>
      <w:r w:rsidR="005D741C">
        <w:t xml:space="preserve">test cases </w:t>
      </w:r>
      <w:r>
        <w:t xml:space="preserve">will be </w:t>
      </w:r>
      <w:r w:rsidR="005D741C">
        <w:t>executed</w:t>
      </w:r>
      <w:r>
        <w:t>:</w:t>
      </w:r>
    </w:p>
    <w:p w14:paraId="74C485EB" w14:textId="77777777" w:rsidR="0059224E" w:rsidRDefault="00A41171">
      <w:pPr>
        <w:pStyle w:val="ListParagraph"/>
        <w:numPr>
          <w:ilvl w:val="0"/>
          <w:numId w:val="38"/>
        </w:numPr>
      </w:pPr>
      <w:r>
        <w:t>Ensure that t</w:t>
      </w:r>
      <w:r w:rsidR="0036086C">
        <w:t>he mapper can handle lines with one single word</w:t>
      </w:r>
      <w:r w:rsidR="002F45E7">
        <w:t>. T</w:t>
      </w:r>
      <w:r w:rsidR="005B69D6">
        <w:t>he input for this property check</w:t>
      </w:r>
      <w:r w:rsidR="006A1788">
        <w:t xml:space="preserve"> </w:t>
      </w:r>
      <w:r w:rsidR="005B69D6">
        <w:t xml:space="preserve">will be a key (with type </w:t>
      </w:r>
      <w:proofErr w:type="spellStart"/>
      <w:r w:rsidR="005B69D6">
        <w:t>LongWritable</w:t>
      </w:r>
      <w:proofErr w:type="spellEnd"/>
      <w:r w:rsidR="005B69D6">
        <w:t>) and single word (with type Text). Only basic generators will be required for this check</w:t>
      </w:r>
      <w:r w:rsidR="006A1788">
        <w:t>.</w:t>
      </w:r>
    </w:p>
    <w:p w14:paraId="325270AC" w14:textId="77777777" w:rsidR="0059224E" w:rsidRDefault="0059224E">
      <w:pPr>
        <w:pStyle w:val="ListParagraph"/>
      </w:pPr>
    </w:p>
    <w:p w14:paraId="1FB94A55" w14:textId="77777777" w:rsidR="0059224E" w:rsidRDefault="00A41171">
      <w:pPr>
        <w:pStyle w:val="ListParagraph"/>
        <w:numPr>
          <w:ilvl w:val="0"/>
          <w:numId w:val="38"/>
        </w:numPr>
      </w:pPr>
      <w:r>
        <w:t>Ensure that t</w:t>
      </w:r>
      <w:r w:rsidR="0036086C">
        <w:t>he mapper can handle lines with an arbitrary number of words</w:t>
      </w:r>
      <w:r w:rsidR="002F45E7">
        <w:t xml:space="preserve">. The input for this check will be a key (with type </w:t>
      </w:r>
      <w:proofErr w:type="spellStart"/>
      <w:r w:rsidR="002F45E7">
        <w:t>LongWritable</w:t>
      </w:r>
      <w:proofErr w:type="spellEnd"/>
      <w:r w:rsidR="002F45E7">
        <w:t xml:space="preserve">) and a tuple </w:t>
      </w:r>
      <w:r>
        <w:t xml:space="preserve">containing </w:t>
      </w:r>
      <w:r w:rsidR="002F45E7">
        <w:t xml:space="preserve">a line of text with the </w:t>
      </w:r>
      <w:r>
        <w:t xml:space="preserve">pre-calculated </w:t>
      </w:r>
      <w:r w:rsidR="002F45E7">
        <w:t>number of words in that line. A more complex</w:t>
      </w:r>
      <w:r w:rsidR="00D43467">
        <w:t xml:space="preserve"> custom</w:t>
      </w:r>
      <w:r w:rsidR="002F45E7">
        <w:t xml:space="preserve"> generator will be required </w:t>
      </w:r>
      <w:r w:rsidR="00BA7881">
        <w:t>to pre-calculate the number of words</w:t>
      </w:r>
      <w:r w:rsidR="006A1788">
        <w:t>.</w:t>
      </w:r>
    </w:p>
    <w:p w14:paraId="22655C2C" w14:textId="77777777" w:rsidR="0059224E" w:rsidRDefault="0059224E"/>
    <w:p w14:paraId="258DCDCA" w14:textId="77777777" w:rsidR="0059224E" w:rsidRDefault="00A41171">
      <w:pPr>
        <w:pStyle w:val="ListParagraph"/>
        <w:numPr>
          <w:ilvl w:val="0"/>
          <w:numId w:val="38"/>
        </w:numPr>
      </w:pPr>
      <w:r>
        <w:t>Verify that t</w:t>
      </w:r>
      <w:r w:rsidR="0036086C">
        <w:t>he reducer can correctly process any input</w:t>
      </w:r>
      <w:r w:rsidR="002F45E7">
        <w:t>. The input for this check will be a key (with type Text) and a</w:t>
      </w:r>
      <w:r w:rsidR="00D43467">
        <w:t xml:space="preserve"> pair with a</w:t>
      </w:r>
      <w:r w:rsidR="006A1788">
        <w:t xml:space="preserve"> </w:t>
      </w:r>
      <w:r w:rsidR="00D43467">
        <w:t xml:space="preserve">list of values representing the </w:t>
      </w:r>
      <w:r>
        <w:t>number of appearances of the</w:t>
      </w:r>
      <w:r w:rsidR="00D43467">
        <w:t xml:space="preserve"> given word in the input file given to the Hadoop job</w:t>
      </w:r>
      <w:r>
        <w:t>,</w:t>
      </w:r>
      <w:r w:rsidR="00D43467">
        <w:t xml:space="preserve"> as well as the </w:t>
      </w:r>
      <w:r>
        <w:t xml:space="preserve">pre-calculated </w:t>
      </w:r>
      <w:r w:rsidR="00D43467">
        <w:t>sum of those values (which is the same value that the reducer should generate). A</w:t>
      </w:r>
      <w:r w:rsidR="00BA7881">
        <w:t>s in the previous test case,</w:t>
      </w:r>
      <w:r w:rsidR="00D43467">
        <w:t xml:space="preserve"> </w:t>
      </w:r>
      <w:r w:rsidR="00BA7881">
        <w:t xml:space="preserve">a </w:t>
      </w:r>
      <w:r w:rsidR="00D43467">
        <w:t xml:space="preserve">more complex custom generator will be required </w:t>
      </w:r>
      <w:r w:rsidR="00BA7881">
        <w:t>to pre-calculate the expected output values from the mapper</w:t>
      </w:r>
      <w:r w:rsidR="00D43467">
        <w:t>.</w:t>
      </w:r>
    </w:p>
    <w:p w14:paraId="4C1C9500" w14:textId="77777777" w:rsidR="00074794" w:rsidRDefault="00074794" w:rsidP="00904E8E">
      <w:pPr>
        <w:pStyle w:val="ListParagraph"/>
      </w:pPr>
    </w:p>
    <w:p w14:paraId="7F8CF9F0" w14:textId="77777777" w:rsidR="006D5B4A" w:rsidRDefault="006D5B4A" w:rsidP="006D5B4A">
      <w:r>
        <w:t>The splitting of input files into key-value (offset-line) pairs precedes the map phase of processing and is outside the scope of our tests below.  Similarly, the generation of the output file following the reduce phase is outside the scope of our tests.</w:t>
      </w:r>
    </w:p>
    <w:p w14:paraId="5E5D5D54" w14:textId="77777777" w:rsidR="0059224E" w:rsidRDefault="00B3221E">
      <w:pPr>
        <w:pStyle w:val="Heading2"/>
      </w:pPr>
      <w:bookmarkStart w:id="208" w:name="_Toc314170217"/>
      <w:bookmarkStart w:id="209" w:name="_Toc308702081"/>
      <w:bookmarkStart w:id="210" w:name="_Toc324842745"/>
      <w:bookmarkStart w:id="211" w:name="_Toc324843783"/>
      <w:bookmarkEnd w:id="208"/>
      <w:r>
        <w:t>Building the generators</w:t>
      </w:r>
      <w:bookmarkEnd w:id="209"/>
      <w:bookmarkEnd w:id="210"/>
      <w:bookmarkEnd w:id="211"/>
    </w:p>
    <w:p w14:paraId="3ED24425" w14:textId="77777777" w:rsidR="0059224E" w:rsidRDefault="0036086C">
      <w:r>
        <w:t>In order to build property checks for the scenario above, we’re going to need some specific data generators</w:t>
      </w:r>
      <w:r w:rsidR="00A41171">
        <w:t xml:space="preserve"> for the Hadoop data types</w:t>
      </w:r>
      <w:r w:rsidR="00AE2019">
        <w:t xml:space="preserve"> </w:t>
      </w:r>
      <w:r w:rsidR="0011462B">
        <w:t>as</w:t>
      </w:r>
      <w:r w:rsidR="00AE2019">
        <w:t>,</w:t>
      </w:r>
      <w:r w:rsidR="0011462B">
        <w:t xml:space="preserve"> unfortunately</w:t>
      </w:r>
      <w:r w:rsidR="00A41171">
        <w:t xml:space="preserve"> for us,</w:t>
      </w:r>
      <w:r w:rsidR="00AE2019">
        <w:t xml:space="preserve"> </w:t>
      </w:r>
      <w:r>
        <w:t>Hadoop</w:t>
      </w:r>
      <w:r w:rsidR="00AE2019">
        <w:t xml:space="preserve"> </w:t>
      </w:r>
      <w:r w:rsidR="00A41171">
        <w:t xml:space="preserve">internally only </w:t>
      </w:r>
      <w:r>
        <w:t xml:space="preserve">works with its own wrapper types that </w:t>
      </w:r>
      <w:r w:rsidR="0011462B">
        <w:t>are optimized for size when serialized.</w:t>
      </w:r>
    </w:p>
    <w:p w14:paraId="238D171C" w14:textId="77777777" w:rsidR="00A91EC5" w:rsidRPr="00C34E94" w:rsidRDefault="00A91EC5">
      <w:r>
        <w:lastRenderedPageBreak/>
        <w:t xml:space="preserve">The code snippets presented below can be run from within the Scala console, but must be added in the same sequence as presented in this document. In order to start the Scala console, switch to the </w:t>
      </w:r>
      <w:r>
        <w:rPr>
          <w:b/>
        </w:rPr>
        <w:t>java-</w:t>
      </w:r>
      <w:proofErr w:type="spellStart"/>
      <w:r>
        <w:rPr>
          <w:b/>
        </w:rPr>
        <w:t>hadoop</w:t>
      </w:r>
      <w:proofErr w:type="spellEnd"/>
      <w:r>
        <w:rPr>
          <w:b/>
        </w:rPr>
        <w:t>-</w:t>
      </w:r>
      <w:proofErr w:type="spellStart"/>
      <w:r>
        <w:rPr>
          <w:b/>
        </w:rPr>
        <w:t>scalacheck</w:t>
      </w:r>
      <w:proofErr w:type="spellEnd"/>
      <w:r>
        <w:t xml:space="preserve"> folder and run “</w:t>
      </w:r>
      <w:proofErr w:type="spellStart"/>
      <w:r>
        <w:rPr>
          <w:i/>
        </w:rPr>
        <w:t>mvn</w:t>
      </w:r>
      <w:proofErr w:type="spellEnd"/>
      <w:r>
        <w:rPr>
          <w:i/>
        </w:rPr>
        <w:t xml:space="preserve"> </w:t>
      </w:r>
      <w:proofErr w:type="spellStart"/>
      <w:r>
        <w:rPr>
          <w:i/>
        </w:rPr>
        <w:t>scala</w:t>
      </w:r>
      <w:proofErr w:type="gramStart"/>
      <w:r>
        <w:rPr>
          <w:i/>
        </w:rPr>
        <w:t>:console</w:t>
      </w:r>
      <w:proofErr w:type="spellEnd"/>
      <w:proofErr w:type="gramEnd"/>
      <w:r w:rsidRPr="00616F92">
        <w:t>”</w:t>
      </w:r>
      <w:r>
        <w:t>.</w:t>
      </w:r>
    </w:p>
    <w:p w14:paraId="76BC5493" w14:textId="77777777" w:rsidR="0059224E" w:rsidRDefault="002E7142">
      <w:pPr>
        <w:pStyle w:val="Heading3"/>
      </w:pPr>
      <w:bookmarkStart w:id="212" w:name="_Toc308702082"/>
      <w:bookmarkStart w:id="213" w:name="_Toc324842746"/>
      <w:bookmarkStart w:id="214" w:name="_Toc324843784"/>
      <w:r>
        <w:t>Building the basic generators</w:t>
      </w:r>
      <w:bookmarkEnd w:id="212"/>
      <w:bookmarkEnd w:id="213"/>
      <w:bookmarkEnd w:id="214"/>
    </w:p>
    <w:p w14:paraId="32058F94" w14:textId="77777777" w:rsidR="00B028C2" w:rsidRDefault="0011462B">
      <w:r>
        <w:t>W</w:t>
      </w:r>
      <w:r w:rsidR="0036086C">
        <w:t xml:space="preserve">e’ll </w:t>
      </w:r>
      <w:r>
        <w:t>start by building</w:t>
      </w:r>
      <w:r w:rsidR="00AE2019">
        <w:t xml:space="preserve"> </w:t>
      </w:r>
      <w:r w:rsidR="00B028C2">
        <w:t xml:space="preserve">some basic </w:t>
      </w:r>
      <w:r w:rsidR="0036086C">
        <w:t>g</w:t>
      </w:r>
      <w:r>
        <w:t xml:space="preserve">enerators </w:t>
      </w:r>
      <w:r w:rsidR="00B028C2">
        <w:t>to create random strings, words, blank spaces (random amounts of them), and then we’ll put those in lines, lists and “bags” (please see below). These generators are generic and do not depend on Hadoop types.</w:t>
      </w:r>
    </w:p>
    <w:p w14:paraId="1A61E421" w14:textId="77777777" w:rsidR="00B028C2" w:rsidRDefault="00B028C2">
      <w:r>
        <w:t xml:space="preserve">All these generators are in the </w:t>
      </w:r>
      <w:proofErr w:type="spellStart"/>
      <w:r>
        <w:t>GenText</w:t>
      </w:r>
      <w:proofErr w:type="spellEnd"/>
      <w:r>
        <w:t xml:space="preserve"> object.</w:t>
      </w:r>
    </w:p>
    <w:p w14:paraId="387984C7" w14:textId="77777777" w:rsidR="00F6686A" w:rsidRDefault="00F6686A">
      <w:r>
        <w:t>First, generators to create random strings either from a list of characters, or from a generator of random characters:</w:t>
      </w:r>
    </w:p>
    <w:p w14:paraId="28E7A860" w14:textId="77777777" w:rsidR="00074794" w:rsidRDefault="00F6686A" w:rsidP="00904E8E">
      <w:pPr>
        <w:pStyle w:val="CodeExample"/>
      </w:pPr>
      <w:proofErr w:type="gramStart"/>
      <w:r>
        <w:t>import</w:t>
      </w:r>
      <w:proofErr w:type="gramEnd"/>
      <w:r>
        <w:t xml:space="preserve"> </w:t>
      </w:r>
      <w:proofErr w:type="spellStart"/>
      <w:r>
        <w:t>org.scalacheck.Gen</w:t>
      </w:r>
      <w:proofErr w:type="spellEnd"/>
    </w:p>
    <w:p w14:paraId="5A333BCC" w14:textId="77777777" w:rsidR="00074794" w:rsidRDefault="00220357" w:rsidP="00904E8E">
      <w:pPr>
        <w:pStyle w:val="CodeExample"/>
      </w:pPr>
      <w:proofErr w:type="gramStart"/>
      <w:r>
        <w:t>import</w:t>
      </w:r>
      <w:proofErr w:type="gramEnd"/>
      <w:r>
        <w:t xml:space="preserve"> </w:t>
      </w:r>
      <w:proofErr w:type="spellStart"/>
      <w:r>
        <w:t>org.scalacheck.Gen</w:t>
      </w:r>
      <w:proofErr w:type="spellEnd"/>
      <w:r>
        <w:t>._</w:t>
      </w:r>
    </w:p>
    <w:p w14:paraId="7A89E18A" w14:textId="77777777" w:rsidR="00074794" w:rsidRDefault="00074794" w:rsidP="00904E8E">
      <w:pPr>
        <w:pStyle w:val="CodeExample"/>
      </w:pPr>
    </w:p>
    <w:p w14:paraId="169E6292" w14:textId="77777777" w:rsidR="00074794" w:rsidRDefault="00F6686A" w:rsidP="00904E8E">
      <w:pPr>
        <w:pStyle w:val="CodeExample"/>
      </w:pPr>
      <w:proofErr w:type="spellStart"/>
      <w:proofErr w:type="gramStart"/>
      <w:r>
        <w:t>def</w:t>
      </w:r>
      <w:proofErr w:type="spellEnd"/>
      <w:proofErr w:type="gramEnd"/>
      <w:r>
        <w:t xml:space="preserve"> </w:t>
      </w:r>
      <w:proofErr w:type="spellStart"/>
      <w:r>
        <w:t>genString</w:t>
      </w:r>
      <w:proofErr w:type="spellEnd"/>
      <w:r>
        <w:t>(</w:t>
      </w:r>
      <w:proofErr w:type="spellStart"/>
      <w:r>
        <w:t>genc</w:t>
      </w:r>
      <w:proofErr w:type="spellEnd"/>
      <w:r>
        <w:t>: Gen[Char]): Gen[String] =  for {</w:t>
      </w:r>
    </w:p>
    <w:p w14:paraId="55384332" w14:textId="77777777" w:rsidR="00074794" w:rsidRDefault="00F6686A" w:rsidP="00904E8E">
      <w:pPr>
        <w:pStyle w:val="CodeExample"/>
      </w:pPr>
      <w:r>
        <w:t xml:space="preserve">    </w:t>
      </w:r>
      <w:proofErr w:type="spellStart"/>
      <w:proofErr w:type="gramStart"/>
      <w:r>
        <w:t>lst</w:t>
      </w:r>
      <w:proofErr w:type="spellEnd"/>
      <w:proofErr w:type="gramEnd"/>
      <w:r>
        <w:t xml:space="preserve"> &lt;- </w:t>
      </w:r>
      <w:proofErr w:type="spellStart"/>
      <w:r>
        <w:t>Gen.listOf</w:t>
      </w:r>
      <w:proofErr w:type="spellEnd"/>
      <w:r>
        <w:t>(</w:t>
      </w:r>
      <w:proofErr w:type="spellStart"/>
      <w:r>
        <w:t>genc</w:t>
      </w:r>
      <w:proofErr w:type="spellEnd"/>
      <w:r>
        <w:t>)</w:t>
      </w:r>
    </w:p>
    <w:p w14:paraId="6A76ABEE" w14:textId="77777777" w:rsidR="00074794" w:rsidRDefault="00F6686A" w:rsidP="00904E8E">
      <w:pPr>
        <w:pStyle w:val="CodeExample"/>
      </w:pPr>
      <w:r>
        <w:t xml:space="preserve">  } yield {</w:t>
      </w:r>
    </w:p>
    <w:p w14:paraId="65AEB056" w14:textId="77777777" w:rsidR="00074794" w:rsidRDefault="00F6686A" w:rsidP="00904E8E">
      <w:pPr>
        <w:pStyle w:val="CodeExample"/>
      </w:pPr>
      <w:r>
        <w:t xml:space="preserve">    </w:t>
      </w:r>
      <w:proofErr w:type="spellStart"/>
      <w:proofErr w:type="gramStart"/>
      <w:r>
        <w:t>lst.foldLeft</w:t>
      </w:r>
      <w:proofErr w:type="spellEnd"/>
      <w:r>
        <w:t>(</w:t>
      </w:r>
      <w:proofErr w:type="gramEnd"/>
      <w:r>
        <w:t xml:space="preserve">new </w:t>
      </w:r>
      <w:proofErr w:type="spellStart"/>
      <w:r>
        <w:t>StringBuilder</w:t>
      </w:r>
      <w:proofErr w:type="spellEnd"/>
      <w:r>
        <w:t>)(_+=_).</w:t>
      </w:r>
      <w:proofErr w:type="spellStart"/>
      <w:r>
        <w:t>toString</w:t>
      </w:r>
      <w:proofErr w:type="spellEnd"/>
      <w:r>
        <w:t>()</w:t>
      </w:r>
    </w:p>
    <w:p w14:paraId="79AFBC23" w14:textId="77777777" w:rsidR="00074794" w:rsidRDefault="00F6686A" w:rsidP="00904E8E">
      <w:pPr>
        <w:pStyle w:val="CodeExample"/>
      </w:pPr>
      <w:r>
        <w:t xml:space="preserve">  }</w:t>
      </w:r>
    </w:p>
    <w:p w14:paraId="65D1964E" w14:textId="77777777" w:rsidR="00074794" w:rsidRDefault="00074794" w:rsidP="00904E8E">
      <w:pPr>
        <w:pStyle w:val="CodeExample"/>
      </w:pPr>
    </w:p>
    <w:p w14:paraId="34801776" w14:textId="77777777" w:rsidR="00074794" w:rsidRDefault="00F6686A" w:rsidP="00904E8E">
      <w:pPr>
        <w:pStyle w:val="CodeExample"/>
      </w:pPr>
      <w:proofErr w:type="spellStart"/>
      <w:proofErr w:type="gramStart"/>
      <w:r>
        <w:t>def</w:t>
      </w:r>
      <w:proofErr w:type="spellEnd"/>
      <w:proofErr w:type="gramEnd"/>
      <w:r>
        <w:t xml:space="preserve"> </w:t>
      </w:r>
      <w:proofErr w:type="spellStart"/>
      <w:r>
        <w:t>genString</w:t>
      </w:r>
      <w:proofErr w:type="spellEnd"/>
      <w:r>
        <w:t xml:space="preserve">(chars: </w:t>
      </w:r>
      <w:proofErr w:type="spellStart"/>
      <w:r>
        <w:t>Seq</w:t>
      </w:r>
      <w:proofErr w:type="spellEnd"/>
      <w:r>
        <w:t xml:space="preserve">[Char]): Gen[String] = </w:t>
      </w:r>
      <w:proofErr w:type="spellStart"/>
      <w:r>
        <w:t>genString</w:t>
      </w:r>
      <w:proofErr w:type="spellEnd"/>
      <w:r>
        <w:t>(</w:t>
      </w:r>
      <w:proofErr w:type="spellStart"/>
      <w:r>
        <w:t>Gen.oneOf</w:t>
      </w:r>
      <w:proofErr w:type="spellEnd"/>
      <w:r>
        <w:t>(chars))</w:t>
      </w:r>
    </w:p>
    <w:p w14:paraId="3110DDA3" w14:textId="77777777" w:rsidR="00220357" w:rsidRDefault="00220357">
      <w:r>
        <w:t>The first generator generates a randomly long list of characters, as selected from the random character generator. The random character generator can be initialized with an arbitrary and unlimited number of characters. T</w:t>
      </w:r>
      <w:r w:rsidR="00AF6B55">
        <w:t xml:space="preserve">he list of character is converted to a string using </w:t>
      </w:r>
      <w:proofErr w:type="spellStart"/>
      <w:r w:rsidR="00AF6B55">
        <w:t>StringBuilder</w:t>
      </w:r>
      <w:proofErr w:type="spellEnd"/>
      <w:r w:rsidR="00AF6B55">
        <w:t>.</w:t>
      </w:r>
    </w:p>
    <w:p w14:paraId="6F1392E6" w14:textId="77777777" w:rsidR="00AF6B55" w:rsidRDefault="00AF6B55">
      <w:r>
        <w:t>The second generator builds on the first one, and the list of characters can be provided ad-hoc rather than through another character generator.</w:t>
      </w:r>
    </w:p>
    <w:p w14:paraId="5CF775D8" w14:textId="77777777" w:rsidR="00220357" w:rsidRDefault="00AF6B55">
      <w:r>
        <w:t>The next set of generators used the one we have just defined to create strings that satisfy the property that are never empty:</w:t>
      </w:r>
    </w:p>
    <w:p w14:paraId="1C70B5B7" w14:textId="77777777" w:rsidR="00074794" w:rsidRDefault="00AF6B55" w:rsidP="00904E8E">
      <w:pPr>
        <w:pStyle w:val="CodeExample"/>
      </w:pPr>
      <w:proofErr w:type="spellStart"/>
      <w:proofErr w:type="gramStart"/>
      <w:r>
        <w:t>def</w:t>
      </w:r>
      <w:proofErr w:type="spellEnd"/>
      <w:proofErr w:type="gramEnd"/>
      <w:r>
        <w:t xml:space="preserve"> </w:t>
      </w:r>
      <w:proofErr w:type="spellStart"/>
      <w:r>
        <w:t>genNonemptyString</w:t>
      </w:r>
      <w:proofErr w:type="spellEnd"/>
      <w:r>
        <w:t>(</w:t>
      </w:r>
      <w:proofErr w:type="spellStart"/>
      <w:r>
        <w:t>genc</w:t>
      </w:r>
      <w:proofErr w:type="spellEnd"/>
      <w:r>
        <w:t xml:space="preserve">: Gen[Char]): Gen[String] = </w:t>
      </w:r>
    </w:p>
    <w:p w14:paraId="2AF7E395" w14:textId="77777777" w:rsidR="00074794" w:rsidRDefault="00AF6B55" w:rsidP="00904E8E">
      <w:pPr>
        <w:pStyle w:val="CodeExample"/>
      </w:pPr>
      <w:r>
        <w:t xml:space="preserve">   </w:t>
      </w:r>
      <w:proofErr w:type="spellStart"/>
      <w:proofErr w:type="gramStart"/>
      <w:r>
        <w:t>genc.combine</w:t>
      </w:r>
      <w:proofErr w:type="spellEnd"/>
      <w:r>
        <w:t>(</w:t>
      </w:r>
      <w:proofErr w:type="spellStart"/>
      <w:proofErr w:type="gramEnd"/>
      <w:r>
        <w:t>genString</w:t>
      </w:r>
      <w:proofErr w:type="spellEnd"/>
      <w:r>
        <w:t>(</w:t>
      </w:r>
      <w:proofErr w:type="spellStart"/>
      <w:r>
        <w:t>genc</w:t>
      </w:r>
      <w:proofErr w:type="spellEnd"/>
      <w:r>
        <w:t>))((</w:t>
      </w:r>
      <w:proofErr w:type="spellStart"/>
      <w:r>
        <w:t>x,y</w:t>
      </w:r>
      <w:proofErr w:type="spellEnd"/>
      <w:r>
        <w:t>) =&gt; Some(</w:t>
      </w:r>
      <w:proofErr w:type="spellStart"/>
      <w:r>
        <w:t>x.get</w:t>
      </w:r>
      <w:proofErr w:type="spellEnd"/>
      <w:r>
        <w:t xml:space="preserve"> + </w:t>
      </w:r>
      <w:proofErr w:type="spellStart"/>
      <w:r>
        <w:t>y.get</w:t>
      </w:r>
      <w:proofErr w:type="spellEnd"/>
      <w:r>
        <w:t>))</w:t>
      </w:r>
    </w:p>
    <w:p w14:paraId="02E28427" w14:textId="77777777" w:rsidR="00074794" w:rsidRDefault="00074794" w:rsidP="00904E8E">
      <w:pPr>
        <w:pStyle w:val="CodeExample"/>
      </w:pPr>
    </w:p>
    <w:p w14:paraId="46F48869" w14:textId="77777777" w:rsidR="00074794" w:rsidRDefault="00AF6B55" w:rsidP="00904E8E">
      <w:pPr>
        <w:pStyle w:val="CodeExample"/>
      </w:pPr>
      <w:proofErr w:type="spellStart"/>
      <w:proofErr w:type="gramStart"/>
      <w:r>
        <w:t>def</w:t>
      </w:r>
      <w:proofErr w:type="spellEnd"/>
      <w:proofErr w:type="gramEnd"/>
      <w:r>
        <w:t xml:space="preserve"> </w:t>
      </w:r>
      <w:proofErr w:type="spellStart"/>
      <w:r>
        <w:t>genNonemptyString</w:t>
      </w:r>
      <w:proofErr w:type="spellEnd"/>
      <w:r>
        <w:t xml:space="preserve">(chars: </w:t>
      </w:r>
      <w:proofErr w:type="spellStart"/>
      <w:r>
        <w:t>Seq</w:t>
      </w:r>
      <w:proofErr w:type="spellEnd"/>
      <w:r>
        <w:t xml:space="preserve">[Char]): Gen[String] = </w:t>
      </w:r>
    </w:p>
    <w:p w14:paraId="2E21FF7C" w14:textId="77777777" w:rsidR="00074794" w:rsidRDefault="00AF6B55" w:rsidP="00904E8E">
      <w:pPr>
        <w:pStyle w:val="CodeExample"/>
      </w:pPr>
      <w:r>
        <w:t xml:space="preserve">  </w:t>
      </w:r>
      <w:proofErr w:type="spellStart"/>
      <w:proofErr w:type="gramStart"/>
      <w:r>
        <w:t>genNonemptyString</w:t>
      </w:r>
      <w:proofErr w:type="spellEnd"/>
      <w:r>
        <w:t>(</w:t>
      </w:r>
      <w:proofErr w:type="spellStart"/>
      <w:proofErr w:type="gramEnd"/>
      <w:r>
        <w:t>Gen.oneOf</w:t>
      </w:r>
      <w:proofErr w:type="spellEnd"/>
      <w:r>
        <w:t>(chars))</w:t>
      </w:r>
    </w:p>
    <w:p w14:paraId="695312A2" w14:textId="77777777" w:rsidR="00AF6B55" w:rsidRDefault="00AF6B55">
      <w:r>
        <w:t xml:space="preserve">Just like before, the first generator contains the generation logic; it uses another random character generator to create the characters for the non-empty string while the second generator allows </w:t>
      </w:r>
      <w:r w:rsidR="00AA0DA5">
        <w:t>providing</w:t>
      </w:r>
      <w:r>
        <w:t xml:space="preserve"> a pre-defined static list of characters that will be used as part of the string.</w:t>
      </w:r>
    </w:p>
    <w:p w14:paraId="32FEC1D8" w14:textId="77777777" w:rsidR="00074794" w:rsidRDefault="00AA0DA5" w:rsidP="00904E8E">
      <w:pPr>
        <w:pStyle w:val="CodeExample"/>
        <w:pBdr>
          <w:bottom w:val="single" w:sz="4" w:space="0" w:color="7F7F7F"/>
        </w:pBdr>
      </w:pPr>
      <w:proofErr w:type="gramStart"/>
      <w:r>
        <w:t>implicit</w:t>
      </w:r>
      <w:proofErr w:type="gramEnd"/>
      <w:r>
        <w:t xml:space="preserve"> </w:t>
      </w:r>
      <w:proofErr w:type="spellStart"/>
      <w:r>
        <w:t>def</w:t>
      </w:r>
      <w:proofErr w:type="spellEnd"/>
      <w:r>
        <w:t xml:space="preserve"> </w:t>
      </w:r>
      <w:proofErr w:type="spellStart"/>
      <w:r>
        <w:t>seqToChar</w:t>
      </w:r>
      <w:proofErr w:type="spellEnd"/>
      <w:r>
        <w:t>(</w:t>
      </w:r>
      <w:proofErr w:type="spellStart"/>
      <w:r>
        <w:t>coll</w:t>
      </w:r>
      <w:proofErr w:type="spellEnd"/>
      <w:r>
        <w:t xml:space="preserve">: </w:t>
      </w:r>
      <w:proofErr w:type="spellStart"/>
      <w:r>
        <w:t>Seq</w:t>
      </w:r>
      <w:proofErr w:type="spellEnd"/>
      <w:r>
        <w:t>[</w:t>
      </w:r>
      <w:proofErr w:type="spellStart"/>
      <w:r>
        <w:t>Int</w:t>
      </w:r>
      <w:proofErr w:type="spellEnd"/>
      <w:r>
        <w:t xml:space="preserve">]): </w:t>
      </w:r>
      <w:proofErr w:type="spellStart"/>
      <w:r>
        <w:t>Seq</w:t>
      </w:r>
      <w:proofErr w:type="spellEnd"/>
      <w:r>
        <w:t>[Char] = for {</w:t>
      </w:r>
    </w:p>
    <w:p w14:paraId="725F5202" w14:textId="77777777" w:rsidR="00074794" w:rsidRDefault="00AA0DA5" w:rsidP="00904E8E">
      <w:pPr>
        <w:pStyle w:val="CodeExample"/>
        <w:pBdr>
          <w:bottom w:val="single" w:sz="4" w:space="0" w:color="7F7F7F"/>
        </w:pBdr>
      </w:pPr>
      <w:r>
        <w:t xml:space="preserve">  c &lt;- </w:t>
      </w:r>
      <w:proofErr w:type="spellStart"/>
      <w:r>
        <w:t>coll</w:t>
      </w:r>
      <w:proofErr w:type="spellEnd"/>
    </w:p>
    <w:p w14:paraId="4DDA0F10" w14:textId="77777777" w:rsidR="00074794" w:rsidRDefault="00AA0DA5" w:rsidP="00904E8E">
      <w:pPr>
        <w:pStyle w:val="CodeExample"/>
        <w:pBdr>
          <w:bottom w:val="single" w:sz="4" w:space="0" w:color="7F7F7F"/>
        </w:pBdr>
      </w:pPr>
      <w:r>
        <w:t xml:space="preserve">} </w:t>
      </w:r>
      <w:proofErr w:type="gramStart"/>
      <w:r>
        <w:t>yield(</w:t>
      </w:r>
      <w:proofErr w:type="spellStart"/>
      <w:proofErr w:type="gramEnd"/>
      <w:r>
        <w:t>c.toChar</w:t>
      </w:r>
      <w:proofErr w:type="spellEnd"/>
      <w:r>
        <w:t>)</w:t>
      </w:r>
    </w:p>
    <w:p w14:paraId="4180A7DD" w14:textId="77777777" w:rsidR="00074794" w:rsidRDefault="00074794" w:rsidP="00904E8E">
      <w:pPr>
        <w:pStyle w:val="CodeExample"/>
        <w:pBdr>
          <w:bottom w:val="single" w:sz="4" w:space="0" w:color="7F7F7F"/>
        </w:pBdr>
      </w:pPr>
    </w:p>
    <w:p w14:paraId="7FB494F6" w14:textId="77777777" w:rsidR="00074794" w:rsidRDefault="00AA0DA5" w:rsidP="00904E8E">
      <w:pPr>
        <w:pStyle w:val="CodeExample"/>
        <w:pBdr>
          <w:bottom w:val="single" w:sz="4" w:space="0" w:color="7F7F7F"/>
        </w:pBdr>
      </w:pPr>
      <w:proofErr w:type="spellStart"/>
      <w:proofErr w:type="gramStart"/>
      <w:r>
        <w:t>val</w:t>
      </w:r>
      <w:proofErr w:type="spellEnd"/>
      <w:proofErr w:type="gramEnd"/>
      <w:r>
        <w:t xml:space="preserve"> </w:t>
      </w:r>
      <w:proofErr w:type="spellStart"/>
      <w:r>
        <w:t>spaceChars</w:t>
      </w:r>
      <w:proofErr w:type="spellEnd"/>
      <w:r>
        <w:t xml:space="preserve">: </w:t>
      </w:r>
      <w:proofErr w:type="spellStart"/>
      <w:r>
        <w:t>Seq</w:t>
      </w:r>
      <w:proofErr w:type="spellEnd"/>
      <w:r>
        <w:t>[Char] = Vector(9, 32)</w:t>
      </w:r>
    </w:p>
    <w:p w14:paraId="4DC38CBD" w14:textId="77777777" w:rsidR="00074794" w:rsidRDefault="00AA0DA5" w:rsidP="00904E8E">
      <w:pPr>
        <w:pStyle w:val="CodeExample"/>
        <w:pBdr>
          <w:bottom w:val="single" w:sz="4" w:space="0" w:color="7F7F7F"/>
        </w:pBdr>
      </w:pPr>
      <w:proofErr w:type="spellStart"/>
      <w:proofErr w:type="gramStart"/>
      <w:r>
        <w:t>val</w:t>
      </w:r>
      <w:proofErr w:type="spellEnd"/>
      <w:proofErr w:type="gramEnd"/>
      <w:r>
        <w:t xml:space="preserve"> </w:t>
      </w:r>
      <w:proofErr w:type="spellStart"/>
      <w:r>
        <w:t>nonWhitespaceChars</w:t>
      </w:r>
      <w:proofErr w:type="spellEnd"/>
      <w:r>
        <w:t xml:space="preserve">: </w:t>
      </w:r>
      <w:proofErr w:type="spellStart"/>
      <w:r>
        <w:t>Seq</w:t>
      </w:r>
      <w:proofErr w:type="spellEnd"/>
      <w:r>
        <w:t xml:space="preserve">[Char] = (33 to 126) </w:t>
      </w:r>
    </w:p>
    <w:p w14:paraId="61FB13BD" w14:textId="77777777" w:rsidR="00074794" w:rsidRDefault="00074794" w:rsidP="00904E8E">
      <w:pPr>
        <w:pStyle w:val="CodeExample"/>
        <w:pBdr>
          <w:bottom w:val="single" w:sz="4" w:space="0" w:color="7F7F7F"/>
        </w:pBdr>
      </w:pPr>
    </w:p>
    <w:p w14:paraId="783114C5" w14:textId="77777777" w:rsidR="00074794" w:rsidRDefault="00AA0DA5" w:rsidP="00904E8E">
      <w:pPr>
        <w:pStyle w:val="CodeExample"/>
        <w:pBdr>
          <w:bottom w:val="single" w:sz="4" w:space="0" w:color="7F7F7F"/>
        </w:pBdr>
      </w:pPr>
      <w:proofErr w:type="spellStart"/>
      <w:proofErr w:type="gramStart"/>
      <w:r>
        <w:t>val</w:t>
      </w:r>
      <w:proofErr w:type="spellEnd"/>
      <w:proofErr w:type="gramEnd"/>
      <w:r>
        <w:t xml:space="preserve"> </w:t>
      </w:r>
      <w:proofErr w:type="spellStart"/>
      <w:r>
        <w:t>genWord</w:t>
      </w:r>
      <w:proofErr w:type="spellEnd"/>
      <w:r>
        <w:t xml:space="preserve"> = </w:t>
      </w:r>
      <w:proofErr w:type="spellStart"/>
      <w:r>
        <w:t>genNonemptyString</w:t>
      </w:r>
      <w:proofErr w:type="spellEnd"/>
      <w:r>
        <w:t>(</w:t>
      </w:r>
      <w:proofErr w:type="spellStart"/>
      <w:r>
        <w:t>nonWhitespaceChars</w:t>
      </w:r>
      <w:proofErr w:type="spellEnd"/>
      <w:r>
        <w:t>)</w:t>
      </w:r>
    </w:p>
    <w:p w14:paraId="0DF6C4FA" w14:textId="77777777" w:rsidR="00074794" w:rsidRDefault="00AA0DA5" w:rsidP="00904E8E">
      <w:pPr>
        <w:pStyle w:val="CodeExample"/>
        <w:pBdr>
          <w:bottom w:val="single" w:sz="4" w:space="0" w:color="7F7F7F"/>
        </w:pBdr>
      </w:pPr>
      <w:proofErr w:type="spellStart"/>
      <w:proofErr w:type="gramStart"/>
      <w:r>
        <w:t>val</w:t>
      </w:r>
      <w:proofErr w:type="spellEnd"/>
      <w:proofErr w:type="gramEnd"/>
      <w:r>
        <w:t xml:space="preserve"> </w:t>
      </w:r>
      <w:proofErr w:type="spellStart"/>
      <w:r>
        <w:t>genWhitespace</w:t>
      </w:r>
      <w:proofErr w:type="spellEnd"/>
      <w:r>
        <w:t xml:space="preserve"> = </w:t>
      </w:r>
      <w:proofErr w:type="spellStart"/>
      <w:r>
        <w:t>genNonemptyString</w:t>
      </w:r>
      <w:proofErr w:type="spellEnd"/>
      <w:r>
        <w:t>(</w:t>
      </w:r>
      <w:proofErr w:type="spellStart"/>
      <w:r>
        <w:t>spaceChars</w:t>
      </w:r>
      <w:proofErr w:type="spellEnd"/>
      <w:r>
        <w:t>)</w:t>
      </w:r>
    </w:p>
    <w:p w14:paraId="4EEF6497" w14:textId="77777777" w:rsidR="00AA0DA5" w:rsidRDefault="00392791">
      <w:r>
        <w:lastRenderedPageBreak/>
        <w:t>These generators build non-empty words, or strings which contain characters considered blank spaces (in the ASCII range 9 to 32).</w:t>
      </w:r>
      <w:r w:rsidR="00BB72B0">
        <w:t xml:space="preserve"> They are used by other generators and property checks below.</w:t>
      </w:r>
    </w:p>
    <w:p w14:paraId="50F2D06B" w14:textId="77777777" w:rsidR="00074794" w:rsidRDefault="00AA0DA5" w:rsidP="00904E8E">
      <w:pPr>
        <w:pStyle w:val="CodeExample"/>
      </w:pPr>
      <w:proofErr w:type="spellStart"/>
      <w:proofErr w:type="gramStart"/>
      <w:r>
        <w:t>val</w:t>
      </w:r>
      <w:proofErr w:type="spellEnd"/>
      <w:proofErr w:type="gramEnd"/>
      <w:r>
        <w:t xml:space="preserve"> </w:t>
      </w:r>
      <w:proofErr w:type="spellStart"/>
      <w:r>
        <w:t>genLineWithList</w:t>
      </w:r>
      <w:proofErr w:type="spellEnd"/>
      <w:r>
        <w:t xml:space="preserve"> = for {</w:t>
      </w:r>
    </w:p>
    <w:p w14:paraId="0E32715D" w14:textId="77777777" w:rsidR="00074794" w:rsidRDefault="00AA0DA5" w:rsidP="00904E8E">
      <w:pPr>
        <w:pStyle w:val="CodeExample"/>
      </w:pPr>
      <w:r>
        <w:t xml:space="preserve">  </w:t>
      </w:r>
      <w:proofErr w:type="spellStart"/>
      <w:proofErr w:type="gramStart"/>
      <w:r>
        <w:t>lst</w:t>
      </w:r>
      <w:proofErr w:type="spellEnd"/>
      <w:proofErr w:type="gramEnd"/>
      <w:r>
        <w:t xml:space="preserve"> &lt;- </w:t>
      </w:r>
      <w:proofErr w:type="spellStart"/>
      <w:r>
        <w:t>Gen.listOf</w:t>
      </w:r>
      <w:proofErr w:type="spellEnd"/>
      <w:r>
        <w:t>(</w:t>
      </w:r>
      <w:proofErr w:type="spellStart"/>
      <w:r>
        <w:t>genWord</w:t>
      </w:r>
      <w:proofErr w:type="spellEnd"/>
      <w:r>
        <w:t>)</w:t>
      </w:r>
    </w:p>
    <w:p w14:paraId="4033C41E" w14:textId="77777777" w:rsidR="00074794" w:rsidRDefault="00AA0DA5" w:rsidP="00904E8E">
      <w:pPr>
        <w:pStyle w:val="CodeExample"/>
      </w:pPr>
      <w:r>
        <w:t>} yield (</w:t>
      </w:r>
      <w:proofErr w:type="spellStart"/>
      <w:proofErr w:type="gramStart"/>
      <w:r>
        <w:t>lst.foldLeft</w:t>
      </w:r>
      <w:proofErr w:type="spellEnd"/>
      <w:r>
        <w:t>(</w:t>
      </w:r>
      <w:proofErr w:type="gramEnd"/>
      <w:r>
        <w:t xml:space="preserve">new </w:t>
      </w:r>
      <w:proofErr w:type="spellStart"/>
      <w:r>
        <w:t>StringBuilder</w:t>
      </w:r>
      <w:proofErr w:type="spellEnd"/>
      <w:r>
        <w:t xml:space="preserve">)(_++=_ + </w:t>
      </w:r>
      <w:proofErr w:type="spellStart"/>
      <w:r>
        <w:t>genWhitespace.sample.get</w:t>
      </w:r>
      <w:proofErr w:type="spellEnd"/>
      <w:r>
        <w:t>).</w:t>
      </w:r>
      <w:proofErr w:type="spellStart"/>
      <w:r>
        <w:t>toString.trim</w:t>
      </w:r>
      <w:proofErr w:type="spellEnd"/>
      <w:r>
        <w:t xml:space="preserve">(), </w:t>
      </w:r>
      <w:proofErr w:type="spellStart"/>
      <w:r>
        <w:t>lst</w:t>
      </w:r>
      <w:proofErr w:type="spellEnd"/>
      <w:r>
        <w:t>)</w:t>
      </w:r>
    </w:p>
    <w:p w14:paraId="1CF789BE" w14:textId="77777777" w:rsidR="00074794" w:rsidRDefault="00074794" w:rsidP="00904E8E">
      <w:pPr>
        <w:pStyle w:val="CodeExample"/>
      </w:pPr>
    </w:p>
    <w:p w14:paraId="5F6C0581" w14:textId="77777777" w:rsidR="00074794" w:rsidRDefault="00AA0DA5" w:rsidP="00904E8E">
      <w:pPr>
        <w:pStyle w:val="CodeExample"/>
      </w:pPr>
      <w:proofErr w:type="spellStart"/>
      <w:proofErr w:type="gramStart"/>
      <w:r>
        <w:t>val</w:t>
      </w:r>
      <w:proofErr w:type="spellEnd"/>
      <w:proofErr w:type="gramEnd"/>
      <w:r>
        <w:t xml:space="preserve"> </w:t>
      </w:r>
      <w:proofErr w:type="spellStart"/>
      <w:r>
        <w:t>genLineWithBag</w:t>
      </w:r>
      <w:proofErr w:type="spellEnd"/>
      <w:r>
        <w:t xml:space="preserve"> = for {</w:t>
      </w:r>
    </w:p>
    <w:p w14:paraId="4E1C0AA4" w14:textId="77777777" w:rsidR="00074794" w:rsidRDefault="00AA0DA5" w:rsidP="00904E8E">
      <w:pPr>
        <w:pStyle w:val="CodeExample"/>
      </w:pPr>
      <w:r>
        <w:t xml:space="preserve">  </w:t>
      </w:r>
      <w:proofErr w:type="spellStart"/>
      <w:proofErr w:type="gramStart"/>
      <w:r>
        <w:t>lst</w:t>
      </w:r>
      <w:proofErr w:type="spellEnd"/>
      <w:proofErr w:type="gramEnd"/>
      <w:r>
        <w:t xml:space="preserve"> &lt;- </w:t>
      </w:r>
      <w:proofErr w:type="spellStart"/>
      <w:r>
        <w:t>Gen.listOf</w:t>
      </w:r>
      <w:proofErr w:type="spellEnd"/>
      <w:r>
        <w:t>(</w:t>
      </w:r>
      <w:proofErr w:type="spellStart"/>
      <w:r>
        <w:t>genWord</w:t>
      </w:r>
      <w:proofErr w:type="spellEnd"/>
      <w:r>
        <w:t>)</w:t>
      </w:r>
    </w:p>
    <w:p w14:paraId="24D11B2F" w14:textId="77777777" w:rsidR="00074794" w:rsidRDefault="00AA0DA5" w:rsidP="00904E8E">
      <w:pPr>
        <w:pStyle w:val="CodeExample"/>
      </w:pPr>
      <w:r>
        <w:t>} yield (</w:t>
      </w:r>
      <w:proofErr w:type="spellStart"/>
      <w:proofErr w:type="gramStart"/>
      <w:r>
        <w:t>lst.foldLeft</w:t>
      </w:r>
      <w:proofErr w:type="spellEnd"/>
      <w:r>
        <w:t>(</w:t>
      </w:r>
      <w:proofErr w:type="gramEnd"/>
      <w:r>
        <w:t xml:space="preserve">new </w:t>
      </w:r>
      <w:proofErr w:type="spellStart"/>
      <w:r>
        <w:t>StringBuilder</w:t>
      </w:r>
      <w:proofErr w:type="spellEnd"/>
      <w:r>
        <w:t xml:space="preserve">)(_++=_ + </w:t>
      </w:r>
      <w:proofErr w:type="spellStart"/>
      <w:r>
        <w:t>genWhitespace.sample.get</w:t>
      </w:r>
      <w:proofErr w:type="spellEnd"/>
      <w:r>
        <w:t>).</w:t>
      </w:r>
      <w:proofErr w:type="spellStart"/>
      <w:r>
        <w:t>toString.trim</w:t>
      </w:r>
      <w:proofErr w:type="spellEnd"/>
      <w:r>
        <w:t xml:space="preserve">(), </w:t>
      </w:r>
      <w:proofErr w:type="spellStart"/>
      <w:r>
        <w:t>bagOf</w:t>
      </w:r>
      <w:proofErr w:type="spellEnd"/>
      <w:r>
        <w:t>(</w:t>
      </w:r>
      <w:proofErr w:type="spellStart"/>
      <w:r>
        <w:t>lst</w:t>
      </w:r>
      <w:proofErr w:type="spellEnd"/>
      <w:r>
        <w:t>))</w:t>
      </w:r>
    </w:p>
    <w:p w14:paraId="050C993E" w14:textId="77777777" w:rsidR="00AA0DA5" w:rsidRPr="00904E8E" w:rsidRDefault="000958BC">
      <w:r w:rsidRPr="00904E8E">
        <w:t>Both generators above generate tuples, where the first item is a line of text and the second is either the list or “bag” of the words in the line.</w:t>
      </w:r>
    </w:p>
    <w:p w14:paraId="4F5F97B8" w14:textId="77777777" w:rsidR="00AA0DA5" w:rsidRPr="00904E8E" w:rsidRDefault="000958BC">
      <w:r w:rsidRPr="00904E8E">
        <w:t>Finally, we can create some arbitrary generators for later usage:</w:t>
      </w:r>
    </w:p>
    <w:p w14:paraId="214C5087" w14:textId="77777777" w:rsidR="00074794" w:rsidRDefault="00AA0DA5" w:rsidP="00904E8E">
      <w:pPr>
        <w:pStyle w:val="CodeExample"/>
      </w:pPr>
      <w:proofErr w:type="spellStart"/>
      <w:proofErr w:type="gramStart"/>
      <w:r>
        <w:t>val</w:t>
      </w:r>
      <w:proofErr w:type="spellEnd"/>
      <w:proofErr w:type="gramEnd"/>
      <w:r>
        <w:t xml:space="preserve"> </w:t>
      </w:r>
      <w:proofErr w:type="spellStart"/>
      <w:r>
        <w:t>arbGenWord</w:t>
      </w:r>
      <w:proofErr w:type="spellEnd"/>
      <w:r>
        <w:t xml:space="preserve"> = Arbitrary(</w:t>
      </w:r>
      <w:proofErr w:type="spellStart"/>
      <w:r>
        <w:t>genWord</w:t>
      </w:r>
      <w:proofErr w:type="spellEnd"/>
      <w:r>
        <w:t>)</w:t>
      </w:r>
    </w:p>
    <w:p w14:paraId="07BA06FD" w14:textId="77777777" w:rsidR="00074794" w:rsidRDefault="00AA0DA5" w:rsidP="00904E8E">
      <w:pPr>
        <w:pStyle w:val="CodeExample"/>
      </w:pPr>
      <w:proofErr w:type="spellStart"/>
      <w:proofErr w:type="gramStart"/>
      <w:r>
        <w:t>var</w:t>
      </w:r>
      <w:proofErr w:type="spellEnd"/>
      <w:proofErr w:type="gramEnd"/>
      <w:r>
        <w:t xml:space="preserve"> </w:t>
      </w:r>
      <w:proofErr w:type="spellStart"/>
      <w:r>
        <w:t>arbGenLineWithList</w:t>
      </w:r>
      <w:proofErr w:type="spellEnd"/>
      <w:r>
        <w:t xml:space="preserve"> = Arbitrary(</w:t>
      </w:r>
      <w:proofErr w:type="spellStart"/>
      <w:r>
        <w:t>genLineWithList</w:t>
      </w:r>
      <w:proofErr w:type="spellEnd"/>
      <w:r>
        <w:t>)</w:t>
      </w:r>
    </w:p>
    <w:p w14:paraId="06AAD761" w14:textId="77777777" w:rsidR="00074794" w:rsidRPr="00904E8E" w:rsidRDefault="00AA0DA5" w:rsidP="00904E8E">
      <w:pPr>
        <w:pStyle w:val="CodeExample"/>
        <w:rPr>
          <w:highlight w:val="yellow"/>
        </w:rPr>
      </w:pPr>
      <w:proofErr w:type="spellStart"/>
      <w:proofErr w:type="gramStart"/>
      <w:r>
        <w:t>val</w:t>
      </w:r>
      <w:proofErr w:type="spellEnd"/>
      <w:proofErr w:type="gramEnd"/>
      <w:r>
        <w:t xml:space="preserve"> </w:t>
      </w:r>
      <w:proofErr w:type="spellStart"/>
      <w:r>
        <w:t>arbGenLineWithBag</w:t>
      </w:r>
      <w:proofErr w:type="spellEnd"/>
      <w:r>
        <w:t xml:space="preserve"> = Arbitrary(</w:t>
      </w:r>
      <w:proofErr w:type="spellStart"/>
      <w:r>
        <w:t>genLineWithBag</w:t>
      </w:r>
      <w:proofErr w:type="spellEnd"/>
      <w:r>
        <w:t>)</w:t>
      </w:r>
    </w:p>
    <w:p w14:paraId="631551F1" w14:textId="77777777" w:rsidR="00AA0DA5" w:rsidRDefault="00AA0DA5">
      <w:r>
        <w:t>Now we can move onto creating generators of Hadoop-specific data.</w:t>
      </w:r>
    </w:p>
    <w:p w14:paraId="43F5831C" w14:textId="77777777" w:rsidR="00074794" w:rsidRDefault="00AA0DA5" w:rsidP="00904E8E">
      <w:pPr>
        <w:pStyle w:val="Heading3"/>
      </w:pPr>
      <w:bookmarkStart w:id="215" w:name="_Toc324842747"/>
      <w:bookmarkStart w:id="216" w:name="_Toc324843785"/>
      <w:r>
        <w:t>Hadoop generators</w:t>
      </w:r>
      <w:bookmarkEnd w:id="215"/>
      <w:bookmarkEnd w:id="216"/>
    </w:p>
    <w:p w14:paraId="3CB3ACFA" w14:textId="77777777" w:rsidR="00AA0DA5" w:rsidRDefault="00AA0DA5" w:rsidP="00AA0DA5">
      <w:r>
        <w:t>The following are all generators specific for Hadoop data types:</w:t>
      </w:r>
    </w:p>
    <w:p w14:paraId="53FFCA8F" w14:textId="77777777" w:rsidR="00074794" w:rsidRDefault="00AA0DA5" w:rsidP="00904E8E">
      <w:pPr>
        <w:pStyle w:val="CodeExample"/>
      </w:pPr>
      <w:proofErr w:type="gramStart"/>
      <w:r w:rsidRPr="00AA0DA5">
        <w:t>import</w:t>
      </w:r>
      <w:proofErr w:type="gramEnd"/>
      <w:r w:rsidRPr="00AA0DA5">
        <w:t xml:space="preserve"> org.apache.hadoop.io.{Text, </w:t>
      </w:r>
      <w:proofErr w:type="spellStart"/>
      <w:r w:rsidRPr="00AA0DA5">
        <w:t>LongWritable</w:t>
      </w:r>
      <w:proofErr w:type="spellEnd"/>
      <w:r w:rsidRPr="00AA0DA5">
        <w:t xml:space="preserve">, </w:t>
      </w:r>
      <w:proofErr w:type="spellStart"/>
      <w:r w:rsidRPr="00AA0DA5">
        <w:t>IntWritable</w:t>
      </w:r>
      <w:proofErr w:type="spellEnd"/>
      <w:r w:rsidRPr="00AA0DA5">
        <w:t>}</w:t>
      </w:r>
    </w:p>
    <w:p w14:paraId="170AC4B1" w14:textId="77777777" w:rsidR="00074794" w:rsidRDefault="00074794" w:rsidP="00904E8E">
      <w:pPr>
        <w:pStyle w:val="CodeExample"/>
      </w:pPr>
    </w:p>
    <w:p w14:paraId="13286DA1" w14:textId="77777777" w:rsidR="00AA0DA5" w:rsidRDefault="00AA0DA5" w:rsidP="00AA0DA5">
      <w:pPr>
        <w:pStyle w:val="CodeExample"/>
      </w:pPr>
      <w:proofErr w:type="spellStart"/>
      <w:proofErr w:type="gramStart"/>
      <w:r>
        <w:t>def</w:t>
      </w:r>
      <w:proofErr w:type="spellEnd"/>
      <w:proofErr w:type="gramEnd"/>
      <w:r>
        <w:t xml:space="preserve"> </w:t>
      </w:r>
      <w:proofErr w:type="spellStart"/>
      <w:r>
        <w:t>genLongWritable</w:t>
      </w:r>
      <w:proofErr w:type="spellEnd"/>
      <w:r>
        <w:t>(</w:t>
      </w:r>
      <w:proofErr w:type="spellStart"/>
      <w:r>
        <w:t>upperRange:Int</w:t>
      </w:r>
      <w:proofErr w:type="spellEnd"/>
      <w:r>
        <w:t>) = for {</w:t>
      </w:r>
    </w:p>
    <w:p w14:paraId="11027D3A" w14:textId="77777777" w:rsidR="00AA0DA5" w:rsidRDefault="00AA0DA5" w:rsidP="00AA0DA5">
      <w:pPr>
        <w:pStyle w:val="CodeExample"/>
      </w:pPr>
      <w:r>
        <w:t xml:space="preserve">  </w:t>
      </w:r>
      <w:proofErr w:type="spellStart"/>
      <w:proofErr w:type="gramStart"/>
      <w:r>
        <w:t>num</w:t>
      </w:r>
      <w:proofErr w:type="spellEnd"/>
      <w:proofErr w:type="gramEnd"/>
      <w:r>
        <w:t xml:space="preserve"> &lt;- </w:t>
      </w:r>
      <w:proofErr w:type="spellStart"/>
      <w:r>
        <w:t>Gen.choose</w:t>
      </w:r>
      <w:proofErr w:type="spellEnd"/>
      <w:r>
        <w:t xml:space="preserve">(0, </w:t>
      </w:r>
      <w:proofErr w:type="spellStart"/>
      <w:r>
        <w:t>upperRange</w:t>
      </w:r>
      <w:proofErr w:type="spellEnd"/>
      <w:r>
        <w:t>)</w:t>
      </w:r>
    </w:p>
    <w:p w14:paraId="278AD557" w14:textId="77777777" w:rsidR="00074794" w:rsidRDefault="00AA0DA5" w:rsidP="00904E8E">
      <w:pPr>
        <w:pStyle w:val="CodeExample"/>
      </w:pPr>
      <w:r>
        <w:t xml:space="preserve">} </w:t>
      </w:r>
      <w:proofErr w:type="gramStart"/>
      <w:r>
        <w:t>yield(</w:t>
      </w:r>
      <w:proofErr w:type="gramEnd"/>
      <w:r>
        <w:t xml:space="preserve">new </w:t>
      </w:r>
      <w:proofErr w:type="spellStart"/>
      <w:r>
        <w:t>LongWritable</w:t>
      </w:r>
      <w:proofErr w:type="spellEnd"/>
      <w:r>
        <w:t>(</w:t>
      </w:r>
      <w:proofErr w:type="spellStart"/>
      <w:r>
        <w:t>num</w:t>
      </w:r>
      <w:proofErr w:type="spellEnd"/>
      <w:r>
        <w:t>))</w:t>
      </w:r>
    </w:p>
    <w:p w14:paraId="14273816" w14:textId="77777777" w:rsidR="00074794" w:rsidRDefault="00074794" w:rsidP="00904E8E">
      <w:pPr>
        <w:pStyle w:val="CodeExample"/>
      </w:pPr>
    </w:p>
    <w:p w14:paraId="3F9F506D" w14:textId="77777777" w:rsidR="00074794" w:rsidRDefault="00AA0DA5" w:rsidP="00904E8E">
      <w:pPr>
        <w:pStyle w:val="CodeExample"/>
      </w:pPr>
      <w:proofErr w:type="spellStart"/>
      <w:proofErr w:type="gramStart"/>
      <w:r>
        <w:t>val</w:t>
      </w:r>
      <w:proofErr w:type="spellEnd"/>
      <w:proofErr w:type="gramEnd"/>
      <w:r>
        <w:t xml:space="preserve"> </w:t>
      </w:r>
      <w:proofErr w:type="spellStart"/>
      <w:r>
        <w:t>genIntWritable</w:t>
      </w:r>
      <w:proofErr w:type="spellEnd"/>
      <w:r>
        <w:t xml:space="preserve"> = for {</w:t>
      </w:r>
    </w:p>
    <w:p w14:paraId="5DDD346C" w14:textId="77777777" w:rsidR="00074794" w:rsidRDefault="00AA0DA5" w:rsidP="00904E8E">
      <w:pPr>
        <w:pStyle w:val="CodeExample"/>
      </w:pPr>
      <w:r>
        <w:t xml:space="preserve">  </w:t>
      </w:r>
      <w:proofErr w:type="spellStart"/>
      <w:proofErr w:type="gramStart"/>
      <w:r>
        <w:t>num</w:t>
      </w:r>
      <w:proofErr w:type="spellEnd"/>
      <w:proofErr w:type="gramEnd"/>
      <w:r>
        <w:t xml:space="preserve"> &lt;- </w:t>
      </w:r>
      <w:proofErr w:type="spellStart"/>
      <w:r>
        <w:t>Gen.choose</w:t>
      </w:r>
      <w:proofErr w:type="spellEnd"/>
      <w:r>
        <w:t>(0, 9999)</w:t>
      </w:r>
    </w:p>
    <w:p w14:paraId="0A30F060" w14:textId="77777777" w:rsidR="00074794" w:rsidRDefault="00AA0DA5" w:rsidP="00904E8E">
      <w:pPr>
        <w:pStyle w:val="CodeExample"/>
      </w:pPr>
      <w:r>
        <w:t xml:space="preserve">} </w:t>
      </w:r>
      <w:proofErr w:type="gramStart"/>
      <w:r>
        <w:t>yield(</w:t>
      </w:r>
      <w:proofErr w:type="gramEnd"/>
      <w:r>
        <w:t xml:space="preserve">new </w:t>
      </w:r>
      <w:proofErr w:type="spellStart"/>
      <w:r>
        <w:t>IntWritable</w:t>
      </w:r>
      <w:proofErr w:type="spellEnd"/>
      <w:r>
        <w:t>(</w:t>
      </w:r>
      <w:proofErr w:type="spellStart"/>
      <w:r>
        <w:t>num</w:t>
      </w:r>
      <w:proofErr w:type="spellEnd"/>
      <w:r>
        <w:t>))</w:t>
      </w:r>
    </w:p>
    <w:p w14:paraId="12823DE3" w14:textId="77777777" w:rsidR="00074794" w:rsidRDefault="00074794" w:rsidP="00904E8E">
      <w:pPr>
        <w:pStyle w:val="CodeExample"/>
      </w:pPr>
    </w:p>
    <w:p w14:paraId="298CEAFC" w14:textId="77777777" w:rsidR="00074794" w:rsidRDefault="00AA0DA5" w:rsidP="00904E8E">
      <w:pPr>
        <w:pStyle w:val="CodeExample"/>
      </w:pPr>
      <w:proofErr w:type="spellStart"/>
      <w:proofErr w:type="gramStart"/>
      <w:r>
        <w:t>val</w:t>
      </w:r>
      <w:proofErr w:type="spellEnd"/>
      <w:proofErr w:type="gramEnd"/>
      <w:r>
        <w:t xml:space="preserve"> </w:t>
      </w:r>
      <w:proofErr w:type="spellStart"/>
      <w:r>
        <w:t>genIntWritableList</w:t>
      </w:r>
      <w:proofErr w:type="spellEnd"/>
      <w:r>
        <w:t xml:space="preserve"> = </w:t>
      </w:r>
      <w:proofErr w:type="spellStart"/>
      <w:r>
        <w:t>Gen.listOf</w:t>
      </w:r>
      <w:proofErr w:type="spellEnd"/>
      <w:r>
        <w:t>(</w:t>
      </w:r>
      <w:proofErr w:type="spellStart"/>
      <w:r>
        <w:t>genIntWritable</w:t>
      </w:r>
      <w:proofErr w:type="spellEnd"/>
      <w:r>
        <w:t>)</w:t>
      </w:r>
    </w:p>
    <w:p w14:paraId="1E1F7DE5" w14:textId="77777777" w:rsidR="00074794" w:rsidRDefault="00AA0DA5" w:rsidP="00904E8E">
      <w:pPr>
        <w:pStyle w:val="CodeExample"/>
      </w:pPr>
      <w:proofErr w:type="spellStart"/>
      <w:proofErr w:type="gramStart"/>
      <w:r>
        <w:t>def</w:t>
      </w:r>
      <w:proofErr w:type="spellEnd"/>
      <w:proofErr w:type="gramEnd"/>
      <w:r>
        <w:t xml:space="preserve"> </w:t>
      </w:r>
      <w:proofErr w:type="spellStart"/>
      <w:r>
        <w:t>genLongWritableList</w:t>
      </w:r>
      <w:proofErr w:type="spellEnd"/>
      <w:r>
        <w:t>(</w:t>
      </w:r>
      <w:proofErr w:type="spellStart"/>
      <w:r>
        <w:t>upperRange:Int</w:t>
      </w:r>
      <w:proofErr w:type="spellEnd"/>
      <w:r>
        <w:t xml:space="preserve">) = </w:t>
      </w:r>
      <w:proofErr w:type="spellStart"/>
      <w:r>
        <w:t>Gen.listOf</w:t>
      </w:r>
      <w:proofErr w:type="spellEnd"/>
      <w:r>
        <w:t>(</w:t>
      </w:r>
      <w:proofErr w:type="spellStart"/>
      <w:r>
        <w:t>genLongWritable</w:t>
      </w:r>
      <w:proofErr w:type="spellEnd"/>
      <w:r>
        <w:t>(</w:t>
      </w:r>
      <w:proofErr w:type="spellStart"/>
      <w:r>
        <w:t>upperRange</w:t>
      </w:r>
      <w:proofErr w:type="spellEnd"/>
      <w:r>
        <w:t>))</w:t>
      </w:r>
    </w:p>
    <w:p w14:paraId="392D8472" w14:textId="77777777" w:rsidR="00074794" w:rsidRDefault="00074794" w:rsidP="00904E8E">
      <w:pPr>
        <w:pStyle w:val="CodeExample"/>
      </w:pPr>
    </w:p>
    <w:p w14:paraId="223EE37B" w14:textId="77777777" w:rsidR="00AA0DA5" w:rsidRDefault="00AA0DA5">
      <w:r>
        <w:t xml:space="preserve">Based on the knowledge acquired so far, the first four generators are rather straightforward: generators for single values of </w:t>
      </w:r>
      <w:proofErr w:type="spellStart"/>
      <w:r>
        <w:t>IntWritable</w:t>
      </w:r>
      <w:proofErr w:type="spellEnd"/>
      <w:r>
        <w:t xml:space="preserve"> and </w:t>
      </w:r>
      <w:proofErr w:type="spellStart"/>
      <w:r>
        <w:t>LongWritable</w:t>
      </w:r>
      <w:proofErr w:type="spellEnd"/>
      <w:r>
        <w:t xml:space="preserve">, and generators of lists of those two types using </w:t>
      </w:r>
      <w:proofErr w:type="spellStart"/>
      <w:r>
        <w:t>Gen.listOf</w:t>
      </w:r>
      <w:proofErr w:type="spellEnd"/>
      <w:r>
        <w:t>.</w:t>
      </w:r>
    </w:p>
    <w:p w14:paraId="61A9A5E5" w14:textId="77777777" w:rsidR="00FE06EE" w:rsidRDefault="00FE06EE">
      <w:r>
        <w:t xml:space="preserve">All of </w:t>
      </w:r>
      <w:proofErr w:type="spellStart"/>
      <w:r>
        <w:t>Hadoop’s</w:t>
      </w:r>
      <w:proofErr w:type="spellEnd"/>
      <w:r>
        <w:t xml:space="preserve"> own types are simple wrappers on Java’s basic types so can use the default generators in the Gen object to generate random values of the basic type, and then wrap those values using </w:t>
      </w:r>
      <w:proofErr w:type="spellStart"/>
      <w:r>
        <w:t>Hadoop’s</w:t>
      </w:r>
      <w:proofErr w:type="spellEnd"/>
      <w:r>
        <w:t xml:space="preserve"> own type. In the case of the </w:t>
      </w:r>
      <w:proofErr w:type="spellStart"/>
      <w:r w:rsidRPr="001419F0">
        <w:rPr>
          <w:i/>
        </w:rPr>
        <w:t>LongWritable</w:t>
      </w:r>
      <w:proofErr w:type="spellEnd"/>
      <w:r>
        <w:t xml:space="preserve"> generator, we’re even parameterizing it by allowing to specify and upper value range for the generated values (may not always be needed, but it was included here for the sake of showing a parameterized generator)</w:t>
      </w:r>
    </w:p>
    <w:p w14:paraId="444E3595" w14:textId="77777777" w:rsidR="00AA0DA5" w:rsidRDefault="00AA0DA5">
      <w:r>
        <w:t xml:space="preserve">The last generator </w:t>
      </w:r>
      <w:r w:rsidR="00487526">
        <w:t xml:space="preserve">is used to create a tuple where the first element is a list of </w:t>
      </w:r>
      <w:proofErr w:type="spellStart"/>
      <w:r w:rsidR="00487526">
        <w:t>IntWritable</w:t>
      </w:r>
      <w:proofErr w:type="spellEnd"/>
      <w:r w:rsidR="00487526">
        <w:t xml:space="preserve"> objects (created with the previous generator) and the second is the sum of all the values in the first list. This will be required in a specific test scenario l</w:t>
      </w:r>
      <w:r w:rsidR="00FE06EE">
        <w:t>ater on:</w:t>
      </w:r>
    </w:p>
    <w:p w14:paraId="076A647B" w14:textId="77777777" w:rsidR="00FE06EE" w:rsidRDefault="00FE06EE" w:rsidP="00FE06EE">
      <w:pPr>
        <w:pStyle w:val="CodeExample"/>
      </w:pPr>
      <w:proofErr w:type="gramStart"/>
      <w:r>
        <w:t>import</w:t>
      </w:r>
      <w:proofErr w:type="gramEnd"/>
      <w:r>
        <w:t xml:space="preserve"> </w:t>
      </w:r>
      <w:proofErr w:type="spellStart"/>
      <w:r>
        <w:t>com.company.hadoop.tests.HadoopImplicits</w:t>
      </w:r>
      <w:proofErr w:type="spellEnd"/>
      <w:r>
        <w:t>._</w:t>
      </w:r>
    </w:p>
    <w:p w14:paraId="179D83E0" w14:textId="77777777" w:rsidR="00FE06EE" w:rsidRDefault="00FE06EE" w:rsidP="00FE06EE">
      <w:pPr>
        <w:pStyle w:val="CodeExample"/>
      </w:pPr>
      <w:proofErr w:type="spellStart"/>
      <w:proofErr w:type="gramStart"/>
      <w:r>
        <w:t>val</w:t>
      </w:r>
      <w:proofErr w:type="spellEnd"/>
      <w:proofErr w:type="gramEnd"/>
      <w:r>
        <w:t xml:space="preserve"> </w:t>
      </w:r>
      <w:proofErr w:type="spellStart"/>
      <w:r>
        <w:t>genIntWritableListWithTotal</w:t>
      </w:r>
      <w:proofErr w:type="spellEnd"/>
      <w:r>
        <w:t>: Gen[(List[</w:t>
      </w:r>
      <w:proofErr w:type="spellStart"/>
      <w:r>
        <w:t>IntWritable</w:t>
      </w:r>
      <w:proofErr w:type="spellEnd"/>
      <w:r>
        <w:t xml:space="preserve">], </w:t>
      </w:r>
      <w:proofErr w:type="spellStart"/>
      <w:r>
        <w:t>Int</w:t>
      </w:r>
      <w:proofErr w:type="spellEnd"/>
      <w:r>
        <w:t>)] = for {</w:t>
      </w:r>
    </w:p>
    <w:p w14:paraId="10D8DCE7" w14:textId="77777777" w:rsidR="00FE06EE" w:rsidRDefault="00FE06EE" w:rsidP="00FE06EE">
      <w:pPr>
        <w:pStyle w:val="CodeExample"/>
      </w:pPr>
      <w:r>
        <w:lastRenderedPageBreak/>
        <w:t xml:space="preserve">   l &lt;- </w:t>
      </w:r>
      <w:proofErr w:type="spellStart"/>
      <w:r>
        <w:t>genIntWritableList</w:t>
      </w:r>
      <w:proofErr w:type="spellEnd"/>
    </w:p>
    <w:p w14:paraId="6A9F4A0E" w14:textId="77777777" w:rsidR="00FE06EE" w:rsidRPr="00946D3A" w:rsidRDefault="00FE06EE" w:rsidP="00FE06EE">
      <w:pPr>
        <w:pStyle w:val="CodeExample"/>
      </w:pPr>
      <w:r>
        <w:t xml:space="preserve">} </w:t>
      </w:r>
      <w:proofErr w:type="gramStart"/>
      <w:r>
        <w:t>yield(</w:t>
      </w:r>
      <w:proofErr w:type="gramEnd"/>
      <w:r>
        <w:t xml:space="preserve">(l, </w:t>
      </w:r>
      <w:proofErr w:type="spellStart"/>
      <w:r>
        <w:t>l.foldLeft</w:t>
      </w:r>
      <w:proofErr w:type="spellEnd"/>
      <w:r>
        <w:t>(0)((</w:t>
      </w:r>
      <w:r w:rsidR="00904E8E">
        <w:t>total</w:t>
      </w:r>
      <w:r>
        <w:t xml:space="preserve">, </w:t>
      </w:r>
      <w:r w:rsidR="00904E8E">
        <w:t>x</w:t>
      </w:r>
      <w:r>
        <w:t>) =&gt; x + total)))</w:t>
      </w:r>
    </w:p>
    <w:p w14:paraId="7BE8E781" w14:textId="77777777" w:rsidR="00FE06EE" w:rsidRDefault="00FE06EE">
      <w:r>
        <w:t xml:space="preserve">In this case we require the support of the </w:t>
      </w:r>
      <w:proofErr w:type="spellStart"/>
      <w:r>
        <w:t>HadoopImplicits</w:t>
      </w:r>
      <w:proofErr w:type="spellEnd"/>
      <w:r>
        <w:t xml:space="preserve"> </w:t>
      </w:r>
      <w:proofErr w:type="gramStart"/>
      <w:r>
        <w:t>object, that</w:t>
      </w:r>
      <w:proofErr w:type="gramEnd"/>
      <w:r>
        <w:t xml:space="preserve"> contains a handful of useful implicit conversions between </w:t>
      </w:r>
      <w:proofErr w:type="spellStart"/>
      <w:r>
        <w:t>Hadoop’s</w:t>
      </w:r>
      <w:proofErr w:type="spellEnd"/>
      <w:r>
        <w:t xml:space="preserve"> types and the basic Scala data types (e.g. </w:t>
      </w:r>
      <w:proofErr w:type="spellStart"/>
      <w:r>
        <w:t>IntWritable</w:t>
      </w:r>
      <w:proofErr w:type="spellEnd"/>
      <w:r>
        <w:t xml:space="preserve"> converted to and from Integer, </w:t>
      </w:r>
      <w:proofErr w:type="spellStart"/>
      <w:r>
        <w:t>LongWritable</w:t>
      </w:r>
      <w:proofErr w:type="spellEnd"/>
      <w:r>
        <w:t xml:space="preserve"> to Long, and so on).</w:t>
      </w:r>
      <w:r w:rsidR="00F71DCB">
        <w:t xml:space="preserve"> These implicit conversions are more heavily used in the actual property checks, and there’s some more detailed information about them below.</w:t>
      </w:r>
    </w:p>
    <w:p w14:paraId="310639B3" w14:textId="77777777" w:rsidR="00074794" w:rsidRDefault="00FE06EE" w:rsidP="00904E8E">
      <w:pPr>
        <w:pStyle w:val="Heading3"/>
      </w:pPr>
      <w:bookmarkStart w:id="217" w:name="_Toc324842748"/>
      <w:bookmarkStart w:id="218" w:name="_Toc324843786"/>
      <w:r>
        <w:t>Testing the Generators</w:t>
      </w:r>
      <w:bookmarkEnd w:id="217"/>
      <w:bookmarkEnd w:id="218"/>
    </w:p>
    <w:p w14:paraId="56E048FD" w14:textId="77777777" w:rsidR="0059224E" w:rsidRPr="00904E8E" w:rsidRDefault="00F67E33">
      <w:r w:rsidRPr="00F67E33">
        <w:t xml:space="preserve">We’ve built quite a few custom generators so that we can build property checks for </w:t>
      </w:r>
      <w:bookmarkStart w:id="219" w:name="_Toc308702083"/>
      <w:bookmarkStart w:id="220" w:name="_Toc308702365"/>
      <w:bookmarkEnd w:id="219"/>
      <w:bookmarkEnd w:id="220"/>
      <w:r w:rsidR="000958BC" w:rsidRPr="00904E8E">
        <w:t>our selected scenarios. But how do we know that our generators are generating the data that they say will generate? In other words, how can we be sure that they generate valid data?</w:t>
      </w:r>
    </w:p>
    <w:p w14:paraId="755CFE41" w14:textId="77777777" w:rsidR="00F67E33" w:rsidRDefault="000958BC">
      <w:r w:rsidRPr="00904E8E">
        <w:t>To ensure th</w:t>
      </w:r>
      <w:r w:rsidR="00F67E33">
        <w:t>e correctness of our generators</w:t>
      </w:r>
      <w:r w:rsidRPr="00904E8E">
        <w:t xml:space="preserve"> we’re going to build a few simple ScalaCheck property checks for generators</w:t>
      </w:r>
      <w:r w:rsidR="00F67E33">
        <w:t>; property checks that check custom generators used in other property checks:</w:t>
      </w:r>
    </w:p>
    <w:p w14:paraId="0B92F67B" w14:textId="77777777" w:rsidR="00074794" w:rsidRDefault="00F67E33" w:rsidP="00904E8E">
      <w:pPr>
        <w:pStyle w:val="CodeExample"/>
      </w:pPr>
      <w:proofErr w:type="gramStart"/>
      <w:r>
        <w:t>object</w:t>
      </w:r>
      <w:proofErr w:type="gramEnd"/>
      <w:r>
        <w:t xml:space="preserve"> </w:t>
      </w:r>
      <w:proofErr w:type="spellStart"/>
      <w:r>
        <w:t>GeneratorSpecification</w:t>
      </w:r>
      <w:proofErr w:type="spellEnd"/>
      <w:r>
        <w:t xml:space="preserve"> extends Properties("Generator tests") {</w:t>
      </w:r>
    </w:p>
    <w:p w14:paraId="200691B2" w14:textId="77777777" w:rsidR="00074794" w:rsidRDefault="00F67E33" w:rsidP="00904E8E">
      <w:pPr>
        <w:pStyle w:val="CodeExample"/>
      </w:pPr>
      <w:r>
        <w:t xml:space="preserve">  </w:t>
      </w:r>
      <w:proofErr w:type="gramStart"/>
      <w:r>
        <w:t>import</w:t>
      </w:r>
      <w:proofErr w:type="gramEnd"/>
      <w:r>
        <w:t xml:space="preserve"> </w:t>
      </w:r>
      <w:proofErr w:type="spellStart"/>
      <w:r>
        <w:t>GenText</w:t>
      </w:r>
      <w:proofErr w:type="spellEnd"/>
      <w:r>
        <w:t>._</w:t>
      </w:r>
    </w:p>
    <w:p w14:paraId="3710184E" w14:textId="77777777" w:rsidR="00074794" w:rsidRDefault="00F67E33" w:rsidP="00904E8E">
      <w:pPr>
        <w:pStyle w:val="CodeExample"/>
      </w:pPr>
      <w:r>
        <w:t xml:space="preserve">  </w:t>
      </w:r>
      <w:proofErr w:type="gramStart"/>
      <w:r>
        <w:t>import</w:t>
      </w:r>
      <w:proofErr w:type="gramEnd"/>
      <w:r>
        <w:t xml:space="preserve"> </w:t>
      </w:r>
      <w:proofErr w:type="spellStart"/>
      <w:r>
        <w:t>HadoopGenerators</w:t>
      </w:r>
      <w:proofErr w:type="spellEnd"/>
      <w:r>
        <w:t>._</w:t>
      </w:r>
    </w:p>
    <w:p w14:paraId="7F813C7A" w14:textId="77777777" w:rsidR="00074794" w:rsidRDefault="00074794" w:rsidP="00904E8E">
      <w:pPr>
        <w:pStyle w:val="CodeExample"/>
      </w:pPr>
    </w:p>
    <w:p w14:paraId="1BFA13DA" w14:textId="77777777" w:rsidR="00074794" w:rsidRDefault="00F67E33" w:rsidP="00904E8E">
      <w:pPr>
        <w:pStyle w:val="CodeExample"/>
      </w:pPr>
      <w:r>
        <w:t xml:space="preserve">  </w:t>
      </w:r>
      <w:proofErr w:type="gramStart"/>
      <w:r>
        <w:t>property(</w:t>
      </w:r>
      <w:proofErr w:type="gramEnd"/>
      <w:r>
        <w:t>"</w:t>
      </w:r>
      <w:proofErr w:type="spellStart"/>
      <w:r>
        <w:t>genNonemptyString</w:t>
      </w:r>
      <w:proofErr w:type="spellEnd"/>
      <w:r>
        <w:t xml:space="preserve"> property") = </w:t>
      </w:r>
      <w:proofErr w:type="spellStart"/>
      <w:r>
        <w:t>forAll</w:t>
      </w:r>
      <w:proofErr w:type="spellEnd"/>
      <w:r>
        <w:t>(</w:t>
      </w:r>
      <w:proofErr w:type="spellStart"/>
      <w:r>
        <w:t>genNonemptyString</w:t>
      </w:r>
      <w:proofErr w:type="spellEnd"/>
      <w:r>
        <w:t>(</w:t>
      </w:r>
      <w:proofErr w:type="spellStart"/>
      <w:r>
        <w:t>nonWhitespaceChars</w:t>
      </w:r>
      <w:proofErr w:type="spellEnd"/>
      <w:r>
        <w:t>)) {(</w:t>
      </w:r>
      <w:proofErr w:type="spellStart"/>
      <w:r>
        <w:t>s:String</w:t>
      </w:r>
      <w:proofErr w:type="spellEnd"/>
      <w:r>
        <w:t>) =&gt;</w:t>
      </w:r>
    </w:p>
    <w:p w14:paraId="63D84BAA" w14:textId="77777777" w:rsidR="00074794" w:rsidRDefault="00F67E33" w:rsidP="00904E8E">
      <w:pPr>
        <w:pStyle w:val="CodeExample"/>
      </w:pPr>
      <w:r>
        <w:t xml:space="preserve">    </w:t>
      </w:r>
      <w:proofErr w:type="gramStart"/>
      <w:r>
        <w:t>s !</w:t>
      </w:r>
      <w:proofErr w:type="gramEnd"/>
      <w:r>
        <w:t xml:space="preserve">= "" &amp;&amp;  </w:t>
      </w:r>
    </w:p>
    <w:p w14:paraId="7BDB9ECF" w14:textId="77777777" w:rsidR="00074794" w:rsidRDefault="00F67E33" w:rsidP="00904E8E">
      <w:pPr>
        <w:pStyle w:val="CodeExample"/>
      </w:pPr>
      <w:r>
        <w:t xml:space="preserve">    </w:t>
      </w:r>
      <w:proofErr w:type="spellStart"/>
      <w:proofErr w:type="gramStart"/>
      <w:r>
        <w:t>s.forall</w:t>
      </w:r>
      <w:proofErr w:type="spellEnd"/>
      <w:r>
        <w:t>(</w:t>
      </w:r>
      <w:proofErr w:type="gramEnd"/>
      <w:r>
        <w:t>_ != ' ')</w:t>
      </w:r>
    </w:p>
    <w:p w14:paraId="3368542D" w14:textId="77777777" w:rsidR="00074794" w:rsidRDefault="00F67E33" w:rsidP="00904E8E">
      <w:pPr>
        <w:pStyle w:val="CodeExample"/>
      </w:pPr>
      <w:r>
        <w:t xml:space="preserve">  }</w:t>
      </w:r>
    </w:p>
    <w:p w14:paraId="44720841" w14:textId="77777777" w:rsidR="00074794" w:rsidRDefault="00074794" w:rsidP="00904E8E">
      <w:pPr>
        <w:pStyle w:val="CodeExample"/>
      </w:pPr>
    </w:p>
    <w:p w14:paraId="65B39182" w14:textId="77777777" w:rsidR="00074794" w:rsidRDefault="00F67E33" w:rsidP="00904E8E">
      <w:pPr>
        <w:pStyle w:val="CodeExample"/>
      </w:pPr>
      <w:r>
        <w:t xml:space="preserve">  </w:t>
      </w:r>
      <w:proofErr w:type="gramStart"/>
      <w:r>
        <w:t>property(</w:t>
      </w:r>
      <w:proofErr w:type="gramEnd"/>
      <w:r>
        <w:t>"</w:t>
      </w:r>
      <w:proofErr w:type="spellStart"/>
      <w:r>
        <w:t>genWord</w:t>
      </w:r>
      <w:proofErr w:type="spellEnd"/>
      <w:r>
        <w:t xml:space="preserve"> property") = </w:t>
      </w:r>
      <w:proofErr w:type="spellStart"/>
      <w:r>
        <w:t>forAll</w:t>
      </w:r>
      <w:proofErr w:type="spellEnd"/>
      <w:r>
        <w:t>(</w:t>
      </w:r>
      <w:proofErr w:type="spellStart"/>
      <w:r>
        <w:t>genWord</w:t>
      </w:r>
      <w:proofErr w:type="spellEnd"/>
      <w:r>
        <w:t>) { (</w:t>
      </w:r>
      <w:proofErr w:type="spellStart"/>
      <w:r>
        <w:t>w:String</w:t>
      </w:r>
      <w:proofErr w:type="spellEnd"/>
      <w:r>
        <w:t>) =&gt;</w:t>
      </w:r>
    </w:p>
    <w:p w14:paraId="34E217A5" w14:textId="77777777" w:rsidR="00074794" w:rsidRDefault="00F67E33" w:rsidP="00904E8E">
      <w:pPr>
        <w:pStyle w:val="CodeExample"/>
      </w:pPr>
      <w:r>
        <w:t xml:space="preserve">    </w:t>
      </w:r>
      <w:proofErr w:type="gramStart"/>
      <w:r>
        <w:t>w !</w:t>
      </w:r>
      <w:proofErr w:type="gramEnd"/>
      <w:r>
        <w:t>= "" &amp;&amp;</w:t>
      </w:r>
    </w:p>
    <w:p w14:paraId="60B1F29A" w14:textId="77777777" w:rsidR="00074794" w:rsidRDefault="00F67E33" w:rsidP="00904E8E">
      <w:pPr>
        <w:pStyle w:val="CodeExample"/>
      </w:pPr>
      <w:r>
        <w:t xml:space="preserve">    </w:t>
      </w:r>
      <w:proofErr w:type="spellStart"/>
      <w:proofErr w:type="gramStart"/>
      <w:r>
        <w:t>w.forall</w:t>
      </w:r>
      <w:proofErr w:type="spellEnd"/>
      <w:r>
        <w:t>(</w:t>
      </w:r>
      <w:proofErr w:type="gramEnd"/>
      <w:r>
        <w:t>_ != ' ')</w:t>
      </w:r>
    </w:p>
    <w:p w14:paraId="25B4D9BC" w14:textId="77777777" w:rsidR="00074794" w:rsidRDefault="00F67E33" w:rsidP="00904E8E">
      <w:pPr>
        <w:pStyle w:val="CodeExample"/>
      </w:pPr>
      <w:r>
        <w:t xml:space="preserve">  }</w:t>
      </w:r>
    </w:p>
    <w:p w14:paraId="2611C855" w14:textId="77777777" w:rsidR="00074794" w:rsidRDefault="00074794" w:rsidP="00904E8E">
      <w:pPr>
        <w:pStyle w:val="CodeExample"/>
      </w:pPr>
    </w:p>
    <w:p w14:paraId="133F1FDA" w14:textId="77777777" w:rsidR="00074794" w:rsidRDefault="00F67E33" w:rsidP="00904E8E">
      <w:pPr>
        <w:pStyle w:val="CodeExample"/>
      </w:pPr>
      <w:r>
        <w:t xml:space="preserve">  </w:t>
      </w:r>
      <w:proofErr w:type="gramStart"/>
      <w:r>
        <w:t>property(</w:t>
      </w:r>
      <w:proofErr w:type="gramEnd"/>
      <w:r>
        <w:t>"</w:t>
      </w:r>
      <w:proofErr w:type="spellStart"/>
      <w:r>
        <w:t>genLineWithList</w:t>
      </w:r>
      <w:proofErr w:type="spellEnd"/>
      <w:r>
        <w:t xml:space="preserve"> property") = </w:t>
      </w:r>
      <w:proofErr w:type="spellStart"/>
      <w:r>
        <w:t>forAll</w:t>
      </w:r>
      <w:proofErr w:type="spellEnd"/>
      <w:r>
        <w:t>(</w:t>
      </w:r>
      <w:proofErr w:type="spellStart"/>
      <w:r>
        <w:t>genLineWithList</w:t>
      </w:r>
      <w:proofErr w:type="spellEnd"/>
      <w:r>
        <w:t>) { case (line, list) =&gt;</w:t>
      </w:r>
    </w:p>
    <w:p w14:paraId="77B59FCB" w14:textId="77777777" w:rsidR="00074794" w:rsidRDefault="00F67E33" w:rsidP="00904E8E">
      <w:pPr>
        <w:pStyle w:val="CodeExample"/>
      </w:pPr>
      <w:r>
        <w:t xml:space="preserve">    </w:t>
      </w:r>
      <w:proofErr w:type="spellStart"/>
      <w:proofErr w:type="gramStart"/>
      <w:r>
        <w:t>list.forall</w:t>
      </w:r>
      <w:proofErr w:type="spellEnd"/>
      <w:r>
        <w:t>(</w:t>
      </w:r>
      <w:proofErr w:type="gramEnd"/>
      <w:r>
        <w:t xml:space="preserve">w =&gt; </w:t>
      </w:r>
      <w:proofErr w:type="spellStart"/>
      <w:r>
        <w:t>w.forall</w:t>
      </w:r>
      <w:proofErr w:type="spellEnd"/>
      <w:r>
        <w:t>(_ != ' '))  &amp;&amp;</w:t>
      </w:r>
    </w:p>
    <w:p w14:paraId="0DC03865" w14:textId="77777777" w:rsidR="00074794" w:rsidRDefault="00F67E33" w:rsidP="00904E8E">
      <w:pPr>
        <w:pStyle w:val="CodeExample"/>
      </w:pPr>
      <w:r>
        <w:t xml:space="preserve">    </w:t>
      </w:r>
      <w:proofErr w:type="spellStart"/>
      <w:proofErr w:type="gramStart"/>
      <w:r>
        <w:t>list.filterNot</w:t>
      </w:r>
      <w:proofErr w:type="spellEnd"/>
      <w:r>
        <w:t>(</w:t>
      </w:r>
      <w:proofErr w:type="gramEnd"/>
      <w:r>
        <w:t xml:space="preserve">w =&gt; </w:t>
      </w:r>
      <w:proofErr w:type="spellStart"/>
      <w:r>
        <w:t>line.indexOf</w:t>
      </w:r>
      <w:proofErr w:type="spellEnd"/>
      <w:r>
        <w:t>(w) &gt; 0).size == 0</w:t>
      </w:r>
    </w:p>
    <w:p w14:paraId="224021BB" w14:textId="77777777" w:rsidR="00074794" w:rsidRDefault="00F67E33" w:rsidP="00904E8E">
      <w:pPr>
        <w:pStyle w:val="CodeExample"/>
      </w:pPr>
      <w:r>
        <w:t xml:space="preserve">  }</w:t>
      </w:r>
    </w:p>
    <w:p w14:paraId="115ACEC4" w14:textId="77777777" w:rsidR="00074794" w:rsidRDefault="00074794" w:rsidP="00904E8E">
      <w:pPr>
        <w:pStyle w:val="CodeExample"/>
      </w:pPr>
    </w:p>
    <w:p w14:paraId="63BAE1C9" w14:textId="77777777" w:rsidR="00074794" w:rsidRDefault="00F67E33" w:rsidP="00904E8E">
      <w:pPr>
        <w:pStyle w:val="CodeExample"/>
      </w:pPr>
      <w:r>
        <w:t xml:space="preserve">  </w:t>
      </w:r>
      <w:proofErr w:type="gramStart"/>
      <w:r>
        <w:t>property(</w:t>
      </w:r>
      <w:proofErr w:type="gramEnd"/>
      <w:r>
        <w:t>"</w:t>
      </w:r>
      <w:proofErr w:type="spellStart"/>
      <w:r>
        <w:t>genIntWritableListWithTotal</w:t>
      </w:r>
      <w:proofErr w:type="spellEnd"/>
      <w:r>
        <w:t xml:space="preserve"> property") = </w:t>
      </w:r>
      <w:proofErr w:type="spellStart"/>
      <w:r>
        <w:t>forAll</w:t>
      </w:r>
      <w:proofErr w:type="spellEnd"/>
      <w:r>
        <w:t>(</w:t>
      </w:r>
      <w:proofErr w:type="spellStart"/>
      <w:r>
        <w:t>genIntWritableListWithTotal</w:t>
      </w:r>
      <w:proofErr w:type="spellEnd"/>
      <w:r>
        <w:t>)  {</w:t>
      </w:r>
    </w:p>
    <w:p w14:paraId="1374B8C9" w14:textId="77777777" w:rsidR="00074794" w:rsidRDefault="00F67E33" w:rsidP="00904E8E">
      <w:pPr>
        <w:pStyle w:val="CodeExample"/>
      </w:pPr>
      <w:r>
        <w:t xml:space="preserve">    </w:t>
      </w:r>
      <w:proofErr w:type="gramStart"/>
      <w:r>
        <w:t>case(</w:t>
      </w:r>
      <w:proofErr w:type="gramEnd"/>
      <w:r>
        <w:t>list, total) =&gt;</w:t>
      </w:r>
    </w:p>
    <w:p w14:paraId="7FE1A58C" w14:textId="77777777" w:rsidR="00074794" w:rsidRDefault="00F67E33" w:rsidP="00904E8E">
      <w:pPr>
        <w:pStyle w:val="CodeExample"/>
      </w:pPr>
      <w:r>
        <w:t xml:space="preserve">      </w:t>
      </w:r>
      <w:proofErr w:type="spellStart"/>
      <w:proofErr w:type="gramStart"/>
      <w:r>
        <w:t>list.foldLeft</w:t>
      </w:r>
      <w:proofErr w:type="spellEnd"/>
      <w:r>
        <w:t>(</w:t>
      </w:r>
      <w:proofErr w:type="gramEnd"/>
      <w:r>
        <w:t>0)((x, sum) =&gt; x + sum) == total</w:t>
      </w:r>
    </w:p>
    <w:p w14:paraId="0E98E459" w14:textId="77777777" w:rsidR="00074794" w:rsidRDefault="00F67E33" w:rsidP="00904E8E">
      <w:pPr>
        <w:pStyle w:val="CodeExample"/>
      </w:pPr>
      <w:r>
        <w:t xml:space="preserve">  }</w:t>
      </w:r>
    </w:p>
    <w:p w14:paraId="1A7CE0CF" w14:textId="77777777" w:rsidR="00074794" w:rsidRDefault="00F67E33" w:rsidP="00904E8E">
      <w:pPr>
        <w:pStyle w:val="CodeExample"/>
      </w:pPr>
      <w:r>
        <w:t>}</w:t>
      </w:r>
    </w:p>
    <w:p w14:paraId="43C91AB3" w14:textId="77777777" w:rsidR="00074794" w:rsidRDefault="00856CB6" w:rsidP="00904E8E">
      <w:bookmarkStart w:id="221" w:name="_Toc308702085"/>
      <w:r>
        <w:t xml:space="preserve">The property checks consist of simple logic that validates that the data that they produce is according to their definition, e.g. words generated by </w:t>
      </w:r>
      <w:proofErr w:type="spellStart"/>
      <w:r w:rsidR="000958BC" w:rsidRPr="00904E8E">
        <w:rPr>
          <w:i/>
        </w:rPr>
        <w:t>genWord</w:t>
      </w:r>
      <w:proofErr w:type="spellEnd"/>
      <w:r>
        <w:t xml:space="preserve"> are always non-empty, that the list of words produced by </w:t>
      </w:r>
      <w:proofErr w:type="spellStart"/>
      <w:r w:rsidR="000958BC" w:rsidRPr="00904E8E">
        <w:rPr>
          <w:i/>
        </w:rPr>
        <w:t>genLineWithList</w:t>
      </w:r>
      <w:proofErr w:type="spellEnd"/>
      <w:r>
        <w:t xml:space="preserve"> does not contain more words than the line of text, and so on.</w:t>
      </w:r>
    </w:p>
    <w:p w14:paraId="15121308" w14:textId="77777777" w:rsidR="00074794" w:rsidRDefault="00BC2531" w:rsidP="00904E8E">
      <w:r>
        <w:t>We’ve created more generators than the four tested above, but they are not tested because they are either used as part of the ones tested above (</w:t>
      </w:r>
      <w:proofErr w:type="spellStart"/>
      <w:r w:rsidR="000958BC" w:rsidRPr="00904E8E">
        <w:rPr>
          <w:i/>
        </w:rPr>
        <w:t>genString</w:t>
      </w:r>
      <w:proofErr w:type="spellEnd"/>
      <w:r>
        <w:t xml:space="preserve">, </w:t>
      </w:r>
      <w:proofErr w:type="spellStart"/>
      <w:r w:rsidR="000958BC" w:rsidRPr="00904E8E">
        <w:rPr>
          <w:i/>
        </w:rPr>
        <w:t>genWhitespace</w:t>
      </w:r>
      <w:proofErr w:type="spellEnd"/>
      <w:r>
        <w:t>), or they are so basic that they do not need testing (</w:t>
      </w:r>
      <w:proofErr w:type="spellStart"/>
      <w:r w:rsidR="000958BC" w:rsidRPr="00904E8E">
        <w:rPr>
          <w:i/>
        </w:rPr>
        <w:t>genIntWritable</w:t>
      </w:r>
      <w:proofErr w:type="spellEnd"/>
      <w:r>
        <w:t xml:space="preserve">, </w:t>
      </w:r>
      <w:proofErr w:type="spellStart"/>
      <w:r w:rsidR="000958BC" w:rsidRPr="00904E8E">
        <w:rPr>
          <w:i/>
        </w:rPr>
        <w:t>genIntWritableList</w:t>
      </w:r>
      <w:proofErr w:type="spellEnd"/>
      <w:r>
        <w:t xml:space="preserve">, </w:t>
      </w:r>
      <w:proofErr w:type="spellStart"/>
      <w:r>
        <w:t>etc</w:t>
      </w:r>
      <w:proofErr w:type="spellEnd"/>
      <w:r>
        <w:t>).</w:t>
      </w:r>
    </w:p>
    <w:p w14:paraId="7170D0C0" w14:textId="77777777" w:rsidR="0059224E" w:rsidRDefault="00B3221E">
      <w:pPr>
        <w:pStyle w:val="Heading2"/>
      </w:pPr>
      <w:bookmarkStart w:id="222" w:name="_Toc324842749"/>
      <w:bookmarkStart w:id="223" w:name="_Toc324843787"/>
      <w:r>
        <w:lastRenderedPageBreak/>
        <w:t>Building the property checks</w:t>
      </w:r>
      <w:bookmarkEnd w:id="221"/>
      <w:bookmarkEnd w:id="222"/>
      <w:bookmarkEnd w:id="223"/>
    </w:p>
    <w:p w14:paraId="10055475" w14:textId="77777777" w:rsidR="0059224E" w:rsidRDefault="00B91B52">
      <w:r>
        <w:t xml:space="preserve">Now that we’ve got all the generators that we’re going to need </w:t>
      </w:r>
      <w:r w:rsidR="00856CB6">
        <w:t>and we’ve ensured</w:t>
      </w:r>
      <w:r w:rsidR="00BC2531">
        <w:t xml:space="preserve"> that the key ones generate correct data, </w:t>
      </w:r>
      <w:r>
        <w:t>we can proceed to build the actual property checks. Since the generators are doing most of the work now by pre-calculating the correct expected values, the logic in the property checks will mostly consists of running the mapper/reducer and then comparing their output values with the expected values.</w:t>
      </w:r>
    </w:p>
    <w:p w14:paraId="3785C5FA" w14:textId="77777777" w:rsidR="00B07E0C" w:rsidRDefault="00B07E0C">
      <w:pPr>
        <w:pStyle w:val="Heading3"/>
      </w:pPr>
      <w:bookmarkStart w:id="224" w:name="_Toc308702086"/>
      <w:bookmarkStart w:id="225" w:name="_Toc324842750"/>
      <w:bookmarkStart w:id="226" w:name="_Toc324843788"/>
      <w:r>
        <w:t xml:space="preserve">Some </w:t>
      </w:r>
      <w:proofErr w:type="spellStart"/>
      <w:r>
        <w:t>implicits</w:t>
      </w:r>
      <w:proofErr w:type="spellEnd"/>
      <w:r>
        <w:t xml:space="preserve"> to make our life easier</w:t>
      </w:r>
      <w:bookmarkEnd w:id="224"/>
      <w:bookmarkEnd w:id="225"/>
      <w:bookmarkEnd w:id="226"/>
    </w:p>
    <w:p w14:paraId="2208C783" w14:textId="77777777" w:rsidR="00B07E0C" w:rsidRDefault="005D028A" w:rsidP="00C97E1E">
      <w:r>
        <w:t xml:space="preserve">Implicit conversions are a very useful feature in the Scala language toolset, that provide Scala with a dynamic language flavor even </w:t>
      </w:r>
      <w:r w:rsidR="00F71DCB">
        <w:t xml:space="preserve">though </w:t>
      </w:r>
      <w:r>
        <w:t>it’s statically typed, by providing transparent conversion between different types through implicit functions/methods.</w:t>
      </w:r>
    </w:p>
    <w:p w14:paraId="45DAAF33" w14:textId="77777777" w:rsidR="005D028A" w:rsidRDefault="005D028A" w:rsidP="00C97E1E">
      <w:r>
        <w:t xml:space="preserve">In our example, </w:t>
      </w:r>
      <w:proofErr w:type="spellStart"/>
      <w:r>
        <w:t>implicits</w:t>
      </w:r>
      <w:proofErr w:type="spellEnd"/>
      <w:r>
        <w:t xml:space="preserve"> are very handy because they allow our code to transparently use Scala native types in place of </w:t>
      </w:r>
      <w:proofErr w:type="spellStart"/>
      <w:r>
        <w:t>Hadoop’s</w:t>
      </w:r>
      <w:proofErr w:type="spellEnd"/>
      <w:r>
        <w:t xml:space="preserve"> own wrapper types, e.g. use </w:t>
      </w:r>
      <w:proofErr w:type="spellStart"/>
      <w:r>
        <w:t>Int</w:t>
      </w:r>
      <w:proofErr w:type="spellEnd"/>
      <w:r>
        <w:t xml:space="preserve"> instead of </w:t>
      </w:r>
      <w:proofErr w:type="spellStart"/>
      <w:r>
        <w:t>IntWritable</w:t>
      </w:r>
      <w:proofErr w:type="spellEnd"/>
      <w:r>
        <w:t xml:space="preserve"> in a Hadoop method call. This simplifies our code because we do not have to write all those conversions manually.</w:t>
      </w:r>
    </w:p>
    <w:p w14:paraId="718023B9" w14:textId="77777777" w:rsidR="005D53A8" w:rsidRDefault="005D53A8" w:rsidP="00C97E1E">
      <w:r>
        <w:t>For our scenario</w:t>
      </w:r>
      <w:r w:rsidR="000D09B1">
        <w:t>s</w:t>
      </w:r>
      <w:r>
        <w:t xml:space="preserve"> we have defined two-way conversions between </w:t>
      </w:r>
      <w:proofErr w:type="spellStart"/>
      <w:r>
        <w:t>Int</w:t>
      </w:r>
      <w:proofErr w:type="spellEnd"/>
      <w:r>
        <w:t xml:space="preserve"> and </w:t>
      </w:r>
      <w:proofErr w:type="spellStart"/>
      <w:r>
        <w:t>IntWritable</w:t>
      </w:r>
      <w:proofErr w:type="spellEnd"/>
      <w:r>
        <w:t xml:space="preserve">, Long and </w:t>
      </w:r>
      <w:proofErr w:type="spellStart"/>
      <w:r>
        <w:t>LongWritable</w:t>
      </w:r>
      <w:proofErr w:type="spellEnd"/>
      <w:r>
        <w:t>, Text and String:</w:t>
      </w:r>
    </w:p>
    <w:p w14:paraId="5BE75522" w14:textId="77777777" w:rsidR="005D028A" w:rsidRPr="00B07E0C" w:rsidRDefault="005D028A" w:rsidP="00C97E1E"/>
    <w:p w14:paraId="54B9ECF7" w14:textId="77777777" w:rsidR="00B07E0C" w:rsidRDefault="00B07E0C" w:rsidP="00C97E1E">
      <w:pPr>
        <w:pStyle w:val="CodeExample"/>
      </w:pPr>
      <w:proofErr w:type="gramStart"/>
      <w:r>
        <w:t>object</w:t>
      </w:r>
      <w:proofErr w:type="gramEnd"/>
      <w:r>
        <w:t xml:space="preserve"> </w:t>
      </w:r>
      <w:proofErr w:type="spellStart"/>
      <w:r>
        <w:t>HadoopImplicits</w:t>
      </w:r>
      <w:proofErr w:type="spellEnd"/>
      <w:r>
        <w:t xml:space="preserve"> {</w:t>
      </w:r>
    </w:p>
    <w:p w14:paraId="7BC4A3FB" w14:textId="77777777" w:rsidR="00B07E0C" w:rsidRDefault="00B07E0C" w:rsidP="00C97E1E">
      <w:pPr>
        <w:pStyle w:val="CodeExample"/>
      </w:pPr>
      <w:r>
        <w:t xml:space="preserve">  </w:t>
      </w:r>
      <w:proofErr w:type="gramStart"/>
      <w:r w:rsidRPr="00B07E0C">
        <w:t>import</w:t>
      </w:r>
      <w:proofErr w:type="gramEnd"/>
      <w:r w:rsidRPr="00B07E0C">
        <w:t xml:space="preserve"> </w:t>
      </w:r>
      <w:proofErr w:type="spellStart"/>
      <w:r w:rsidRPr="00B07E0C">
        <w:t>org.apache.hadoop.mrunit.types.Pair</w:t>
      </w:r>
      <w:proofErr w:type="spellEnd"/>
    </w:p>
    <w:p w14:paraId="41D3D5BC" w14:textId="77777777" w:rsidR="00B07E0C" w:rsidRDefault="00B07E0C" w:rsidP="00C97E1E">
      <w:pPr>
        <w:pStyle w:val="CodeExample"/>
      </w:pPr>
      <w:r>
        <w:t xml:space="preserve">  </w:t>
      </w:r>
      <w:proofErr w:type="gramStart"/>
      <w:r>
        <w:t>implicit</w:t>
      </w:r>
      <w:proofErr w:type="gramEnd"/>
      <w:r>
        <w:t xml:space="preserve"> </w:t>
      </w:r>
      <w:proofErr w:type="spellStart"/>
      <w:r>
        <w:t>def</w:t>
      </w:r>
      <w:proofErr w:type="spellEnd"/>
      <w:r>
        <w:t xml:space="preserve"> IntWritable2Int(</w:t>
      </w:r>
      <w:proofErr w:type="spellStart"/>
      <w:r>
        <w:t>x:IntWritable</w:t>
      </w:r>
      <w:proofErr w:type="spellEnd"/>
      <w:r>
        <w:t xml:space="preserve">) = </w:t>
      </w:r>
      <w:proofErr w:type="spellStart"/>
      <w:r>
        <w:t>x.get</w:t>
      </w:r>
      <w:proofErr w:type="spellEnd"/>
    </w:p>
    <w:p w14:paraId="76BB6961" w14:textId="77777777" w:rsidR="00B07E0C" w:rsidRDefault="00B07E0C" w:rsidP="00C97E1E">
      <w:pPr>
        <w:pStyle w:val="CodeExample"/>
      </w:pPr>
      <w:r>
        <w:t xml:space="preserve">  </w:t>
      </w:r>
      <w:proofErr w:type="gramStart"/>
      <w:r>
        <w:t>implicit</w:t>
      </w:r>
      <w:proofErr w:type="gramEnd"/>
      <w:r>
        <w:t xml:space="preserve"> </w:t>
      </w:r>
      <w:proofErr w:type="spellStart"/>
      <w:r>
        <w:t>def</w:t>
      </w:r>
      <w:proofErr w:type="spellEnd"/>
      <w:r>
        <w:t xml:space="preserve"> Int2WritableInt(</w:t>
      </w:r>
      <w:proofErr w:type="spellStart"/>
      <w:r>
        <w:t>x:Int</w:t>
      </w:r>
      <w:proofErr w:type="spellEnd"/>
      <w:r>
        <w:t xml:space="preserve">) = new </w:t>
      </w:r>
      <w:proofErr w:type="spellStart"/>
      <w:r>
        <w:t>IntWritable</w:t>
      </w:r>
      <w:proofErr w:type="spellEnd"/>
      <w:r>
        <w:t>(x)</w:t>
      </w:r>
    </w:p>
    <w:p w14:paraId="0EC6B783" w14:textId="77777777" w:rsidR="00B07E0C" w:rsidRDefault="00B07E0C" w:rsidP="00C97E1E">
      <w:pPr>
        <w:pStyle w:val="CodeExample"/>
      </w:pPr>
      <w:r>
        <w:t xml:space="preserve">  </w:t>
      </w:r>
      <w:proofErr w:type="gramStart"/>
      <w:r>
        <w:t>implicit</w:t>
      </w:r>
      <w:proofErr w:type="gramEnd"/>
      <w:r>
        <w:t xml:space="preserve"> </w:t>
      </w:r>
      <w:proofErr w:type="spellStart"/>
      <w:r>
        <w:t>def</w:t>
      </w:r>
      <w:proofErr w:type="spellEnd"/>
      <w:r>
        <w:t xml:space="preserve"> LongWritable2Long(</w:t>
      </w:r>
      <w:proofErr w:type="spellStart"/>
      <w:r>
        <w:t>x:LongWritable</w:t>
      </w:r>
      <w:proofErr w:type="spellEnd"/>
      <w:r>
        <w:t xml:space="preserve">) = </w:t>
      </w:r>
      <w:proofErr w:type="spellStart"/>
      <w:r>
        <w:t>x.get</w:t>
      </w:r>
      <w:proofErr w:type="spellEnd"/>
    </w:p>
    <w:p w14:paraId="787AC712" w14:textId="77777777" w:rsidR="00B07E0C" w:rsidRDefault="00B07E0C" w:rsidP="00C97E1E">
      <w:pPr>
        <w:pStyle w:val="CodeExample"/>
      </w:pPr>
      <w:r>
        <w:t xml:space="preserve">  </w:t>
      </w:r>
      <w:proofErr w:type="gramStart"/>
      <w:r>
        <w:t>implicit</w:t>
      </w:r>
      <w:proofErr w:type="gramEnd"/>
      <w:r>
        <w:t xml:space="preserve"> </w:t>
      </w:r>
      <w:proofErr w:type="spellStart"/>
      <w:r>
        <w:t>def</w:t>
      </w:r>
      <w:proofErr w:type="spellEnd"/>
      <w:r>
        <w:t xml:space="preserve"> Long2LongWritable(</w:t>
      </w:r>
      <w:proofErr w:type="spellStart"/>
      <w:r>
        <w:t>x:Long</w:t>
      </w:r>
      <w:proofErr w:type="spellEnd"/>
      <w:r>
        <w:t xml:space="preserve">) = new </w:t>
      </w:r>
      <w:proofErr w:type="spellStart"/>
      <w:r>
        <w:t>LongWritable</w:t>
      </w:r>
      <w:proofErr w:type="spellEnd"/>
      <w:r>
        <w:t>(x)</w:t>
      </w:r>
    </w:p>
    <w:p w14:paraId="1933FD5F" w14:textId="77777777" w:rsidR="00B07E0C" w:rsidRDefault="00B07E0C" w:rsidP="00C97E1E">
      <w:pPr>
        <w:pStyle w:val="CodeExample"/>
      </w:pPr>
      <w:r>
        <w:t xml:space="preserve">  </w:t>
      </w:r>
      <w:proofErr w:type="gramStart"/>
      <w:r>
        <w:t>implicit</w:t>
      </w:r>
      <w:proofErr w:type="gramEnd"/>
      <w:r>
        <w:t xml:space="preserve"> </w:t>
      </w:r>
      <w:proofErr w:type="spellStart"/>
      <w:r>
        <w:t>def</w:t>
      </w:r>
      <w:proofErr w:type="spellEnd"/>
      <w:r>
        <w:t xml:space="preserve"> Text2String(</w:t>
      </w:r>
      <w:proofErr w:type="spellStart"/>
      <w:r>
        <w:t>x:Text</w:t>
      </w:r>
      <w:proofErr w:type="spellEnd"/>
      <w:r>
        <w:t xml:space="preserve">) = </w:t>
      </w:r>
      <w:proofErr w:type="spellStart"/>
      <w:r>
        <w:t>x.toString</w:t>
      </w:r>
      <w:proofErr w:type="spellEnd"/>
    </w:p>
    <w:p w14:paraId="7A8BD47D" w14:textId="77777777" w:rsidR="00B07E0C" w:rsidRDefault="00B07E0C" w:rsidP="00C97E1E">
      <w:pPr>
        <w:pStyle w:val="CodeExample"/>
      </w:pPr>
      <w:r>
        <w:t xml:space="preserve">  </w:t>
      </w:r>
      <w:proofErr w:type="gramStart"/>
      <w:r>
        <w:t>implicit</w:t>
      </w:r>
      <w:proofErr w:type="gramEnd"/>
      <w:r>
        <w:t xml:space="preserve"> </w:t>
      </w:r>
      <w:proofErr w:type="spellStart"/>
      <w:r>
        <w:t>def</w:t>
      </w:r>
      <w:proofErr w:type="spellEnd"/>
      <w:r>
        <w:t xml:space="preserve"> String2Text(</w:t>
      </w:r>
      <w:proofErr w:type="spellStart"/>
      <w:r>
        <w:t>x:String</w:t>
      </w:r>
      <w:proofErr w:type="spellEnd"/>
      <w:r>
        <w:t>) = new Text(x)</w:t>
      </w:r>
    </w:p>
    <w:p w14:paraId="6163BB57" w14:textId="77777777" w:rsidR="00B07E0C" w:rsidRDefault="00B07E0C" w:rsidP="00C97E1E">
      <w:pPr>
        <w:pStyle w:val="CodeExample"/>
      </w:pPr>
      <w:r>
        <w:t xml:space="preserve">  </w:t>
      </w:r>
      <w:proofErr w:type="gramStart"/>
      <w:r>
        <w:t>implicit</w:t>
      </w:r>
      <w:proofErr w:type="gramEnd"/>
      <w:r>
        <w:t xml:space="preserve"> </w:t>
      </w:r>
      <w:proofErr w:type="spellStart"/>
      <w:r>
        <w:t>def</w:t>
      </w:r>
      <w:proofErr w:type="spellEnd"/>
      <w:r>
        <w:t xml:space="preserve"> Pair2Tuple[U,T](</w:t>
      </w:r>
      <w:proofErr w:type="spellStart"/>
      <w:r>
        <w:t>p:Pair</w:t>
      </w:r>
      <w:proofErr w:type="spellEnd"/>
      <w:r>
        <w:t>[U,T]):Tuple2[U,T] = (</w:t>
      </w:r>
      <w:proofErr w:type="spellStart"/>
      <w:r>
        <w:t>p.getFirst</w:t>
      </w:r>
      <w:proofErr w:type="spellEnd"/>
      <w:r>
        <w:t xml:space="preserve">, </w:t>
      </w:r>
      <w:proofErr w:type="spellStart"/>
      <w:r>
        <w:t>p.getSecond</w:t>
      </w:r>
      <w:proofErr w:type="spellEnd"/>
      <w:r>
        <w:t>)</w:t>
      </w:r>
    </w:p>
    <w:p w14:paraId="4A16E33A" w14:textId="77777777" w:rsidR="00B07E0C" w:rsidRPr="00B07E0C" w:rsidRDefault="00B07E0C" w:rsidP="00C97E1E">
      <w:pPr>
        <w:pStyle w:val="CodeExample"/>
      </w:pPr>
      <w:r>
        <w:t>}</w:t>
      </w:r>
    </w:p>
    <w:p w14:paraId="6B18141D" w14:textId="77777777" w:rsidR="005D028A" w:rsidRDefault="005D028A" w:rsidP="00C97E1E"/>
    <w:p w14:paraId="15C899E5" w14:textId="77777777" w:rsidR="005D028A" w:rsidRDefault="005D028A" w:rsidP="00C97E1E">
      <w:r>
        <w:t>Hadoop has a few more wrapper types but only the ones above are required</w:t>
      </w:r>
      <w:r w:rsidR="00F71DCB">
        <w:t xml:space="preserve"> here</w:t>
      </w:r>
      <w:r>
        <w:t>.</w:t>
      </w:r>
    </w:p>
    <w:p w14:paraId="4BC49552" w14:textId="77777777" w:rsidR="005D028A" w:rsidRDefault="005D028A" w:rsidP="00C97E1E">
      <w:r>
        <w:t xml:space="preserve">The last implicit conversion between the Pair type in </w:t>
      </w:r>
      <w:proofErr w:type="spellStart"/>
      <w:r>
        <w:t>MrReduce</w:t>
      </w:r>
      <w:proofErr w:type="spellEnd"/>
      <w:r>
        <w:t xml:space="preserve"> and Scala’s built-in tuple type is used when dealing with the results of the </w:t>
      </w:r>
      <w:proofErr w:type="spellStart"/>
      <w:r>
        <w:t>MapDriver</w:t>
      </w:r>
      <w:proofErr w:type="spellEnd"/>
      <w:r>
        <w:t xml:space="preserve"> and </w:t>
      </w:r>
      <w:proofErr w:type="spellStart"/>
      <w:r>
        <w:t>ReduceDriver</w:t>
      </w:r>
      <w:proofErr w:type="spellEnd"/>
      <w:r>
        <w:t xml:space="preserve"> classes, used later on for unit testing mappers and reducers.</w:t>
      </w:r>
    </w:p>
    <w:p w14:paraId="4FA14E4B" w14:textId="77777777" w:rsidR="0059224E" w:rsidRDefault="00FB2573">
      <w:pPr>
        <w:pStyle w:val="Heading3"/>
      </w:pPr>
      <w:bookmarkStart w:id="227" w:name="_Toc308702087"/>
      <w:bookmarkStart w:id="228" w:name="_Toc324842751"/>
      <w:bookmarkStart w:id="229" w:name="_Toc324843789"/>
      <w:r>
        <w:t>Handling of single words by the mapper</w:t>
      </w:r>
      <w:bookmarkEnd w:id="227"/>
      <w:bookmarkEnd w:id="228"/>
      <w:bookmarkEnd w:id="229"/>
    </w:p>
    <w:p w14:paraId="7A457579" w14:textId="77777777" w:rsidR="0059224E" w:rsidRDefault="00D75E5B">
      <w:r>
        <w:t xml:space="preserve">The first property check </w:t>
      </w:r>
      <w:r w:rsidR="00B91B52">
        <w:t>consists of</w:t>
      </w:r>
      <w:r>
        <w:t xml:space="preserve"> ensuring that the mapper can handle lines with one word only; the expected output is a single pair where the key is the given word (which was provided as a parameter as the key) and the value is 1 (represented</w:t>
      </w:r>
      <w:r w:rsidR="00B07E0C">
        <w:t xml:space="preserve"> </w:t>
      </w:r>
      <w:r>
        <w:t xml:space="preserve">here by the </w:t>
      </w:r>
      <w:r>
        <w:rPr>
          <w:i/>
        </w:rPr>
        <w:t>one</w:t>
      </w:r>
      <w:r>
        <w:t xml:space="preserve"> static object):</w:t>
      </w:r>
    </w:p>
    <w:p w14:paraId="55B8A82E" w14:textId="77777777" w:rsidR="00B07E0C" w:rsidRDefault="00B07E0C">
      <w:pPr>
        <w:pStyle w:val="CodeExample"/>
      </w:pPr>
      <w:proofErr w:type="gramStart"/>
      <w:r>
        <w:t>import</w:t>
      </w:r>
      <w:proofErr w:type="gramEnd"/>
      <w:r>
        <w:t xml:space="preserve"> </w:t>
      </w:r>
      <w:proofErr w:type="spellStart"/>
      <w:r>
        <w:t>org.scalacheck.Properties</w:t>
      </w:r>
      <w:proofErr w:type="spellEnd"/>
    </w:p>
    <w:p w14:paraId="2818C50E" w14:textId="77777777" w:rsidR="006F226B" w:rsidRDefault="006F226B">
      <w:pPr>
        <w:pStyle w:val="CodeExample"/>
      </w:pPr>
    </w:p>
    <w:p w14:paraId="594C637B" w14:textId="77777777" w:rsidR="00C02F81" w:rsidRDefault="00C02F81">
      <w:pPr>
        <w:pStyle w:val="CodeExample"/>
      </w:pPr>
      <w:proofErr w:type="gramStart"/>
      <w:r>
        <w:t>object</w:t>
      </w:r>
      <w:proofErr w:type="gramEnd"/>
      <w:r>
        <w:t xml:space="preserve"> </w:t>
      </w:r>
      <w:proofErr w:type="spellStart"/>
      <w:r>
        <w:t>WordCountMapper</w:t>
      </w:r>
      <w:r w:rsidR="0055065F">
        <w:t>SingleWord</w:t>
      </w:r>
      <w:r>
        <w:t>Property</w:t>
      </w:r>
      <w:proofErr w:type="spellEnd"/>
      <w:r>
        <w:t xml:space="preserve"> extends Properties(</w:t>
      </w:r>
      <w:r w:rsidR="00056B3D">
        <w:t>"</w:t>
      </w:r>
      <w:r>
        <w:t>Mapper property</w:t>
      </w:r>
      <w:r w:rsidR="00056B3D">
        <w:t>"</w:t>
      </w:r>
      <w:r>
        <w:t>) {</w:t>
      </w:r>
    </w:p>
    <w:p w14:paraId="629144C4" w14:textId="77777777" w:rsidR="00B07E0C" w:rsidRDefault="00B07E0C" w:rsidP="00C02F81">
      <w:pPr>
        <w:pStyle w:val="CodeExample"/>
      </w:pPr>
      <w:r>
        <w:t xml:space="preserve">  </w:t>
      </w:r>
      <w:proofErr w:type="gramStart"/>
      <w:r>
        <w:t>import</w:t>
      </w:r>
      <w:proofErr w:type="gramEnd"/>
      <w:r>
        <w:t xml:space="preserve"> </w:t>
      </w:r>
      <w:proofErr w:type="spellStart"/>
      <w:r>
        <w:t>org.scalacheck.Prop</w:t>
      </w:r>
      <w:proofErr w:type="spellEnd"/>
      <w:r>
        <w:t>._</w:t>
      </w:r>
    </w:p>
    <w:p w14:paraId="7A08004C" w14:textId="77777777" w:rsidR="00F71DCB" w:rsidRDefault="00F71DCB" w:rsidP="00F71DCB">
      <w:pPr>
        <w:pStyle w:val="CodeExample"/>
      </w:pPr>
      <w:r>
        <w:t xml:space="preserve">  </w:t>
      </w:r>
      <w:proofErr w:type="gramStart"/>
      <w:r>
        <w:t>import</w:t>
      </w:r>
      <w:proofErr w:type="gramEnd"/>
      <w:r>
        <w:t xml:space="preserve"> </w:t>
      </w:r>
      <w:proofErr w:type="spellStart"/>
      <w:r>
        <w:t>com.company.hadoop.tests.GenText</w:t>
      </w:r>
      <w:proofErr w:type="spellEnd"/>
      <w:r>
        <w:t>._</w:t>
      </w:r>
    </w:p>
    <w:p w14:paraId="20004F6F" w14:textId="77777777" w:rsidR="00F71DCB" w:rsidRDefault="00F71DCB" w:rsidP="00F71DCB">
      <w:pPr>
        <w:pStyle w:val="CodeExample"/>
      </w:pPr>
      <w:r>
        <w:t xml:space="preserve">  </w:t>
      </w:r>
      <w:proofErr w:type="gramStart"/>
      <w:r>
        <w:t>import</w:t>
      </w:r>
      <w:proofErr w:type="gramEnd"/>
      <w:r>
        <w:t xml:space="preserve"> </w:t>
      </w:r>
      <w:proofErr w:type="spellStart"/>
      <w:r>
        <w:t>com.company.hadoop.tests.HadoopGenerators</w:t>
      </w:r>
      <w:proofErr w:type="spellEnd"/>
      <w:r>
        <w:t>._</w:t>
      </w:r>
    </w:p>
    <w:p w14:paraId="46F4177C" w14:textId="77777777" w:rsidR="00C02F81" w:rsidRDefault="00C02F81" w:rsidP="00C02F81">
      <w:pPr>
        <w:pStyle w:val="CodeExample"/>
      </w:pPr>
      <w:r>
        <w:t xml:space="preserve">  </w:t>
      </w:r>
      <w:proofErr w:type="gramStart"/>
      <w:r>
        <w:t>import</w:t>
      </w:r>
      <w:proofErr w:type="gramEnd"/>
      <w:r>
        <w:t xml:space="preserve"> </w:t>
      </w:r>
      <w:proofErr w:type="spellStart"/>
      <w:r>
        <w:t>com.company.hadoop.WordCount</w:t>
      </w:r>
      <w:proofErr w:type="spellEnd"/>
      <w:r>
        <w:t>._</w:t>
      </w:r>
      <w:r w:rsidR="00056B3D">
        <w:t xml:space="preserve"> </w:t>
      </w:r>
    </w:p>
    <w:p w14:paraId="1D35D8CD" w14:textId="77777777" w:rsidR="00056B3D" w:rsidRDefault="00056B3D" w:rsidP="00C02F81">
      <w:pPr>
        <w:pStyle w:val="CodeExample"/>
      </w:pPr>
      <w:r>
        <w:t xml:space="preserve">  </w:t>
      </w:r>
      <w:proofErr w:type="gramStart"/>
      <w:r w:rsidRPr="00056B3D">
        <w:t>import</w:t>
      </w:r>
      <w:proofErr w:type="gramEnd"/>
      <w:r w:rsidRPr="00056B3D">
        <w:t xml:space="preserve"> </w:t>
      </w:r>
      <w:proofErr w:type="spellStart"/>
      <w:r w:rsidRPr="00056B3D">
        <w:t>scala.collection.JavaConversions</w:t>
      </w:r>
      <w:proofErr w:type="spellEnd"/>
      <w:r w:rsidRPr="00056B3D">
        <w:t>._</w:t>
      </w:r>
      <w:r>
        <w:t xml:space="preserve"> </w:t>
      </w:r>
    </w:p>
    <w:p w14:paraId="35CAE167" w14:textId="77777777" w:rsidR="00B07E0C" w:rsidRDefault="00B07E0C" w:rsidP="00C02F81">
      <w:pPr>
        <w:pStyle w:val="CodeExample"/>
      </w:pPr>
      <w:r>
        <w:t xml:space="preserve">  </w:t>
      </w:r>
      <w:proofErr w:type="gramStart"/>
      <w:r w:rsidRPr="00B07E0C">
        <w:t>import</w:t>
      </w:r>
      <w:proofErr w:type="gramEnd"/>
      <w:r w:rsidRPr="00B07E0C">
        <w:t xml:space="preserve"> </w:t>
      </w:r>
      <w:proofErr w:type="spellStart"/>
      <w:r w:rsidRPr="00B07E0C">
        <w:t>org.apache.hadoop.mrunit.mapreduce.</w:t>
      </w:r>
      <w:r>
        <w:t>MapDriver</w:t>
      </w:r>
      <w:proofErr w:type="spellEnd"/>
    </w:p>
    <w:p w14:paraId="4335F759" w14:textId="77777777" w:rsidR="00B07E0C" w:rsidRDefault="00B07E0C" w:rsidP="00C02F81">
      <w:pPr>
        <w:pStyle w:val="CodeExample"/>
      </w:pPr>
      <w:r>
        <w:lastRenderedPageBreak/>
        <w:t xml:space="preserve">  </w:t>
      </w:r>
      <w:proofErr w:type="gramStart"/>
      <w:r>
        <w:t>import</w:t>
      </w:r>
      <w:proofErr w:type="gramEnd"/>
      <w:r>
        <w:t xml:space="preserve"> </w:t>
      </w:r>
      <w:proofErr w:type="spellStart"/>
      <w:r w:rsidR="00F71DCB">
        <w:t>com.company.hadoop.tests.</w:t>
      </w:r>
      <w:r>
        <w:t>HadoopImplicits</w:t>
      </w:r>
      <w:proofErr w:type="spellEnd"/>
      <w:r>
        <w:t>._</w:t>
      </w:r>
    </w:p>
    <w:p w14:paraId="085EDD63" w14:textId="77777777" w:rsidR="00F71DCB" w:rsidRDefault="00F71DCB" w:rsidP="00C02F81">
      <w:pPr>
        <w:pStyle w:val="CodeExample"/>
      </w:pPr>
      <w:r>
        <w:t xml:space="preserve">  </w:t>
      </w:r>
      <w:proofErr w:type="gramStart"/>
      <w:r>
        <w:t>import</w:t>
      </w:r>
      <w:proofErr w:type="gramEnd"/>
      <w:r>
        <w:t xml:space="preserve"> org.apache.hadoop.io.{</w:t>
      </w:r>
      <w:proofErr w:type="spellStart"/>
      <w:r>
        <w:t>IntWritable</w:t>
      </w:r>
      <w:proofErr w:type="spellEnd"/>
      <w:r>
        <w:t xml:space="preserve">, </w:t>
      </w:r>
      <w:proofErr w:type="spellStart"/>
      <w:r>
        <w:t>LongWritable</w:t>
      </w:r>
      <w:proofErr w:type="spellEnd"/>
      <w:r>
        <w:t>}</w:t>
      </w:r>
    </w:p>
    <w:p w14:paraId="3A5FE074" w14:textId="77777777" w:rsidR="00056B3D" w:rsidRDefault="00056B3D" w:rsidP="00C02F81">
      <w:pPr>
        <w:pStyle w:val="CodeExample"/>
      </w:pPr>
    </w:p>
    <w:p w14:paraId="0B32928B" w14:textId="77777777" w:rsidR="00C02F81" w:rsidRDefault="00C02F81" w:rsidP="00C02F81">
      <w:pPr>
        <w:pStyle w:val="CodeExample"/>
      </w:pPr>
      <w:r>
        <w:t xml:space="preserve">  </w:t>
      </w:r>
      <w:proofErr w:type="spellStart"/>
      <w:proofErr w:type="gramStart"/>
      <w:r>
        <w:t>val</w:t>
      </w:r>
      <w:proofErr w:type="spellEnd"/>
      <w:proofErr w:type="gramEnd"/>
      <w:r>
        <w:t xml:space="preserve"> mapper = new Map</w:t>
      </w:r>
    </w:p>
    <w:p w14:paraId="2E2C8E27" w14:textId="77777777" w:rsidR="00056B3D" w:rsidRDefault="00056B3D" w:rsidP="00C02F81">
      <w:pPr>
        <w:pStyle w:val="CodeExample"/>
      </w:pPr>
      <w:r>
        <w:t xml:space="preserve">  </w:t>
      </w:r>
      <w:proofErr w:type="spellStart"/>
      <w:proofErr w:type="gramStart"/>
      <w:r w:rsidR="00F71DCB">
        <w:t>val</w:t>
      </w:r>
      <w:proofErr w:type="spellEnd"/>
      <w:proofErr w:type="gramEnd"/>
      <w:r w:rsidR="00F71DCB">
        <w:t xml:space="preserve"> </w:t>
      </w:r>
      <w:r>
        <w:t xml:space="preserve">one </w:t>
      </w:r>
      <w:r w:rsidR="00F71DCB">
        <w:t xml:space="preserve">= new </w:t>
      </w:r>
      <w:proofErr w:type="spellStart"/>
      <w:r>
        <w:t>IntWritable</w:t>
      </w:r>
      <w:proofErr w:type="spellEnd"/>
      <w:r>
        <w:t>(1)</w:t>
      </w:r>
    </w:p>
    <w:p w14:paraId="7E5635B9" w14:textId="77777777" w:rsidR="00056B3D" w:rsidRDefault="00056B3D">
      <w:pPr>
        <w:pStyle w:val="CodeExample"/>
      </w:pPr>
    </w:p>
    <w:p w14:paraId="4C57E5F4" w14:textId="77777777" w:rsidR="00C02F81" w:rsidRDefault="00C02F81">
      <w:pPr>
        <w:pStyle w:val="CodeExample"/>
      </w:pPr>
      <w:r>
        <w:t xml:space="preserve">  </w:t>
      </w:r>
      <w:proofErr w:type="gramStart"/>
      <w:r w:rsidR="00EC7426">
        <w:t>property(</w:t>
      </w:r>
      <w:proofErr w:type="gramEnd"/>
      <w:r w:rsidR="00EC7426">
        <w:t xml:space="preserve">"The mapper correctly maps single words") = </w:t>
      </w:r>
      <w:r w:rsidR="00F71DCB">
        <w:t>{</w:t>
      </w:r>
    </w:p>
    <w:p w14:paraId="631DA345" w14:textId="77777777" w:rsidR="00F71DCB" w:rsidRDefault="00F71DCB">
      <w:pPr>
        <w:pStyle w:val="CodeExample"/>
      </w:pPr>
      <w:r>
        <w:t xml:space="preserve">    </w:t>
      </w:r>
      <w:proofErr w:type="spellStart"/>
      <w:proofErr w:type="gramStart"/>
      <w:r w:rsidRPr="00F71DCB">
        <w:t>forAll</w:t>
      </w:r>
      <w:proofErr w:type="spellEnd"/>
      <w:r w:rsidRPr="00F71DCB">
        <w:t>(</w:t>
      </w:r>
      <w:proofErr w:type="spellStart"/>
      <w:proofErr w:type="gramEnd"/>
      <w:r w:rsidRPr="00F71DCB">
        <w:t>genLongWritable</w:t>
      </w:r>
      <w:proofErr w:type="spellEnd"/>
      <w:r w:rsidRPr="00F71DCB">
        <w:t xml:space="preserve">(99999), </w:t>
      </w:r>
      <w:proofErr w:type="spellStart"/>
      <w:r w:rsidRPr="00F71DCB">
        <w:t>genWord</w:t>
      </w:r>
      <w:proofErr w:type="spellEnd"/>
      <w:r w:rsidRPr="00F71DCB">
        <w:t>) {(</w:t>
      </w:r>
      <w:proofErr w:type="spellStart"/>
      <w:r w:rsidRPr="00F71DCB">
        <w:t>key:LongWritable</w:t>
      </w:r>
      <w:proofErr w:type="spellEnd"/>
      <w:r w:rsidRPr="00F71DCB">
        <w:t xml:space="preserve">, </w:t>
      </w:r>
      <w:proofErr w:type="spellStart"/>
      <w:r w:rsidRPr="00F71DCB">
        <w:t>value:String</w:t>
      </w:r>
      <w:proofErr w:type="spellEnd"/>
      <w:r w:rsidRPr="00F71DCB">
        <w:t>) =&gt;</w:t>
      </w:r>
    </w:p>
    <w:p w14:paraId="030D81E9" w14:textId="77777777" w:rsidR="00F71DCB" w:rsidRDefault="00F71DCB" w:rsidP="00F71DCB">
      <w:pPr>
        <w:pStyle w:val="CodeExample"/>
      </w:pPr>
      <w:r>
        <w:t xml:space="preserve">    </w:t>
      </w:r>
    </w:p>
    <w:p w14:paraId="383D7414" w14:textId="77777777" w:rsidR="00F71DCB" w:rsidRDefault="00F71DCB" w:rsidP="00F71DCB">
      <w:pPr>
        <w:pStyle w:val="CodeExample"/>
      </w:pPr>
      <w:r>
        <w:t xml:space="preserve">    </w:t>
      </w:r>
      <w:proofErr w:type="spellStart"/>
      <w:proofErr w:type="gramStart"/>
      <w:r>
        <w:t>val</w:t>
      </w:r>
      <w:proofErr w:type="spellEnd"/>
      <w:proofErr w:type="gramEnd"/>
      <w:r>
        <w:t xml:space="preserve"> driver = new </w:t>
      </w:r>
      <w:proofErr w:type="spellStart"/>
      <w:r>
        <w:t>MapDriver</w:t>
      </w:r>
      <w:proofErr w:type="spellEnd"/>
      <w:r>
        <w:t>(mapper)</w:t>
      </w:r>
    </w:p>
    <w:p w14:paraId="289AF218" w14:textId="77777777" w:rsidR="00F71DCB" w:rsidRDefault="00F71DCB" w:rsidP="00F71DCB">
      <w:pPr>
        <w:pStyle w:val="CodeExample"/>
      </w:pPr>
      <w:r>
        <w:t xml:space="preserve">    </w:t>
      </w:r>
      <w:proofErr w:type="spellStart"/>
      <w:proofErr w:type="gramStart"/>
      <w:r>
        <w:t>val</w:t>
      </w:r>
      <w:proofErr w:type="spellEnd"/>
      <w:proofErr w:type="gramEnd"/>
      <w:r>
        <w:t xml:space="preserve"> results = </w:t>
      </w:r>
      <w:proofErr w:type="spellStart"/>
      <w:r>
        <w:t>driver.withInput</w:t>
      </w:r>
      <w:proofErr w:type="spellEnd"/>
      <w:r>
        <w:t>(key, value).run</w:t>
      </w:r>
    </w:p>
    <w:p w14:paraId="5B46507E" w14:textId="77777777" w:rsidR="00F71DCB" w:rsidRDefault="00F71DCB" w:rsidP="00F71DCB">
      <w:pPr>
        <w:pStyle w:val="CodeExample"/>
      </w:pPr>
    </w:p>
    <w:p w14:paraId="338AE072" w14:textId="77777777" w:rsidR="00F71DCB" w:rsidRDefault="00F71DCB">
      <w:pPr>
        <w:pStyle w:val="CodeExample"/>
      </w:pPr>
      <w:r>
        <w:t xml:space="preserve">    </w:t>
      </w:r>
      <w:proofErr w:type="spellStart"/>
      <w:proofErr w:type="gramStart"/>
      <w:r>
        <w:t>results.headOption.map</w:t>
      </w:r>
      <w:proofErr w:type="spellEnd"/>
      <w:r>
        <w:t>(</w:t>
      </w:r>
      <w:proofErr w:type="gramEnd"/>
      <w:r>
        <w:t>pair =&gt;</w:t>
      </w:r>
    </w:p>
    <w:p w14:paraId="71D133C0" w14:textId="77777777" w:rsidR="00F71DCB" w:rsidRDefault="00F71DCB">
      <w:pPr>
        <w:pStyle w:val="CodeExample"/>
      </w:pPr>
      <w:r>
        <w:t xml:space="preserve">      pair._1.toString == value &amp;&amp; pair._2 == one).get</w:t>
      </w:r>
    </w:p>
    <w:p w14:paraId="01BB51C0" w14:textId="77777777" w:rsidR="00F71DCB" w:rsidRDefault="00F71DCB">
      <w:pPr>
        <w:pStyle w:val="CodeExample"/>
      </w:pPr>
      <w:r>
        <w:t xml:space="preserve">    }</w:t>
      </w:r>
    </w:p>
    <w:p w14:paraId="0A3BF61D" w14:textId="77777777" w:rsidR="0059224E" w:rsidRDefault="00F71DCB">
      <w:pPr>
        <w:pStyle w:val="CodeExample"/>
      </w:pPr>
      <w:r>
        <w:t xml:space="preserve">  </w:t>
      </w:r>
      <w:r w:rsidR="00EC7426">
        <w:t>}</w:t>
      </w:r>
    </w:p>
    <w:p w14:paraId="395D7554" w14:textId="77777777" w:rsidR="00C02F81" w:rsidRDefault="00C02F81">
      <w:pPr>
        <w:pStyle w:val="CodeExample"/>
      </w:pPr>
      <w:r>
        <w:t>}</w:t>
      </w:r>
    </w:p>
    <w:p w14:paraId="516AEA3A" w14:textId="77777777" w:rsidR="00B07E0C" w:rsidRDefault="00B07E0C">
      <w:r>
        <w:t>First of all, this property requires a handful of import statements to make sure that we’ve got all needed classes in the scope. This include</w:t>
      </w:r>
      <w:r w:rsidR="0055065F">
        <w:t>s</w:t>
      </w:r>
      <w:r>
        <w:t xml:space="preserve"> our own class with implicit conversio</w:t>
      </w:r>
      <w:r w:rsidR="0055065F">
        <w:t>n</w:t>
      </w:r>
      <w:r>
        <w:t>s</w:t>
      </w:r>
      <w:r w:rsidR="0055065F">
        <w:t xml:space="preserve"> (</w:t>
      </w:r>
      <w:r>
        <w:t>since we’ll be transparently converting between Scala types and</w:t>
      </w:r>
      <w:r w:rsidR="006F226B">
        <w:t xml:space="preserve"> Hadoop wrapper types</w:t>
      </w:r>
      <w:r w:rsidR="0055065F">
        <w:t xml:space="preserve">) as well as Scala’s </w:t>
      </w:r>
      <w:proofErr w:type="spellStart"/>
      <w:r w:rsidR="0055065F" w:rsidRPr="00C97E1E">
        <w:rPr>
          <w:i/>
        </w:rPr>
        <w:t>scala.collection.JavaConversions</w:t>
      </w:r>
      <w:proofErr w:type="spellEnd"/>
      <w:r w:rsidR="0055065F">
        <w:t>, imported into the scope so that we can easily convert to and from Scala and Java lists and types (makes it easier to deal with Java’s Array and Iterable types as they’re transparently converted to their Scala equivalent)</w:t>
      </w:r>
    </w:p>
    <w:p w14:paraId="0DA89202" w14:textId="77777777" w:rsidR="0059224E" w:rsidRDefault="001419F0">
      <w:proofErr w:type="spellStart"/>
      <w:r w:rsidRPr="001419F0">
        <w:rPr>
          <w:i/>
        </w:rPr>
        <w:t>MapDriver</w:t>
      </w:r>
      <w:proofErr w:type="spellEnd"/>
      <w:r w:rsidR="00D75E5B">
        <w:t xml:space="preserve"> is part of the </w:t>
      </w:r>
      <w:proofErr w:type="spellStart"/>
      <w:r w:rsidR="00D75E5B">
        <w:t>MrUnit</w:t>
      </w:r>
      <w:proofErr w:type="spellEnd"/>
      <w:r w:rsidR="00C02F81">
        <w:t xml:space="preserve"> </w:t>
      </w:r>
      <w:r w:rsidR="00D75E5B">
        <w:t xml:space="preserve">framework and takes care of setting up </w:t>
      </w:r>
      <w:proofErr w:type="spellStart"/>
      <w:r w:rsidR="00D75E5B">
        <w:t>Hadoop</w:t>
      </w:r>
      <w:r w:rsidR="00FB2573">
        <w:t>’s</w:t>
      </w:r>
      <w:proofErr w:type="spellEnd"/>
      <w:r w:rsidR="00FB2573">
        <w:t xml:space="preserve"> internal</w:t>
      </w:r>
      <w:r w:rsidR="00C02F81">
        <w:t xml:space="preserve"> </w:t>
      </w:r>
      <w:r w:rsidR="00D75E5B">
        <w:t xml:space="preserve">structures that allow us to run map and reduce jobs for testing purposes. The job is actually run when calling the </w:t>
      </w:r>
      <w:r w:rsidR="00D75E5B">
        <w:rPr>
          <w:i/>
        </w:rPr>
        <w:t>run</w:t>
      </w:r>
      <w:r w:rsidR="00D75E5B">
        <w:t xml:space="preserve"> method in the </w:t>
      </w:r>
      <w:r w:rsidR="00D75E5B">
        <w:rPr>
          <w:i/>
        </w:rPr>
        <w:t>driver</w:t>
      </w:r>
      <w:r w:rsidR="00D75E5B">
        <w:t xml:space="preserve"> object, after providing some test input data key and input value. </w:t>
      </w:r>
    </w:p>
    <w:p w14:paraId="16F60F86" w14:textId="77777777" w:rsidR="0059224E" w:rsidRDefault="00D75E5B">
      <w:r>
        <w:t xml:space="preserve">In this example, the test key is coming from the </w:t>
      </w:r>
      <w:proofErr w:type="spellStart"/>
      <w:r w:rsidR="001419F0" w:rsidRPr="001419F0">
        <w:rPr>
          <w:i/>
        </w:rPr>
        <w:t>longWritableGen</w:t>
      </w:r>
      <w:proofErr w:type="spellEnd"/>
      <w:r w:rsidR="00FB2573">
        <w:t xml:space="preserve"> generator</w:t>
      </w:r>
      <w:r>
        <w:t xml:space="preserve"> that simply generates a random </w:t>
      </w:r>
      <w:proofErr w:type="spellStart"/>
      <w:r w:rsidR="001419F0" w:rsidRPr="001419F0">
        <w:rPr>
          <w:i/>
        </w:rPr>
        <w:t>LongWritable</w:t>
      </w:r>
      <w:proofErr w:type="spellEnd"/>
      <w:r>
        <w:t xml:space="preserve"> object representing an offset from an input file just like Hadoop would do. The value is a random word generated by the </w:t>
      </w:r>
      <w:proofErr w:type="spellStart"/>
      <w:r w:rsidR="0055065F">
        <w:rPr>
          <w:i/>
        </w:rPr>
        <w:t>genWord</w:t>
      </w:r>
      <w:proofErr w:type="spellEnd"/>
      <w:r w:rsidR="0055065F">
        <w:t xml:space="preserve"> </w:t>
      </w:r>
      <w:r>
        <w:t>generator.</w:t>
      </w:r>
    </w:p>
    <w:p w14:paraId="78BE5561" w14:textId="77777777" w:rsidR="0059224E" w:rsidRDefault="00D75E5B">
      <w:r>
        <w:t xml:space="preserve">The output of the mapper will be a list </w:t>
      </w:r>
      <w:r w:rsidR="00FB2573">
        <w:t>(a</w:t>
      </w:r>
      <w:r w:rsidR="0055065F">
        <w:t xml:space="preserve"> Java</w:t>
      </w:r>
      <w:r w:rsidR="00FB2573">
        <w:t xml:space="preserve"> Iterable, actually) </w:t>
      </w:r>
      <w:r>
        <w:t xml:space="preserve">of </w:t>
      </w:r>
      <w:r w:rsidR="001419F0" w:rsidRPr="001419F0">
        <w:rPr>
          <w:i/>
        </w:rPr>
        <w:t>Pair</w:t>
      </w:r>
      <w:r>
        <w:t xml:space="preserve"> objects</w:t>
      </w:r>
      <w:r w:rsidR="00B91B52">
        <w:t xml:space="preserve">. </w:t>
      </w:r>
      <w:r w:rsidR="001419F0" w:rsidRPr="001419F0">
        <w:rPr>
          <w:i/>
        </w:rPr>
        <w:t>Pair</w:t>
      </w:r>
      <w:r>
        <w:t xml:space="preserve"> objects are produced by </w:t>
      </w:r>
      <w:proofErr w:type="spellStart"/>
      <w:r>
        <w:t>MrUnit</w:t>
      </w:r>
      <w:proofErr w:type="spellEnd"/>
      <w:r w:rsidR="00B91B52">
        <w:t xml:space="preserve"> and are not part of the Hadoop data types</w:t>
      </w:r>
      <w:r>
        <w:t>. The validation will consist of getting the first one</w:t>
      </w:r>
      <w:r w:rsidR="00FB2573">
        <w:t xml:space="preserve"> from the li</w:t>
      </w:r>
      <w:r w:rsidR="00B91B52">
        <w:t>s</w:t>
      </w:r>
      <w:r w:rsidR="00FB2573">
        <w:t xml:space="preserve">t </w:t>
      </w:r>
      <w:r w:rsidR="00B91B52">
        <w:t>(</w:t>
      </w:r>
      <w:r>
        <w:t>there should only</w:t>
      </w:r>
      <w:r w:rsidR="00FB2573">
        <w:t xml:space="preserve"> be one</w:t>
      </w:r>
      <w:r w:rsidR="0055065F">
        <w:t>, as there was only one word as the input</w:t>
      </w:r>
      <w:r w:rsidR="00B91B52">
        <w:t>)</w:t>
      </w:r>
      <w:r w:rsidR="00FB2573">
        <w:t>, and we</w:t>
      </w:r>
      <w:r>
        <w:t xml:space="preserve"> do that </w:t>
      </w:r>
      <w:r w:rsidR="00B91B52">
        <w:t xml:space="preserve">by </w:t>
      </w:r>
      <w:r>
        <w:t xml:space="preserve">using </w:t>
      </w:r>
      <w:proofErr w:type="spellStart"/>
      <w:r w:rsidR="001419F0" w:rsidRPr="001419F0">
        <w:rPr>
          <w:i/>
        </w:rPr>
        <w:t>Iterable.headOption</w:t>
      </w:r>
      <w:proofErr w:type="spellEnd"/>
      <w:r>
        <w:t>, which will return</w:t>
      </w:r>
      <w:r w:rsidR="00C02F81">
        <w:t xml:space="preserve"> </w:t>
      </w:r>
      <w:r>
        <w:t xml:space="preserve">the first element wrapped in a </w:t>
      </w:r>
      <w:r w:rsidR="00B91B52">
        <w:t xml:space="preserve">Scala </w:t>
      </w:r>
      <w:r w:rsidR="001419F0" w:rsidRPr="001419F0">
        <w:rPr>
          <w:i/>
        </w:rPr>
        <w:t>Some</w:t>
      </w:r>
      <w:r>
        <w:t xml:space="preserve"> (as an </w:t>
      </w:r>
      <w:r w:rsidR="001419F0" w:rsidRPr="001419F0">
        <w:rPr>
          <w:i/>
        </w:rPr>
        <w:t>Option</w:t>
      </w:r>
      <w:r w:rsidR="00B91B52">
        <w:t xml:space="preserve"> type</w:t>
      </w:r>
      <w:r>
        <w:t>)</w:t>
      </w:r>
      <w:r w:rsidR="00FB2573">
        <w:t>.</w:t>
      </w:r>
    </w:p>
    <w:p w14:paraId="38DE51F1" w14:textId="77777777" w:rsidR="0059224E" w:rsidRDefault="00FB2573">
      <w:r>
        <w:t>O</w:t>
      </w:r>
      <w:r w:rsidR="00D75E5B">
        <w:t xml:space="preserve">nce we’ve got that, we can use </w:t>
      </w:r>
      <w:proofErr w:type="spellStart"/>
      <w:r w:rsidR="001419F0" w:rsidRPr="001419F0">
        <w:rPr>
          <w:i/>
        </w:rPr>
        <w:t>Option.map</w:t>
      </w:r>
      <w:proofErr w:type="spellEnd"/>
      <w:r w:rsidR="00056B3D">
        <w:rPr>
          <w:i/>
        </w:rPr>
        <w:t xml:space="preserve"> </w:t>
      </w:r>
      <w:r w:rsidR="00D75E5B">
        <w:t>to exe</w:t>
      </w:r>
      <w:r>
        <w:t xml:space="preserve">cute the validation without </w:t>
      </w:r>
      <w:r w:rsidR="00D75E5B">
        <w:t xml:space="preserve">extracting the actual value from the </w:t>
      </w:r>
      <w:proofErr w:type="gramStart"/>
      <w:r w:rsidR="001419F0" w:rsidRPr="001419F0">
        <w:rPr>
          <w:i/>
        </w:rPr>
        <w:t>Some</w:t>
      </w:r>
      <w:proofErr w:type="gramEnd"/>
      <w:r w:rsidR="00D75E5B">
        <w:t xml:space="preserve"> wrapper in a very </w:t>
      </w:r>
      <w:r>
        <w:t>functional way</w:t>
      </w:r>
      <w:r w:rsidR="00D75E5B">
        <w:t xml:space="preserve">. There’s an implicit conversion between the </w:t>
      </w:r>
      <w:r w:rsidR="001419F0" w:rsidRPr="001419F0">
        <w:rPr>
          <w:i/>
        </w:rPr>
        <w:t>Pair</w:t>
      </w:r>
      <w:r w:rsidR="00D75E5B">
        <w:t xml:space="preserve"> type and Scala’s </w:t>
      </w:r>
      <w:r w:rsidR="001419F0" w:rsidRPr="001419F0">
        <w:rPr>
          <w:i/>
        </w:rPr>
        <w:t>Tuple</w:t>
      </w:r>
      <w:r w:rsidR="00D75E5B">
        <w:t xml:space="preserve"> type</w:t>
      </w:r>
      <w:r w:rsidR="00056B3D">
        <w:t xml:space="preserve"> (defined in class </w:t>
      </w:r>
      <w:proofErr w:type="spellStart"/>
      <w:r w:rsidR="00056B3D" w:rsidRPr="00C97E1E">
        <w:rPr>
          <w:i/>
        </w:rPr>
        <w:t>com.company.hadoop.tests</w:t>
      </w:r>
      <w:proofErr w:type="spellEnd"/>
      <w:r w:rsidR="00056B3D" w:rsidRPr="00C97E1E">
        <w:rPr>
          <w:i/>
        </w:rPr>
        <w:t xml:space="preserve">. </w:t>
      </w:r>
      <w:proofErr w:type="spellStart"/>
      <w:r w:rsidR="00056B3D" w:rsidRPr="00C97E1E">
        <w:rPr>
          <w:i/>
        </w:rPr>
        <w:t>HadoopImplicits</w:t>
      </w:r>
      <w:proofErr w:type="spellEnd"/>
      <w:r w:rsidR="00056B3D">
        <w:t>)</w:t>
      </w:r>
      <w:r w:rsidR="00D75E5B">
        <w:t>, and that allows us to access the contents of the pair variable using the _1 and _2 notation as with tuples.</w:t>
      </w:r>
      <w:r>
        <w:t xml:space="preserve"> In this case, pair._1 refers to the key produced by the mapper (which should be the same word that was provided as the mapper’s input as the value) and the value</w:t>
      </w:r>
      <w:r w:rsidR="00B91B52">
        <w:t>, accessed as pair._2,</w:t>
      </w:r>
      <w:r>
        <w:t xml:space="preserve"> should be 1. If the comparison is fulfilled, then the property check is validated.</w:t>
      </w:r>
    </w:p>
    <w:p w14:paraId="43FA4D03" w14:textId="77777777" w:rsidR="0059224E" w:rsidRDefault="00FB2573">
      <w:pPr>
        <w:pStyle w:val="Heading3"/>
      </w:pPr>
      <w:bookmarkStart w:id="230" w:name="_Toc314170225"/>
      <w:bookmarkStart w:id="231" w:name="_Toc308702088"/>
      <w:bookmarkStart w:id="232" w:name="_Toc324842752"/>
      <w:bookmarkStart w:id="233" w:name="_Toc324843790"/>
      <w:bookmarkEnd w:id="230"/>
      <w:r>
        <w:t xml:space="preserve">Mapping </w:t>
      </w:r>
      <w:r w:rsidR="00B91B52">
        <w:t>long</w:t>
      </w:r>
      <w:r w:rsidR="00E51E2C">
        <w:t xml:space="preserve">er </w:t>
      </w:r>
      <w:r>
        <w:t>lines</w:t>
      </w:r>
      <w:bookmarkEnd w:id="231"/>
      <w:bookmarkEnd w:id="232"/>
      <w:bookmarkEnd w:id="233"/>
    </w:p>
    <w:p w14:paraId="74694A59" w14:textId="77777777" w:rsidR="0059224E" w:rsidRDefault="003315A9">
      <w:r>
        <w:t xml:space="preserve">The next property check extends the first one to ensure that the mapper can process lines of with </w:t>
      </w:r>
      <w:r w:rsidR="005744C5">
        <w:t>arbitrary</w:t>
      </w:r>
      <w:r>
        <w:t xml:space="preserve"> </w:t>
      </w:r>
      <w:r w:rsidR="003700D0">
        <w:t xml:space="preserve">numbers </w:t>
      </w:r>
      <w:r>
        <w:t>of words, including empty lines (where the key is still present but the value is an empty line)</w:t>
      </w:r>
      <w:r w:rsidR="006C68E6">
        <w:t>.</w:t>
      </w:r>
    </w:p>
    <w:p w14:paraId="06562582" w14:textId="77777777" w:rsidR="00635EA8" w:rsidRDefault="006C68E6">
      <w:r>
        <w:t xml:space="preserve">In this property check the </w:t>
      </w:r>
      <w:proofErr w:type="spellStart"/>
      <w:r w:rsidR="001419F0" w:rsidRPr="001419F0">
        <w:rPr>
          <w:i/>
        </w:rPr>
        <w:t>LongWritable</w:t>
      </w:r>
      <w:proofErr w:type="spellEnd"/>
      <w:r>
        <w:t xml:space="preserve"> is again provided by the </w:t>
      </w:r>
      <w:proofErr w:type="spellStart"/>
      <w:r w:rsidR="00E51E2C" w:rsidRPr="00E51E2C">
        <w:rPr>
          <w:i/>
        </w:rPr>
        <w:t>genLongWritable</w:t>
      </w:r>
      <w:proofErr w:type="spellEnd"/>
      <w:r w:rsidR="00E51E2C" w:rsidRPr="00E51E2C">
        <w:rPr>
          <w:i/>
        </w:rPr>
        <w:t xml:space="preserve"> </w:t>
      </w:r>
      <w:r>
        <w:t xml:space="preserve">generator while the second parameter is a tuple </w:t>
      </w:r>
      <w:r w:rsidR="00F558FF">
        <w:t xml:space="preserve">where the first element is a </w:t>
      </w:r>
      <w:r w:rsidR="00635EA8">
        <w:t>line of text</w:t>
      </w:r>
      <w:r w:rsidR="00F558FF">
        <w:t xml:space="preserve"> and the second value is </w:t>
      </w:r>
      <w:r w:rsidR="00635EA8">
        <w:t>the list of words in the line, split in the same way as the mapper should do it</w:t>
      </w:r>
      <w:r w:rsidR="00F558FF">
        <w:t xml:space="preserve">. </w:t>
      </w:r>
      <w:r w:rsidR="00635EA8">
        <w:t xml:space="preserve">Please note that the line of text may contain arbitrary </w:t>
      </w:r>
      <w:r w:rsidR="00734471">
        <w:t>numbers</w:t>
      </w:r>
      <w:r w:rsidR="00635EA8">
        <w:t xml:space="preserve"> of blank spaces between words.</w:t>
      </w:r>
    </w:p>
    <w:p w14:paraId="31E9925E" w14:textId="77777777" w:rsidR="0059224E" w:rsidRDefault="005744C5">
      <w:r>
        <w:lastRenderedPageBreak/>
        <w:t xml:space="preserve">The generator responsible for this is </w:t>
      </w:r>
      <w:proofErr w:type="spellStart"/>
      <w:r w:rsidR="00635EA8">
        <w:rPr>
          <w:i/>
        </w:rPr>
        <w:t>genLineWithList</w:t>
      </w:r>
      <w:proofErr w:type="spellEnd"/>
      <w:r w:rsidR="00B91B52">
        <w:t>:</w:t>
      </w:r>
    </w:p>
    <w:p w14:paraId="68A0E515" w14:textId="77777777" w:rsidR="006F226B" w:rsidRDefault="006F226B">
      <w:pPr>
        <w:pStyle w:val="CodeExample"/>
      </w:pPr>
      <w:proofErr w:type="gramStart"/>
      <w:r>
        <w:t>import</w:t>
      </w:r>
      <w:proofErr w:type="gramEnd"/>
      <w:r>
        <w:t xml:space="preserve"> </w:t>
      </w:r>
      <w:proofErr w:type="spellStart"/>
      <w:r>
        <w:t>org.scalacheck.Properties</w:t>
      </w:r>
      <w:proofErr w:type="spellEnd"/>
    </w:p>
    <w:p w14:paraId="7F8134A9" w14:textId="77777777" w:rsidR="006F226B" w:rsidRDefault="006F226B">
      <w:pPr>
        <w:pStyle w:val="CodeExample"/>
      </w:pPr>
    </w:p>
    <w:p w14:paraId="1ACE3607" w14:textId="77777777" w:rsidR="00C34E94" w:rsidRDefault="00C34E94">
      <w:pPr>
        <w:pStyle w:val="CodeExample"/>
      </w:pPr>
      <w:proofErr w:type="gramStart"/>
      <w:r>
        <w:t>object</w:t>
      </w:r>
      <w:proofErr w:type="gramEnd"/>
      <w:r>
        <w:t xml:space="preserve"> </w:t>
      </w:r>
      <w:proofErr w:type="spellStart"/>
      <w:r>
        <w:t>WordCountMapperLinesProperty</w:t>
      </w:r>
      <w:proofErr w:type="spellEnd"/>
      <w:r>
        <w:t xml:space="preserve"> extends Properties("Mapping lines</w:t>
      </w:r>
      <w:r w:rsidR="00E51E2C">
        <w:t xml:space="preserve"> of text</w:t>
      </w:r>
      <w:r>
        <w:t>") {</w:t>
      </w:r>
    </w:p>
    <w:p w14:paraId="73FB5D1E" w14:textId="77777777" w:rsidR="00C34E94" w:rsidRDefault="00C34E94" w:rsidP="00C34E94">
      <w:pPr>
        <w:pStyle w:val="CodeExample"/>
      </w:pPr>
      <w:r>
        <w:t xml:space="preserve">  </w:t>
      </w:r>
      <w:proofErr w:type="gramStart"/>
      <w:r>
        <w:t>import</w:t>
      </w:r>
      <w:proofErr w:type="gramEnd"/>
      <w:r>
        <w:t xml:space="preserve"> </w:t>
      </w:r>
      <w:proofErr w:type="spellStart"/>
      <w:r>
        <w:t>com.company.hadoop.WordCount</w:t>
      </w:r>
      <w:proofErr w:type="spellEnd"/>
      <w:r>
        <w:t xml:space="preserve">._ </w:t>
      </w:r>
    </w:p>
    <w:p w14:paraId="0D30390B" w14:textId="77777777" w:rsidR="00C34E94" w:rsidRDefault="00C34E94" w:rsidP="00C34E94">
      <w:pPr>
        <w:pStyle w:val="CodeExample"/>
      </w:pPr>
      <w:r>
        <w:t xml:space="preserve">  </w:t>
      </w:r>
      <w:proofErr w:type="gramStart"/>
      <w:r w:rsidRPr="00056B3D">
        <w:t>import</w:t>
      </w:r>
      <w:proofErr w:type="gramEnd"/>
      <w:r w:rsidRPr="00056B3D">
        <w:t xml:space="preserve"> </w:t>
      </w:r>
      <w:proofErr w:type="spellStart"/>
      <w:r w:rsidRPr="00056B3D">
        <w:t>scala.collection.JavaConversions</w:t>
      </w:r>
      <w:proofErr w:type="spellEnd"/>
      <w:r w:rsidRPr="00056B3D">
        <w:t>._</w:t>
      </w:r>
      <w:r>
        <w:t xml:space="preserve"> </w:t>
      </w:r>
    </w:p>
    <w:p w14:paraId="0E091944" w14:textId="77777777" w:rsidR="006F226B" w:rsidRDefault="006F226B" w:rsidP="00C34E94">
      <w:pPr>
        <w:pStyle w:val="CodeExample"/>
      </w:pPr>
      <w:r>
        <w:t xml:space="preserve">  </w:t>
      </w:r>
      <w:proofErr w:type="gramStart"/>
      <w:r w:rsidRPr="00B07E0C">
        <w:t>import</w:t>
      </w:r>
      <w:proofErr w:type="gramEnd"/>
      <w:r w:rsidRPr="00B07E0C">
        <w:t xml:space="preserve"> </w:t>
      </w:r>
      <w:proofErr w:type="spellStart"/>
      <w:r w:rsidRPr="00B07E0C">
        <w:t>org.apache.hadoop.mrunit.mapreduce.</w:t>
      </w:r>
      <w:r>
        <w:t>MapDriver</w:t>
      </w:r>
      <w:proofErr w:type="spellEnd"/>
    </w:p>
    <w:p w14:paraId="0E1AF702" w14:textId="77777777" w:rsidR="006F226B" w:rsidRDefault="006F226B" w:rsidP="006F226B">
      <w:pPr>
        <w:pStyle w:val="CodeExample"/>
      </w:pPr>
      <w:r>
        <w:t xml:space="preserve">  </w:t>
      </w:r>
      <w:proofErr w:type="gramStart"/>
      <w:r>
        <w:t>import</w:t>
      </w:r>
      <w:proofErr w:type="gramEnd"/>
      <w:r>
        <w:t xml:space="preserve"> </w:t>
      </w:r>
      <w:proofErr w:type="spellStart"/>
      <w:r>
        <w:t>org.scalacheck.Prop</w:t>
      </w:r>
      <w:proofErr w:type="spellEnd"/>
      <w:r>
        <w:t>._</w:t>
      </w:r>
    </w:p>
    <w:p w14:paraId="3B82CF22" w14:textId="77777777" w:rsidR="00E51E2C" w:rsidRDefault="00E51E2C" w:rsidP="00E51E2C">
      <w:pPr>
        <w:pStyle w:val="CodeExample"/>
      </w:pPr>
      <w:r>
        <w:t xml:space="preserve">  </w:t>
      </w:r>
      <w:proofErr w:type="gramStart"/>
      <w:r>
        <w:t>import</w:t>
      </w:r>
      <w:proofErr w:type="gramEnd"/>
      <w:r>
        <w:t xml:space="preserve"> </w:t>
      </w:r>
      <w:proofErr w:type="spellStart"/>
      <w:r>
        <w:t>com.company.hadoop.tests.GenText</w:t>
      </w:r>
      <w:proofErr w:type="spellEnd"/>
      <w:r>
        <w:t>._</w:t>
      </w:r>
    </w:p>
    <w:p w14:paraId="2451292A" w14:textId="77777777" w:rsidR="00E51E2C" w:rsidRDefault="00E51E2C" w:rsidP="006F226B">
      <w:pPr>
        <w:pStyle w:val="CodeExample"/>
      </w:pPr>
      <w:r>
        <w:t xml:space="preserve">  </w:t>
      </w:r>
      <w:proofErr w:type="gramStart"/>
      <w:r>
        <w:t>import</w:t>
      </w:r>
      <w:proofErr w:type="gramEnd"/>
      <w:r>
        <w:t xml:space="preserve"> </w:t>
      </w:r>
      <w:proofErr w:type="spellStart"/>
      <w:r>
        <w:t>com.company.hadoop.tests.HadoopGenerators</w:t>
      </w:r>
      <w:proofErr w:type="spellEnd"/>
      <w:r>
        <w:t>._</w:t>
      </w:r>
    </w:p>
    <w:p w14:paraId="58A4F39E" w14:textId="77777777" w:rsidR="006F226B" w:rsidRDefault="006F226B" w:rsidP="00C34E94">
      <w:pPr>
        <w:pStyle w:val="CodeExample"/>
      </w:pPr>
      <w:r>
        <w:t xml:space="preserve">  </w:t>
      </w:r>
      <w:proofErr w:type="gramStart"/>
      <w:r>
        <w:t>import</w:t>
      </w:r>
      <w:proofErr w:type="gramEnd"/>
      <w:r>
        <w:t xml:space="preserve"> </w:t>
      </w:r>
      <w:proofErr w:type="spellStart"/>
      <w:r w:rsidR="00E51E2C">
        <w:t>com.company.hadoop.tests.</w:t>
      </w:r>
      <w:r>
        <w:t>HadoopImplicits</w:t>
      </w:r>
      <w:proofErr w:type="spellEnd"/>
      <w:r>
        <w:t>._</w:t>
      </w:r>
    </w:p>
    <w:p w14:paraId="4B22D98D" w14:textId="77777777" w:rsidR="00E51E2C" w:rsidRDefault="00E51E2C" w:rsidP="00C34E94">
      <w:pPr>
        <w:pStyle w:val="CodeExample"/>
      </w:pPr>
      <w:r>
        <w:t xml:space="preserve">  </w:t>
      </w:r>
      <w:proofErr w:type="gramStart"/>
      <w:r>
        <w:t>import</w:t>
      </w:r>
      <w:proofErr w:type="gramEnd"/>
      <w:r>
        <w:t xml:space="preserve"> org.apache.hadoop.io.{</w:t>
      </w:r>
      <w:proofErr w:type="spellStart"/>
      <w:r>
        <w:t>IntWritable</w:t>
      </w:r>
      <w:proofErr w:type="spellEnd"/>
      <w:r>
        <w:t xml:space="preserve">, </w:t>
      </w:r>
      <w:proofErr w:type="spellStart"/>
      <w:r>
        <w:t>LongWritable</w:t>
      </w:r>
      <w:proofErr w:type="spellEnd"/>
      <w:r>
        <w:t>}</w:t>
      </w:r>
    </w:p>
    <w:p w14:paraId="1300D84F" w14:textId="77777777" w:rsidR="00C34E94" w:rsidRDefault="00C34E94" w:rsidP="00C34E94">
      <w:pPr>
        <w:pStyle w:val="CodeExample"/>
      </w:pPr>
    </w:p>
    <w:p w14:paraId="2276F943" w14:textId="77777777" w:rsidR="00C34E94" w:rsidRDefault="00C34E94">
      <w:pPr>
        <w:pStyle w:val="CodeExample"/>
      </w:pPr>
      <w:r>
        <w:t xml:space="preserve">  </w:t>
      </w:r>
      <w:proofErr w:type="spellStart"/>
      <w:proofErr w:type="gramStart"/>
      <w:r>
        <w:t>val</w:t>
      </w:r>
      <w:proofErr w:type="spellEnd"/>
      <w:proofErr w:type="gramEnd"/>
      <w:r>
        <w:t xml:space="preserve"> mapper = new Map</w:t>
      </w:r>
    </w:p>
    <w:p w14:paraId="49453969" w14:textId="77777777" w:rsidR="006F226B" w:rsidRDefault="006F226B" w:rsidP="006F226B">
      <w:pPr>
        <w:pStyle w:val="CodeExample"/>
      </w:pPr>
      <w:r>
        <w:t xml:space="preserve">  </w:t>
      </w:r>
      <w:proofErr w:type="spellStart"/>
      <w:proofErr w:type="gramStart"/>
      <w:r w:rsidR="00E51E2C">
        <w:t>val</w:t>
      </w:r>
      <w:proofErr w:type="spellEnd"/>
      <w:proofErr w:type="gramEnd"/>
      <w:r w:rsidR="00E51E2C">
        <w:t xml:space="preserve"> one = new </w:t>
      </w:r>
      <w:proofErr w:type="spellStart"/>
      <w:r w:rsidR="00E51E2C">
        <w:t>IntWritable</w:t>
      </w:r>
      <w:proofErr w:type="spellEnd"/>
      <w:r w:rsidR="00E51E2C">
        <w:t>(1)</w:t>
      </w:r>
    </w:p>
    <w:p w14:paraId="7FB84237" w14:textId="77777777" w:rsidR="00C34E94" w:rsidRDefault="00C34E94">
      <w:pPr>
        <w:pStyle w:val="CodeExample"/>
      </w:pPr>
    </w:p>
    <w:p w14:paraId="5AD12659" w14:textId="77777777" w:rsidR="0059224E" w:rsidRDefault="00C34E94">
      <w:pPr>
        <w:pStyle w:val="CodeExample"/>
      </w:pPr>
      <w:r>
        <w:t xml:space="preserve">  </w:t>
      </w:r>
      <w:proofErr w:type="gramStart"/>
      <w:r w:rsidR="00EC7426">
        <w:t>property(</w:t>
      </w:r>
      <w:proofErr w:type="gramEnd"/>
      <w:r w:rsidR="00EC7426">
        <w:t>"The mapper correctly maps lines with multiple words") =</w:t>
      </w:r>
    </w:p>
    <w:p w14:paraId="24B9139A" w14:textId="77777777" w:rsidR="00E51E2C" w:rsidRDefault="00C34E94" w:rsidP="00E51E2C">
      <w:pPr>
        <w:pStyle w:val="CodeExample"/>
      </w:pPr>
      <w:r>
        <w:t xml:space="preserve">    </w:t>
      </w:r>
      <w:proofErr w:type="spellStart"/>
      <w:proofErr w:type="gramStart"/>
      <w:r w:rsidR="00E51E2C">
        <w:t>forAll</w:t>
      </w:r>
      <w:proofErr w:type="spellEnd"/>
      <w:r w:rsidR="00E51E2C">
        <w:t>(</w:t>
      </w:r>
      <w:proofErr w:type="spellStart"/>
      <w:proofErr w:type="gramEnd"/>
      <w:r w:rsidR="00E51E2C">
        <w:t>genLongWritable</w:t>
      </w:r>
      <w:proofErr w:type="spellEnd"/>
      <w:r w:rsidR="00E51E2C">
        <w:t xml:space="preserve">(99999), </w:t>
      </w:r>
      <w:proofErr w:type="spellStart"/>
      <w:r w:rsidR="00E51E2C">
        <w:t>genLineWithList</w:t>
      </w:r>
      <w:proofErr w:type="spellEnd"/>
      <w:r w:rsidR="00E51E2C">
        <w:t>) {</w:t>
      </w:r>
    </w:p>
    <w:p w14:paraId="6B31CAAB" w14:textId="77777777" w:rsidR="00E51E2C" w:rsidRDefault="00E51E2C" w:rsidP="00E51E2C">
      <w:pPr>
        <w:pStyle w:val="CodeExample"/>
      </w:pPr>
      <w:r>
        <w:t xml:space="preserve">      </w:t>
      </w:r>
      <w:proofErr w:type="gramStart"/>
      <w:r>
        <w:t>case</w:t>
      </w:r>
      <w:proofErr w:type="gramEnd"/>
      <w:r>
        <w:t xml:space="preserve"> (key, (line, list)) =&gt;</w:t>
      </w:r>
    </w:p>
    <w:p w14:paraId="7038E626" w14:textId="77777777" w:rsidR="00E51E2C" w:rsidRDefault="00E51E2C" w:rsidP="00E51E2C">
      <w:pPr>
        <w:pStyle w:val="CodeExample"/>
      </w:pPr>
      <w:r>
        <w:t xml:space="preserve">        </w:t>
      </w:r>
      <w:proofErr w:type="spellStart"/>
      <w:proofErr w:type="gramStart"/>
      <w:r>
        <w:t>val</w:t>
      </w:r>
      <w:proofErr w:type="spellEnd"/>
      <w:proofErr w:type="gramEnd"/>
      <w:r>
        <w:t xml:space="preserve"> driver = new </w:t>
      </w:r>
      <w:proofErr w:type="spellStart"/>
      <w:r>
        <w:t>MapDriver</w:t>
      </w:r>
      <w:proofErr w:type="spellEnd"/>
      <w:r>
        <w:t>(mapper)</w:t>
      </w:r>
    </w:p>
    <w:p w14:paraId="51E22C86" w14:textId="77777777" w:rsidR="00E51E2C" w:rsidRDefault="00E51E2C" w:rsidP="00E51E2C">
      <w:pPr>
        <w:pStyle w:val="CodeExample"/>
      </w:pPr>
      <w:r>
        <w:t xml:space="preserve">        </w:t>
      </w:r>
      <w:proofErr w:type="spellStart"/>
      <w:proofErr w:type="gramStart"/>
      <w:r>
        <w:t>val</w:t>
      </w:r>
      <w:proofErr w:type="spellEnd"/>
      <w:proofErr w:type="gramEnd"/>
      <w:r>
        <w:t xml:space="preserve"> results = </w:t>
      </w:r>
      <w:proofErr w:type="spellStart"/>
      <w:r>
        <w:t>driver.withInput</w:t>
      </w:r>
      <w:proofErr w:type="spellEnd"/>
      <w:r>
        <w:t>(key, line).run</w:t>
      </w:r>
    </w:p>
    <w:p w14:paraId="6CD30018" w14:textId="77777777" w:rsidR="00E51E2C" w:rsidRDefault="00E51E2C" w:rsidP="00E51E2C">
      <w:pPr>
        <w:pStyle w:val="CodeExample"/>
      </w:pPr>
    </w:p>
    <w:p w14:paraId="75B79CBD" w14:textId="77777777" w:rsidR="00E51E2C" w:rsidRDefault="00E51E2C" w:rsidP="00E51E2C">
      <w:pPr>
        <w:pStyle w:val="CodeExample"/>
      </w:pPr>
      <w:r>
        <w:t xml:space="preserve">        (</w:t>
      </w:r>
      <w:proofErr w:type="spellStart"/>
      <w:proofErr w:type="gramStart"/>
      <w:r>
        <w:t>results.forall</w:t>
      </w:r>
      <w:proofErr w:type="spellEnd"/>
      <w:r>
        <w:t>(</w:t>
      </w:r>
      <w:proofErr w:type="gramEnd"/>
      <w:r>
        <w:t xml:space="preserve">one == _._2) &amp;&amp; </w:t>
      </w:r>
      <w:proofErr w:type="spellStart"/>
      <w:r>
        <w:t>results.map</w:t>
      </w:r>
      <w:proofErr w:type="spellEnd"/>
      <w:r>
        <w:t>(_._1.toString).</w:t>
      </w:r>
      <w:proofErr w:type="spellStart"/>
      <w:r>
        <w:t>sameElements</w:t>
      </w:r>
      <w:proofErr w:type="spellEnd"/>
      <w:r>
        <w:t>(list))</w:t>
      </w:r>
    </w:p>
    <w:p w14:paraId="200500F6" w14:textId="77777777" w:rsidR="0059224E" w:rsidRDefault="00E51E2C" w:rsidP="00E51E2C">
      <w:pPr>
        <w:pStyle w:val="CodeExample"/>
      </w:pPr>
      <w:r>
        <w:t xml:space="preserve">    }</w:t>
      </w:r>
    </w:p>
    <w:p w14:paraId="7B02B268" w14:textId="77777777" w:rsidR="00C34E94" w:rsidRDefault="00C34E94">
      <w:pPr>
        <w:pStyle w:val="CodeExample"/>
      </w:pPr>
      <w:r>
        <w:t>}</w:t>
      </w:r>
    </w:p>
    <w:p w14:paraId="31834634" w14:textId="77777777" w:rsidR="00635EA8" w:rsidRDefault="00F558FF">
      <w:r>
        <w:t xml:space="preserve">After setting up the </w:t>
      </w:r>
      <w:proofErr w:type="spellStart"/>
      <w:r w:rsidR="00CB6DAA">
        <w:t>MrUnit</w:t>
      </w:r>
      <w:proofErr w:type="spellEnd"/>
      <w:r w:rsidR="00CB6DAA">
        <w:t xml:space="preserve"> </w:t>
      </w:r>
      <w:r>
        <w:t xml:space="preserve">driver, the property check consists of two checks: ensuring that all words (keys) produced by the mapper have a value of 1, and that the mapper produced as many keys as indicated by the generator (which by itself already </w:t>
      </w:r>
      <w:r w:rsidR="00B91B52">
        <w:t>k</w:t>
      </w:r>
      <w:r>
        <w:t>new how many words were there in the string).</w:t>
      </w:r>
      <w:r w:rsidR="005744C5">
        <w:t xml:space="preserve"> </w:t>
      </w:r>
    </w:p>
    <w:p w14:paraId="14290DA3" w14:textId="77777777" w:rsidR="00635EA8" w:rsidRDefault="00F558FF">
      <w:r>
        <w:t xml:space="preserve">The first check is </w:t>
      </w:r>
      <w:r w:rsidR="00635EA8">
        <w:t xml:space="preserve">rather straightforward and </w:t>
      </w:r>
      <w:r>
        <w:t xml:space="preserve">implemented by processing all </w:t>
      </w:r>
      <w:r w:rsidR="00AE406E">
        <w:rPr>
          <w:i/>
        </w:rPr>
        <w:t>pairs</w:t>
      </w:r>
      <w:r>
        <w:t xml:space="preserve"> in the </w:t>
      </w:r>
      <w:r w:rsidR="001419F0" w:rsidRPr="001419F0">
        <w:rPr>
          <w:i/>
        </w:rPr>
        <w:t>results</w:t>
      </w:r>
      <w:r>
        <w:t xml:space="preserve"> iterable using </w:t>
      </w:r>
      <w:proofErr w:type="spellStart"/>
      <w:r w:rsidR="001419F0" w:rsidRPr="001419F0">
        <w:rPr>
          <w:i/>
        </w:rPr>
        <w:t>results.forall</w:t>
      </w:r>
      <w:proofErr w:type="spellEnd"/>
      <w:r>
        <w:t xml:space="preserve"> (returns true if all items in the iterable match the given Boolean check), </w:t>
      </w:r>
    </w:p>
    <w:p w14:paraId="05FCEA67" w14:textId="77777777" w:rsidR="007C557B" w:rsidRDefault="00635EA8">
      <w:r>
        <w:t xml:space="preserve">For the second check, method </w:t>
      </w:r>
      <w:proofErr w:type="spellStart"/>
      <w:r w:rsidR="000958BC" w:rsidRPr="00904E8E">
        <w:rPr>
          <w:i/>
        </w:rPr>
        <w:t>sameElements</w:t>
      </w:r>
      <w:proofErr w:type="spellEnd"/>
      <w:r>
        <w:t xml:space="preserve"> in Scala’s List type comes very handy as it </w:t>
      </w:r>
      <w:r w:rsidR="00D12507">
        <w:t>checks</w:t>
      </w:r>
      <w:r>
        <w:t xml:space="preserve"> if the given list has the exact same elements as the current list</w:t>
      </w:r>
      <w:r w:rsidR="007C557B">
        <w:t>, and in the same order</w:t>
      </w:r>
      <w:r>
        <w:t xml:space="preserve">; here were are assuming that the mapper will generate </w:t>
      </w:r>
      <w:r w:rsidR="007C557B">
        <w:t xml:space="preserve">its results in the same sequence as the words appeared in the line, which is a valid assumption. </w:t>
      </w:r>
    </w:p>
    <w:p w14:paraId="52B93022" w14:textId="77777777" w:rsidR="0059224E" w:rsidRDefault="007C557B">
      <w:r>
        <w:t xml:space="preserve">Please note that before comparing the two lists, we have to convert the values in the list with results that was generated by the mapper from </w:t>
      </w:r>
      <w:proofErr w:type="spellStart"/>
      <w:r>
        <w:t>Hadoop’s</w:t>
      </w:r>
      <w:proofErr w:type="spellEnd"/>
      <w:r>
        <w:t xml:space="preserve"> </w:t>
      </w:r>
      <w:r w:rsidR="000958BC" w:rsidRPr="00904E8E">
        <w:rPr>
          <w:i/>
        </w:rPr>
        <w:t>Text</w:t>
      </w:r>
      <w:r>
        <w:t xml:space="preserve"> type to </w:t>
      </w:r>
      <w:r w:rsidR="000958BC" w:rsidRPr="00904E8E">
        <w:rPr>
          <w:i/>
        </w:rPr>
        <w:t>String</w:t>
      </w:r>
      <w:r>
        <w:t xml:space="preserve"> (essentially, the list variable is of type </w:t>
      </w:r>
      <w:proofErr w:type="gramStart"/>
      <w:r>
        <w:t>List[</w:t>
      </w:r>
      <w:proofErr w:type="gramEnd"/>
      <w:r>
        <w:t>Text], not List[String])</w:t>
      </w:r>
      <w:r w:rsidR="00D12507">
        <w:t>.  C</w:t>
      </w:r>
      <w:r>
        <w:t>omparing a Text object with a String object</w:t>
      </w:r>
      <w:r w:rsidR="00D12507">
        <w:t>,</w:t>
      </w:r>
      <w:r>
        <w:t xml:space="preserve"> even if the content is the same, will always yield Boolean false. We do the conversion using the </w:t>
      </w:r>
      <w:r>
        <w:rPr>
          <w:i/>
        </w:rPr>
        <w:t>map</w:t>
      </w:r>
      <w:r>
        <w:t xml:space="preserve"> method in the List object, to generate another list of Strings.</w:t>
      </w:r>
    </w:p>
    <w:p w14:paraId="25786377" w14:textId="77777777" w:rsidR="0059224E" w:rsidRDefault="00FB2573">
      <w:pPr>
        <w:pStyle w:val="Heading3"/>
      </w:pPr>
      <w:bookmarkStart w:id="234" w:name="_Toc308702089"/>
      <w:bookmarkStart w:id="235" w:name="_Toc324842753"/>
      <w:bookmarkStart w:id="236" w:name="_Toc324843791"/>
      <w:r>
        <w:t>Reducing data</w:t>
      </w:r>
      <w:bookmarkEnd w:id="234"/>
      <w:bookmarkEnd w:id="235"/>
      <w:bookmarkEnd w:id="236"/>
    </w:p>
    <w:p w14:paraId="168CA147" w14:textId="77777777" w:rsidR="0059224E" w:rsidRDefault="005744C5">
      <w:r>
        <w:t xml:space="preserve">The last property check is focused on the reducer, and is used to ensure that given a </w:t>
      </w:r>
      <w:r w:rsidR="00CC3783">
        <w:t>word (key</w:t>
      </w:r>
      <w:r>
        <w:t xml:space="preserve">) </w:t>
      </w:r>
      <w:r w:rsidR="00B91B52">
        <w:t>a number representing the number of times it appears in the input string</w:t>
      </w:r>
      <w:r>
        <w:t xml:space="preserve">, the reducer is able to correctly produce </w:t>
      </w:r>
      <w:r w:rsidR="00CC3783">
        <w:t xml:space="preserve">an output where the </w:t>
      </w:r>
      <w:proofErr w:type="spellStart"/>
      <w:r w:rsidR="00CC3783">
        <w:t>keyis</w:t>
      </w:r>
      <w:proofErr w:type="spellEnd"/>
      <w:r w:rsidR="00CC3783">
        <w:t xml:space="preserve"> the same word</w:t>
      </w:r>
      <w:r>
        <w:t xml:space="preserve"> but the </w:t>
      </w:r>
      <w:r w:rsidR="00CC3783">
        <w:t xml:space="preserve">value is the sum of the input values. </w:t>
      </w:r>
    </w:p>
    <w:p w14:paraId="2C13DA7D" w14:textId="77777777" w:rsidR="0059224E" w:rsidRDefault="00CC3783">
      <w:r>
        <w:t xml:space="preserve">The </w:t>
      </w:r>
      <w:proofErr w:type="spellStart"/>
      <w:r w:rsidR="001419F0" w:rsidRPr="001419F0">
        <w:rPr>
          <w:i/>
        </w:rPr>
        <w:t>textGen</w:t>
      </w:r>
      <w:proofErr w:type="spellEnd"/>
      <w:r>
        <w:t xml:space="preserve"> generator is used to </w:t>
      </w:r>
      <w:r w:rsidR="001E7139">
        <w:t xml:space="preserve">generate a random word, while </w:t>
      </w:r>
      <w:proofErr w:type="spellStart"/>
      <w:r w:rsidR="001419F0" w:rsidRPr="001419F0">
        <w:rPr>
          <w:i/>
        </w:rPr>
        <w:t>intWritableListWithSum</w:t>
      </w:r>
      <w:proofErr w:type="spellEnd"/>
      <w:r w:rsidR="001E7139">
        <w:t xml:space="preserve"> is a generator that produces a tuple where one element is the list of occurrences for the word while the second element is the sum of the values that the reducer is expected to produce.</w:t>
      </w:r>
    </w:p>
    <w:p w14:paraId="10B1C202" w14:textId="77777777" w:rsidR="006F226B" w:rsidRDefault="006F226B">
      <w:pPr>
        <w:pStyle w:val="CodeExample"/>
      </w:pPr>
      <w:proofErr w:type="gramStart"/>
      <w:r>
        <w:t>import</w:t>
      </w:r>
      <w:proofErr w:type="gramEnd"/>
      <w:r>
        <w:t xml:space="preserve"> </w:t>
      </w:r>
      <w:proofErr w:type="spellStart"/>
      <w:r>
        <w:t>org.scalacheck.Properties</w:t>
      </w:r>
      <w:proofErr w:type="spellEnd"/>
    </w:p>
    <w:p w14:paraId="0E6C7CFA" w14:textId="77777777" w:rsidR="006F226B" w:rsidRDefault="006F226B">
      <w:pPr>
        <w:pStyle w:val="CodeExample"/>
      </w:pPr>
    </w:p>
    <w:p w14:paraId="730349C6" w14:textId="77777777" w:rsidR="006F226B" w:rsidRDefault="006F226B">
      <w:pPr>
        <w:pStyle w:val="CodeExample"/>
      </w:pPr>
      <w:proofErr w:type="gramStart"/>
      <w:r>
        <w:lastRenderedPageBreak/>
        <w:t>object</w:t>
      </w:r>
      <w:proofErr w:type="gramEnd"/>
      <w:r>
        <w:t xml:space="preserve"> </w:t>
      </w:r>
      <w:proofErr w:type="spellStart"/>
      <w:r>
        <w:t>WordCountReducer</w:t>
      </w:r>
      <w:r w:rsidR="00AC41EC">
        <w:t>Check</w:t>
      </w:r>
      <w:proofErr w:type="spellEnd"/>
      <w:r>
        <w:t xml:space="preserve"> extends Properties("Reducer spec") {</w:t>
      </w:r>
    </w:p>
    <w:p w14:paraId="603231A8" w14:textId="77777777" w:rsidR="00AC41EC" w:rsidRDefault="00AC41EC" w:rsidP="00AC41EC">
      <w:pPr>
        <w:pStyle w:val="CodeExample"/>
      </w:pPr>
      <w:proofErr w:type="gramStart"/>
      <w:r>
        <w:t>import</w:t>
      </w:r>
      <w:proofErr w:type="gramEnd"/>
      <w:r>
        <w:t xml:space="preserve"> </w:t>
      </w:r>
      <w:proofErr w:type="spellStart"/>
      <w:r>
        <w:t>com.company.hadoop.WordCount</w:t>
      </w:r>
      <w:proofErr w:type="spellEnd"/>
      <w:r>
        <w:t xml:space="preserve">._ </w:t>
      </w:r>
    </w:p>
    <w:p w14:paraId="00A7D646" w14:textId="77777777" w:rsidR="00AC41EC" w:rsidRDefault="00AC41EC" w:rsidP="00AC41EC">
      <w:pPr>
        <w:pStyle w:val="CodeExample"/>
      </w:pPr>
      <w:r>
        <w:t xml:space="preserve">  </w:t>
      </w:r>
      <w:proofErr w:type="gramStart"/>
      <w:r w:rsidRPr="00056B3D">
        <w:t>import</w:t>
      </w:r>
      <w:proofErr w:type="gramEnd"/>
      <w:r w:rsidRPr="00056B3D">
        <w:t xml:space="preserve"> </w:t>
      </w:r>
      <w:proofErr w:type="spellStart"/>
      <w:r w:rsidRPr="00056B3D">
        <w:t>scala.collection.JavaConversions</w:t>
      </w:r>
      <w:proofErr w:type="spellEnd"/>
      <w:r w:rsidRPr="00056B3D">
        <w:t>._</w:t>
      </w:r>
      <w:r>
        <w:t xml:space="preserve"> </w:t>
      </w:r>
    </w:p>
    <w:p w14:paraId="41D3DF8C" w14:textId="77777777" w:rsidR="00AC41EC" w:rsidRDefault="00AC41EC" w:rsidP="00AC41EC">
      <w:pPr>
        <w:pStyle w:val="CodeExample"/>
      </w:pPr>
      <w:r>
        <w:t xml:space="preserve">  </w:t>
      </w:r>
      <w:proofErr w:type="gramStart"/>
      <w:r w:rsidRPr="00B07E0C">
        <w:t>import</w:t>
      </w:r>
      <w:proofErr w:type="gramEnd"/>
      <w:r w:rsidRPr="00B07E0C">
        <w:t xml:space="preserve"> </w:t>
      </w:r>
      <w:proofErr w:type="spellStart"/>
      <w:r w:rsidRPr="00B07E0C">
        <w:t>org.apache.hadoop.mrunit.mapreduce.</w:t>
      </w:r>
      <w:r w:rsidR="000D09B1">
        <w:t>ReduceDriver</w:t>
      </w:r>
      <w:proofErr w:type="spellEnd"/>
    </w:p>
    <w:p w14:paraId="7833C677" w14:textId="77777777" w:rsidR="00AC41EC" w:rsidRDefault="00AC41EC" w:rsidP="00AC41EC">
      <w:pPr>
        <w:pStyle w:val="CodeExample"/>
      </w:pPr>
      <w:r>
        <w:t xml:space="preserve">  </w:t>
      </w:r>
      <w:proofErr w:type="gramStart"/>
      <w:r>
        <w:t>import</w:t>
      </w:r>
      <w:proofErr w:type="gramEnd"/>
      <w:r>
        <w:t xml:space="preserve"> </w:t>
      </w:r>
      <w:proofErr w:type="spellStart"/>
      <w:r>
        <w:t>org.scalacheck.Prop</w:t>
      </w:r>
      <w:proofErr w:type="spellEnd"/>
      <w:r>
        <w:t>._</w:t>
      </w:r>
    </w:p>
    <w:p w14:paraId="7551A8E8" w14:textId="77777777" w:rsidR="00AC41EC" w:rsidRDefault="00AC41EC" w:rsidP="00AC41EC">
      <w:pPr>
        <w:pStyle w:val="CodeExample"/>
      </w:pPr>
      <w:r>
        <w:t xml:space="preserve">  </w:t>
      </w:r>
      <w:proofErr w:type="gramStart"/>
      <w:r>
        <w:t>import</w:t>
      </w:r>
      <w:proofErr w:type="gramEnd"/>
      <w:r>
        <w:t xml:space="preserve"> </w:t>
      </w:r>
      <w:proofErr w:type="spellStart"/>
      <w:r>
        <w:t>com.company.hadoop.tests.GenText</w:t>
      </w:r>
      <w:proofErr w:type="spellEnd"/>
      <w:r>
        <w:t>._</w:t>
      </w:r>
    </w:p>
    <w:p w14:paraId="58C9B8DA" w14:textId="77777777" w:rsidR="00AC41EC" w:rsidRDefault="00AC41EC" w:rsidP="00AC41EC">
      <w:pPr>
        <w:pStyle w:val="CodeExample"/>
      </w:pPr>
      <w:r>
        <w:t xml:space="preserve">  </w:t>
      </w:r>
      <w:proofErr w:type="gramStart"/>
      <w:r>
        <w:t>import</w:t>
      </w:r>
      <w:proofErr w:type="gramEnd"/>
      <w:r>
        <w:t xml:space="preserve"> </w:t>
      </w:r>
      <w:proofErr w:type="spellStart"/>
      <w:r>
        <w:t>com.company.hadoop.tests.HadoopGenerators</w:t>
      </w:r>
      <w:proofErr w:type="spellEnd"/>
      <w:r>
        <w:t>._</w:t>
      </w:r>
    </w:p>
    <w:p w14:paraId="4DC564AD" w14:textId="77777777" w:rsidR="00AC41EC" w:rsidRDefault="00AC41EC" w:rsidP="00AC41EC">
      <w:pPr>
        <w:pStyle w:val="CodeExample"/>
      </w:pPr>
      <w:r>
        <w:t xml:space="preserve">  </w:t>
      </w:r>
      <w:proofErr w:type="gramStart"/>
      <w:r>
        <w:t>import</w:t>
      </w:r>
      <w:proofErr w:type="gramEnd"/>
      <w:r>
        <w:t xml:space="preserve"> </w:t>
      </w:r>
      <w:proofErr w:type="spellStart"/>
      <w:r>
        <w:t>com.company.hadoop.tests.HadoopImplicits</w:t>
      </w:r>
      <w:proofErr w:type="spellEnd"/>
      <w:r>
        <w:t>._</w:t>
      </w:r>
    </w:p>
    <w:p w14:paraId="28B426C0" w14:textId="77777777" w:rsidR="006F226B" w:rsidRDefault="006F226B">
      <w:pPr>
        <w:pStyle w:val="CodeExample"/>
      </w:pPr>
    </w:p>
    <w:p w14:paraId="223F6ECA" w14:textId="77777777" w:rsidR="006F226B" w:rsidRDefault="006F226B">
      <w:pPr>
        <w:pStyle w:val="CodeExample"/>
      </w:pPr>
      <w:r>
        <w:t xml:space="preserve">  </w:t>
      </w:r>
      <w:proofErr w:type="spellStart"/>
      <w:proofErr w:type="gramStart"/>
      <w:r>
        <w:t>val</w:t>
      </w:r>
      <w:proofErr w:type="spellEnd"/>
      <w:proofErr w:type="gramEnd"/>
      <w:r>
        <w:t xml:space="preserve"> reducer = new Reduce</w:t>
      </w:r>
    </w:p>
    <w:p w14:paraId="768A0975" w14:textId="77777777" w:rsidR="006F226B" w:rsidRDefault="006F226B">
      <w:pPr>
        <w:pStyle w:val="CodeExample"/>
      </w:pPr>
    </w:p>
    <w:p w14:paraId="2899B1AF" w14:textId="77777777" w:rsidR="00B759CE" w:rsidRDefault="006F226B">
      <w:pPr>
        <w:pStyle w:val="CodeExample"/>
      </w:pPr>
      <w:r>
        <w:t xml:space="preserve">  </w:t>
      </w:r>
      <w:proofErr w:type="gramStart"/>
      <w:r w:rsidR="00EC7426">
        <w:t>property(</w:t>
      </w:r>
      <w:proofErr w:type="gramEnd"/>
      <w:r w:rsidR="00EC7426">
        <w:t xml:space="preserve">"The reducer correctly aggregates data") = </w:t>
      </w:r>
    </w:p>
    <w:p w14:paraId="2B425ADF" w14:textId="77777777" w:rsidR="00AC41EC" w:rsidRDefault="00B759CE" w:rsidP="00AC41EC">
      <w:pPr>
        <w:pStyle w:val="CodeExample"/>
      </w:pPr>
      <w:r>
        <w:t xml:space="preserve">  </w:t>
      </w:r>
      <w:r w:rsidR="006F226B">
        <w:t xml:space="preserve">  </w:t>
      </w:r>
      <w:proofErr w:type="spellStart"/>
      <w:proofErr w:type="gramStart"/>
      <w:r w:rsidR="00AC41EC">
        <w:t>forAll</w:t>
      </w:r>
      <w:proofErr w:type="spellEnd"/>
      <w:r w:rsidR="00AC41EC">
        <w:t>(</w:t>
      </w:r>
      <w:proofErr w:type="spellStart"/>
      <w:proofErr w:type="gramEnd"/>
      <w:r w:rsidR="00AC41EC">
        <w:t>genWord</w:t>
      </w:r>
      <w:proofErr w:type="spellEnd"/>
      <w:r w:rsidR="00AC41EC">
        <w:t xml:space="preserve">, </w:t>
      </w:r>
      <w:proofErr w:type="spellStart"/>
      <w:r w:rsidR="00AC41EC">
        <w:t>genIntWritableListWithTotal</w:t>
      </w:r>
      <w:proofErr w:type="spellEnd"/>
      <w:r w:rsidR="00AC41EC">
        <w:t>) {</w:t>
      </w:r>
    </w:p>
    <w:p w14:paraId="2BA4DDC0" w14:textId="77777777" w:rsidR="00AC41EC" w:rsidRDefault="00AC41EC" w:rsidP="00AC41EC">
      <w:pPr>
        <w:pStyle w:val="CodeExample"/>
      </w:pPr>
      <w:r>
        <w:t xml:space="preserve">      </w:t>
      </w:r>
      <w:proofErr w:type="gramStart"/>
      <w:r>
        <w:t>case(</w:t>
      </w:r>
      <w:proofErr w:type="gramEnd"/>
      <w:r>
        <w:t>key, (list, total)) =&gt; {</w:t>
      </w:r>
    </w:p>
    <w:p w14:paraId="6EDBE630" w14:textId="77777777" w:rsidR="00AC41EC" w:rsidRDefault="00AC41EC" w:rsidP="00AC41EC">
      <w:pPr>
        <w:pStyle w:val="CodeExample"/>
      </w:pPr>
      <w:r>
        <w:t xml:space="preserve">        </w:t>
      </w:r>
      <w:proofErr w:type="spellStart"/>
      <w:proofErr w:type="gramStart"/>
      <w:r>
        <w:t>val</w:t>
      </w:r>
      <w:proofErr w:type="spellEnd"/>
      <w:proofErr w:type="gramEnd"/>
      <w:r>
        <w:t xml:space="preserve"> driver = new </w:t>
      </w:r>
      <w:proofErr w:type="spellStart"/>
      <w:r>
        <w:t>ReduceDriver</w:t>
      </w:r>
      <w:proofErr w:type="spellEnd"/>
      <w:r>
        <w:t>(reducer)</w:t>
      </w:r>
    </w:p>
    <w:p w14:paraId="051ABEAB" w14:textId="77777777" w:rsidR="00AC41EC" w:rsidRDefault="00AC41EC" w:rsidP="00AC41EC">
      <w:pPr>
        <w:pStyle w:val="CodeExample"/>
      </w:pPr>
      <w:r>
        <w:t xml:space="preserve">        </w:t>
      </w:r>
      <w:proofErr w:type="spellStart"/>
      <w:proofErr w:type="gramStart"/>
      <w:r>
        <w:t>val</w:t>
      </w:r>
      <w:proofErr w:type="spellEnd"/>
      <w:proofErr w:type="gramEnd"/>
      <w:r>
        <w:t xml:space="preserve"> results = </w:t>
      </w:r>
      <w:proofErr w:type="spellStart"/>
      <w:r>
        <w:t>driver.withInput</w:t>
      </w:r>
      <w:proofErr w:type="spellEnd"/>
      <w:r>
        <w:t>(key, list).run</w:t>
      </w:r>
    </w:p>
    <w:p w14:paraId="6E116A14" w14:textId="77777777" w:rsidR="00AC41EC" w:rsidRDefault="00AC41EC" w:rsidP="00AC41EC">
      <w:pPr>
        <w:pStyle w:val="CodeExample"/>
      </w:pPr>
    </w:p>
    <w:p w14:paraId="2D1F77CE" w14:textId="77777777" w:rsidR="00AC41EC" w:rsidRDefault="00AC41EC" w:rsidP="00AC41EC">
      <w:pPr>
        <w:pStyle w:val="CodeExample"/>
      </w:pPr>
      <w:r>
        <w:t xml:space="preserve">        </w:t>
      </w:r>
      <w:proofErr w:type="spellStart"/>
      <w:proofErr w:type="gramStart"/>
      <w:r>
        <w:t>results.headOption.map</w:t>
      </w:r>
      <w:proofErr w:type="spellEnd"/>
      <w:r>
        <w:t>(</w:t>
      </w:r>
      <w:proofErr w:type="gramEnd"/>
      <w:r>
        <w:t>_._2.get == total).</w:t>
      </w:r>
      <w:r w:rsidR="00606D32">
        <w:t>get</w:t>
      </w:r>
      <w:r>
        <w:t xml:space="preserve"> == true</w:t>
      </w:r>
    </w:p>
    <w:p w14:paraId="2B43DB1A" w14:textId="77777777" w:rsidR="000D09B1" w:rsidRDefault="00AC41EC" w:rsidP="00AC41EC">
      <w:pPr>
        <w:pStyle w:val="CodeExample"/>
      </w:pPr>
      <w:r>
        <w:t xml:space="preserve">   </w:t>
      </w:r>
      <w:r w:rsidR="000D09B1">
        <w:t xml:space="preserve">  </w:t>
      </w:r>
      <w:r>
        <w:t>}</w:t>
      </w:r>
    </w:p>
    <w:p w14:paraId="65392FF0" w14:textId="77777777" w:rsidR="00AC41EC" w:rsidRDefault="000D09B1" w:rsidP="00AC41EC">
      <w:pPr>
        <w:pStyle w:val="CodeExample"/>
      </w:pPr>
      <w:r>
        <w:t xml:space="preserve">  }</w:t>
      </w:r>
      <w:r w:rsidR="00AC41EC" w:rsidDel="00AC41EC">
        <w:t xml:space="preserve"> </w:t>
      </w:r>
    </w:p>
    <w:p w14:paraId="5DF0EC91" w14:textId="77777777" w:rsidR="006F226B" w:rsidRDefault="006F226B" w:rsidP="00AC41EC">
      <w:pPr>
        <w:pStyle w:val="CodeExample"/>
      </w:pPr>
      <w:r>
        <w:t>}</w:t>
      </w:r>
    </w:p>
    <w:p w14:paraId="7EB06378" w14:textId="77777777" w:rsidR="0059224E" w:rsidRDefault="001E7139">
      <w:r>
        <w:t xml:space="preserve">After setting up </w:t>
      </w:r>
      <w:proofErr w:type="spellStart"/>
      <w:r>
        <w:t>MrData</w:t>
      </w:r>
      <w:proofErr w:type="spellEnd"/>
      <w:r>
        <w:t xml:space="preserve"> and running the job, the results will be provided as an iterable object where there should only be one element; reducers are only provided one key at a time and we know that the reducer in our sample code</w:t>
      </w:r>
      <w:r w:rsidR="00B91B52">
        <w:t xml:space="preserve"> should</w:t>
      </w:r>
      <w:r>
        <w:t xml:space="preserve"> only generate one output key and value. </w:t>
      </w:r>
    </w:p>
    <w:p w14:paraId="4FE4E8E8" w14:textId="77777777" w:rsidR="0059224E" w:rsidRDefault="001E7139">
      <w:r>
        <w:t xml:space="preserve">The pattern is the same as before: obtain the only element using </w:t>
      </w:r>
      <w:proofErr w:type="spellStart"/>
      <w:r w:rsidR="001419F0" w:rsidRPr="001419F0">
        <w:rPr>
          <w:i/>
        </w:rPr>
        <w:t>Iterable.headOption</w:t>
      </w:r>
      <w:proofErr w:type="spellEnd"/>
      <w:r>
        <w:t xml:space="preserve"> and then use the </w:t>
      </w:r>
      <w:proofErr w:type="spellStart"/>
      <w:r w:rsidR="001419F0" w:rsidRPr="001419F0">
        <w:rPr>
          <w:i/>
        </w:rPr>
        <w:t>Option.map</w:t>
      </w:r>
      <w:proofErr w:type="spellEnd"/>
      <w:r>
        <w:t xml:space="preserve"> method to</w:t>
      </w:r>
      <w:r w:rsidR="00954A13">
        <w:t xml:space="preserve"> process the wrapped value to</w:t>
      </w:r>
      <w:r>
        <w:t xml:space="preserve"> make sure that the </w:t>
      </w:r>
      <w:proofErr w:type="spellStart"/>
      <w:r w:rsidR="001419F0" w:rsidRPr="001419F0">
        <w:rPr>
          <w:i/>
        </w:rPr>
        <w:t>IntWritable</w:t>
      </w:r>
      <w:proofErr w:type="spellEnd"/>
      <w:r>
        <w:t xml:space="preserve"> value </w:t>
      </w:r>
      <w:r w:rsidR="00954A13">
        <w:t>representing</w:t>
      </w:r>
      <w:r>
        <w:t xml:space="preserve"> the sum of the input values is the same that as pre-calculated by the generator. If it is, then the property check holds true.</w:t>
      </w:r>
    </w:p>
    <w:p w14:paraId="1BC7DEEE" w14:textId="77777777" w:rsidR="0059224E" w:rsidRDefault="00B3221E">
      <w:pPr>
        <w:pStyle w:val="Heading2"/>
      </w:pPr>
      <w:bookmarkStart w:id="237" w:name="_Toc308702090"/>
      <w:bookmarkStart w:id="238" w:name="_Toc324842754"/>
      <w:bookmarkStart w:id="239" w:name="_Toc324843792"/>
      <w:r>
        <w:t>Putting it all together</w:t>
      </w:r>
      <w:bookmarkEnd w:id="237"/>
      <w:bookmarkEnd w:id="238"/>
      <w:bookmarkEnd w:id="239"/>
    </w:p>
    <w:p w14:paraId="5DC01159" w14:textId="77777777" w:rsidR="0059224E" w:rsidRDefault="000D09B1" w:rsidP="00904E8E">
      <w:r>
        <w:t>With the property checks in place,</w:t>
      </w:r>
      <w:r w:rsidR="002B53DB">
        <w:t xml:space="preserve"> </w:t>
      </w:r>
      <w:r w:rsidR="00904E8E">
        <w:t xml:space="preserve">the only missing thing is to implement </w:t>
      </w:r>
      <w:r w:rsidR="00CA1D72">
        <w:t>that calls the</w:t>
      </w:r>
      <w:r w:rsidR="00904E8E">
        <w:t xml:space="preserve"> properties’</w:t>
      </w:r>
      <w:r w:rsidR="00CA1D72">
        <w:t xml:space="preserve"> </w:t>
      </w:r>
      <w:r w:rsidR="00CA1D72">
        <w:rPr>
          <w:i/>
        </w:rPr>
        <w:t xml:space="preserve">check </w:t>
      </w:r>
      <w:r w:rsidR="00CA1D72">
        <w:t xml:space="preserve">method </w:t>
      </w:r>
      <w:r w:rsidR="002B53DB">
        <w:t>so that we can execute the tests</w:t>
      </w:r>
      <w:r w:rsidR="00CA1D72">
        <w:t>. We could also integrate the code with the ScalaCheck JUnit runner but since we’ve only got three scenarios, we can do it manually</w:t>
      </w:r>
      <w:r w:rsidR="00904E8E">
        <w:t xml:space="preserve"> this time</w:t>
      </w:r>
      <w:r w:rsidR="00CA1D72">
        <w:t>.</w:t>
      </w:r>
    </w:p>
    <w:p w14:paraId="2C6668B6" w14:textId="77777777" w:rsidR="0059224E" w:rsidRDefault="002B53DB">
      <w:r>
        <w:t>When using the sample code provided with this deliverable, the code can now be easily run with maven:</w:t>
      </w:r>
    </w:p>
    <w:p w14:paraId="6FCBDEBD" w14:textId="77777777" w:rsidR="0059224E" w:rsidRDefault="002B53DB">
      <w:pPr>
        <w:pStyle w:val="CodeExample"/>
      </w:pPr>
      <w:proofErr w:type="spellStart"/>
      <w:proofErr w:type="gramStart"/>
      <w:r w:rsidRPr="002B53DB">
        <w:t>mvn</w:t>
      </w:r>
      <w:proofErr w:type="spellEnd"/>
      <w:proofErr w:type="gramEnd"/>
      <w:r w:rsidR="00CA1D72">
        <w:t xml:space="preserve"> </w:t>
      </w:r>
      <w:proofErr w:type="spellStart"/>
      <w:r w:rsidRPr="002B53DB">
        <w:t>scala:run</w:t>
      </w:r>
      <w:proofErr w:type="spellEnd"/>
      <w:r w:rsidRPr="002B53DB">
        <w:t xml:space="preserve"> -</w:t>
      </w:r>
      <w:proofErr w:type="spellStart"/>
      <w:r w:rsidRPr="002B53DB">
        <w:t>Dlauncher</w:t>
      </w:r>
      <w:proofErr w:type="spellEnd"/>
      <w:r w:rsidRPr="002B53DB">
        <w:t>=test</w:t>
      </w:r>
    </w:p>
    <w:p w14:paraId="7B2CE394" w14:textId="77777777" w:rsidR="00B759CE" w:rsidRDefault="00B759CE"/>
    <w:p w14:paraId="0423ACC4" w14:textId="77777777" w:rsidR="0059224E" w:rsidRDefault="002B53DB">
      <w:r>
        <w:t>And it should generate the following output:</w:t>
      </w:r>
    </w:p>
    <w:p w14:paraId="67A78263" w14:textId="77777777" w:rsidR="0059224E" w:rsidRDefault="002B53DB">
      <w:pPr>
        <w:pStyle w:val="CodeExample"/>
      </w:pPr>
      <w:r>
        <w:t xml:space="preserve">+ Mapper and reducer </w:t>
      </w:r>
      <w:proofErr w:type="spellStart"/>
      <w:r>
        <w:t>tests.The</w:t>
      </w:r>
      <w:proofErr w:type="spellEnd"/>
      <w:r>
        <w:t xml:space="preserve"> mapper correctly maps single words: OK, passed 100 tests.</w:t>
      </w:r>
    </w:p>
    <w:p w14:paraId="20421018" w14:textId="77777777" w:rsidR="0059224E" w:rsidRDefault="002B53DB">
      <w:pPr>
        <w:pStyle w:val="CodeExample"/>
      </w:pPr>
      <w:r>
        <w:t xml:space="preserve">+ Mapper and reducer </w:t>
      </w:r>
      <w:proofErr w:type="spellStart"/>
      <w:r>
        <w:t>tests.The</w:t>
      </w:r>
      <w:proofErr w:type="spellEnd"/>
      <w:r>
        <w:t xml:space="preserve"> mapper correctly maps lines with multiple words: OK, passed 100 tests.</w:t>
      </w:r>
    </w:p>
    <w:p w14:paraId="2170336D" w14:textId="77777777" w:rsidR="0059224E" w:rsidRDefault="002B53DB">
      <w:pPr>
        <w:pStyle w:val="CodeExample"/>
      </w:pPr>
      <w:r>
        <w:t xml:space="preserve">+ Mapper and reducer </w:t>
      </w:r>
      <w:proofErr w:type="spellStart"/>
      <w:r>
        <w:t>tests.The</w:t>
      </w:r>
      <w:proofErr w:type="spellEnd"/>
      <w:r>
        <w:t xml:space="preserve"> reducer correctly aggregates data: OK, passed 100 tests.</w:t>
      </w:r>
    </w:p>
    <w:p w14:paraId="687193BE" w14:textId="77777777" w:rsidR="00074794" w:rsidRDefault="00CA1D72" w:rsidP="00904E8E">
      <w:r>
        <w:t>Please note that</w:t>
      </w:r>
      <w:r w:rsidR="00B77E23">
        <w:t xml:space="preserve"> the</w:t>
      </w:r>
      <w:r>
        <w:t xml:space="preserve"> file that implements </w:t>
      </w:r>
      <w:r w:rsidR="00B77E23">
        <w:t xml:space="preserve">these property checks in the sample code package does it </w:t>
      </w:r>
      <w:r>
        <w:t>by grouping all three properties in the same Properties class, instead of having three separate Properties classes. In any case, the final outcome is the same.</w:t>
      </w:r>
    </w:p>
    <w:p w14:paraId="683DD43C" w14:textId="77777777" w:rsidR="000E0F35" w:rsidRDefault="000E0F35" w:rsidP="000E0F35">
      <w:pPr>
        <w:pStyle w:val="Heading1"/>
      </w:pPr>
      <w:bookmarkStart w:id="240" w:name="_Toc324843793"/>
      <w:r>
        <w:lastRenderedPageBreak/>
        <w:t>Appendix 1: References</w:t>
      </w:r>
      <w:bookmarkEnd w:id="240"/>
    </w:p>
    <w:p w14:paraId="2703F770" w14:textId="77777777" w:rsidR="00FD5A97" w:rsidRPr="00FD5A97" w:rsidRDefault="00C97E1E" w:rsidP="00B904D3">
      <w:pPr>
        <w:pStyle w:val="Heading2"/>
      </w:pPr>
      <w:bookmarkStart w:id="241" w:name="_Toc308702091"/>
      <w:bookmarkStart w:id="242" w:name="_Toc324842755"/>
      <w:bookmarkStart w:id="243" w:name="_Toc324843794"/>
      <w:r>
        <w:t>Sample code</w:t>
      </w:r>
      <w:bookmarkEnd w:id="241"/>
      <w:bookmarkEnd w:id="242"/>
      <w:bookmarkEnd w:id="243"/>
    </w:p>
    <w:p w14:paraId="5E383DE8" w14:textId="0561CF83" w:rsidR="000E0F35" w:rsidRPr="00AA2BD0" w:rsidRDefault="000E0F35" w:rsidP="000E0F35">
      <w:r>
        <w:t xml:space="preserve">All the code used in this document is currently available </w:t>
      </w:r>
      <w:r w:rsidR="00397EB2">
        <w:t xml:space="preserve">from </w:t>
      </w:r>
      <w:proofErr w:type="spellStart"/>
      <w:r w:rsidR="00397EB2">
        <w:t>Github</w:t>
      </w:r>
      <w:proofErr w:type="spellEnd"/>
      <w:r w:rsidR="00397EB2">
        <w:t>:</w:t>
      </w:r>
      <w:r>
        <w:t xml:space="preserve"> </w:t>
      </w:r>
      <w:hyperlink r:id="rId13" w:history="1">
        <w:r w:rsidR="00397EB2">
          <w:rPr>
            <w:rStyle w:val="Hyperlink"/>
          </w:rPr>
          <w:t>https://github.com/oscarrenalias/scalacheck-examples</w:t>
        </w:r>
      </w:hyperlink>
      <w:r w:rsidR="00D95E2E">
        <w:t>.</w:t>
      </w:r>
    </w:p>
    <w:p w14:paraId="2EABCC4B" w14:textId="77777777" w:rsidR="00FD5A97" w:rsidRDefault="000E0F35" w:rsidP="00FD5A97">
      <w:r>
        <w:t>The code is structured in folders based on the same structure used throughout this document</w:t>
      </w:r>
      <w:r w:rsidR="00FD5A97">
        <w:t>. Examples where Java and Scala code are mixed (</w:t>
      </w:r>
      <w:proofErr w:type="spellStart"/>
      <w:r w:rsidR="00FD5A97">
        <w:t>scalacheck</w:t>
      </w:r>
      <w:proofErr w:type="spellEnd"/>
      <w:r w:rsidR="00FD5A97">
        <w:t>-basic, java-</w:t>
      </w:r>
      <w:proofErr w:type="spellStart"/>
      <w:r w:rsidR="00FD5A97">
        <w:t>scalacheck</w:t>
      </w:r>
      <w:proofErr w:type="spellEnd"/>
      <w:r w:rsidR="00FD5A97">
        <w:t xml:space="preserve">, </w:t>
      </w:r>
      <w:proofErr w:type="spellStart"/>
      <w:proofErr w:type="gramStart"/>
      <w:r w:rsidR="00FD5A97">
        <w:t>scalacheck</w:t>
      </w:r>
      <w:proofErr w:type="spellEnd"/>
      <w:proofErr w:type="gramEnd"/>
      <w:r w:rsidR="00FD5A97">
        <w:t>-integration-</w:t>
      </w:r>
      <w:proofErr w:type="spellStart"/>
      <w:r w:rsidR="00FD5A97">
        <w:t>junit</w:t>
      </w:r>
      <w:proofErr w:type="spellEnd"/>
      <w:r w:rsidR="00FD5A97">
        <w:t xml:space="preserve">) require Maven </w:t>
      </w:r>
      <w:r w:rsidR="00B759CE">
        <w:t xml:space="preserve">2.x or 3.x </w:t>
      </w:r>
      <w:r w:rsidR="00FD5A97">
        <w:t>to build and run. Pure Scala examples (</w:t>
      </w:r>
      <w:proofErr w:type="spellStart"/>
      <w:r w:rsidR="00FD5A97">
        <w:t>scalacheck</w:t>
      </w:r>
      <w:proofErr w:type="spellEnd"/>
      <w:r w:rsidR="00FD5A97">
        <w:t xml:space="preserve">-integration-specs, </w:t>
      </w:r>
      <w:proofErr w:type="spellStart"/>
      <w:r w:rsidR="00FD5A97" w:rsidRPr="00FD5A97">
        <w:t>scalacheck</w:t>
      </w:r>
      <w:proofErr w:type="spellEnd"/>
      <w:r w:rsidR="00FD5A97" w:rsidRPr="00FD5A97">
        <w:t>-integration-</w:t>
      </w:r>
      <w:proofErr w:type="spellStart"/>
      <w:r w:rsidR="00FD5A97" w:rsidRPr="00FD5A97">
        <w:t>scalatest</w:t>
      </w:r>
      <w:proofErr w:type="spellEnd"/>
      <w:r w:rsidR="00FD5A97">
        <w:t>) require Simple Build Tool version 0.11 or greater.</w:t>
      </w:r>
    </w:p>
    <w:p w14:paraId="0FC91903" w14:textId="77777777" w:rsidR="00FD5A97" w:rsidRDefault="00FD5A97" w:rsidP="00FD5A97">
      <w:r>
        <w:t>There is no top-level project at the root folder above the sub-folders, so each project is an independent unit by itself.</w:t>
      </w:r>
    </w:p>
    <w:p w14:paraId="30D151AC" w14:textId="77777777" w:rsidR="000E0F35" w:rsidRDefault="000E0F35" w:rsidP="000E0F35"/>
    <w:p w14:paraId="6936F532" w14:textId="77777777" w:rsidR="000E0F35" w:rsidRDefault="000E0F35" w:rsidP="000E0F35"/>
    <w:tbl>
      <w:tblPr>
        <w:tblStyle w:val="TableProfessional"/>
        <w:tblW w:w="0" w:type="auto"/>
        <w:tblLook w:val="04A0" w:firstRow="1" w:lastRow="0" w:firstColumn="1" w:lastColumn="0" w:noHBand="0" w:noVBand="1"/>
      </w:tblPr>
      <w:tblGrid>
        <w:gridCol w:w="2453"/>
        <w:gridCol w:w="3609"/>
        <w:gridCol w:w="4234"/>
      </w:tblGrid>
      <w:tr w:rsidR="00FD5A97" w14:paraId="72368F96" w14:textId="77777777" w:rsidTr="00AD5B4B">
        <w:trPr>
          <w:cnfStyle w:val="100000000000" w:firstRow="1" w:lastRow="0" w:firstColumn="0" w:lastColumn="0" w:oddVBand="0" w:evenVBand="0" w:oddHBand="0" w:evenHBand="0" w:firstRowFirstColumn="0" w:firstRowLastColumn="0" w:lastRowFirstColumn="0" w:lastRowLastColumn="0"/>
        </w:trPr>
        <w:tc>
          <w:tcPr>
            <w:tcW w:w="2453" w:type="dxa"/>
          </w:tcPr>
          <w:p w14:paraId="7C696477" w14:textId="77777777" w:rsidR="00FD5A97" w:rsidRDefault="00FD5A97" w:rsidP="000C7814">
            <w:r>
              <w:t>Folder</w:t>
            </w:r>
          </w:p>
        </w:tc>
        <w:tc>
          <w:tcPr>
            <w:tcW w:w="3609" w:type="dxa"/>
          </w:tcPr>
          <w:p w14:paraId="7240193F" w14:textId="77777777" w:rsidR="00FD5A97" w:rsidRDefault="00FD5A97" w:rsidP="000C7814">
            <w:r>
              <w:t>Contents</w:t>
            </w:r>
          </w:p>
        </w:tc>
        <w:tc>
          <w:tcPr>
            <w:tcW w:w="4234" w:type="dxa"/>
          </w:tcPr>
          <w:p w14:paraId="20157502" w14:textId="77777777" w:rsidR="00FD5A97" w:rsidRDefault="00FD5A97" w:rsidP="000C7814">
            <w:r>
              <w:t>How to run</w:t>
            </w:r>
          </w:p>
        </w:tc>
      </w:tr>
      <w:tr w:rsidR="00FD5A97" w14:paraId="08F5B2B9" w14:textId="77777777" w:rsidTr="00AD5B4B">
        <w:tc>
          <w:tcPr>
            <w:tcW w:w="2453" w:type="dxa"/>
          </w:tcPr>
          <w:p w14:paraId="322F60BC" w14:textId="77777777" w:rsidR="00FD5A97" w:rsidRDefault="00FD5A97" w:rsidP="000C7814">
            <w:proofErr w:type="spellStart"/>
            <w:r>
              <w:t>scalacheck</w:t>
            </w:r>
            <w:proofErr w:type="spellEnd"/>
            <w:r>
              <w:t>-basic</w:t>
            </w:r>
          </w:p>
        </w:tc>
        <w:tc>
          <w:tcPr>
            <w:tcW w:w="3609" w:type="dxa"/>
          </w:tcPr>
          <w:p w14:paraId="5E9ECDDC" w14:textId="77777777" w:rsidR="00FD5A97" w:rsidRDefault="00FD5A97" w:rsidP="000C7814">
            <w:r>
              <w:t>Basic ScalaCheck examples, showing most of its basic features (basic property checks, data grouping, conditional properties)</w:t>
            </w:r>
          </w:p>
        </w:tc>
        <w:tc>
          <w:tcPr>
            <w:tcW w:w="4234" w:type="dxa"/>
          </w:tcPr>
          <w:p w14:paraId="0D4C484B" w14:textId="77777777" w:rsidR="00FD5A97" w:rsidRDefault="00FD5A97" w:rsidP="000C7814">
            <w:r>
              <w:t>Switch to the project’s subfolder and run:</w:t>
            </w:r>
          </w:p>
          <w:p w14:paraId="427E10C8" w14:textId="77777777" w:rsidR="00FD5A97" w:rsidRDefault="00FD5A97" w:rsidP="000C7814"/>
          <w:p w14:paraId="79569096" w14:textId="77777777" w:rsidR="00FD5A97" w:rsidRPr="00616F92" w:rsidRDefault="00FD5A97" w:rsidP="000C7814">
            <w:pPr>
              <w:rPr>
                <w:rFonts w:ascii="Courier New" w:hAnsi="Courier New" w:cs="Courier New"/>
              </w:rPr>
            </w:pPr>
            <w:proofErr w:type="spellStart"/>
            <w:r w:rsidRPr="00AD5B4B">
              <w:rPr>
                <w:rFonts w:ascii="Courier New" w:hAnsi="Courier New" w:cs="Courier New"/>
                <w:sz w:val="18"/>
              </w:rPr>
              <w:t>mvn</w:t>
            </w:r>
            <w:proofErr w:type="spellEnd"/>
            <w:r w:rsidRPr="00AD5B4B">
              <w:rPr>
                <w:rFonts w:ascii="Courier New" w:hAnsi="Courier New" w:cs="Courier New"/>
                <w:sz w:val="18"/>
              </w:rPr>
              <w:t xml:space="preserve"> </w:t>
            </w:r>
            <w:proofErr w:type="spellStart"/>
            <w:r w:rsidRPr="00AD5B4B">
              <w:rPr>
                <w:rFonts w:ascii="Courier New" w:hAnsi="Courier New" w:cs="Courier New"/>
                <w:sz w:val="18"/>
              </w:rPr>
              <w:t>scala:run</w:t>
            </w:r>
            <w:proofErr w:type="spellEnd"/>
            <w:r w:rsidRPr="00AD5B4B">
              <w:rPr>
                <w:rFonts w:ascii="Courier New" w:hAnsi="Courier New" w:cs="Courier New"/>
                <w:sz w:val="18"/>
              </w:rPr>
              <w:t xml:space="preserve"> -</w:t>
            </w:r>
            <w:proofErr w:type="spellStart"/>
            <w:r w:rsidRPr="00AD5B4B">
              <w:rPr>
                <w:rFonts w:ascii="Courier New" w:hAnsi="Courier New" w:cs="Courier New"/>
                <w:sz w:val="18"/>
              </w:rPr>
              <w:t>Dlauncher</w:t>
            </w:r>
            <w:proofErr w:type="spellEnd"/>
            <w:r w:rsidRPr="00AD5B4B">
              <w:rPr>
                <w:rFonts w:ascii="Courier New" w:hAnsi="Courier New" w:cs="Courier New"/>
                <w:sz w:val="18"/>
              </w:rPr>
              <w:t>=test</w:t>
            </w:r>
          </w:p>
        </w:tc>
      </w:tr>
      <w:tr w:rsidR="00FD5A97" w14:paraId="5574852F" w14:textId="77777777" w:rsidTr="00AD5B4B">
        <w:tc>
          <w:tcPr>
            <w:tcW w:w="2453" w:type="dxa"/>
          </w:tcPr>
          <w:p w14:paraId="54D609CB" w14:textId="77777777" w:rsidR="00FD5A97" w:rsidRDefault="00FD5A97" w:rsidP="000C7814">
            <w:r>
              <w:t>java-</w:t>
            </w:r>
            <w:proofErr w:type="spellStart"/>
            <w:r>
              <w:t>scalacheck</w:t>
            </w:r>
            <w:proofErr w:type="spellEnd"/>
          </w:p>
        </w:tc>
        <w:tc>
          <w:tcPr>
            <w:tcW w:w="3609" w:type="dxa"/>
          </w:tcPr>
          <w:p w14:paraId="32429F7E" w14:textId="77777777" w:rsidR="00FD5A97" w:rsidRDefault="00FD5A97" w:rsidP="000C7814">
            <w:r>
              <w:t>Integration of ScalaCheck property checks with Java code</w:t>
            </w:r>
          </w:p>
        </w:tc>
        <w:tc>
          <w:tcPr>
            <w:tcW w:w="4234" w:type="dxa"/>
          </w:tcPr>
          <w:p w14:paraId="40ED6A15" w14:textId="77777777" w:rsidR="00FD5A97" w:rsidRDefault="00FD5A97" w:rsidP="00FD5A97">
            <w:r>
              <w:t>Switch to the project’s subfolder and run:</w:t>
            </w:r>
          </w:p>
          <w:p w14:paraId="6F0B8224" w14:textId="77777777" w:rsidR="00FD5A97" w:rsidRDefault="00FD5A97" w:rsidP="00FD5A97"/>
          <w:p w14:paraId="278C891A" w14:textId="77777777" w:rsidR="00FD5A97" w:rsidRDefault="00FD5A97" w:rsidP="00FD5A97">
            <w:proofErr w:type="spellStart"/>
            <w:r w:rsidRPr="00D142E0">
              <w:rPr>
                <w:rFonts w:ascii="Courier New" w:hAnsi="Courier New" w:cs="Courier New"/>
                <w:sz w:val="18"/>
              </w:rPr>
              <w:t>mvn</w:t>
            </w:r>
            <w:proofErr w:type="spellEnd"/>
            <w:r w:rsidRPr="00D142E0">
              <w:rPr>
                <w:rFonts w:ascii="Courier New" w:hAnsi="Courier New" w:cs="Courier New"/>
                <w:sz w:val="18"/>
              </w:rPr>
              <w:t xml:space="preserve"> </w:t>
            </w:r>
            <w:proofErr w:type="spellStart"/>
            <w:r w:rsidRPr="00D142E0">
              <w:rPr>
                <w:rFonts w:ascii="Courier New" w:hAnsi="Courier New" w:cs="Courier New"/>
                <w:sz w:val="18"/>
              </w:rPr>
              <w:t>scala:run</w:t>
            </w:r>
            <w:proofErr w:type="spellEnd"/>
            <w:r w:rsidRPr="00D142E0">
              <w:rPr>
                <w:rFonts w:ascii="Courier New" w:hAnsi="Courier New" w:cs="Courier New"/>
                <w:sz w:val="18"/>
              </w:rPr>
              <w:t xml:space="preserve"> -</w:t>
            </w:r>
            <w:proofErr w:type="spellStart"/>
            <w:r w:rsidRPr="00D142E0">
              <w:rPr>
                <w:rFonts w:ascii="Courier New" w:hAnsi="Courier New" w:cs="Courier New"/>
                <w:sz w:val="18"/>
              </w:rPr>
              <w:t>Dlauncher</w:t>
            </w:r>
            <w:proofErr w:type="spellEnd"/>
            <w:r w:rsidRPr="00D142E0">
              <w:rPr>
                <w:rFonts w:ascii="Courier New" w:hAnsi="Courier New" w:cs="Courier New"/>
                <w:sz w:val="18"/>
              </w:rPr>
              <w:t>=test</w:t>
            </w:r>
          </w:p>
        </w:tc>
      </w:tr>
      <w:tr w:rsidR="00FD5A97" w14:paraId="5DE1956E" w14:textId="77777777" w:rsidTr="00AD5B4B">
        <w:tc>
          <w:tcPr>
            <w:tcW w:w="2453" w:type="dxa"/>
          </w:tcPr>
          <w:p w14:paraId="722634A3" w14:textId="77777777" w:rsidR="00FD5A97" w:rsidRDefault="00FD5A97" w:rsidP="000C7814">
            <w:proofErr w:type="spellStart"/>
            <w:r>
              <w:t>scalacheck</w:t>
            </w:r>
            <w:proofErr w:type="spellEnd"/>
            <w:r>
              <w:t>-integration-</w:t>
            </w:r>
            <w:proofErr w:type="spellStart"/>
            <w:r>
              <w:t>scalatest</w:t>
            </w:r>
            <w:proofErr w:type="spellEnd"/>
          </w:p>
        </w:tc>
        <w:tc>
          <w:tcPr>
            <w:tcW w:w="3609" w:type="dxa"/>
          </w:tcPr>
          <w:p w14:paraId="3EBE45E1" w14:textId="77777777" w:rsidR="00FD5A97" w:rsidRDefault="00FD5A97" w:rsidP="000C7814">
            <w:r>
              <w:t xml:space="preserve">Examples of integration of ScalaTest with </w:t>
            </w:r>
            <w:proofErr w:type="spellStart"/>
            <w:r>
              <w:t>with</w:t>
            </w:r>
            <w:proofErr w:type="spellEnd"/>
            <w:r>
              <w:t xml:space="preserve"> ScalaCheck. Requires SBT.</w:t>
            </w:r>
          </w:p>
        </w:tc>
        <w:tc>
          <w:tcPr>
            <w:tcW w:w="4234" w:type="dxa"/>
          </w:tcPr>
          <w:p w14:paraId="248B9B89" w14:textId="77777777" w:rsidR="00FD5A97" w:rsidRDefault="00FD5A97" w:rsidP="00FD5A97">
            <w:r>
              <w:t>Switch to the project’s subfolder and run:</w:t>
            </w:r>
          </w:p>
          <w:p w14:paraId="1ADAA599" w14:textId="77777777" w:rsidR="00FD5A97" w:rsidRDefault="00FD5A97" w:rsidP="00FD5A97"/>
          <w:p w14:paraId="510F955B" w14:textId="77777777" w:rsidR="00FD5A97" w:rsidRDefault="00FD5A97" w:rsidP="00B904D3">
            <w:proofErr w:type="spellStart"/>
            <w:r>
              <w:rPr>
                <w:rFonts w:ascii="Courier New" w:hAnsi="Courier New" w:cs="Courier New"/>
                <w:sz w:val="18"/>
              </w:rPr>
              <w:t>sbt</w:t>
            </w:r>
            <w:proofErr w:type="spellEnd"/>
            <w:r w:rsidRPr="00D142E0">
              <w:rPr>
                <w:rFonts w:ascii="Courier New" w:hAnsi="Courier New" w:cs="Courier New"/>
                <w:sz w:val="18"/>
              </w:rPr>
              <w:t xml:space="preserve"> </w:t>
            </w:r>
            <w:r>
              <w:rPr>
                <w:rFonts w:ascii="Courier New" w:hAnsi="Courier New" w:cs="Courier New"/>
                <w:sz w:val="18"/>
              </w:rPr>
              <w:t>reload test</w:t>
            </w:r>
          </w:p>
        </w:tc>
      </w:tr>
      <w:tr w:rsidR="00FD5A97" w14:paraId="237B8241" w14:textId="77777777" w:rsidTr="00AD5B4B">
        <w:tc>
          <w:tcPr>
            <w:tcW w:w="2453" w:type="dxa"/>
          </w:tcPr>
          <w:p w14:paraId="322E80D7" w14:textId="77777777" w:rsidR="00FD5A97" w:rsidRDefault="00FD5A97" w:rsidP="000C7814">
            <w:proofErr w:type="spellStart"/>
            <w:r>
              <w:t>scalacheck</w:t>
            </w:r>
            <w:proofErr w:type="spellEnd"/>
            <w:r>
              <w:t>-integration-specs</w:t>
            </w:r>
          </w:p>
        </w:tc>
        <w:tc>
          <w:tcPr>
            <w:tcW w:w="3609" w:type="dxa"/>
          </w:tcPr>
          <w:p w14:paraId="3D1196D1" w14:textId="77777777" w:rsidR="00FD5A97" w:rsidRDefault="00FD5A97" w:rsidP="000C7814">
            <w:r>
              <w:t>Examples of integration of Specs with ScalaCheck. Requires SBT.</w:t>
            </w:r>
          </w:p>
        </w:tc>
        <w:tc>
          <w:tcPr>
            <w:tcW w:w="4234" w:type="dxa"/>
          </w:tcPr>
          <w:p w14:paraId="66D39A2D" w14:textId="77777777" w:rsidR="00FD5A97" w:rsidRDefault="00FD5A97" w:rsidP="00FD5A97">
            <w:r>
              <w:t>Switch to the project’s subfolder and run:</w:t>
            </w:r>
          </w:p>
          <w:p w14:paraId="5ECEB0C6" w14:textId="77777777" w:rsidR="00FD5A97" w:rsidRDefault="00FD5A97" w:rsidP="00FD5A97"/>
          <w:p w14:paraId="3A608282" w14:textId="77777777" w:rsidR="00FD5A97" w:rsidRDefault="00FD5A97" w:rsidP="00FD5A97">
            <w:proofErr w:type="spellStart"/>
            <w:r>
              <w:rPr>
                <w:rFonts w:ascii="Courier New" w:hAnsi="Courier New" w:cs="Courier New"/>
                <w:sz w:val="18"/>
              </w:rPr>
              <w:t>sbt</w:t>
            </w:r>
            <w:proofErr w:type="spellEnd"/>
            <w:r w:rsidRPr="00D142E0">
              <w:rPr>
                <w:rFonts w:ascii="Courier New" w:hAnsi="Courier New" w:cs="Courier New"/>
                <w:sz w:val="18"/>
              </w:rPr>
              <w:t xml:space="preserve"> </w:t>
            </w:r>
            <w:r>
              <w:rPr>
                <w:rFonts w:ascii="Courier New" w:hAnsi="Courier New" w:cs="Courier New"/>
                <w:sz w:val="18"/>
              </w:rPr>
              <w:t>reload test</w:t>
            </w:r>
          </w:p>
        </w:tc>
      </w:tr>
      <w:tr w:rsidR="00FD5A97" w14:paraId="0240A6F4" w14:textId="77777777" w:rsidTr="00AD5B4B">
        <w:trPr>
          <w:trHeight w:val="61"/>
        </w:trPr>
        <w:tc>
          <w:tcPr>
            <w:tcW w:w="2453" w:type="dxa"/>
          </w:tcPr>
          <w:p w14:paraId="5440C6F6" w14:textId="77777777" w:rsidR="00FD5A97" w:rsidRDefault="00FD5A97" w:rsidP="000C7814">
            <w:proofErr w:type="spellStart"/>
            <w:r>
              <w:t>scalacheck</w:t>
            </w:r>
            <w:proofErr w:type="spellEnd"/>
            <w:r>
              <w:t>-integration-</w:t>
            </w:r>
            <w:proofErr w:type="spellStart"/>
            <w:r>
              <w:t>junit</w:t>
            </w:r>
            <w:proofErr w:type="spellEnd"/>
          </w:p>
        </w:tc>
        <w:tc>
          <w:tcPr>
            <w:tcW w:w="3609" w:type="dxa"/>
          </w:tcPr>
          <w:p w14:paraId="541DB2EB" w14:textId="77777777" w:rsidR="00FD5A97" w:rsidRDefault="00FD5A97" w:rsidP="000C7814">
            <w:r>
              <w:t>Examples of integration of ScalaCheck with JUnit, as well as JUnit support traits and a JUnit 4 runner for ScalaCheck tests written as Properties classes.</w:t>
            </w:r>
          </w:p>
          <w:p w14:paraId="1265BC43" w14:textId="77777777" w:rsidR="00FD5A97" w:rsidRDefault="00FD5A97" w:rsidP="000C7814">
            <w:r>
              <w:t xml:space="preserve">It uses the Maven JUnit </w:t>
            </w:r>
            <w:r w:rsidR="00B759CE">
              <w:t>test runn</w:t>
            </w:r>
            <w:r>
              <w:t>er (Surefire plugin) to run.</w:t>
            </w:r>
          </w:p>
        </w:tc>
        <w:tc>
          <w:tcPr>
            <w:tcW w:w="4234" w:type="dxa"/>
          </w:tcPr>
          <w:p w14:paraId="63F4167A" w14:textId="77777777" w:rsidR="00FD5A97" w:rsidRDefault="00FD5A97" w:rsidP="000C7814">
            <w:r>
              <w:t>Switch to the project’s subfolder and run:</w:t>
            </w:r>
          </w:p>
          <w:p w14:paraId="260F32BE" w14:textId="77777777" w:rsidR="00FD5A97" w:rsidRDefault="00FD5A97" w:rsidP="000C7814"/>
          <w:p w14:paraId="301A767F" w14:textId="77777777" w:rsidR="00FD5A97" w:rsidRDefault="00FD5A97" w:rsidP="000C7814">
            <w:proofErr w:type="spellStart"/>
            <w:r w:rsidRPr="00AD5B4B">
              <w:rPr>
                <w:rFonts w:ascii="Courier New" w:hAnsi="Courier New" w:cs="Courier New"/>
                <w:sz w:val="18"/>
              </w:rPr>
              <w:t>mvn</w:t>
            </w:r>
            <w:proofErr w:type="spellEnd"/>
            <w:r w:rsidRPr="00AD5B4B">
              <w:rPr>
                <w:rFonts w:ascii="Courier New" w:hAnsi="Courier New" w:cs="Courier New"/>
                <w:sz w:val="18"/>
              </w:rPr>
              <w:t xml:space="preserve"> test</w:t>
            </w:r>
          </w:p>
        </w:tc>
      </w:tr>
      <w:tr w:rsidR="00AF74B4" w14:paraId="11D3A57F" w14:textId="77777777" w:rsidTr="00FD5A97">
        <w:trPr>
          <w:trHeight w:val="61"/>
        </w:trPr>
        <w:tc>
          <w:tcPr>
            <w:tcW w:w="2453" w:type="dxa"/>
          </w:tcPr>
          <w:p w14:paraId="055196B1" w14:textId="77777777" w:rsidR="00AF74B4" w:rsidRDefault="00AF74B4" w:rsidP="000C7814">
            <w:r w:rsidRPr="00AF74B4">
              <w:t>java-</w:t>
            </w:r>
            <w:proofErr w:type="spellStart"/>
            <w:r w:rsidRPr="00AF74B4">
              <w:t>hadoop</w:t>
            </w:r>
            <w:proofErr w:type="spellEnd"/>
            <w:r w:rsidRPr="00AF74B4">
              <w:t>-</w:t>
            </w:r>
            <w:proofErr w:type="spellStart"/>
            <w:r w:rsidRPr="00AF74B4">
              <w:t>scalacheck</w:t>
            </w:r>
            <w:proofErr w:type="spellEnd"/>
          </w:p>
        </w:tc>
        <w:tc>
          <w:tcPr>
            <w:tcW w:w="3609" w:type="dxa"/>
          </w:tcPr>
          <w:p w14:paraId="260EB2B0" w14:textId="77777777" w:rsidR="00AF74B4" w:rsidRDefault="00B904D3" w:rsidP="00B904D3">
            <w:r>
              <w:t xml:space="preserve">Code and ScalaCheck test cases that test </w:t>
            </w:r>
            <w:proofErr w:type="spellStart"/>
            <w:r>
              <w:t>Hadoop’s</w:t>
            </w:r>
            <w:proofErr w:type="spellEnd"/>
            <w:r>
              <w:t xml:space="preserve"> WordCount example</w:t>
            </w:r>
          </w:p>
        </w:tc>
        <w:tc>
          <w:tcPr>
            <w:tcW w:w="4234" w:type="dxa"/>
          </w:tcPr>
          <w:p w14:paraId="1CE9BEC1" w14:textId="77777777" w:rsidR="00B904D3" w:rsidRDefault="00B904D3" w:rsidP="00B904D3">
            <w:r>
              <w:t>Switch to the project’s subfolder and run:</w:t>
            </w:r>
          </w:p>
          <w:p w14:paraId="4E47BEE0" w14:textId="77777777" w:rsidR="00B904D3" w:rsidRDefault="00B904D3" w:rsidP="000C7814">
            <w:pPr>
              <w:rPr>
                <w:rFonts w:ascii="Courier New" w:hAnsi="Courier New" w:cs="Courier New"/>
                <w:sz w:val="18"/>
              </w:rPr>
            </w:pPr>
          </w:p>
          <w:p w14:paraId="317287E2" w14:textId="77777777" w:rsidR="00AF74B4" w:rsidRDefault="00AF74B4" w:rsidP="000C7814">
            <w:proofErr w:type="spellStart"/>
            <w:r w:rsidRPr="00D142E0">
              <w:rPr>
                <w:rFonts w:ascii="Courier New" w:hAnsi="Courier New" w:cs="Courier New"/>
                <w:sz w:val="18"/>
              </w:rPr>
              <w:t>mvn</w:t>
            </w:r>
            <w:proofErr w:type="spellEnd"/>
            <w:r w:rsidRPr="00D142E0">
              <w:rPr>
                <w:rFonts w:ascii="Courier New" w:hAnsi="Courier New" w:cs="Courier New"/>
                <w:sz w:val="18"/>
              </w:rPr>
              <w:t xml:space="preserve"> </w:t>
            </w:r>
            <w:proofErr w:type="spellStart"/>
            <w:r w:rsidRPr="00D142E0">
              <w:rPr>
                <w:rFonts w:ascii="Courier New" w:hAnsi="Courier New" w:cs="Courier New"/>
                <w:sz w:val="18"/>
              </w:rPr>
              <w:t>scala:run</w:t>
            </w:r>
            <w:proofErr w:type="spellEnd"/>
            <w:r w:rsidRPr="00D142E0">
              <w:rPr>
                <w:rFonts w:ascii="Courier New" w:hAnsi="Courier New" w:cs="Courier New"/>
                <w:sz w:val="18"/>
              </w:rPr>
              <w:t xml:space="preserve"> -</w:t>
            </w:r>
            <w:proofErr w:type="spellStart"/>
            <w:r w:rsidRPr="00D142E0">
              <w:rPr>
                <w:rFonts w:ascii="Courier New" w:hAnsi="Courier New" w:cs="Courier New"/>
                <w:sz w:val="18"/>
              </w:rPr>
              <w:t>Dlauncher</w:t>
            </w:r>
            <w:proofErr w:type="spellEnd"/>
            <w:r w:rsidRPr="00D142E0">
              <w:rPr>
                <w:rFonts w:ascii="Courier New" w:hAnsi="Courier New" w:cs="Courier New"/>
                <w:sz w:val="18"/>
              </w:rPr>
              <w:t>=test</w:t>
            </w:r>
          </w:p>
        </w:tc>
      </w:tr>
    </w:tbl>
    <w:p w14:paraId="7F80BC0B" w14:textId="77777777" w:rsidR="000E0F35" w:rsidRDefault="000E0F35" w:rsidP="000E0F35">
      <w:pPr>
        <w:pStyle w:val="Heading2"/>
      </w:pPr>
      <w:bookmarkStart w:id="244" w:name="_Toc308702092"/>
      <w:bookmarkStart w:id="245" w:name="_Toc324842756"/>
      <w:bookmarkStart w:id="246" w:name="_Toc324843795"/>
      <w:r>
        <w:lastRenderedPageBreak/>
        <w:t>Links</w:t>
      </w:r>
      <w:bookmarkEnd w:id="244"/>
      <w:bookmarkEnd w:id="245"/>
      <w:bookmarkEnd w:id="246"/>
    </w:p>
    <w:p w14:paraId="08BAFA12" w14:textId="77777777" w:rsidR="000E0F35" w:rsidRPr="00AA2BD0" w:rsidRDefault="000E0F35" w:rsidP="000E0F35">
      <w:r>
        <w:t>The following are some useful links and references on ScalaCheck:</w:t>
      </w:r>
    </w:p>
    <w:p w14:paraId="081832A0" w14:textId="77777777" w:rsidR="000E0F35" w:rsidRPr="00E645A9" w:rsidRDefault="000E0F35" w:rsidP="000E0F35">
      <w:pPr>
        <w:pStyle w:val="ListParagraph"/>
        <w:numPr>
          <w:ilvl w:val="0"/>
          <w:numId w:val="29"/>
        </w:numPr>
        <w:spacing w:before="0" w:after="200" w:line="276" w:lineRule="auto"/>
        <w:rPr>
          <w:rStyle w:val="Hyperlink"/>
          <w:color w:val="auto"/>
          <w:u w:val="none"/>
        </w:rPr>
      </w:pPr>
      <w:r w:rsidRPr="00872BEF">
        <w:t xml:space="preserve">ScalaCheck wiki documentation: </w:t>
      </w:r>
      <w:hyperlink r:id="rId14" w:history="1">
        <w:r w:rsidRPr="00872BEF">
          <w:rPr>
            <w:rStyle w:val="Hyperlink"/>
          </w:rPr>
          <w:t>http://scalacheck.googlecode.com/svn/artifacts/1.9/doc/api/index.html</w:t>
        </w:r>
      </w:hyperlink>
    </w:p>
    <w:p w14:paraId="235ACC70" w14:textId="77777777" w:rsidR="00E645A9" w:rsidRPr="00872BEF" w:rsidRDefault="00E645A9" w:rsidP="000E0F35">
      <w:pPr>
        <w:pStyle w:val="ListParagraph"/>
        <w:numPr>
          <w:ilvl w:val="0"/>
          <w:numId w:val="29"/>
        </w:numPr>
        <w:spacing w:before="0" w:after="200" w:line="276" w:lineRule="auto"/>
      </w:pPr>
      <w:r>
        <w:rPr>
          <w:rStyle w:val="Hyperlink"/>
        </w:rPr>
        <w:t xml:space="preserve">ScalaCheck JAR files for download: </w:t>
      </w:r>
      <w:hyperlink r:id="rId15" w:history="1">
        <w:r>
          <w:rPr>
            <w:rStyle w:val="Hyperlink"/>
          </w:rPr>
          <w:t>http://code.google.com/p/scalacheck/downloads/list</w:t>
        </w:r>
      </w:hyperlink>
    </w:p>
    <w:p w14:paraId="6D61B3E2" w14:textId="77777777" w:rsidR="000E0F35" w:rsidRPr="00E645A9" w:rsidRDefault="000E0F35" w:rsidP="000E0F35">
      <w:pPr>
        <w:pStyle w:val="ListParagraph"/>
        <w:numPr>
          <w:ilvl w:val="0"/>
          <w:numId w:val="29"/>
        </w:numPr>
        <w:spacing w:before="0" w:after="200" w:line="276" w:lineRule="auto"/>
        <w:rPr>
          <w:rStyle w:val="Hyperlink"/>
          <w:color w:val="auto"/>
          <w:u w:val="none"/>
        </w:rPr>
      </w:pPr>
      <w:r>
        <w:t xml:space="preserve">ScalaCheck source code: </w:t>
      </w:r>
      <w:hyperlink r:id="rId16" w:history="1">
        <w:r w:rsidRPr="00872BEF">
          <w:rPr>
            <w:rStyle w:val="Hyperlink"/>
          </w:rPr>
          <w:t>https://github.com/rickynils/scalacheck</w:t>
        </w:r>
      </w:hyperlink>
    </w:p>
    <w:p w14:paraId="583EE514" w14:textId="77777777" w:rsidR="00E645A9" w:rsidRPr="00872BEF" w:rsidRDefault="00E645A9" w:rsidP="000E0F35">
      <w:pPr>
        <w:pStyle w:val="ListParagraph"/>
        <w:numPr>
          <w:ilvl w:val="0"/>
          <w:numId w:val="29"/>
        </w:numPr>
        <w:spacing w:before="0" w:after="200" w:line="276" w:lineRule="auto"/>
      </w:pPr>
      <w:r>
        <w:rPr>
          <w:rStyle w:val="Hyperlink"/>
        </w:rPr>
        <w:t>ScalaCheck API documentation (</w:t>
      </w:r>
      <w:proofErr w:type="spellStart"/>
      <w:r>
        <w:rPr>
          <w:rStyle w:val="Hyperlink"/>
        </w:rPr>
        <w:t>Scaladoc</w:t>
      </w:r>
      <w:proofErr w:type="spellEnd"/>
      <w:r>
        <w:rPr>
          <w:rStyle w:val="Hyperlink"/>
        </w:rPr>
        <w:t xml:space="preserve">): </w:t>
      </w:r>
      <w:hyperlink r:id="rId17" w:anchor="package" w:history="1">
        <w:r>
          <w:rPr>
            <w:rStyle w:val="Hyperlink"/>
          </w:rPr>
          <w:t>http://scalacheck.googlecode.com/svn/artifacts/1.9/doc/api/index.html#package</w:t>
        </w:r>
      </w:hyperlink>
    </w:p>
    <w:p w14:paraId="7FE71364" w14:textId="77777777" w:rsidR="000E0F35" w:rsidRPr="003929BF" w:rsidRDefault="000E0F35" w:rsidP="000E0F35">
      <w:pPr>
        <w:pStyle w:val="ListParagraph"/>
        <w:numPr>
          <w:ilvl w:val="0"/>
          <w:numId w:val="29"/>
        </w:numPr>
        <w:spacing w:before="0" w:after="200" w:line="276" w:lineRule="auto"/>
      </w:pPr>
      <w:r w:rsidRPr="00AA2BD0">
        <w:t xml:space="preserve">Better unit tests with ScalaCheck (and specs): </w:t>
      </w:r>
      <w:hyperlink r:id="rId18" w:history="1">
        <w:r w:rsidRPr="00AA2BD0">
          <w:rPr>
            <w:rStyle w:val="Hyperlink"/>
          </w:rPr>
          <w:t>http://etorreborre.blogspot.com/2008/01/better-unit-tests-with-scalacheck-and.html</w:t>
        </w:r>
      </w:hyperlink>
    </w:p>
    <w:p w14:paraId="5EDFEF71" w14:textId="77777777" w:rsidR="000E0F35" w:rsidRPr="00DB418E" w:rsidRDefault="000E0F35" w:rsidP="000E0F35">
      <w:pPr>
        <w:pStyle w:val="ListParagraph"/>
        <w:numPr>
          <w:ilvl w:val="0"/>
          <w:numId w:val="29"/>
        </w:numPr>
        <w:spacing w:before="0" w:after="200" w:line="276" w:lineRule="auto"/>
      </w:pPr>
      <w:r w:rsidRPr="00AA2BD0">
        <w:t xml:space="preserve">ScalaCheck generators for JSON: </w:t>
      </w:r>
      <w:hyperlink r:id="rId19" w:history="1">
        <w:r w:rsidRPr="00AA2BD0">
          <w:rPr>
            <w:rStyle w:val="Hyperlink"/>
          </w:rPr>
          <w:t>http://etorreborre.blogspot.com/2011/02/scalacheck-generator-for-json.html</w:t>
        </w:r>
      </w:hyperlink>
    </w:p>
    <w:p w14:paraId="4FF1B5AA" w14:textId="77777777" w:rsidR="000E0F35" w:rsidRPr="00DB418E" w:rsidRDefault="000E0F35" w:rsidP="000E0F35">
      <w:pPr>
        <w:pStyle w:val="ListParagraph"/>
        <w:numPr>
          <w:ilvl w:val="0"/>
          <w:numId w:val="29"/>
        </w:numPr>
        <w:spacing w:before="0" w:after="200" w:line="276" w:lineRule="auto"/>
      </w:pPr>
      <w:r w:rsidRPr="00DB418E">
        <w:t xml:space="preserve">Specs2 user guide: </w:t>
      </w:r>
      <w:hyperlink r:id="rId20" w:history="1">
        <w:r w:rsidRPr="00DB418E">
          <w:rPr>
            <w:rStyle w:val="Hyperlink"/>
          </w:rPr>
          <w:t>http://etorreborre.github.com/specs2/guide/org.specs2.UserGuide.html</w:t>
        </w:r>
      </w:hyperlink>
    </w:p>
    <w:p w14:paraId="06D31F04" w14:textId="77777777" w:rsidR="000E0F35" w:rsidRPr="00E645A9" w:rsidRDefault="000E0F35" w:rsidP="000E0F35">
      <w:pPr>
        <w:pStyle w:val="ListParagraph"/>
        <w:numPr>
          <w:ilvl w:val="0"/>
          <w:numId w:val="29"/>
        </w:numPr>
        <w:spacing w:before="0" w:after="200" w:line="276" w:lineRule="auto"/>
        <w:rPr>
          <w:rStyle w:val="Hyperlink"/>
          <w:color w:val="auto"/>
          <w:u w:val="none"/>
        </w:rPr>
      </w:pPr>
      <w:r w:rsidRPr="00DB418E">
        <w:t xml:space="preserve">Specs2 ScalaCheck integration example: </w:t>
      </w:r>
      <w:hyperlink r:id="rId21" w:history="1">
        <w:r w:rsidRPr="00DB418E">
          <w:rPr>
            <w:rStyle w:val="Hyperlink"/>
          </w:rPr>
          <w:t>https://github.com/etorreborre/specs2/blob/1.5/src/test/scala/org/specs2/examples/ScalaCheckExamplesSpec.scala</w:t>
        </w:r>
      </w:hyperlink>
    </w:p>
    <w:p w14:paraId="6C599146" w14:textId="77777777" w:rsidR="00E645A9" w:rsidRDefault="00E645A9" w:rsidP="000E0F35">
      <w:pPr>
        <w:pStyle w:val="ListParagraph"/>
        <w:numPr>
          <w:ilvl w:val="0"/>
          <w:numId w:val="29"/>
        </w:numPr>
        <w:spacing w:before="0" w:after="200" w:line="276" w:lineRule="auto"/>
      </w:pPr>
      <w:r>
        <w:rPr>
          <w:rStyle w:val="Hyperlink"/>
        </w:rPr>
        <w:t xml:space="preserve">ScalaTest: </w:t>
      </w:r>
      <w:hyperlink r:id="rId22" w:history="1">
        <w:r>
          <w:rPr>
            <w:rStyle w:val="Hyperlink"/>
          </w:rPr>
          <w:t>http://www.scalatest.org/</w:t>
        </w:r>
      </w:hyperlink>
    </w:p>
    <w:p w14:paraId="43272CCE" w14:textId="77777777" w:rsidR="00E645A9" w:rsidRPr="00875E9C" w:rsidRDefault="00E645A9" w:rsidP="000E0F35">
      <w:pPr>
        <w:pStyle w:val="ListParagraph"/>
        <w:numPr>
          <w:ilvl w:val="0"/>
          <w:numId w:val="29"/>
        </w:numPr>
        <w:spacing w:before="0" w:after="200" w:line="276" w:lineRule="auto"/>
        <w:rPr>
          <w:rStyle w:val="Hyperlink"/>
          <w:color w:val="auto"/>
          <w:u w:val="none"/>
        </w:rPr>
      </w:pPr>
      <w:r>
        <w:t xml:space="preserve">JUnit: </w:t>
      </w:r>
      <w:hyperlink r:id="rId23" w:history="1">
        <w:r>
          <w:rPr>
            <w:rStyle w:val="Hyperlink"/>
          </w:rPr>
          <w:t>http://www.junit.org/</w:t>
        </w:r>
      </w:hyperlink>
    </w:p>
    <w:p w14:paraId="50EEB6C6" w14:textId="77777777" w:rsidR="00160327" w:rsidRDefault="00BB771A" w:rsidP="00E03FD2">
      <w:pPr>
        <w:pStyle w:val="Heading1"/>
      </w:pPr>
      <w:bookmarkStart w:id="247" w:name="_Toc308702376"/>
      <w:bookmarkStart w:id="248" w:name="_Toc324843796"/>
      <w:bookmarkEnd w:id="247"/>
      <w:r>
        <w:t xml:space="preserve">Appendix </w:t>
      </w:r>
      <w:r w:rsidR="000E0F35">
        <w:t>2</w:t>
      </w:r>
      <w:r>
        <w:t xml:space="preserve">: </w:t>
      </w:r>
      <w:r w:rsidR="00472E3F">
        <w:t>DEPLOYING SCALACHECK</w:t>
      </w:r>
      <w:bookmarkEnd w:id="248"/>
    </w:p>
    <w:p w14:paraId="70E69EE5" w14:textId="77777777" w:rsidR="00160327" w:rsidRDefault="00160327" w:rsidP="00371425">
      <w:pPr>
        <w:pStyle w:val="Heading2"/>
      </w:pPr>
      <w:bookmarkStart w:id="249" w:name="_Toc308702093"/>
      <w:bookmarkStart w:id="250" w:name="_Toc324842757"/>
      <w:bookmarkStart w:id="251" w:name="_Toc324843797"/>
      <w:r>
        <w:t>Using JAR files</w:t>
      </w:r>
      <w:bookmarkEnd w:id="249"/>
      <w:bookmarkEnd w:id="250"/>
      <w:bookmarkEnd w:id="251"/>
    </w:p>
    <w:p w14:paraId="5A6AB6A5" w14:textId="77777777" w:rsidR="00160327" w:rsidRDefault="00160327" w:rsidP="00160327">
      <w:r>
        <w:t xml:space="preserve">The easiest way to get started with ScalaCheck or to get ScalaCheck incorporated into an existing code base is to deploy the required JAR file. If using a build tool such as Ant, pre-compiled JAR files </w:t>
      </w:r>
      <w:r w:rsidR="00472E3F">
        <w:t xml:space="preserve">for different versions of </w:t>
      </w:r>
      <w:r>
        <w:t>ScalaCheck are available from the Downloads section in the project’s page at Google Code</w:t>
      </w:r>
      <w:r w:rsidR="000E0F35">
        <w:t xml:space="preserve"> (</w:t>
      </w:r>
      <w:hyperlink r:id="rId24" w:history="1">
        <w:r w:rsidR="000E0F35" w:rsidRPr="000E0F35">
          <w:rPr>
            <w:rStyle w:val="Hyperlink"/>
          </w:rPr>
          <w:t>link</w:t>
        </w:r>
      </w:hyperlink>
      <w:r w:rsidR="000E0F35">
        <w:t>)</w:t>
      </w:r>
      <w:r>
        <w:t>. Only one JAR file is required, as ScalaCheck has no external dependencies.</w:t>
      </w:r>
    </w:p>
    <w:p w14:paraId="4AEDB0BB" w14:textId="77777777" w:rsidR="00160327" w:rsidRDefault="00160327" w:rsidP="00371425">
      <w:pPr>
        <w:pStyle w:val="Heading2"/>
      </w:pPr>
      <w:bookmarkStart w:id="252" w:name="_Toc308702094"/>
      <w:bookmarkStart w:id="253" w:name="_Toc324842758"/>
      <w:bookmarkStart w:id="254" w:name="_Toc324843798"/>
      <w:r>
        <w:t>Maven</w:t>
      </w:r>
      <w:bookmarkEnd w:id="252"/>
      <w:bookmarkEnd w:id="253"/>
      <w:bookmarkEnd w:id="254"/>
    </w:p>
    <w:p w14:paraId="1BA1D924" w14:textId="77777777" w:rsidR="00160327" w:rsidRDefault="00160327" w:rsidP="00160327">
      <w:r>
        <w:t xml:space="preserve">We will assume that Maven 2.x or 3.x is installed and that a suitable pom.xml file has already been created, and that it has been configured to use the Scala compiler plugin to compile Scala code in the project. If not, please refer to the </w:t>
      </w:r>
      <w:hyperlink r:id="rId25" w:history="1">
        <w:r w:rsidRPr="00CE1F34">
          <w:rPr>
            <w:rStyle w:val="Hyperlink"/>
          </w:rPr>
          <w:t>Scala Maven documentation</w:t>
        </w:r>
      </w:hyperlink>
      <w:r>
        <w:t xml:space="preserve"> or use one of the existing </w:t>
      </w:r>
      <w:hyperlink r:id="rId26" w:history="1">
        <w:r w:rsidRPr="00CE1F34">
          <w:rPr>
            <w:rStyle w:val="Hyperlink"/>
          </w:rPr>
          <w:t>Maven archetype templates</w:t>
        </w:r>
      </w:hyperlink>
      <w:r>
        <w:t xml:space="preserve"> for Scala development to get the project started.</w:t>
      </w:r>
    </w:p>
    <w:p w14:paraId="2B140070" w14:textId="77777777" w:rsidR="00160327" w:rsidRDefault="00160327" w:rsidP="00160327">
      <w:r>
        <w:t>If not already present, the following repository needs to be added to our project’s pom.xml file in the repositories section:</w:t>
      </w:r>
    </w:p>
    <w:p w14:paraId="396191AB" w14:textId="77777777" w:rsidR="00160327" w:rsidRDefault="00160327" w:rsidP="00160327"/>
    <w:p w14:paraId="6F1E23D0" w14:textId="77777777" w:rsidR="00160327" w:rsidRDefault="00160327" w:rsidP="00160327">
      <w:pPr>
        <w:pStyle w:val="CodeExample"/>
      </w:pPr>
      <w:r>
        <w:t>&lt;</w:t>
      </w:r>
      <w:proofErr w:type="gramStart"/>
      <w:r>
        <w:t>repository</w:t>
      </w:r>
      <w:proofErr w:type="gramEnd"/>
      <w:r>
        <w:t>&gt;</w:t>
      </w:r>
    </w:p>
    <w:p w14:paraId="7250C278" w14:textId="77777777" w:rsidR="00160327" w:rsidRDefault="00E645A9" w:rsidP="00E645A9">
      <w:pPr>
        <w:pStyle w:val="CodeExample"/>
      </w:pPr>
      <w:r>
        <w:t xml:space="preserve">  </w:t>
      </w:r>
      <w:r w:rsidR="00160327">
        <w:t>&lt;</w:t>
      </w:r>
      <w:proofErr w:type="gramStart"/>
      <w:r w:rsidR="00160327">
        <w:t>id&gt;</w:t>
      </w:r>
      <w:proofErr w:type="gramEnd"/>
      <w:r w:rsidR="00160327">
        <w:t>scala-tools.org&lt;/id&gt;</w:t>
      </w:r>
    </w:p>
    <w:p w14:paraId="1F41629E" w14:textId="77777777" w:rsidR="00160327" w:rsidRDefault="00E645A9" w:rsidP="00E645A9">
      <w:pPr>
        <w:pStyle w:val="CodeExample"/>
      </w:pPr>
      <w:r>
        <w:t xml:space="preserve">  </w:t>
      </w:r>
      <w:r w:rsidR="00160327">
        <w:t>&lt;</w:t>
      </w:r>
      <w:proofErr w:type="gramStart"/>
      <w:r w:rsidR="00160327">
        <w:t>name&gt;</w:t>
      </w:r>
      <w:proofErr w:type="gramEnd"/>
      <w:r w:rsidR="00160327">
        <w:t>Scala-Tools Maven2 Repository&lt;/name&gt;</w:t>
      </w:r>
    </w:p>
    <w:p w14:paraId="2A7105F7" w14:textId="77777777" w:rsidR="00160327" w:rsidRDefault="00E645A9" w:rsidP="00E645A9">
      <w:pPr>
        <w:pStyle w:val="CodeExample"/>
      </w:pPr>
      <w:r>
        <w:t xml:space="preserve">  </w:t>
      </w:r>
      <w:r w:rsidR="00160327">
        <w:t>&lt;</w:t>
      </w:r>
      <w:proofErr w:type="spellStart"/>
      <w:r w:rsidR="00160327">
        <w:t>url</w:t>
      </w:r>
      <w:proofErr w:type="spellEnd"/>
      <w:r w:rsidR="00160327">
        <w:t>&gt;http://scala-tools.org/repo-releases&lt;/url&gt;</w:t>
      </w:r>
    </w:p>
    <w:p w14:paraId="4CFEA1E8" w14:textId="77777777" w:rsidR="00160327" w:rsidRDefault="00160327" w:rsidP="00160327">
      <w:pPr>
        <w:pStyle w:val="CodeExample"/>
      </w:pPr>
      <w:r>
        <w:t>&lt;/repository&gt;</w:t>
      </w:r>
    </w:p>
    <w:p w14:paraId="5F961E91" w14:textId="77777777" w:rsidR="00160327" w:rsidRDefault="00160327" w:rsidP="00160327"/>
    <w:p w14:paraId="1D1F7FFD" w14:textId="77777777" w:rsidR="00160327" w:rsidRDefault="00160327" w:rsidP="00160327">
      <w:r>
        <w:lastRenderedPageBreak/>
        <w:t>Then, the following dependency needs to be declared:</w:t>
      </w:r>
    </w:p>
    <w:p w14:paraId="5C7DC22F" w14:textId="77777777" w:rsidR="00160327" w:rsidRDefault="00160327" w:rsidP="00160327"/>
    <w:p w14:paraId="5F8F6488" w14:textId="77777777" w:rsidR="00160327" w:rsidRDefault="00160327" w:rsidP="00160327">
      <w:pPr>
        <w:pStyle w:val="CodeExample"/>
      </w:pPr>
      <w:r>
        <w:t>&lt;</w:t>
      </w:r>
      <w:proofErr w:type="gramStart"/>
      <w:r>
        <w:t>dependency</w:t>
      </w:r>
      <w:proofErr w:type="gramEnd"/>
      <w:r>
        <w:t>&gt;</w:t>
      </w:r>
    </w:p>
    <w:p w14:paraId="1B109EFC" w14:textId="77777777" w:rsidR="00160327" w:rsidRDefault="00160327" w:rsidP="00160327">
      <w:pPr>
        <w:pStyle w:val="CodeExample"/>
        <w:ind w:firstLine="720"/>
      </w:pPr>
      <w:r>
        <w:t>&lt;</w:t>
      </w:r>
      <w:proofErr w:type="spellStart"/>
      <w:r>
        <w:t>groupId</w:t>
      </w:r>
      <w:proofErr w:type="spellEnd"/>
      <w:r>
        <w:t>&gt;</w:t>
      </w:r>
      <w:proofErr w:type="spellStart"/>
      <w:r>
        <w:t>org.scala-tools.testing</w:t>
      </w:r>
      <w:proofErr w:type="spellEnd"/>
      <w:r>
        <w:t>&lt;/</w:t>
      </w:r>
      <w:proofErr w:type="spellStart"/>
      <w:r>
        <w:t>groupId</w:t>
      </w:r>
      <w:proofErr w:type="spellEnd"/>
      <w:r>
        <w:t>&gt;</w:t>
      </w:r>
    </w:p>
    <w:p w14:paraId="67AFDA66" w14:textId="77777777" w:rsidR="00160327" w:rsidRDefault="00160327" w:rsidP="00160327">
      <w:pPr>
        <w:pStyle w:val="CodeExample"/>
        <w:ind w:firstLine="720"/>
      </w:pPr>
      <w:r>
        <w:t>&lt;</w:t>
      </w:r>
      <w:proofErr w:type="spellStart"/>
      <w:r>
        <w:t>artifactId</w:t>
      </w:r>
      <w:proofErr w:type="spellEnd"/>
      <w:r>
        <w:t>&gt;scalacheck_2.9.0-1&lt;/</w:t>
      </w:r>
      <w:proofErr w:type="spellStart"/>
      <w:r>
        <w:t>artifactId</w:t>
      </w:r>
      <w:proofErr w:type="spellEnd"/>
      <w:r>
        <w:t>&gt;</w:t>
      </w:r>
    </w:p>
    <w:p w14:paraId="605A6560" w14:textId="77777777" w:rsidR="00160327" w:rsidRDefault="00160327" w:rsidP="00160327">
      <w:pPr>
        <w:pStyle w:val="CodeExample"/>
        <w:ind w:firstLine="720"/>
      </w:pPr>
      <w:r>
        <w:t>&lt;</w:t>
      </w:r>
      <w:proofErr w:type="gramStart"/>
      <w:r>
        <w:t>version&gt;</w:t>
      </w:r>
      <w:proofErr w:type="gramEnd"/>
      <w:r>
        <w:t>1.9&lt;/version&gt;</w:t>
      </w:r>
    </w:p>
    <w:p w14:paraId="06F00A6A" w14:textId="77777777" w:rsidR="00160327" w:rsidRPr="00197022" w:rsidRDefault="00160327" w:rsidP="00160327">
      <w:pPr>
        <w:pStyle w:val="CodeExample"/>
      </w:pPr>
      <w:r>
        <w:t>&lt;/dependency&gt;</w:t>
      </w:r>
    </w:p>
    <w:p w14:paraId="41CC459F" w14:textId="77777777" w:rsidR="00160327" w:rsidRDefault="00160327" w:rsidP="00160327"/>
    <w:p w14:paraId="5497B8AE" w14:textId="77777777" w:rsidR="00160327" w:rsidRDefault="00160327" w:rsidP="00160327">
      <w:r>
        <w:t xml:space="preserve">Bear in mind that ScalaCheck is cross-compiled for multiple releases of Scala, so it is important to know which version of Scala we are currently using, as it is defined as part of the dependency name (2.9.0-1 in the example above). </w:t>
      </w:r>
    </w:p>
    <w:p w14:paraId="5B94D5D5" w14:textId="77777777" w:rsidR="00160327" w:rsidRDefault="00160327" w:rsidP="00371425">
      <w:pPr>
        <w:pStyle w:val="Heading2"/>
      </w:pPr>
      <w:bookmarkStart w:id="255" w:name="_Toc308702095"/>
      <w:bookmarkStart w:id="256" w:name="_Toc324842759"/>
      <w:bookmarkStart w:id="257" w:name="_Toc324843799"/>
      <w:r>
        <w:t xml:space="preserve">Simple Build Tool </w:t>
      </w:r>
      <w:r w:rsidR="00364995">
        <w:t>(</w:t>
      </w:r>
      <w:r>
        <w:t>0.</w:t>
      </w:r>
      <w:r w:rsidR="00364995">
        <w:t>11.</w:t>
      </w:r>
      <w:r>
        <w:t>x</w:t>
      </w:r>
      <w:r w:rsidR="00364995">
        <w:t>)</w:t>
      </w:r>
      <w:bookmarkEnd w:id="255"/>
      <w:bookmarkEnd w:id="256"/>
      <w:bookmarkEnd w:id="257"/>
    </w:p>
    <w:p w14:paraId="77DC386C" w14:textId="77777777" w:rsidR="00160327" w:rsidRDefault="00160327" w:rsidP="00160327">
      <w:r>
        <w:t xml:space="preserve">SBT is the preferred tool for Scala development for “pure” Scala projects. The instructions below assume that SBT </w:t>
      </w:r>
      <w:r w:rsidR="00364995">
        <w:t xml:space="preserve">0.11.x </w:t>
      </w:r>
      <w:r>
        <w:t>has been installed</w:t>
      </w:r>
      <w:r w:rsidR="00364995">
        <w:t xml:space="preserve">, that the </w:t>
      </w:r>
      <w:proofErr w:type="spellStart"/>
      <w:r w:rsidR="00364995">
        <w:t>sbt</w:t>
      </w:r>
      <w:proofErr w:type="spellEnd"/>
      <w:r w:rsidR="00364995">
        <w:t xml:space="preserve"> startup script is in the path</w:t>
      </w:r>
      <w:r>
        <w:t xml:space="preserve"> and that a suitable SBT project exists</w:t>
      </w:r>
      <w:r w:rsidR="00364995">
        <w:t xml:space="preserve"> in the current folder</w:t>
      </w:r>
      <w:r w:rsidR="001F0426">
        <w:t>. Please note that these instructions are not applicable when using SBT 0.7.x, as there have been extensive changes in the way that SBT handles project definitions starting with version 0.10.</w:t>
      </w:r>
    </w:p>
    <w:p w14:paraId="566D8497" w14:textId="77777777" w:rsidR="00160327" w:rsidRDefault="00160327" w:rsidP="00160327">
      <w:r>
        <w:t xml:space="preserve">To get ScalaCheck as a dependency in our SBT project the following lines of code need to be added to our project’s </w:t>
      </w:r>
      <w:proofErr w:type="spellStart"/>
      <w:r w:rsidR="00364995" w:rsidRPr="00AD5B4B">
        <w:rPr>
          <w:i/>
        </w:rPr>
        <w:t>build.sbt</w:t>
      </w:r>
      <w:proofErr w:type="spellEnd"/>
      <w:r>
        <w:t xml:space="preserve"> file:</w:t>
      </w:r>
    </w:p>
    <w:p w14:paraId="42846A59" w14:textId="77777777" w:rsidR="00364995" w:rsidRDefault="00364995" w:rsidP="00FD5A97">
      <w:pPr>
        <w:pStyle w:val="CodeExample"/>
      </w:pPr>
      <w:proofErr w:type="spellStart"/>
      <w:proofErr w:type="gramStart"/>
      <w:r>
        <w:t>libraryDependencies</w:t>
      </w:r>
      <w:proofErr w:type="spellEnd"/>
      <w:proofErr w:type="gramEnd"/>
      <w:r>
        <w:t xml:space="preserve"> += </w:t>
      </w:r>
      <w:r w:rsidR="001F0426" w:rsidRPr="001F0426">
        <w:t>"</w:t>
      </w:r>
      <w:proofErr w:type="spellStart"/>
      <w:r w:rsidR="001F0426" w:rsidRPr="001F0426">
        <w:t>org.scala-tools.testing</w:t>
      </w:r>
      <w:proofErr w:type="spellEnd"/>
      <w:r w:rsidR="001F0426" w:rsidRPr="001F0426">
        <w:t>" %% "</w:t>
      </w:r>
      <w:proofErr w:type="spellStart"/>
      <w:r w:rsidR="001F0426" w:rsidRPr="001F0426">
        <w:t>scalacheck</w:t>
      </w:r>
      <w:proofErr w:type="spellEnd"/>
      <w:r w:rsidR="001F0426" w:rsidRPr="001F0426">
        <w:t>" % "1.9" % "test"</w:t>
      </w:r>
    </w:p>
    <w:p w14:paraId="6CF0BBD6" w14:textId="77777777" w:rsidR="00364995" w:rsidRDefault="00364995" w:rsidP="00160327"/>
    <w:p w14:paraId="6A62E2F9" w14:textId="77777777" w:rsidR="00160327" w:rsidRDefault="001F0426" w:rsidP="00160327">
      <w:r>
        <w:t>Get into the SBT console by running “</w:t>
      </w:r>
      <w:proofErr w:type="spellStart"/>
      <w:r w:rsidRPr="00AD5B4B">
        <w:rPr>
          <w:i/>
        </w:rPr>
        <w:t>sbt</w:t>
      </w:r>
      <w:proofErr w:type="spellEnd"/>
      <w:r>
        <w:t>” in your project folder, and then run the “</w:t>
      </w:r>
      <w:r w:rsidRPr="00AD5B4B">
        <w:rPr>
          <w:i/>
        </w:rPr>
        <w:t>reload</w:t>
      </w:r>
      <w:r>
        <w:t>” and “</w:t>
      </w:r>
      <w:r w:rsidRPr="00AD5B4B">
        <w:rPr>
          <w:i/>
        </w:rPr>
        <w:t>update</w:t>
      </w:r>
      <w:r>
        <w:t>” commands to get SBT to refresh the project file (in case SBT did not do it automatically) and to update its dependencies.</w:t>
      </w:r>
    </w:p>
    <w:p w14:paraId="6EAA4963" w14:textId="77777777" w:rsidR="001F0426" w:rsidRPr="00FD5A97" w:rsidRDefault="001F0426" w:rsidP="00FD5A97">
      <w:r>
        <w:t xml:space="preserve">When defining a new dependency in </w:t>
      </w:r>
      <w:proofErr w:type="spellStart"/>
      <w:r w:rsidRPr="00AD5B4B">
        <w:rPr>
          <w:i/>
        </w:rPr>
        <w:t>build.sbt</w:t>
      </w:r>
      <w:proofErr w:type="spellEnd"/>
      <w:r>
        <w:t>, p</w:t>
      </w:r>
      <w:r w:rsidR="00160327">
        <w:t xml:space="preserve">lease note that there’s no need to specify the </w:t>
      </w:r>
      <w:r w:rsidR="00E709EC">
        <w:t xml:space="preserve">current </w:t>
      </w:r>
      <w:r w:rsidR="00160327">
        <w:t>version of Scala in use as part of the ScalaCheck dependency, since by using “%%” SBT will figure it out</w:t>
      </w:r>
      <w:r>
        <w:t xml:space="preserve"> automatically</w:t>
      </w:r>
      <w:r w:rsidR="00160327">
        <w:t xml:space="preserve"> for us.</w:t>
      </w:r>
    </w:p>
    <w:p w14:paraId="15CE607D" w14:textId="77777777" w:rsidR="00BB771A" w:rsidRDefault="00BB771A" w:rsidP="00E03FD2">
      <w:pPr>
        <w:pStyle w:val="Heading1"/>
      </w:pPr>
      <w:bookmarkStart w:id="258" w:name="_Toc324843800"/>
      <w:r>
        <w:t xml:space="preserve">Appendix </w:t>
      </w:r>
      <w:r w:rsidR="000E0F35">
        <w:t>3</w:t>
      </w:r>
      <w:r>
        <w:t>: Common problem scenarios</w:t>
      </w:r>
      <w:bookmarkEnd w:id="258"/>
    </w:p>
    <w:p w14:paraId="29586943" w14:textId="77777777" w:rsidR="00BB771A" w:rsidRDefault="00A26EE0" w:rsidP="00371425">
      <w:r>
        <w:t>The following are some common issues that may appear during the development and execution of ScalaCheck properties.</w:t>
      </w:r>
    </w:p>
    <w:p w14:paraId="3FCAFE9D" w14:textId="77777777" w:rsidR="00A26EE0" w:rsidRDefault="00A26EE0" w:rsidP="00371425">
      <w:pPr>
        <w:pStyle w:val="Heading2"/>
      </w:pPr>
      <w:bookmarkStart w:id="259" w:name="_Toc308702096"/>
      <w:bookmarkStart w:id="260" w:name="_Toc324842760"/>
      <w:bookmarkStart w:id="261" w:name="_Toc324843801"/>
      <w:r>
        <w:t>Property check function does not evaluate to true or false</w:t>
      </w:r>
      <w:bookmarkEnd w:id="259"/>
      <w:bookmarkEnd w:id="260"/>
      <w:bookmarkEnd w:id="261"/>
    </w:p>
    <w:p w14:paraId="6996AD9E" w14:textId="77777777" w:rsidR="00A26EE0" w:rsidRDefault="007848D4" w:rsidP="00371425">
      <w:r>
        <w:t>This error will manifest during compile time with the following</w:t>
      </w:r>
      <w:r w:rsidR="00B755BA">
        <w:t xml:space="preserve"> error message</w:t>
      </w:r>
      <w:r>
        <w:t>:</w:t>
      </w:r>
    </w:p>
    <w:p w14:paraId="548F6568" w14:textId="77777777" w:rsidR="007848D4" w:rsidRDefault="00670BD5" w:rsidP="00371425">
      <w:pPr>
        <w:pStyle w:val="CodeExample"/>
      </w:pPr>
      <w:r>
        <w:t>[</w:t>
      </w:r>
      <w:r w:rsidR="00CC27B1" w:rsidRPr="00CC27B1">
        <w:t>ERROR] /</w:t>
      </w:r>
      <w:r w:rsidR="00CC27B1">
        <w:t>...</w:t>
      </w:r>
      <w:r w:rsidR="00CC27B1" w:rsidRPr="00CC27B1">
        <w:t>/</w:t>
      </w:r>
      <w:proofErr w:type="spellStart"/>
      <w:r w:rsidR="00CC27B1" w:rsidRPr="00CC27B1">
        <w:t>src</w:t>
      </w:r>
      <w:proofErr w:type="spellEnd"/>
      <w:r w:rsidR="00CC27B1" w:rsidRPr="00CC27B1">
        <w:t>/test/</w:t>
      </w:r>
      <w:proofErr w:type="spellStart"/>
      <w:r w:rsidR="00CC27B1" w:rsidRPr="00CC27B1">
        <w:t>scala</w:t>
      </w:r>
      <w:proofErr w:type="spellEnd"/>
      <w:r w:rsidR="00CC27B1" w:rsidRPr="00CC27B1">
        <w:t>/</w:t>
      </w:r>
      <w:r w:rsidR="00CC27B1">
        <w:t>TestFile</w:t>
      </w:r>
      <w:r w:rsidR="00CC27B1" w:rsidRPr="00CC27B1">
        <w:t xml:space="preserve">.scala:27: error: No implicit </w:t>
      </w:r>
      <w:proofErr w:type="gramStart"/>
      <w:r w:rsidR="00CC27B1" w:rsidRPr="00CC27B1">
        <w:t>view available from Unit =&gt;</w:t>
      </w:r>
      <w:proofErr w:type="spellStart"/>
      <w:proofErr w:type="gramEnd"/>
      <w:r w:rsidR="00CC27B1" w:rsidRPr="00CC27B1">
        <w:t>org.scalacheck.Prop</w:t>
      </w:r>
      <w:proofErr w:type="spellEnd"/>
      <w:r w:rsidR="00CC27B1" w:rsidRPr="00CC27B1">
        <w:t>.</w:t>
      </w:r>
    </w:p>
    <w:p w14:paraId="1C322CE9" w14:textId="77777777" w:rsidR="00CC27B1" w:rsidRPr="00CC27B1" w:rsidRDefault="00CC27B1" w:rsidP="00371425">
      <w:r>
        <w:t xml:space="preserve">The actual type causing the error may differ (it could be Long, String, </w:t>
      </w:r>
      <w:proofErr w:type="spellStart"/>
      <w:r>
        <w:t>etc</w:t>
      </w:r>
      <w:proofErr w:type="spellEnd"/>
      <w:r>
        <w:t xml:space="preserve"> =&gt;</w:t>
      </w:r>
      <w:proofErr w:type="spellStart"/>
      <w:r>
        <w:t>org.scalacheck.Prop</w:t>
      </w:r>
      <w:proofErr w:type="spellEnd"/>
      <w:r>
        <w:t xml:space="preserve">.), but what the error message indicates is that our property check is not evaluating in terms of Boolean logic. Property checks must always return </w:t>
      </w:r>
      <w:r w:rsidR="00124CC5">
        <w:t xml:space="preserve">true </w:t>
      </w:r>
      <w:r>
        <w:t xml:space="preserve">or </w:t>
      </w:r>
      <w:r w:rsidR="00124CC5">
        <w:t xml:space="preserve">false </w:t>
      </w:r>
      <w:r>
        <w:t>and</w:t>
      </w:r>
      <w:r w:rsidR="00124CC5">
        <w:t>,</w:t>
      </w:r>
      <w:r>
        <w:t xml:space="preserve"> if they do not comply with that requirement, the compiler will emit this error. In the specific example used above, the function that was being tested produced no </w:t>
      </w:r>
      <w:proofErr w:type="gramStart"/>
      <w:r>
        <w:t>result,</w:t>
      </w:r>
      <w:proofErr w:type="gramEnd"/>
      <w:r>
        <w:t xml:space="preserve"> hence Unit (Scala’s equivalent of </w:t>
      </w:r>
      <w:r w:rsidRPr="00371425">
        <w:rPr>
          <w:i/>
        </w:rPr>
        <w:t>void</w:t>
      </w:r>
      <w:r>
        <w:t>) was being shown as the type.</w:t>
      </w:r>
    </w:p>
    <w:p w14:paraId="4BF1B039" w14:textId="77777777" w:rsidR="00A26EE0" w:rsidRDefault="00A26EE0" w:rsidP="00371425">
      <w:pPr>
        <w:pStyle w:val="Heading2"/>
      </w:pPr>
      <w:bookmarkStart w:id="262" w:name="_Toc308702097"/>
      <w:bookmarkStart w:id="263" w:name="_Toc324842761"/>
      <w:bookmarkStart w:id="264" w:name="_Toc324843802"/>
      <w:r>
        <w:lastRenderedPageBreak/>
        <w:t xml:space="preserve">Current Scala version and </w:t>
      </w:r>
      <w:proofErr w:type="spellStart"/>
      <w:r>
        <w:t>ScalaCheck’s</w:t>
      </w:r>
      <w:proofErr w:type="spellEnd"/>
      <w:r>
        <w:t xml:space="preserve"> version do not match</w:t>
      </w:r>
      <w:bookmarkEnd w:id="262"/>
      <w:bookmarkEnd w:id="263"/>
      <w:bookmarkEnd w:id="264"/>
    </w:p>
    <w:p w14:paraId="120262C9" w14:textId="77777777" w:rsidR="00A26EE0" w:rsidRDefault="007653AB" w:rsidP="00371425">
      <w:r>
        <w:t xml:space="preserve">If in our preferred build tool we have mismatched the version of ScalaCheck with our version of Scala, the compiler may generate strange and unrelated error messages. </w:t>
      </w:r>
      <w:r w:rsidR="00124CC5">
        <w:t>Es</w:t>
      </w:r>
      <w:r>
        <w:t xml:space="preserve">pecially when using Maven for building, it is important that we provide the correct name for the ScalaCheck dependency including the version of Scala. This is not an issue when using SBT as it is capable of </w:t>
      </w:r>
      <w:r w:rsidR="00124CC5">
        <w:t xml:space="preserve">figuring out </w:t>
      </w:r>
      <w:r w:rsidR="00D97367">
        <w:t xml:space="preserve">the right package </w:t>
      </w:r>
      <w:r w:rsidR="00124CC5">
        <w:t>version</w:t>
      </w:r>
      <w:r w:rsidR="00D97367">
        <w:t>.</w:t>
      </w:r>
    </w:p>
    <w:p w14:paraId="009477F7" w14:textId="77777777" w:rsidR="00A26EE0" w:rsidRDefault="00A26EE0" w:rsidP="00371425">
      <w:pPr>
        <w:pStyle w:val="Heading2"/>
      </w:pPr>
      <w:bookmarkStart w:id="265" w:name="_Toc308702098"/>
      <w:bookmarkStart w:id="266" w:name="_Toc324842762"/>
      <w:bookmarkStart w:id="267" w:name="_Toc324843803"/>
      <w:r>
        <w:t>The condition</w:t>
      </w:r>
      <w:r w:rsidR="008959A0">
        <w:t xml:space="preserve"> for the</w:t>
      </w:r>
      <w:r>
        <w:t xml:space="preserve"> property is too strict</w:t>
      </w:r>
      <w:bookmarkEnd w:id="265"/>
      <w:bookmarkEnd w:id="266"/>
      <w:bookmarkEnd w:id="267"/>
    </w:p>
    <w:p w14:paraId="5ACAE205" w14:textId="77777777" w:rsidR="00A26EE0" w:rsidRDefault="0026005B" w:rsidP="00371425">
      <w:r>
        <w:t xml:space="preserve">During property execution, if we have defined a condition for the execution of our property check with the ==&gt; operator and the condition forces ScalaCheck to discard too much data, it will eventually give up and mark the property check as incomplete. </w:t>
      </w:r>
    </w:p>
    <w:p w14:paraId="344DC8DD" w14:textId="77777777" w:rsidR="0026005B" w:rsidRDefault="0026005B" w:rsidP="00371425">
      <w:r>
        <w:t xml:space="preserve">Such cases will be visible in the console as part of </w:t>
      </w:r>
      <w:proofErr w:type="spellStart"/>
      <w:r>
        <w:t>ScalaCheck’s</w:t>
      </w:r>
      <w:proofErr w:type="spellEnd"/>
      <w:r>
        <w:t xml:space="preserve"> output:</w:t>
      </w:r>
    </w:p>
    <w:p w14:paraId="271F8C92" w14:textId="77777777" w:rsidR="0026005B" w:rsidRDefault="0026005B" w:rsidP="00371425"/>
    <w:p w14:paraId="00607F0E" w14:textId="77777777" w:rsidR="0026005B" w:rsidRDefault="0026005B" w:rsidP="0026005B">
      <w:pPr>
        <w:pStyle w:val="CodeExample"/>
      </w:pPr>
      <w:r w:rsidRPr="003F0EA9">
        <w:t>! Gave up after only 42 passed tests. 500 tests were discarded.</w:t>
      </w:r>
    </w:p>
    <w:p w14:paraId="10F6F08A" w14:textId="77777777" w:rsidR="0026005B" w:rsidRPr="00BB771A" w:rsidRDefault="0026005B" w:rsidP="00371425">
      <w:r>
        <w:t>In these scenarios, the only possibility is to redesign our property check so that we can use a less strict condition, or create a tailored generator that will only provide the data that we really need.</w:t>
      </w:r>
    </w:p>
    <w:p w14:paraId="6C76974D" w14:textId="77777777" w:rsidR="00AE3CFD" w:rsidRDefault="00AE3CFD" w:rsidP="00397EB2">
      <w:pPr>
        <w:pStyle w:val="Heading1"/>
        <w:numPr>
          <w:ilvl w:val="0"/>
          <w:numId w:val="0"/>
        </w:numPr>
        <w:ind w:left="432" w:hanging="432"/>
      </w:pPr>
      <w:bookmarkStart w:id="268" w:name="_Toc324843804"/>
      <w:bookmarkEnd w:id="180"/>
      <w:r>
        <w:t>Revision History</w:t>
      </w:r>
      <w:bookmarkEnd w:id="268"/>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951"/>
        <w:gridCol w:w="2207"/>
        <w:gridCol w:w="6138"/>
      </w:tblGrid>
      <w:tr w:rsidR="00AE3CFD" w14:paraId="5D37FA7E" w14:textId="77777777" w:rsidTr="0034407B">
        <w:tc>
          <w:tcPr>
            <w:tcW w:w="1951" w:type="dxa"/>
            <w:shd w:val="clear" w:color="auto" w:fill="4F81BD"/>
          </w:tcPr>
          <w:p w14:paraId="1C9763E3" w14:textId="77777777" w:rsidR="00AE3CFD" w:rsidRPr="002D2439" w:rsidRDefault="00AE3CFD" w:rsidP="00EA0349">
            <w:pPr>
              <w:pStyle w:val="BodyText"/>
              <w:rPr>
                <w:b/>
                <w:bCs/>
                <w:color w:val="FFFFFF"/>
              </w:rPr>
            </w:pPr>
            <w:r w:rsidRPr="002D2439">
              <w:rPr>
                <w:b/>
                <w:bCs/>
                <w:color w:val="FFFFFF"/>
              </w:rPr>
              <w:t>Date</w:t>
            </w:r>
          </w:p>
        </w:tc>
        <w:tc>
          <w:tcPr>
            <w:tcW w:w="2207" w:type="dxa"/>
            <w:shd w:val="clear" w:color="auto" w:fill="4F81BD"/>
          </w:tcPr>
          <w:p w14:paraId="76DFAB57" w14:textId="77777777" w:rsidR="00AE3CFD" w:rsidRPr="002D2439" w:rsidRDefault="00AE3CFD" w:rsidP="00EA0349">
            <w:pPr>
              <w:pStyle w:val="BodyText"/>
              <w:rPr>
                <w:b/>
                <w:bCs/>
                <w:color w:val="FFFFFF"/>
              </w:rPr>
            </w:pPr>
            <w:r w:rsidRPr="002D2439">
              <w:rPr>
                <w:b/>
                <w:bCs/>
                <w:color w:val="FFFFFF"/>
              </w:rPr>
              <w:t>Author</w:t>
            </w:r>
          </w:p>
        </w:tc>
        <w:tc>
          <w:tcPr>
            <w:tcW w:w="6138" w:type="dxa"/>
            <w:shd w:val="clear" w:color="auto" w:fill="4F81BD"/>
          </w:tcPr>
          <w:p w14:paraId="7DBD2B6D" w14:textId="77777777" w:rsidR="00AE3CFD" w:rsidRPr="002D2439" w:rsidRDefault="00AE3CFD" w:rsidP="00EA0349">
            <w:pPr>
              <w:pStyle w:val="BodyText"/>
              <w:rPr>
                <w:b/>
                <w:bCs/>
                <w:color w:val="FFFFFF"/>
              </w:rPr>
            </w:pPr>
            <w:r w:rsidRPr="002D2439">
              <w:rPr>
                <w:b/>
                <w:bCs/>
                <w:color w:val="FFFFFF"/>
              </w:rPr>
              <w:t>Remark</w:t>
            </w:r>
          </w:p>
        </w:tc>
      </w:tr>
      <w:tr w:rsidR="00AB3737" w14:paraId="71ADE54E" w14:textId="77777777" w:rsidTr="0034407B">
        <w:tc>
          <w:tcPr>
            <w:tcW w:w="1951" w:type="dxa"/>
            <w:tcBorders>
              <w:top w:val="single" w:sz="8" w:space="0" w:color="4F81BD"/>
              <w:left w:val="single" w:sz="8" w:space="0" w:color="4F81BD"/>
              <w:bottom w:val="single" w:sz="8" w:space="0" w:color="4F81BD"/>
            </w:tcBorders>
            <w:shd w:val="clear" w:color="auto" w:fill="auto"/>
          </w:tcPr>
          <w:p w14:paraId="4791A464" w14:textId="77777777" w:rsidR="00AB3737" w:rsidRPr="002D2439" w:rsidRDefault="0034407B" w:rsidP="00235B34">
            <w:pPr>
              <w:pStyle w:val="BodyText"/>
              <w:rPr>
                <w:bCs/>
              </w:rPr>
            </w:pPr>
            <w:r>
              <w:rPr>
                <w:bCs/>
              </w:rPr>
              <w:t xml:space="preserve">V0.1, </w:t>
            </w:r>
            <w:r w:rsidR="00FD1BBF">
              <w:rPr>
                <w:bCs/>
              </w:rPr>
              <w:t>1</w:t>
            </w:r>
            <w:r w:rsidR="00235B34">
              <w:rPr>
                <w:bCs/>
              </w:rPr>
              <w:t>3</w:t>
            </w:r>
            <w:r w:rsidR="00FD1BBF">
              <w:rPr>
                <w:bCs/>
              </w:rPr>
              <w:t>.0</w:t>
            </w:r>
            <w:r w:rsidR="00235B34">
              <w:rPr>
                <w:bCs/>
              </w:rPr>
              <w:t>9</w:t>
            </w:r>
            <w:r w:rsidR="00FD1BBF">
              <w:rPr>
                <w:bCs/>
              </w:rPr>
              <w:t>.2011</w:t>
            </w:r>
          </w:p>
        </w:tc>
        <w:tc>
          <w:tcPr>
            <w:tcW w:w="2207" w:type="dxa"/>
            <w:tcBorders>
              <w:top w:val="single" w:sz="8" w:space="0" w:color="4F81BD"/>
              <w:bottom w:val="single" w:sz="8" w:space="0" w:color="4F81BD"/>
            </w:tcBorders>
            <w:shd w:val="clear" w:color="auto" w:fill="auto"/>
          </w:tcPr>
          <w:p w14:paraId="395C6A65" w14:textId="77777777" w:rsidR="00AB3737" w:rsidRDefault="00FD1BBF" w:rsidP="00EA0349">
            <w:pPr>
              <w:pStyle w:val="BodyText"/>
            </w:pPr>
            <w:r>
              <w:t>Oscar Renalias</w:t>
            </w:r>
          </w:p>
        </w:tc>
        <w:tc>
          <w:tcPr>
            <w:tcW w:w="6138" w:type="dxa"/>
            <w:tcBorders>
              <w:top w:val="single" w:sz="8" w:space="0" w:color="4F81BD"/>
              <w:bottom w:val="single" w:sz="8" w:space="0" w:color="4F81BD"/>
              <w:right w:val="single" w:sz="8" w:space="0" w:color="4F81BD"/>
            </w:tcBorders>
            <w:shd w:val="clear" w:color="auto" w:fill="auto"/>
          </w:tcPr>
          <w:p w14:paraId="296A64E8" w14:textId="77777777" w:rsidR="00AB3737" w:rsidRDefault="00FD1BBF" w:rsidP="00EA0349">
            <w:pPr>
              <w:pStyle w:val="BodyText"/>
            </w:pPr>
            <w:r>
              <w:t>First version</w:t>
            </w:r>
            <w:r w:rsidR="002F7BF7">
              <w:t>, ready for review</w:t>
            </w:r>
          </w:p>
        </w:tc>
      </w:tr>
      <w:tr w:rsidR="00AB3737" w14:paraId="27F800CD" w14:textId="77777777" w:rsidTr="0034407B">
        <w:tc>
          <w:tcPr>
            <w:tcW w:w="1951" w:type="dxa"/>
            <w:shd w:val="clear" w:color="auto" w:fill="auto"/>
          </w:tcPr>
          <w:p w14:paraId="3742D70D" w14:textId="77777777" w:rsidR="00AB3737" w:rsidRPr="002D2439" w:rsidRDefault="0034407B" w:rsidP="00EA0349">
            <w:pPr>
              <w:pStyle w:val="BodyText"/>
              <w:rPr>
                <w:bCs/>
              </w:rPr>
            </w:pPr>
            <w:r>
              <w:rPr>
                <w:bCs/>
              </w:rPr>
              <w:t>V0.2, 14.09.2011</w:t>
            </w:r>
          </w:p>
        </w:tc>
        <w:tc>
          <w:tcPr>
            <w:tcW w:w="2207" w:type="dxa"/>
            <w:shd w:val="clear" w:color="auto" w:fill="auto"/>
          </w:tcPr>
          <w:p w14:paraId="1A40CEFD" w14:textId="77777777" w:rsidR="00AB3737" w:rsidRDefault="0034407B" w:rsidP="00EA0349">
            <w:pPr>
              <w:pStyle w:val="BodyText"/>
            </w:pPr>
            <w:r>
              <w:t>Oscar Renalias</w:t>
            </w:r>
          </w:p>
        </w:tc>
        <w:tc>
          <w:tcPr>
            <w:tcW w:w="6138" w:type="dxa"/>
            <w:shd w:val="clear" w:color="auto" w:fill="auto"/>
          </w:tcPr>
          <w:p w14:paraId="43517B67" w14:textId="77777777" w:rsidR="00AB3737" w:rsidRDefault="0034407B" w:rsidP="0034407B">
            <w:pPr>
              <w:pStyle w:val="BodyText"/>
            </w:pPr>
            <w:r>
              <w:t xml:space="preserve">Incorporated feedback from the first review. </w:t>
            </w:r>
          </w:p>
        </w:tc>
      </w:tr>
      <w:tr w:rsidR="00371425" w14:paraId="538B5284" w14:textId="77777777" w:rsidTr="0034407B">
        <w:tc>
          <w:tcPr>
            <w:tcW w:w="1951" w:type="dxa"/>
            <w:shd w:val="clear" w:color="auto" w:fill="auto"/>
          </w:tcPr>
          <w:p w14:paraId="70437EE7" w14:textId="77777777" w:rsidR="00371425" w:rsidRDefault="00EC3C31" w:rsidP="00EA0349">
            <w:pPr>
              <w:pStyle w:val="BodyText"/>
              <w:rPr>
                <w:bCs/>
              </w:rPr>
            </w:pPr>
            <w:r>
              <w:rPr>
                <w:bCs/>
              </w:rPr>
              <w:t>v0.3, 12</w:t>
            </w:r>
            <w:r w:rsidR="00371425">
              <w:rPr>
                <w:bCs/>
              </w:rPr>
              <w:t>.10.2011</w:t>
            </w:r>
          </w:p>
        </w:tc>
        <w:tc>
          <w:tcPr>
            <w:tcW w:w="2207" w:type="dxa"/>
            <w:shd w:val="clear" w:color="auto" w:fill="auto"/>
          </w:tcPr>
          <w:p w14:paraId="68685A3A" w14:textId="77777777" w:rsidR="00371425" w:rsidRDefault="00371425" w:rsidP="00EA0349">
            <w:pPr>
              <w:pStyle w:val="BodyText"/>
            </w:pPr>
            <w:r>
              <w:t>Oscar Renalias</w:t>
            </w:r>
          </w:p>
        </w:tc>
        <w:tc>
          <w:tcPr>
            <w:tcW w:w="6138" w:type="dxa"/>
            <w:shd w:val="clear" w:color="auto" w:fill="auto"/>
          </w:tcPr>
          <w:p w14:paraId="065A5C15" w14:textId="77777777" w:rsidR="0059224E" w:rsidRDefault="00371425">
            <w:pPr>
              <w:pStyle w:val="BodyText"/>
            </w:pPr>
            <w:r>
              <w:t>Added some content about use cases for ScalaCheck</w:t>
            </w:r>
            <w:r w:rsidR="00C31AE5">
              <w:t xml:space="preserve"> and the scenario describing integration between ScalaCheck and a Hadoop MR job</w:t>
            </w:r>
          </w:p>
        </w:tc>
      </w:tr>
      <w:tr w:rsidR="00D95E2E" w14:paraId="392C2DDE" w14:textId="77777777" w:rsidTr="0034407B">
        <w:tc>
          <w:tcPr>
            <w:tcW w:w="1951" w:type="dxa"/>
            <w:shd w:val="clear" w:color="auto" w:fill="auto"/>
          </w:tcPr>
          <w:p w14:paraId="22E97755" w14:textId="77777777" w:rsidR="00D95E2E" w:rsidRDefault="00D95E2E" w:rsidP="00EA0349">
            <w:pPr>
              <w:pStyle w:val="BodyText"/>
              <w:rPr>
                <w:bCs/>
              </w:rPr>
            </w:pPr>
            <w:r>
              <w:rPr>
                <w:bCs/>
              </w:rPr>
              <w:t>v0.4, 07.11.2011</w:t>
            </w:r>
          </w:p>
        </w:tc>
        <w:tc>
          <w:tcPr>
            <w:tcW w:w="2207" w:type="dxa"/>
            <w:shd w:val="clear" w:color="auto" w:fill="auto"/>
          </w:tcPr>
          <w:p w14:paraId="7193C880" w14:textId="77777777" w:rsidR="00D95E2E" w:rsidRDefault="00D95E2E" w:rsidP="00EA0349">
            <w:pPr>
              <w:pStyle w:val="BodyText"/>
            </w:pPr>
            <w:r>
              <w:t>Oscar Renalias</w:t>
            </w:r>
          </w:p>
        </w:tc>
        <w:tc>
          <w:tcPr>
            <w:tcW w:w="6138" w:type="dxa"/>
            <w:shd w:val="clear" w:color="auto" w:fill="auto"/>
          </w:tcPr>
          <w:p w14:paraId="4D7FC16C" w14:textId="77777777" w:rsidR="00D95E2E" w:rsidRDefault="00D95E2E">
            <w:pPr>
              <w:pStyle w:val="BodyText"/>
            </w:pPr>
            <w:r>
              <w:t>Updates as part of the review of version 0.3.</w:t>
            </w:r>
          </w:p>
        </w:tc>
      </w:tr>
      <w:tr w:rsidR="00BC2531" w14:paraId="55EB6774" w14:textId="77777777" w:rsidTr="0034407B">
        <w:tc>
          <w:tcPr>
            <w:tcW w:w="1951" w:type="dxa"/>
            <w:shd w:val="clear" w:color="auto" w:fill="auto"/>
          </w:tcPr>
          <w:p w14:paraId="6EE86B1F" w14:textId="77777777" w:rsidR="00BC2531" w:rsidRDefault="00BC2531" w:rsidP="00EA0349">
            <w:pPr>
              <w:pStyle w:val="BodyText"/>
              <w:rPr>
                <w:bCs/>
              </w:rPr>
            </w:pPr>
            <w:r>
              <w:rPr>
                <w:bCs/>
              </w:rPr>
              <w:t>v0.5, 12.01.2012</w:t>
            </w:r>
          </w:p>
        </w:tc>
        <w:tc>
          <w:tcPr>
            <w:tcW w:w="2207" w:type="dxa"/>
            <w:shd w:val="clear" w:color="auto" w:fill="auto"/>
          </w:tcPr>
          <w:p w14:paraId="65627D6B" w14:textId="77777777" w:rsidR="00BC2531" w:rsidRDefault="00BC2531" w:rsidP="00EA0349">
            <w:pPr>
              <w:pStyle w:val="BodyText"/>
            </w:pPr>
            <w:r>
              <w:t>Oscar Renalias</w:t>
            </w:r>
          </w:p>
        </w:tc>
        <w:tc>
          <w:tcPr>
            <w:tcW w:w="6138" w:type="dxa"/>
            <w:shd w:val="clear" w:color="auto" w:fill="auto"/>
          </w:tcPr>
          <w:p w14:paraId="0E726723" w14:textId="77777777" w:rsidR="00BC2531" w:rsidRDefault="00BC2531">
            <w:pPr>
              <w:pStyle w:val="BodyText"/>
            </w:pPr>
            <w:r>
              <w:t>Large amount of updates to the Hadoop section</w:t>
            </w:r>
            <w:r w:rsidR="002627A3">
              <w:t xml:space="preserve"> based on the feedback received</w:t>
            </w:r>
          </w:p>
        </w:tc>
      </w:tr>
      <w:tr w:rsidR="00A177A0" w14:paraId="5AAD5C41" w14:textId="77777777" w:rsidTr="0034407B">
        <w:tc>
          <w:tcPr>
            <w:tcW w:w="1951" w:type="dxa"/>
            <w:shd w:val="clear" w:color="auto" w:fill="auto"/>
          </w:tcPr>
          <w:p w14:paraId="42ECC0C1" w14:textId="77777777" w:rsidR="00A177A0" w:rsidRDefault="00A177A0" w:rsidP="00EA0349">
            <w:pPr>
              <w:pStyle w:val="BodyText"/>
              <w:rPr>
                <w:bCs/>
              </w:rPr>
            </w:pPr>
            <w:r>
              <w:rPr>
                <w:bCs/>
              </w:rPr>
              <w:t>V1.0, 16.01.2012</w:t>
            </w:r>
          </w:p>
        </w:tc>
        <w:tc>
          <w:tcPr>
            <w:tcW w:w="2207" w:type="dxa"/>
            <w:shd w:val="clear" w:color="auto" w:fill="auto"/>
          </w:tcPr>
          <w:p w14:paraId="0FAB905F" w14:textId="77777777" w:rsidR="00A177A0" w:rsidRDefault="00A177A0" w:rsidP="00EA0349">
            <w:pPr>
              <w:pStyle w:val="BodyText"/>
            </w:pPr>
            <w:r>
              <w:t>Oscar Renalias</w:t>
            </w:r>
          </w:p>
        </w:tc>
        <w:tc>
          <w:tcPr>
            <w:tcW w:w="6138" w:type="dxa"/>
            <w:shd w:val="clear" w:color="auto" w:fill="auto"/>
          </w:tcPr>
          <w:p w14:paraId="43CE4156" w14:textId="77777777" w:rsidR="00A177A0" w:rsidRDefault="00A177A0">
            <w:pPr>
              <w:pStyle w:val="BodyText"/>
            </w:pPr>
            <w:r>
              <w:t>Ready for release, all feedback incorporated and approved</w:t>
            </w:r>
          </w:p>
        </w:tc>
      </w:tr>
    </w:tbl>
    <w:p w14:paraId="47B9058D" w14:textId="37342C6F" w:rsidR="00AE3CFD" w:rsidRDefault="00A72510" w:rsidP="00A77770">
      <w:pPr>
        <w:pStyle w:val="Heading1"/>
        <w:numPr>
          <w:ilvl w:val="0"/>
          <w:numId w:val="0"/>
        </w:numPr>
        <w:ind w:left="432" w:hanging="432"/>
      </w:pPr>
      <w:bookmarkStart w:id="269" w:name="_Toc324843805"/>
      <w:r>
        <w:t>License</w:t>
      </w:r>
      <w:bookmarkEnd w:id="269"/>
    </w:p>
    <w:p w14:paraId="28F41772" w14:textId="1877B93A" w:rsidR="00A72510" w:rsidRDefault="00A72510" w:rsidP="00397EB2">
      <w:r>
        <w:t xml:space="preserve">This document and all material related to it (code samples as well as the </w:t>
      </w:r>
      <w:proofErr w:type="spellStart"/>
      <w:r>
        <w:t>scalacheck-contrib</w:t>
      </w:r>
      <w:proofErr w:type="spellEnd"/>
      <w:r>
        <w:t xml:space="preserve">) is copyrighted by Accenture and released under the </w:t>
      </w:r>
      <w:r w:rsidRPr="00397EB2">
        <w:rPr>
          <w:b/>
        </w:rPr>
        <w:t>Apache 2.0 License</w:t>
      </w:r>
      <w:r w:rsidRPr="00A72510">
        <w:t>: http://www.apache.org/licenses/LICENSE-2.0.html</w:t>
      </w:r>
      <w:r>
        <w:t>.</w:t>
      </w:r>
    </w:p>
    <w:sectPr w:rsidR="00A72510" w:rsidSect="000D2EF4">
      <w:headerReference w:type="default" r:id="rId27"/>
      <w:footerReference w:type="default" r:id="rId28"/>
      <w:endnotePr>
        <w:numFmt w:val="decimal"/>
      </w:endnotePr>
      <w:pgSz w:w="12240" w:h="15840" w:code="1"/>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13657" w14:textId="77777777" w:rsidR="00AE4511" w:rsidRDefault="00AE4511">
      <w:r>
        <w:separator/>
      </w:r>
    </w:p>
  </w:endnote>
  <w:endnote w:type="continuationSeparator" w:id="0">
    <w:p w14:paraId="0258DF0C" w14:textId="77777777" w:rsidR="00AE4511" w:rsidRDefault="00AE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6DB8C" w14:textId="77777777" w:rsidR="0074454E" w:rsidRDefault="0074454E" w:rsidP="00633379">
    <w:pPr>
      <w:pStyle w:val="Footer"/>
      <w:tabs>
        <w:tab w:val="clear" w:pos="4320"/>
        <w:tab w:val="clear" w:pos="8640"/>
        <w:tab w:val="center" w:pos="4500"/>
        <w:tab w:val="right" w:pos="9360"/>
      </w:tabs>
    </w:pPr>
  </w:p>
  <w:p w14:paraId="31117EAC" w14:textId="7588CC16" w:rsidR="0074454E" w:rsidRDefault="0074454E" w:rsidP="00633379">
    <w:pPr>
      <w:pStyle w:val="Footer"/>
      <w:pBdr>
        <w:top w:val="single" w:sz="4" w:space="1" w:color="7F7F7F"/>
      </w:pBdr>
      <w:tabs>
        <w:tab w:val="clear" w:pos="4320"/>
        <w:tab w:val="clear" w:pos="8640"/>
        <w:tab w:val="left" w:pos="1080"/>
        <w:tab w:val="center" w:pos="5040"/>
        <w:tab w:val="right" w:pos="10080"/>
      </w:tabs>
    </w:pPr>
    <w:r>
      <w:t>Last Modified:</w:t>
    </w:r>
    <w:r>
      <w:tab/>
    </w:r>
    <w:r>
      <w:fldChar w:fldCharType="begin"/>
    </w:r>
    <w:r>
      <w:instrText xml:space="preserve"> SAVEDATE  \@ "M/d/yyyy h:mm am/pm"  \* MERGEFORMAT </w:instrText>
    </w:r>
    <w:r>
      <w:fldChar w:fldCharType="separate"/>
    </w:r>
    <w:r>
      <w:rPr>
        <w:noProof/>
      </w:rPr>
      <w:t>5/15/2012 11:38 AM</w:t>
    </w:r>
    <w:r>
      <w:rPr>
        <w:noProof/>
      </w:rPr>
      <w:fldChar w:fldCharType="end"/>
    </w:r>
    <w:r>
      <w:tab/>
      <w:t xml:space="preserve">Page </w:t>
    </w:r>
    <w:r>
      <w:fldChar w:fldCharType="begin"/>
    </w:r>
    <w:r>
      <w:instrText xml:space="preserve"> PAGE   \* MERGEFORMAT </w:instrText>
    </w:r>
    <w:r>
      <w:fldChar w:fldCharType="separate"/>
    </w:r>
    <w:r>
      <w:rPr>
        <w:noProof/>
      </w:rPr>
      <w:t>38</w:t>
    </w:r>
    <w:r>
      <w:rPr>
        <w:noProof/>
      </w:rPr>
      <w:fldChar w:fldCharType="end"/>
    </w:r>
    <w:r>
      <w:t xml:space="preserve"> of </w:t>
    </w:r>
    <w:fldSimple w:instr=" NUMPAGES   \* MERGEFORMAT ">
      <w:r>
        <w:rPr>
          <w:noProof/>
        </w:rPr>
        <w:t>38</w:t>
      </w:r>
    </w:fldSimple>
    <w:r>
      <w:tab/>
      <w:t xml:space="preserve">Copyright </w:t>
    </w:r>
    <w:r>
      <w:rPr>
        <w:rFonts w:cs="Arial"/>
      </w:rPr>
      <w:t>©</w:t>
    </w:r>
    <w:r>
      <w:fldChar w:fldCharType="begin"/>
    </w:r>
    <w:r>
      <w:instrText xml:space="preserve"> DATE  \@ "yyyy"  \* MERGEFORMAT </w:instrText>
    </w:r>
    <w:r>
      <w:fldChar w:fldCharType="separate"/>
    </w:r>
    <w:r>
      <w:rPr>
        <w:noProof/>
      </w:rPr>
      <w:t>2012</w:t>
    </w:r>
    <w:r>
      <w:rPr>
        <w:noProof/>
      </w:rPr>
      <w:fldChar w:fldCharType="end"/>
    </w:r>
    <w:r>
      <w:t xml:space="preserve"> Accenture.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0ADE9" w14:textId="77777777" w:rsidR="00AE4511" w:rsidRDefault="00AE4511">
      <w:r>
        <w:separator/>
      </w:r>
    </w:p>
  </w:footnote>
  <w:footnote w:type="continuationSeparator" w:id="0">
    <w:p w14:paraId="7EBD00D8" w14:textId="77777777" w:rsidR="00AE4511" w:rsidRDefault="00AE45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0D07E" w14:textId="77777777" w:rsidR="0074454E" w:rsidRPr="00BA5FC4" w:rsidRDefault="0074454E" w:rsidP="001E42CE">
    <w:pPr>
      <w:pStyle w:val="Header"/>
      <w:pBdr>
        <w:bottom w:val="single" w:sz="4" w:space="1" w:color="7F7F7F"/>
      </w:pBdr>
      <w:tabs>
        <w:tab w:val="clear" w:pos="4320"/>
        <w:tab w:val="clear" w:pos="8640"/>
        <w:tab w:val="center" w:pos="5040"/>
        <w:tab w:val="right" w:pos="10080"/>
      </w:tabs>
    </w:pPr>
    <w:r>
      <w:t>Accenture Architecture Innovation</w:t>
    </w:r>
    <w:r>
      <w:tab/>
    </w:r>
    <w:r>
      <w:tab/>
      <w:t>ScalaCheck Cookbook</w:t>
    </w:r>
  </w:p>
  <w:p w14:paraId="4A3B5427" w14:textId="77777777" w:rsidR="0074454E" w:rsidRDefault="0074454E" w:rsidP="001E42CE">
    <w:pPr>
      <w:pStyle w:val="Header"/>
      <w:tabs>
        <w:tab w:val="clear" w:pos="4320"/>
        <w:tab w:val="clear" w:pos="8640"/>
        <w:tab w:val="center" w:pos="5040"/>
        <w:tab w:val="right" w:pos="100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AB3DAC"/>
    <w:multiLevelType w:val="hybridMultilevel"/>
    <w:tmpl w:val="3486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B01200"/>
    <w:multiLevelType w:val="hybridMultilevel"/>
    <w:tmpl w:val="873810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01B409E7"/>
    <w:multiLevelType w:val="hybridMultilevel"/>
    <w:tmpl w:val="480671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9435F"/>
    <w:multiLevelType w:val="hybridMultilevel"/>
    <w:tmpl w:val="9D5E8B5E"/>
    <w:lvl w:ilvl="0" w:tplc="040B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EA6FFB"/>
    <w:multiLevelType w:val="hybridMultilevel"/>
    <w:tmpl w:val="6E726FF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5A06E5D"/>
    <w:multiLevelType w:val="hybridMultilevel"/>
    <w:tmpl w:val="8892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091E48"/>
    <w:multiLevelType w:val="hybridMultilevel"/>
    <w:tmpl w:val="ECC00B0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5C180D"/>
    <w:multiLevelType w:val="hybridMultilevel"/>
    <w:tmpl w:val="D4C8B08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1B1D5145"/>
    <w:multiLevelType w:val="hybridMultilevel"/>
    <w:tmpl w:val="012685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273625"/>
    <w:multiLevelType w:val="hybridMultilevel"/>
    <w:tmpl w:val="B07043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C2C0977"/>
    <w:multiLevelType w:val="hybridMultilevel"/>
    <w:tmpl w:val="85628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750C19"/>
    <w:multiLevelType w:val="hybridMultilevel"/>
    <w:tmpl w:val="7A9AE8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8F6CAE"/>
    <w:multiLevelType w:val="hybridMultilevel"/>
    <w:tmpl w:val="55BC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9A1331"/>
    <w:multiLevelType w:val="hybridMultilevel"/>
    <w:tmpl w:val="D41238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49F1459"/>
    <w:multiLevelType w:val="hybridMultilevel"/>
    <w:tmpl w:val="ADB8E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2DF4141"/>
    <w:multiLevelType w:val="hybridMultilevel"/>
    <w:tmpl w:val="4974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F115BE"/>
    <w:multiLevelType w:val="hybridMultilevel"/>
    <w:tmpl w:val="FCA25C04"/>
    <w:lvl w:ilvl="0" w:tplc="D2AA447E">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3C221511"/>
    <w:multiLevelType w:val="hybridMultilevel"/>
    <w:tmpl w:val="67CC9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4B1E99"/>
    <w:multiLevelType w:val="hybridMultilevel"/>
    <w:tmpl w:val="9A8EB6A2"/>
    <w:lvl w:ilvl="0" w:tplc="E1A2AD22">
      <w:start w:val="1"/>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45AF7D8C"/>
    <w:multiLevelType w:val="hybridMultilevel"/>
    <w:tmpl w:val="78666206"/>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B182B38"/>
    <w:multiLevelType w:val="multilevel"/>
    <w:tmpl w:val="8F764B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555270D8"/>
    <w:multiLevelType w:val="hybridMultilevel"/>
    <w:tmpl w:val="BD20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094D12"/>
    <w:multiLevelType w:val="hybridMultilevel"/>
    <w:tmpl w:val="9E12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325C5E"/>
    <w:multiLevelType w:val="hybridMultilevel"/>
    <w:tmpl w:val="9624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4B49AC"/>
    <w:multiLevelType w:val="hybridMultilevel"/>
    <w:tmpl w:val="01CA1DAA"/>
    <w:lvl w:ilvl="0" w:tplc="EE7E1E0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A4F586A"/>
    <w:multiLevelType w:val="hybridMultilevel"/>
    <w:tmpl w:val="8D849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9F78AB"/>
    <w:multiLevelType w:val="hybridMultilevel"/>
    <w:tmpl w:val="38381BF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nsid w:val="60CE04B3"/>
    <w:multiLevelType w:val="hybridMultilevel"/>
    <w:tmpl w:val="6A9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E66280"/>
    <w:multiLevelType w:val="hybridMultilevel"/>
    <w:tmpl w:val="16786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61B4CB2"/>
    <w:multiLevelType w:val="hybridMultilevel"/>
    <w:tmpl w:val="187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CA49E7"/>
    <w:multiLevelType w:val="hybridMultilevel"/>
    <w:tmpl w:val="A86E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CB18EA"/>
    <w:multiLevelType w:val="hybridMultilevel"/>
    <w:tmpl w:val="1B86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24"/>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num>
  <w:num w:numId="9">
    <w:abstractNumId w:val="36"/>
  </w:num>
  <w:num w:numId="10">
    <w:abstractNumId w:val="32"/>
  </w:num>
  <w:num w:numId="11">
    <w:abstractNumId w:val="34"/>
  </w:num>
  <w:num w:numId="12">
    <w:abstractNumId w:val="31"/>
  </w:num>
  <w:num w:numId="13">
    <w:abstractNumId w:val="15"/>
  </w:num>
  <w:num w:numId="14">
    <w:abstractNumId w:val="23"/>
  </w:num>
  <w:num w:numId="15">
    <w:abstractNumId w:val="29"/>
  </w:num>
  <w:num w:numId="16">
    <w:abstractNumId w:val="26"/>
  </w:num>
  <w:num w:numId="17">
    <w:abstractNumId w:val="10"/>
  </w:num>
  <w:num w:numId="18">
    <w:abstractNumId w:val="20"/>
  </w:num>
  <w:num w:numId="19">
    <w:abstractNumId w:val="30"/>
  </w:num>
  <w:num w:numId="20">
    <w:abstractNumId w:val="14"/>
  </w:num>
  <w:num w:numId="21">
    <w:abstractNumId w:val="21"/>
  </w:num>
  <w:num w:numId="22">
    <w:abstractNumId w:val="18"/>
  </w:num>
  <w:num w:numId="23">
    <w:abstractNumId w:val="11"/>
  </w:num>
  <w:num w:numId="24">
    <w:abstractNumId w:val="17"/>
  </w:num>
  <w:num w:numId="25">
    <w:abstractNumId w:val="35"/>
  </w:num>
  <w:num w:numId="26">
    <w:abstractNumId w:val="19"/>
  </w:num>
  <w:num w:numId="27">
    <w:abstractNumId w:val="6"/>
  </w:num>
  <w:num w:numId="28">
    <w:abstractNumId w:val="37"/>
  </w:num>
  <w:num w:numId="29">
    <w:abstractNumId w:val="13"/>
  </w:num>
  <w:num w:numId="30">
    <w:abstractNumId w:val="22"/>
  </w:num>
  <w:num w:numId="31">
    <w:abstractNumId w:val="25"/>
  </w:num>
  <w:num w:numId="32">
    <w:abstractNumId w:val="38"/>
  </w:num>
  <w:num w:numId="33">
    <w:abstractNumId w:val="16"/>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7"/>
  </w:num>
  <w:num w:numId="37">
    <w:abstractNumId w:val="28"/>
  </w:num>
  <w:num w:numId="38">
    <w:abstractNumId w:val="8"/>
  </w:num>
  <w:num w:numId="39">
    <w:abstractNumId w:val="9"/>
  </w:num>
  <w:num w:numId="40">
    <w:abstractNumId w:val="12"/>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DCF"/>
    <w:rsid w:val="000000E1"/>
    <w:rsid w:val="00000195"/>
    <w:rsid w:val="000003CE"/>
    <w:rsid w:val="000006AB"/>
    <w:rsid w:val="000006D9"/>
    <w:rsid w:val="00000A41"/>
    <w:rsid w:val="00000DEE"/>
    <w:rsid w:val="000010C2"/>
    <w:rsid w:val="00001BC7"/>
    <w:rsid w:val="00001C75"/>
    <w:rsid w:val="000027D4"/>
    <w:rsid w:val="000029B4"/>
    <w:rsid w:val="00002D7B"/>
    <w:rsid w:val="00002E7A"/>
    <w:rsid w:val="0000362C"/>
    <w:rsid w:val="00004461"/>
    <w:rsid w:val="00004C59"/>
    <w:rsid w:val="00005283"/>
    <w:rsid w:val="0000529B"/>
    <w:rsid w:val="000053A6"/>
    <w:rsid w:val="0000564A"/>
    <w:rsid w:val="00005736"/>
    <w:rsid w:val="000059C3"/>
    <w:rsid w:val="00005BAF"/>
    <w:rsid w:val="00006D6E"/>
    <w:rsid w:val="00006E39"/>
    <w:rsid w:val="000079D8"/>
    <w:rsid w:val="00007F32"/>
    <w:rsid w:val="00010166"/>
    <w:rsid w:val="00010650"/>
    <w:rsid w:val="0001081D"/>
    <w:rsid w:val="00010F7E"/>
    <w:rsid w:val="000118EF"/>
    <w:rsid w:val="00011E52"/>
    <w:rsid w:val="000124FB"/>
    <w:rsid w:val="000126A5"/>
    <w:rsid w:val="00012CA4"/>
    <w:rsid w:val="00012D2B"/>
    <w:rsid w:val="000131F9"/>
    <w:rsid w:val="0001371E"/>
    <w:rsid w:val="00013EE2"/>
    <w:rsid w:val="0001403E"/>
    <w:rsid w:val="00014502"/>
    <w:rsid w:val="000149B2"/>
    <w:rsid w:val="000150FA"/>
    <w:rsid w:val="00015679"/>
    <w:rsid w:val="0001655F"/>
    <w:rsid w:val="00016786"/>
    <w:rsid w:val="00016FD4"/>
    <w:rsid w:val="00017546"/>
    <w:rsid w:val="00017900"/>
    <w:rsid w:val="00017A7F"/>
    <w:rsid w:val="00017CB6"/>
    <w:rsid w:val="00017D17"/>
    <w:rsid w:val="00017D63"/>
    <w:rsid w:val="00020A10"/>
    <w:rsid w:val="00020F78"/>
    <w:rsid w:val="0002167C"/>
    <w:rsid w:val="00021DA5"/>
    <w:rsid w:val="00022246"/>
    <w:rsid w:val="000224DD"/>
    <w:rsid w:val="000225E7"/>
    <w:rsid w:val="00022C79"/>
    <w:rsid w:val="00022E5F"/>
    <w:rsid w:val="00022F8F"/>
    <w:rsid w:val="00023037"/>
    <w:rsid w:val="00025E58"/>
    <w:rsid w:val="00025FD2"/>
    <w:rsid w:val="000262A8"/>
    <w:rsid w:val="0002636F"/>
    <w:rsid w:val="0002672B"/>
    <w:rsid w:val="00026E53"/>
    <w:rsid w:val="00027935"/>
    <w:rsid w:val="00030B2F"/>
    <w:rsid w:val="00031678"/>
    <w:rsid w:val="000325B3"/>
    <w:rsid w:val="00033365"/>
    <w:rsid w:val="000334DB"/>
    <w:rsid w:val="000335E1"/>
    <w:rsid w:val="000347CC"/>
    <w:rsid w:val="000354BF"/>
    <w:rsid w:val="00035B88"/>
    <w:rsid w:val="00037516"/>
    <w:rsid w:val="000409E6"/>
    <w:rsid w:val="0004198A"/>
    <w:rsid w:val="00041B43"/>
    <w:rsid w:val="00041CB1"/>
    <w:rsid w:val="00042383"/>
    <w:rsid w:val="000425F5"/>
    <w:rsid w:val="00043C5A"/>
    <w:rsid w:val="00044204"/>
    <w:rsid w:val="00044C19"/>
    <w:rsid w:val="0004611D"/>
    <w:rsid w:val="0004686F"/>
    <w:rsid w:val="000469FC"/>
    <w:rsid w:val="00046C1D"/>
    <w:rsid w:val="00047A9A"/>
    <w:rsid w:val="00047F79"/>
    <w:rsid w:val="00050087"/>
    <w:rsid w:val="000502E7"/>
    <w:rsid w:val="00050ADD"/>
    <w:rsid w:val="000514F1"/>
    <w:rsid w:val="00051ED4"/>
    <w:rsid w:val="000524B6"/>
    <w:rsid w:val="00052C60"/>
    <w:rsid w:val="00053722"/>
    <w:rsid w:val="00053859"/>
    <w:rsid w:val="00053AE4"/>
    <w:rsid w:val="00054040"/>
    <w:rsid w:val="00054219"/>
    <w:rsid w:val="00054250"/>
    <w:rsid w:val="000543ED"/>
    <w:rsid w:val="0005479F"/>
    <w:rsid w:val="00054B0A"/>
    <w:rsid w:val="00054BFD"/>
    <w:rsid w:val="00055189"/>
    <w:rsid w:val="0005523A"/>
    <w:rsid w:val="00055591"/>
    <w:rsid w:val="00055A89"/>
    <w:rsid w:val="00055EB3"/>
    <w:rsid w:val="000561CD"/>
    <w:rsid w:val="000562B9"/>
    <w:rsid w:val="0005630C"/>
    <w:rsid w:val="00056767"/>
    <w:rsid w:val="00056B2A"/>
    <w:rsid w:val="00056B3D"/>
    <w:rsid w:val="00057059"/>
    <w:rsid w:val="000571AD"/>
    <w:rsid w:val="000575E1"/>
    <w:rsid w:val="000615EF"/>
    <w:rsid w:val="00061723"/>
    <w:rsid w:val="00062797"/>
    <w:rsid w:val="000628F4"/>
    <w:rsid w:val="000637D1"/>
    <w:rsid w:val="00063CE5"/>
    <w:rsid w:val="00063E08"/>
    <w:rsid w:val="00063F5B"/>
    <w:rsid w:val="00063F95"/>
    <w:rsid w:val="000646F9"/>
    <w:rsid w:val="00064A05"/>
    <w:rsid w:val="00064CA8"/>
    <w:rsid w:val="00065477"/>
    <w:rsid w:val="00065A38"/>
    <w:rsid w:val="00065DB7"/>
    <w:rsid w:val="000666FB"/>
    <w:rsid w:val="00066964"/>
    <w:rsid w:val="00067502"/>
    <w:rsid w:val="000679D5"/>
    <w:rsid w:val="00067FCC"/>
    <w:rsid w:val="00070261"/>
    <w:rsid w:val="000709C9"/>
    <w:rsid w:val="00070B1C"/>
    <w:rsid w:val="00071814"/>
    <w:rsid w:val="0007191C"/>
    <w:rsid w:val="000720D8"/>
    <w:rsid w:val="000722CB"/>
    <w:rsid w:val="00072300"/>
    <w:rsid w:val="00072D6F"/>
    <w:rsid w:val="0007331A"/>
    <w:rsid w:val="000738AE"/>
    <w:rsid w:val="00073935"/>
    <w:rsid w:val="00073AE2"/>
    <w:rsid w:val="00074794"/>
    <w:rsid w:val="000748BA"/>
    <w:rsid w:val="000748D4"/>
    <w:rsid w:val="00075005"/>
    <w:rsid w:val="000764E9"/>
    <w:rsid w:val="00076589"/>
    <w:rsid w:val="00077C90"/>
    <w:rsid w:val="00077D73"/>
    <w:rsid w:val="00080476"/>
    <w:rsid w:val="000811D9"/>
    <w:rsid w:val="000814F6"/>
    <w:rsid w:val="000816E0"/>
    <w:rsid w:val="00081A85"/>
    <w:rsid w:val="00081B3E"/>
    <w:rsid w:val="00081C38"/>
    <w:rsid w:val="00081CCF"/>
    <w:rsid w:val="00081D9F"/>
    <w:rsid w:val="0008295F"/>
    <w:rsid w:val="00082EF7"/>
    <w:rsid w:val="00083424"/>
    <w:rsid w:val="00084359"/>
    <w:rsid w:val="00084AB2"/>
    <w:rsid w:val="000850EE"/>
    <w:rsid w:val="000854BB"/>
    <w:rsid w:val="00085BD9"/>
    <w:rsid w:val="0008611F"/>
    <w:rsid w:val="000867E0"/>
    <w:rsid w:val="00086ACB"/>
    <w:rsid w:val="00086FFD"/>
    <w:rsid w:val="00087ACB"/>
    <w:rsid w:val="00087D14"/>
    <w:rsid w:val="000904E6"/>
    <w:rsid w:val="00090A6F"/>
    <w:rsid w:val="00090F4D"/>
    <w:rsid w:val="0009123A"/>
    <w:rsid w:val="0009126B"/>
    <w:rsid w:val="00091957"/>
    <w:rsid w:val="00091CC6"/>
    <w:rsid w:val="000929C8"/>
    <w:rsid w:val="00092A49"/>
    <w:rsid w:val="00093245"/>
    <w:rsid w:val="0009331A"/>
    <w:rsid w:val="000944EA"/>
    <w:rsid w:val="0009504D"/>
    <w:rsid w:val="0009586C"/>
    <w:rsid w:val="000958BC"/>
    <w:rsid w:val="00095BFE"/>
    <w:rsid w:val="00095F53"/>
    <w:rsid w:val="00095FDB"/>
    <w:rsid w:val="00096232"/>
    <w:rsid w:val="00096819"/>
    <w:rsid w:val="00096B2A"/>
    <w:rsid w:val="00096F9F"/>
    <w:rsid w:val="000A0080"/>
    <w:rsid w:val="000A0774"/>
    <w:rsid w:val="000A0AC5"/>
    <w:rsid w:val="000A1828"/>
    <w:rsid w:val="000A27B3"/>
    <w:rsid w:val="000A34D9"/>
    <w:rsid w:val="000A35C4"/>
    <w:rsid w:val="000A4951"/>
    <w:rsid w:val="000A4C20"/>
    <w:rsid w:val="000A57BB"/>
    <w:rsid w:val="000A5904"/>
    <w:rsid w:val="000A5A92"/>
    <w:rsid w:val="000A65D3"/>
    <w:rsid w:val="000A6911"/>
    <w:rsid w:val="000A6930"/>
    <w:rsid w:val="000A6F45"/>
    <w:rsid w:val="000A741D"/>
    <w:rsid w:val="000A78C0"/>
    <w:rsid w:val="000B062D"/>
    <w:rsid w:val="000B06E4"/>
    <w:rsid w:val="000B0956"/>
    <w:rsid w:val="000B1151"/>
    <w:rsid w:val="000B12E9"/>
    <w:rsid w:val="000B1C1E"/>
    <w:rsid w:val="000B248F"/>
    <w:rsid w:val="000B2A38"/>
    <w:rsid w:val="000B2C32"/>
    <w:rsid w:val="000B2CB4"/>
    <w:rsid w:val="000B2CE5"/>
    <w:rsid w:val="000B2D73"/>
    <w:rsid w:val="000B304E"/>
    <w:rsid w:val="000B34F5"/>
    <w:rsid w:val="000B3D3E"/>
    <w:rsid w:val="000B47AD"/>
    <w:rsid w:val="000B489B"/>
    <w:rsid w:val="000B4ED3"/>
    <w:rsid w:val="000B53E7"/>
    <w:rsid w:val="000B53FD"/>
    <w:rsid w:val="000B5C69"/>
    <w:rsid w:val="000B5FAD"/>
    <w:rsid w:val="000B6224"/>
    <w:rsid w:val="000B645B"/>
    <w:rsid w:val="000B65DC"/>
    <w:rsid w:val="000B68FB"/>
    <w:rsid w:val="000B704A"/>
    <w:rsid w:val="000B749B"/>
    <w:rsid w:val="000B753B"/>
    <w:rsid w:val="000B7769"/>
    <w:rsid w:val="000B7C46"/>
    <w:rsid w:val="000C022B"/>
    <w:rsid w:val="000C1060"/>
    <w:rsid w:val="000C1A61"/>
    <w:rsid w:val="000C2362"/>
    <w:rsid w:val="000C25F1"/>
    <w:rsid w:val="000C2B95"/>
    <w:rsid w:val="000C2C86"/>
    <w:rsid w:val="000C3026"/>
    <w:rsid w:val="000C3034"/>
    <w:rsid w:val="000C3331"/>
    <w:rsid w:val="000C35DB"/>
    <w:rsid w:val="000C369A"/>
    <w:rsid w:val="000C41AF"/>
    <w:rsid w:val="000C42E2"/>
    <w:rsid w:val="000C44FC"/>
    <w:rsid w:val="000C4ACB"/>
    <w:rsid w:val="000C4C30"/>
    <w:rsid w:val="000C4E1D"/>
    <w:rsid w:val="000C4E67"/>
    <w:rsid w:val="000C67AA"/>
    <w:rsid w:val="000C73C8"/>
    <w:rsid w:val="000C7814"/>
    <w:rsid w:val="000C7E3E"/>
    <w:rsid w:val="000C7EEA"/>
    <w:rsid w:val="000D021E"/>
    <w:rsid w:val="000D09B1"/>
    <w:rsid w:val="000D100E"/>
    <w:rsid w:val="000D1418"/>
    <w:rsid w:val="000D14E2"/>
    <w:rsid w:val="000D17F0"/>
    <w:rsid w:val="000D211B"/>
    <w:rsid w:val="000D268E"/>
    <w:rsid w:val="000D2876"/>
    <w:rsid w:val="000D28BE"/>
    <w:rsid w:val="000D2B90"/>
    <w:rsid w:val="000D2EF4"/>
    <w:rsid w:val="000D3276"/>
    <w:rsid w:val="000D3388"/>
    <w:rsid w:val="000D38CE"/>
    <w:rsid w:val="000D3AED"/>
    <w:rsid w:val="000D3B4C"/>
    <w:rsid w:val="000D4346"/>
    <w:rsid w:val="000D46D7"/>
    <w:rsid w:val="000D49FB"/>
    <w:rsid w:val="000D5642"/>
    <w:rsid w:val="000D5BDC"/>
    <w:rsid w:val="000D5DD7"/>
    <w:rsid w:val="000D625F"/>
    <w:rsid w:val="000D6470"/>
    <w:rsid w:val="000D688B"/>
    <w:rsid w:val="000D75D2"/>
    <w:rsid w:val="000D7671"/>
    <w:rsid w:val="000D76BD"/>
    <w:rsid w:val="000D7E0A"/>
    <w:rsid w:val="000E01DA"/>
    <w:rsid w:val="000E049B"/>
    <w:rsid w:val="000E0601"/>
    <w:rsid w:val="000E0AEA"/>
    <w:rsid w:val="000E0F35"/>
    <w:rsid w:val="000E225C"/>
    <w:rsid w:val="000E3308"/>
    <w:rsid w:val="000E3448"/>
    <w:rsid w:val="000E3719"/>
    <w:rsid w:val="000E3EB8"/>
    <w:rsid w:val="000E3F99"/>
    <w:rsid w:val="000E44C8"/>
    <w:rsid w:val="000E44E7"/>
    <w:rsid w:val="000E4AA7"/>
    <w:rsid w:val="000E4C2B"/>
    <w:rsid w:val="000E4DAA"/>
    <w:rsid w:val="000E5334"/>
    <w:rsid w:val="000E5A7C"/>
    <w:rsid w:val="000E5BBB"/>
    <w:rsid w:val="000E5C2A"/>
    <w:rsid w:val="000E5CE8"/>
    <w:rsid w:val="000E7051"/>
    <w:rsid w:val="000E778E"/>
    <w:rsid w:val="000F036E"/>
    <w:rsid w:val="000F055E"/>
    <w:rsid w:val="000F0C55"/>
    <w:rsid w:val="000F0EBB"/>
    <w:rsid w:val="000F17E8"/>
    <w:rsid w:val="000F1A41"/>
    <w:rsid w:val="000F2102"/>
    <w:rsid w:val="000F2635"/>
    <w:rsid w:val="000F30A4"/>
    <w:rsid w:val="000F36A6"/>
    <w:rsid w:val="000F3B1D"/>
    <w:rsid w:val="000F42F4"/>
    <w:rsid w:val="000F515F"/>
    <w:rsid w:val="000F5164"/>
    <w:rsid w:val="000F5283"/>
    <w:rsid w:val="000F5C3E"/>
    <w:rsid w:val="000F64C7"/>
    <w:rsid w:val="000F68F1"/>
    <w:rsid w:val="000F6A0F"/>
    <w:rsid w:val="000F6FBC"/>
    <w:rsid w:val="000F7502"/>
    <w:rsid w:val="000F7830"/>
    <w:rsid w:val="000F78CC"/>
    <w:rsid w:val="000F7F7F"/>
    <w:rsid w:val="001004DF"/>
    <w:rsid w:val="00100FAC"/>
    <w:rsid w:val="00101016"/>
    <w:rsid w:val="001010F8"/>
    <w:rsid w:val="001014B9"/>
    <w:rsid w:val="0010160A"/>
    <w:rsid w:val="00101632"/>
    <w:rsid w:val="00101E10"/>
    <w:rsid w:val="00101E49"/>
    <w:rsid w:val="0010221B"/>
    <w:rsid w:val="00102841"/>
    <w:rsid w:val="00103122"/>
    <w:rsid w:val="001033BC"/>
    <w:rsid w:val="00103440"/>
    <w:rsid w:val="001040F2"/>
    <w:rsid w:val="001053AB"/>
    <w:rsid w:val="001062BB"/>
    <w:rsid w:val="001066D4"/>
    <w:rsid w:val="0010688A"/>
    <w:rsid w:val="00106A59"/>
    <w:rsid w:val="00106E91"/>
    <w:rsid w:val="00106FDB"/>
    <w:rsid w:val="0010740A"/>
    <w:rsid w:val="00107B97"/>
    <w:rsid w:val="001108A4"/>
    <w:rsid w:val="0011162A"/>
    <w:rsid w:val="00111895"/>
    <w:rsid w:val="00111C59"/>
    <w:rsid w:val="00112176"/>
    <w:rsid w:val="00112507"/>
    <w:rsid w:val="00112AC9"/>
    <w:rsid w:val="00112FEE"/>
    <w:rsid w:val="00113816"/>
    <w:rsid w:val="001139A1"/>
    <w:rsid w:val="00113AA5"/>
    <w:rsid w:val="00113D80"/>
    <w:rsid w:val="00114085"/>
    <w:rsid w:val="0011413D"/>
    <w:rsid w:val="0011462B"/>
    <w:rsid w:val="001147F5"/>
    <w:rsid w:val="00115910"/>
    <w:rsid w:val="001159D2"/>
    <w:rsid w:val="00116218"/>
    <w:rsid w:val="0011638B"/>
    <w:rsid w:val="0011671A"/>
    <w:rsid w:val="00116E43"/>
    <w:rsid w:val="00116F35"/>
    <w:rsid w:val="00117E89"/>
    <w:rsid w:val="00120487"/>
    <w:rsid w:val="00120E6B"/>
    <w:rsid w:val="001212CF"/>
    <w:rsid w:val="001220AF"/>
    <w:rsid w:val="0012227C"/>
    <w:rsid w:val="00122434"/>
    <w:rsid w:val="001227CC"/>
    <w:rsid w:val="00122E08"/>
    <w:rsid w:val="00123768"/>
    <w:rsid w:val="00123936"/>
    <w:rsid w:val="00123940"/>
    <w:rsid w:val="001239B9"/>
    <w:rsid w:val="00123D59"/>
    <w:rsid w:val="0012453A"/>
    <w:rsid w:val="00124792"/>
    <w:rsid w:val="00124BD0"/>
    <w:rsid w:val="00124CC5"/>
    <w:rsid w:val="00125405"/>
    <w:rsid w:val="0012656E"/>
    <w:rsid w:val="001267CA"/>
    <w:rsid w:val="00126F13"/>
    <w:rsid w:val="00127AC4"/>
    <w:rsid w:val="00127B98"/>
    <w:rsid w:val="00127F92"/>
    <w:rsid w:val="00130E4F"/>
    <w:rsid w:val="00131113"/>
    <w:rsid w:val="00131358"/>
    <w:rsid w:val="00131D4B"/>
    <w:rsid w:val="00131D87"/>
    <w:rsid w:val="001324F2"/>
    <w:rsid w:val="0013306F"/>
    <w:rsid w:val="00133615"/>
    <w:rsid w:val="00133B55"/>
    <w:rsid w:val="00133C18"/>
    <w:rsid w:val="00133C31"/>
    <w:rsid w:val="0013403D"/>
    <w:rsid w:val="0013407C"/>
    <w:rsid w:val="00134189"/>
    <w:rsid w:val="001352AD"/>
    <w:rsid w:val="001353AB"/>
    <w:rsid w:val="00135BD7"/>
    <w:rsid w:val="00135FED"/>
    <w:rsid w:val="0013600E"/>
    <w:rsid w:val="001363B8"/>
    <w:rsid w:val="0013660C"/>
    <w:rsid w:val="00136877"/>
    <w:rsid w:val="00136A3C"/>
    <w:rsid w:val="00136D58"/>
    <w:rsid w:val="0013712B"/>
    <w:rsid w:val="00137209"/>
    <w:rsid w:val="001377BD"/>
    <w:rsid w:val="001377C5"/>
    <w:rsid w:val="00137993"/>
    <w:rsid w:val="00140458"/>
    <w:rsid w:val="001405F7"/>
    <w:rsid w:val="00140915"/>
    <w:rsid w:val="00140DD6"/>
    <w:rsid w:val="001411D0"/>
    <w:rsid w:val="001415D7"/>
    <w:rsid w:val="001419F0"/>
    <w:rsid w:val="00142460"/>
    <w:rsid w:val="00142AD5"/>
    <w:rsid w:val="00143592"/>
    <w:rsid w:val="00143786"/>
    <w:rsid w:val="001439D6"/>
    <w:rsid w:val="00143BB9"/>
    <w:rsid w:val="00143CE2"/>
    <w:rsid w:val="00143D3D"/>
    <w:rsid w:val="001441B7"/>
    <w:rsid w:val="00144AF4"/>
    <w:rsid w:val="001458B3"/>
    <w:rsid w:val="0014697A"/>
    <w:rsid w:val="001476DD"/>
    <w:rsid w:val="001500D5"/>
    <w:rsid w:val="0015018B"/>
    <w:rsid w:val="001508CE"/>
    <w:rsid w:val="00150908"/>
    <w:rsid w:val="00150912"/>
    <w:rsid w:val="00150974"/>
    <w:rsid w:val="00150BC6"/>
    <w:rsid w:val="0015116B"/>
    <w:rsid w:val="00151AE5"/>
    <w:rsid w:val="00152285"/>
    <w:rsid w:val="0015239F"/>
    <w:rsid w:val="001534ED"/>
    <w:rsid w:val="001549F0"/>
    <w:rsid w:val="00154A6F"/>
    <w:rsid w:val="00154A7F"/>
    <w:rsid w:val="00155157"/>
    <w:rsid w:val="00155DC5"/>
    <w:rsid w:val="00156099"/>
    <w:rsid w:val="001560EE"/>
    <w:rsid w:val="00156170"/>
    <w:rsid w:val="00156A1F"/>
    <w:rsid w:val="001570AD"/>
    <w:rsid w:val="001572A7"/>
    <w:rsid w:val="001572C2"/>
    <w:rsid w:val="00157C8A"/>
    <w:rsid w:val="00160315"/>
    <w:rsid w:val="00160327"/>
    <w:rsid w:val="001603E2"/>
    <w:rsid w:val="00160966"/>
    <w:rsid w:val="0016141F"/>
    <w:rsid w:val="00161779"/>
    <w:rsid w:val="001617EA"/>
    <w:rsid w:val="00162669"/>
    <w:rsid w:val="001630E3"/>
    <w:rsid w:val="0016312C"/>
    <w:rsid w:val="00163565"/>
    <w:rsid w:val="0016373D"/>
    <w:rsid w:val="00164A7C"/>
    <w:rsid w:val="00165032"/>
    <w:rsid w:val="00165DF6"/>
    <w:rsid w:val="00166C6A"/>
    <w:rsid w:val="0016743B"/>
    <w:rsid w:val="00167A23"/>
    <w:rsid w:val="00167BA4"/>
    <w:rsid w:val="00167F8F"/>
    <w:rsid w:val="001703D3"/>
    <w:rsid w:val="00170676"/>
    <w:rsid w:val="001706D4"/>
    <w:rsid w:val="001708AC"/>
    <w:rsid w:val="00171AAA"/>
    <w:rsid w:val="00172471"/>
    <w:rsid w:val="001726FA"/>
    <w:rsid w:val="0017291D"/>
    <w:rsid w:val="001734C3"/>
    <w:rsid w:val="00173A3A"/>
    <w:rsid w:val="00173CBA"/>
    <w:rsid w:val="00173CFF"/>
    <w:rsid w:val="00174038"/>
    <w:rsid w:val="00174E9F"/>
    <w:rsid w:val="001751EE"/>
    <w:rsid w:val="0017619B"/>
    <w:rsid w:val="0017692D"/>
    <w:rsid w:val="00176F5E"/>
    <w:rsid w:val="00177705"/>
    <w:rsid w:val="00177C48"/>
    <w:rsid w:val="001813B6"/>
    <w:rsid w:val="00181BCC"/>
    <w:rsid w:val="00181F0C"/>
    <w:rsid w:val="00182598"/>
    <w:rsid w:val="00182FC2"/>
    <w:rsid w:val="00183506"/>
    <w:rsid w:val="001837C5"/>
    <w:rsid w:val="00183927"/>
    <w:rsid w:val="00183F6F"/>
    <w:rsid w:val="001842F0"/>
    <w:rsid w:val="00185831"/>
    <w:rsid w:val="00186503"/>
    <w:rsid w:val="0018745D"/>
    <w:rsid w:val="001878D8"/>
    <w:rsid w:val="001900BB"/>
    <w:rsid w:val="001903D5"/>
    <w:rsid w:val="0019111A"/>
    <w:rsid w:val="00191298"/>
    <w:rsid w:val="00191341"/>
    <w:rsid w:val="00191550"/>
    <w:rsid w:val="00191D07"/>
    <w:rsid w:val="001928C4"/>
    <w:rsid w:val="00192990"/>
    <w:rsid w:val="00193159"/>
    <w:rsid w:val="00193984"/>
    <w:rsid w:val="00193CDD"/>
    <w:rsid w:val="00194FDA"/>
    <w:rsid w:val="0019534C"/>
    <w:rsid w:val="00196204"/>
    <w:rsid w:val="00197022"/>
    <w:rsid w:val="00197047"/>
    <w:rsid w:val="0019763D"/>
    <w:rsid w:val="00197D16"/>
    <w:rsid w:val="001A04D6"/>
    <w:rsid w:val="001A06B3"/>
    <w:rsid w:val="001A074B"/>
    <w:rsid w:val="001A0C6E"/>
    <w:rsid w:val="001A0D51"/>
    <w:rsid w:val="001A0FE4"/>
    <w:rsid w:val="001A1327"/>
    <w:rsid w:val="001A175D"/>
    <w:rsid w:val="001A1AB3"/>
    <w:rsid w:val="001A1D3A"/>
    <w:rsid w:val="001A1E31"/>
    <w:rsid w:val="001A24E4"/>
    <w:rsid w:val="001A2B8F"/>
    <w:rsid w:val="001A3A91"/>
    <w:rsid w:val="001A3AD9"/>
    <w:rsid w:val="001A3B6F"/>
    <w:rsid w:val="001A3C01"/>
    <w:rsid w:val="001A4B6F"/>
    <w:rsid w:val="001A5772"/>
    <w:rsid w:val="001A695F"/>
    <w:rsid w:val="001A7489"/>
    <w:rsid w:val="001B00EE"/>
    <w:rsid w:val="001B0590"/>
    <w:rsid w:val="001B0C20"/>
    <w:rsid w:val="001B1151"/>
    <w:rsid w:val="001B211B"/>
    <w:rsid w:val="001B2B0C"/>
    <w:rsid w:val="001B315A"/>
    <w:rsid w:val="001B343C"/>
    <w:rsid w:val="001B36D8"/>
    <w:rsid w:val="001B440A"/>
    <w:rsid w:val="001B451C"/>
    <w:rsid w:val="001B4A80"/>
    <w:rsid w:val="001B4DED"/>
    <w:rsid w:val="001B4F9E"/>
    <w:rsid w:val="001B510E"/>
    <w:rsid w:val="001B51C5"/>
    <w:rsid w:val="001B55DE"/>
    <w:rsid w:val="001B5942"/>
    <w:rsid w:val="001B673E"/>
    <w:rsid w:val="001B69AE"/>
    <w:rsid w:val="001B6AD3"/>
    <w:rsid w:val="001B7ADB"/>
    <w:rsid w:val="001B7F46"/>
    <w:rsid w:val="001C0960"/>
    <w:rsid w:val="001C13DD"/>
    <w:rsid w:val="001C1419"/>
    <w:rsid w:val="001C2294"/>
    <w:rsid w:val="001C2487"/>
    <w:rsid w:val="001C31D4"/>
    <w:rsid w:val="001C3757"/>
    <w:rsid w:val="001C3D1A"/>
    <w:rsid w:val="001C457A"/>
    <w:rsid w:val="001C4FD3"/>
    <w:rsid w:val="001C584F"/>
    <w:rsid w:val="001C5B29"/>
    <w:rsid w:val="001C5E92"/>
    <w:rsid w:val="001C6004"/>
    <w:rsid w:val="001C6B0D"/>
    <w:rsid w:val="001C70CD"/>
    <w:rsid w:val="001C736E"/>
    <w:rsid w:val="001C7698"/>
    <w:rsid w:val="001C7844"/>
    <w:rsid w:val="001D1487"/>
    <w:rsid w:val="001D1911"/>
    <w:rsid w:val="001D2092"/>
    <w:rsid w:val="001D2384"/>
    <w:rsid w:val="001D337F"/>
    <w:rsid w:val="001D3528"/>
    <w:rsid w:val="001D35AE"/>
    <w:rsid w:val="001D3650"/>
    <w:rsid w:val="001D448B"/>
    <w:rsid w:val="001D4C23"/>
    <w:rsid w:val="001D4D61"/>
    <w:rsid w:val="001D4E15"/>
    <w:rsid w:val="001D4F1D"/>
    <w:rsid w:val="001D53BA"/>
    <w:rsid w:val="001D765A"/>
    <w:rsid w:val="001D7BD1"/>
    <w:rsid w:val="001D7D16"/>
    <w:rsid w:val="001D7D24"/>
    <w:rsid w:val="001E0825"/>
    <w:rsid w:val="001E0990"/>
    <w:rsid w:val="001E139B"/>
    <w:rsid w:val="001E1425"/>
    <w:rsid w:val="001E1654"/>
    <w:rsid w:val="001E17FB"/>
    <w:rsid w:val="001E1981"/>
    <w:rsid w:val="001E19DA"/>
    <w:rsid w:val="001E2AA9"/>
    <w:rsid w:val="001E3B47"/>
    <w:rsid w:val="001E42CE"/>
    <w:rsid w:val="001E4F48"/>
    <w:rsid w:val="001E52A7"/>
    <w:rsid w:val="001E534D"/>
    <w:rsid w:val="001E5617"/>
    <w:rsid w:val="001E5E34"/>
    <w:rsid w:val="001E7139"/>
    <w:rsid w:val="001F0426"/>
    <w:rsid w:val="001F0836"/>
    <w:rsid w:val="001F0925"/>
    <w:rsid w:val="001F0F0C"/>
    <w:rsid w:val="001F15A1"/>
    <w:rsid w:val="001F197C"/>
    <w:rsid w:val="001F217A"/>
    <w:rsid w:val="001F21FA"/>
    <w:rsid w:val="001F25EC"/>
    <w:rsid w:val="001F2E48"/>
    <w:rsid w:val="001F2EF2"/>
    <w:rsid w:val="001F4280"/>
    <w:rsid w:val="001F514D"/>
    <w:rsid w:val="001F5CE9"/>
    <w:rsid w:val="001F5CF1"/>
    <w:rsid w:val="001F6BCF"/>
    <w:rsid w:val="001F7945"/>
    <w:rsid w:val="0020018D"/>
    <w:rsid w:val="0020047F"/>
    <w:rsid w:val="00200842"/>
    <w:rsid w:val="002009F1"/>
    <w:rsid w:val="00200DF4"/>
    <w:rsid w:val="00200FFF"/>
    <w:rsid w:val="00201908"/>
    <w:rsid w:val="00201E03"/>
    <w:rsid w:val="00202C8F"/>
    <w:rsid w:val="00203C48"/>
    <w:rsid w:val="00203CF5"/>
    <w:rsid w:val="00203F1F"/>
    <w:rsid w:val="00204C6B"/>
    <w:rsid w:val="00205424"/>
    <w:rsid w:val="002057BA"/>
    <w:rsid w:val="00206A1E"/>
    <w:rsid w:val="002072C7"/>
    <w:rsid w:val="00207377"/>
    <w:rsid w:val="00207A50"/>
    <w:rsid w:val="00207C09"/>
    <w:rsid w:val="0021010D"/>
    <w:rsid w:val="0021221C"/>
    <w:rsid w:val="002128EE"/>
    <w:rsid w:val="00212AC1"/>
    <w:rsid w:val="00212D91"/>
    <w:rsid w:val="002131CC"/>
    <w:rsid w:val="00213C28"/>
    <w:rsid w:val="00213CCD"/>
    <w:rsid w:val="00213EC7"/>
    <w:rsid w:val="00214997"/>
    <w:rsid w:val="00214A80"/>
    <w:rsid w:val="00215052"/>
    <w:rsid w:val="002150A2"/>
    <w:rsid w:val="00215B04"/>
    <w:rsid w:val="00216802"/>
    <w:rsid w:val="00216803"/>
    <w:rsid w:val="00216973"/>
    <w:rsid w:val="00216BA2"/>
    <w:rsid w:val="00217325"/>
    <w:rsid w:val="00217D66"/>
    <w:rsid w:val="00220149"/>
    <w:rsid w:val="00220357"/>
    <w:rsid w:val="00220749"/>
    <w:rsid w:val="0022143D"/>
    <w:rsid w:val="002217E9"/>
    <w:rsid w:val="00221863"/>
    <w:rsid w:val="002220CC"/>
    <w:rsid w:val="002223AA"/>
    <w:rsid w:val="00222514"/>
    <w:rsid w:val="00222645"/>
    <w:rsid w:val="00222938"/>
    <w:rsid w:val="00222C10"/>
    <w:rsid w:val="00222F43"/>
    <w:rsid w:val="00223506"/>
    <w:rsid w:val="00223790"/>
    <w:rsid w:val="00223A63"/>
    <w:rsid w:val="00223B85"/>
    <w:rsid w:val="00223D3E"/>
    <w:rsid w:val="00223FA4"/>
    <w:rsid w:val="002241E9"/>
    <w:rsid w:val="00225009"/>
    <w:rsid w:val="002257DD"/>
    <w:rsid w:val="0022588A"/>
    <w:rsid w:val="00225BC9"/>
    <w:rsid w:val="00225BCD"/>
    <w:rsid w:val="00225EE8"/>
    <w:rsid w:val="00226422"/>
    <w:rsid w:val="00226918"/>
    <w:rsid w:val="00226AB0"/>
    <w:rsid w:val="002274B6"/>
    <w:rsid w:val="002275A7"/>
    <w:rsid w:val="00227992"/>
    <w:rsid w:val="0022799E"/>
    <w:rsid w:val="00227D9E"/>
    <w:rsid w:val="002303FB"/>
    <w:rsid w:val="002304B2"/>
    <w:rsid w:val="00230AAE"/>
    <w:rsid w:val="00230D42"/>
    <w:rsid w:val="00231455"/>
    <w:rsid w:val="00231875"/>
    <w:rsid w:val="00231934"/>
    <w:rsid w:val="00231D7E"/>
    <w:rsid w:val="00231E68"/>
    <w:rsid w:val="00232210"/>
    <w:rsid w:val="00232A71"/>
    <w:rsid w:val="00232C56"/>
    <w:rsid w:val="00233491"/>
    <w:rsid w:val="00233895"/>
    <w:rsid w:val="00233BE2"/>
    <w:rsid w:val="00233C67"/>
    <w:rsid w:val="00233F52"/>
    <w:rsid w:val="00234203"/>
    <w:rsid w:val="00234218"/>
    <w:rsid w:val="00234C32"/>
    <w:rsid w:val="00235262"/>
    <w:rsid w:val="00235696"/>
    <w:rsid w:val="00235B34"/>
    <w:rsid w:val="00236590"/>
    <w:rsid w:val="00236ECF"/>
    <w:rsid w:val="00237289"/>
    <w:rsid w:val="00237AA4"/>
    <w:rsid w:val="00237C47"/>
    <w:rsid w:val="00237F2D"/>
    <w:rsid w:val="002406A1"/>
    <w:rsid w:val="002407C1"/>
    <w:rsid w:val="00241A3F"/>
    <w:rsid w:val="00241C19"/>
    <w:rsid w:val="00241EBC"/>
    <w:rsid w:val="00241ECA"/>
    <w:rsid w:val="0024212D"/>
    <w:rsid w:val="00242A17"/>
    <w:rsid w:val="00242C6B"/>
    <w:rsid w:val="00242CA2"/>
    <w:rsid w:val="00243BFA"/>
    <w:rsid w:val="00243C81"/>
    <w:rsid w:val="00245988"/>
    <w:rsid w:val="0024598F"/>
    <w:rsid w:val="00245C99"/>
    <w:rsid w:val="00245D17"/>
    <w:rsid w:val="0024612B"/>
    <w:rsid w:val="00246398"/>
    <w:rsid w:val="00246445"/>
    <w:rsid w:val="00246532"/>
    <w:rsid w:val="00246995"/>
    <w:rsid w:val="002469B2"/>
    <w:rsid w:val="00247015"/>
    <w:rsid w:val="00247787"/>
    <w:rsid w:val="00247AD7"/>
    <w:rsid w:val="00247D7B"/>
    <w:rsid w:val="00250131"/>
    <w:rsid w:val="00250164"/>
    <w:rsid w:val="00250472"/>
    <w:rsid w:val="0025053C"/>
    <w:rsid w:val="00250649"/>
    <w:rsid w:val="00250C5E"/>
    <w:rsid w:val="00250CB8"/>
    <w:rsid w:val="002512B3"/>
    <w:rsid w:val="0025174C"/>
    <w:rsid w:val="00251AC3"/>
    <w:rsid w:val="0025225F"/>
    <w:rsid w:val="002527B1"/>
    <w:rsid w:val="00252930"/>
    <w:rsid w:val="00252D01"/>
    <w:rsid w:val="0025316A"/>
    <w:rsid w:val="002534F0"/>
    <w:rsid w:val="00253C05"/>
    <w:rsid w:val="002540A8"/>
    <w:rsid w:val="002545B1"/>
    <w:rsid w:val="002545B8"/>
    <w:rsid w:val="00254607"/>
    <w:rsid w:val="00254937"/>
    <w:rsid w:val="00254A75"/>
    <w:rsid w:val="00255117"/>
    <w:rsid w:val="0025545E"/>
    <w:rsid w:val="00255A7A"/>
    <w:rsid w:val="002567B4"/>
    <w:rsid w:val="00256D39"/>
    <w:rsid w:val="00257028"/>
    <w:rsid w:val="0025730D"/>
    <w:rsid w:val="0026005B"/>
    <w:rsid w:val="002604CD"/>
    <w:rsid w:val="00261A87"/>
    <w:rsid w:val="002625E5"/>
    <w:rsid w:val="002627A3"/>
    <w:rsid w:val="00263162"/>
    <w:rsid w:val="0026377F"/>
    <w:rsid w:val="00264000"/>
    <w:rsid w:val="0026416A"/>
    <w:rsid w:val="00264804"/>
    <w:rsid w:val="00264FC2"/>
    <w:rsid w:val="00265296"/>
    <w:rsid w:val="002667DB"/>
    <w:rsid w:val="0026696D"/>
    <w:rsid w:val="002669B0"/>
    <w:rsid w:val="002672F2"/>
    <w:rsid w:val="00267FE9"/>
    <w:rsid w:val="0027008C"/>
    <w:rsid w:val="0027021F"/>
    <w:rsid w:val="002702C1"/>
    <w:rsid w:val="00270F9B"/>
    <w:rsid w:val="00271016"/>
    <w:rsid w:val="002710B6"/>
    <w:rsid w:val="0027112B"/>
    <w:rsid w:val="002715BB"/>
    <w:rsid w:val="00271A85"/>
    <w:rsid w:val="00272911"/>
    <w:rsid w:val="00272BA5"/>
    <w:rsid w:val="00272C8E"/>
    <w:rsid w:val="00272DED"/>
    <w:rsid w:val="00273840"/>
    <w:rsid w:val="00274232"/>
    <w:rsid w:val="00274554"/>
    <w:rsid w:val="0027528C"/>
    <w:rsid w:val="002754A6"/>
    <w:rsid w:val="00275536"/>
    <w:rsid w:val="00275688"/>
    <w:rsid w:val="00275B53"/>
    <w:rsid w:val="00275D5C"/>
    <w:rsid w:val="00275DA0"/>
    <w:rsid w:val="00276367"/>
    <w:rsid w:val="00276E0E"/>
    <w:rsid w:val="002771CB"/>
    <w:rsid w:val="00277EEB"/>
    <w:rsid w:val="00280B97"/>
    <w:rsid w:val="00281080"/>
    <w:rsid w:val="00281214"/>
    <w:rsid w:val="00281620"/>
    <w:rsid w:val="0028233D"/>
    <w:rsid w:val="00282962"/>
    <w:rsid w:val="002843D4"/>
    <w:rsid w:val="00284A4B"/>
    <w:rsid w:val="00284B19"/>
    <w:rsid w:val="00284F80"/>
    <w:rsid w:val="00285219"/>
    <w:rsid w:val="00285E11"/>
    <w:rsid w:val="0028613A"/>
    <w:rsid w:val="002862DC"/>
    <w:rsid w:val="00286478"/>
    <w:rsid w:val="00286812"/>
    <w:rsid w:val="0028692E"/>
    <w:rsid w:val="00286D9E"/>
    <w:rsid w:val="00286DA9"/>
    <w:rsid w:val="00286F07"/>
    <w:rsid w:val="00287281"/>
    <w:rsid w:val="0028733D"/>
    <w:rsid w:val="002877A6"/>
    <w:rsid w:val="00290483"/>
    <w:rsid w:val="00290BA6"/>
    <w:rsid w:val="00290E12"/>
    <w:rsid w:val="00291220"/>
    <w:rsid w:val="00291428"/>
    <w:rsid w:val="00291805"/>
    <w:rsid w:val="00291F73"/>
    <w:rsid w:val="00292309"/>
    <w:rsid w:val="002924BF"/>
    <w:rsid w:val="00292530"/>
    <w:rsid w:val="002925B8"/>
    <w:rsid w:val="00292AF4"/>
    <w:rsid w:val="002934B8"/>
    <w:rsid w:val="0029352F"/>
    <w:rsid w:val="00293712"/>
    <w:rsid w:val="00293B9C"/>
    <w:rsid w:val="00293D9C"/>
    <w:rsid w:val="00293F33"/>
    <w:rsid w:val="002948DF"/>
    <w:rsid w:val="00294924"/>
    <w:rsid w:val="00294D73"/>
    <w:rsid w:val="00294FF0"/>
    <w:rsid w:val="002950BB"/>
    <w:rsid w:val="00295709"/>
    <w:rsid w:val="00295746"/>
    <w:rsid w:val="00295D0E"/>
    <w:rsid w:val="00295FEC"/>
    <w:rsid w:val="0029657A"/>
    <w:rsid w:val="00296E58"/>
    <w:rsid w:val="0029754E"/>
    <w:rsid w:val="002978A0"/>
    <w:rsid w:val="00297E5C"/>
    <w:rsid w:val="002A10D8"/>
    <w:rsid w:val="002A185E"/>
    <w:rsid w:val="002A1B5A"/>
    <w:rsid w:val="002A1BBA"/>
    <w:rsid w:val="002A2590"/>
    <w:rsid w:val="002A2B57"/>
    <w:rsid w:val="002A2F26"/>
    <w:rsid w:val="002A2F51"/>
    <w:rsid w:val="002A2FDE"/>
    <w:rsid w:val="002A391A"/>
    <w:rsid w:val="002A3A70"/>
    <w:rsid w:val="002A3AAF"/>
    <w:rsid w:val="002A3BF7"/>
    <w:rsid w:val="002A3BFB"/>
    <w:rsid w:val="002A3D33"/>
    <w:rsid w:val="002A4492"/>
    <w:rsid w:val="002A45EB"/>
    <w:rsid w:val="002A4924"/>
    <w:rsid w:val="002A49B6"/>
    <w:rsid w:val="002A4AFF"/>
    <w:rsid w:val="002A4CF4"/>
    <w:rsid w:val="002A6AA1"/>
    <w:rsid w:val="002A6F78"/>
    <w:rsid w:val="002A758F"/>
    <w:rsid w:val="002A77A1"/>
    <w:rsid w:val="002B02BC"/>
    <w:rsid w:val="002B0860"/>
    <w:rsid w:val="002B0C60"/>
    <w:rsid w:val="002B0EBC"/>
    <w:rsid w:val="002B0F53"/>
    <w:rsid w:val="002B10F3"/>
    <w:rsid w:val="002B1212"/>
    <w:rsid w:val="002B172D"/>
    <w:rsid w:val="002B26B2"/>
    <w:rsid w:val="002B2D6C"/>
    <w:rsid w:val="002B319B"/>
    <w:rsid w:val="002B3832"/>
    <w:rsid w:val="002B3953"/>
    <w:rsid w:val="002B3C48"/>
    <w:rsid w:val="002B4D10"/>
    <w:rsid w:val="002B5175"/>
    <w:rsid w:val="002B53DB"/>
    <w:rsid w:val="002B541B"/>
    <w:rsid w:val="002B5662"/>
    <w:rsid w:val="002B5BBF"/>
    <w:rsid w:val="002B5D94"/>
    <w:rsid w:val="002B6E07"/>
    <w:rsid w:val="002B77CC"/>
    <w:rsid w:val="002B7A13"/>
    <w:rsid w:val="002C02EA"/>
    <w:rsid w:val="002C0A22"/>
    <w:rsid w:val="002C0D93"/>
    <w:rsid w:val="002C147A"/>
    <w:rsid w:val="002C17CD"/>
    <w:rsid w:val="002C19CD"/>
    <w:rsid w:val="002C1E57"/>
    <w:rsid w:val="002C1EC9"/>
    <w:rsid w:val="002C1FDB"/>
    <w:rsid w:val="002C201A"/>
    <w:rsid w:val="002C24AC"/>
    <w:rsid w:val="002C28A4"/>
    <w:rsid w:val="002C29CD"/>
    <w:rsid w:val="002C2B83"/>
    <w:rsid w:val="002C3304"/>
    <w:rsid w:val="002C416F"/>
    <w:rsid w:val="002C42CA"/>
    <w:rsid w:val="002C4725"/>
    <w:rsid w:val="002C5917"/>
    <w:rsid w:val="002C6120"/>
    <w:rsid w:val="002C627E"/>
    <w:rsid w:val="002C6383"/>
    <w:rsid w:val="002C682A"/>
    <w:rsid w:val="002C76AA"/>
    <w:rsid w:val="002D00A5"/>
    <w:rsid w:val="002D0881"/>
    <w:rsid w:val="002D10DC"/>
    <w:rsid w:val="002D1197"/>
    <w:rsid w:val="002D133D"/>
    <w:rsid w:val="002D1F1B"/>
    <w:rsid w:val="002D2439"/>
    <w:rsid w:val="002D3A28"/>
    <w:rsid w:val="002D4B22"/>
    <w:rsid w:val="002D4BE2"/>
    <w:rsid w:val="002D5545"/>
    <w:rsid w:val="002D55EF"/>
    <w:rsid w:val="002D566F"/>
    <w:rsid w:val="002D57ED"/>
    <w:rsid w:val="002D68AE"/>
    <w:rsid w:val="002D6A04"/>
    <w:rsid w:val="002D74C9"/>
    <w:rsid w:val="002D7C71"/>
    <w:rsid w:val="002D7E94"/>
    <w:rsid w:val="002E0DC6"/>
    <w:rsid w:val="002E17B6"/>
    <w:rsid w:val="002E1FB2"/>
    <w:rsid w:val="002E3128"/>
    <w:rsid w:val="002E3B58"/>
    <w:rsid w:val="002E418E"/>
    <w:rsid w:val="002E4799"/>
    <w:rsid w:val="002E517C"/>
    <w:rsid w:val="002E5309"/>
    <w:rsid w:val="002E53CD"/>
    <w:rsid w:val="002E58E1"/>
    <w:rsid w:val="002E5E51"/>
    <w:rsid w:val="002E6AE8"/>
    <w:rsid w:val="002E7142"/>
    <w:rsid w:val="002E74EB"/>
    <w:rsid w:val="002E7CB6"/>
    <w:rsid w:val="002F0096"/>
    <w:rsid w:val="002F06E8"/>
    <w:rsid w:val="002F0F61"/>
    <w:rsid w:val="002F169A"/>
    <w:rsid w:val="002F1B9C"/>
    <w:rsid w:val="002F1BA9"/>
    <w:rsid w:val="002F251C"/>
    <w:rsid w:val="002F2730"/>
    <w:rsid w:val="002F3325"/>
    <w:rsid w:val="002F35F2"/>
    <w:rsid w:val="002F36FA"/>
    <w:rsid w:val="002F3B69"/>
    <w:rsid w:val="002F3DCB"/>
    <w:rsid w:val="002F45E7"/>
    <w:rsid w:val="002F5928"/>
    <w:rsid w:val="002F5D8B"/>
    <w:rsid w:val="002F5D9C"/>
    <w:rsid w:val="002F5F3A"/>
    <w:rsid w:val="002F6358"/>
    <w:rsid w:val="002F6732"/>
    <w:rsid w:val="002F719F"/>
    <w:rsid w:val="002F799D"/>
    <w:rsid w:val="002F7B81"/>
    <w:rsid w:val="002F7BF7"/>
    <w:rsid w:val="003007F6"/>
    <w:rsid w:val="003008D5"/>
    <w:rsid w:val="00302054"/>
    <w:rsid w:val="00302DAA"/>
    <w:rsid w:val="00303005"/>
    <w:rsid w:val="00303518"/>
    <w:rsid w:val="0030416A"/>
    <w:rsid w:val="00304BEB"/>
    <w:rsid w:val="00306327"/>
    <w:rsid w:val="003073DD"/>
    <w:rsid w:val="003075A9"/>
    <w:rsid w:val="00307B61"/>
    <w:rsid w:val="00310044"/>
    <w:rsid w:val="0031075D"/>
    <w:rsid w:val="00310B1C"/>
    <w:rsid w:val="003113C1"/>
    <w:rsid w:val="00311524"/>
    <w:rsid w:val="00311E6F"/>
    <w:rsid w:val="00314420"/>
    <w:rsid w:val="00314A9B"/>
    <w:rsid w:val="00314DBE"/>
    <w:rsid w:val="003151C9"/>
    <w:rsid w:val="00315808"/>
    <w:rsid w:val="00315F99"/>
    <w:rsid w:val="003166F1"/>
    <w:rsid w:val="00316D3F"/>
    <w:rsid w:val="00316ED1"/>
    <w:rsid w:val="00317C75"/>
    <w:rsid w:val="00317D0B"/>
    <w:rsid w:val="0032057A"/>
    <w:rsid w:val="00320B57"/>
    <w:rsid w:val="00320C70"/>
    <w:rsid w:val="00320CE7"/>
    <w:rsid w:val="00320D5C"/>
    <w:rsid w:val="00320D5E"/>
    <w:rsid w:val="00320FD6"/>
    <w:rsid w:val="00321066"/>
    <w:rsid w:val="00321FE1"/>
    <w:rsid w:val="003226C5"/>
    <w:rsid w:val="0032368D"/>
    <w:rsid w:val="00323CAF"/>
    <w:rsid w:val="00323DF9"/>
    <w:rsid w:val="00323E0B"/>
    <w:rsid w:val="00324615"/>
    <w:rsid w:val="0032465A"/>
    <w:rsid w:val="0032503F"/>
    <w:rsid w:val="0032525B"/>
    <w:rsid w:val="0032590E"/>
    <w:rsid w:val="00325DEA"/>
    <w:rsid w:val="00325F09"/>
    <w:rsid w:val="0032693D"/>
    <w:rsid w:val="0032707C"/>
    <w:rsid w:val="003271BB"/>
    <w:rsid w:val="00327985"/>
    <w:rsid w:val="0033040F"/>
    <w:rsid w:val="00330E54"/>
    <w:rsid w:val="00330E57"/>
    <w:rsid w:val="003315A9"/>
    <w:rsid w:val="00331A27"/>
    <w:rsid w:val="00331BAE"/>
    <w:rsid w:val="00331FFF"/>
    <w:rsid w:val="0033212B"/>
    <w:rsid w:val="003323D4"/>
    <w:rsid w:val="003325CE"/>
    <w:rsid w:val="00332AFF"/>
    <w:rsid w:val="00333123"/>
    <w:rsid w:val="003337C3"/>
    <w:rsid w:val="00333B43"/>
    <w:rsid w:val="00333EA3"/>
    <w:rsid w:val="003340F5"/>
    <w:rsid w:val="0033491C"/>
    <w:rsid w:val="0033504D"/>
    <w:rsid w:val="003353EF"/>
    <w:rsid w:val="0033548B"/>
    <w:rsid w:val="00335686"/>
    <w:rsid w:val="00335966"/>
    <w:rsid w:val="00336A37"/>
    <w:rsid w:val="00337051"/>
    <w:rsid w:val="00337A53"/>
    <w:rsid w:val="00340032"/>
    <w:rsid w:val="003404E6"/>
    <w:rsid w:val="003421C5"/>
    <w:rsid w:val="003423EE"/>
    <w:rsid w:val="00342696"/>
    <w:rsid w:val="00342C6C"/>
    <w:rsid w:val="00342FC4"/>
    <w:rsid w:val="003430AF"/>
    <w:rsid w:val="003430E4"/>
    <w:rsid w:val="0034341A"/>
    <w:rsid w:val="003434CC"/>
    <w:rsid w:val="0034407B"/>
    <w:rsid w:val="003440EC"/>
    <w:rsid w:val="00344603"/>
    <w:rsid w:val="00344B95"/>
    <w:rsid w:val="00345791"/>
    <w:rsid w:val="00345DF1"/>
    <w:rsid w:val="003460D7"/>
    <w:rsid w:val="0034645C"/>
    <w:rsid w:val="00346574"/>
    <w:rsid w:val="00346E4F"/>
    <w:rsid w:val="00347227"/>
    <w:rsid w:val="00347378"/>
    <w:rsid w:val="00347682"/>
    <w:rsid w:val="00350115"/>
    <w:rsid w:val="00350FB5"/>
    <w:rsid w:val="003527C1"/>
    <w:rsid w:val="00352984"/>
    <w:rsid w:val="00352EDB"/>
    <w:rsid w:val="0035357C"/>
    <w:rsid w:val="003535B9"/>
    <w:rsid w:val="0035388E"/>
    <w:rsid w:val="0035395F"/>
    <w:rsid w:val="00353BD2"/>
    <w:rsid w:val="00354358"/>
    <w:rsid w:val="00354D80"/>
    <w:rsid w:val="00354F85"/>
    <w:rsid w:val="00355007"/>
    <w:rsid w:val="003554E1"/>
    <w:rsid w:val="00355857"/>
    <w:rsid w:val="003561C4"/>
    <w:rsid w:val="00356943"/>
    <w:rsid w:val="00356BCB"/>
    <w:rsid w:val="00356C11"/>
    <w:rsid w:val="00357038"/>
    <w:rsid w:val="00357AD9"/>
    <w:rsid w:val="00360308"/>
    <w:rsid w:val="0036048A"/>
    <w:rsid w:val="0036086C"/>
    <w:rsid w:val="00361F93"/>
    <w:rsid w:val="0036252A"/>
    <w:rsid w:val="00362879"/>
    <w:rsid w:val="00362890"/>
    <w:rsid w:val="0036324F"/>
    <w:rsid w:val="00363317"/>
    <w:rsid w:val="00363BAE"/>
    <w:rsid w:val="00364995"/>
    <w:rsid w:val="00364E88"/>
    <w:rsid w:val="00365194"/>
    <w:rsid w:val="00365261"/>
    <w:rsid w:val="003654C3"/>
    <w:rsid w:val="00365587"/>
    <w:rsid w:val="00365F71"/>
    <w:rsid w:val="00365FAC"/>
    <w:rsid w:val="003661B2"/>
    <w:rsid w:val="00366375"/>
    <w:rsid w:val="00366644"/>
    <w:rsid w:val="0036678A"/>
    <w:rsid w:val="00366B75"/>
    <w:rsid w:val="003671E2"/>
    <w:rsid w:val="003675FF"/>
    <w:rsid w:val="00367612"/>
    <w:rsid w:val="003676BD"/>
    <w:rsid w:val="00367A8C"/>
    <w:rsid w:val="00367DCF"/>
    <w:rsid w:val="00367EFB"/>
    <w:rsid w:val="003700D0"/>
    <w:rsid w:val="0037041A"/>
    <w:rsid w:val="003704F9"/>
    <w:rsid w:val="00370E28"/>
    <w:rsid w:val="00371133"/>
    <w:rsid w:val="003711DC"/>
    <w:rsid w:val="00371425"/>
    <w:rsid w:val="00375044"/>
    <w:rsid w:val="00375098"/>
    <w:rsid w:val="0037533D"/>
    <w:rsid w:val="0037599E"/>
    <w:rsid w:val="00375E0A"/>
    <w:rsid w:val="00375F3A"/>
    <w:rsid w:val="0037681F"/>
    <w:rsid w:val="00376AC8"/>
    <w:rsid w:val="00377169"/>
    <w:rsid w:val="00377301"/>
    <w:rsid w:val="003773DC"/>
    <w:rsid w:val="00377631"/>
    <w:rsid w:val="00377D30"/>
    <w:rsid w:val="00377E38"/>
    <w:rsid w:val="00380305"/>
    <w:rsid w:val="0038067E"/>
    <w:rsid w:val="00380881"/>
    <w:rsid w:val="00381270"/>
    <w:rsid w:val="00381885"/>
    <w:rsid w:val="00382237"/>
    <w:rsid w:val="00382A84"/>
    <w:rsid w:val="00382B01"/>
    <w:rsid w:val="00383631"/>
    <w:rsid w:val="003836BE"/>
    <w:rsid w:val="00383B7E"/>
    <w:rsid w:val="00383F0A"/>
    <w:rsid w:val="00384392"/>
    <w:rsid w:val="003859CE"/>
    <w:rsid w:val="00385E94"/>
    <w:rsid w:val="0038601C"/>
    <w:rsid w:val="00386CA8"/>
    <w:rsid w:val="00390200"/>
    <w:rsid w:val="003902F3"/>
    <w:rsid w:val="00390562"/>
    <w:rsid w:val="0039106D"/>
    <w:rsid w:val="00392655"/>
    <w:rsid w:val="00392791"/>
    <w:rsid w:val="00392F0D"/>
    <w:rsid w:val="00392F67"/>
    <w:rsid w:val="00393730"/>
    <w:rsid w:val="00393BDD"/>
    <w:rsid w:val="00393E6F"/>
    <w:rsid w:val="00394C01"/>
    <w:rsid w:val="00394FDC"/>
    <w:rsid w:val="00395FDD"/>
    <w:rsid w:val="00395FE7"/>
    <w:rsid w:val="00396486"/>
    <w:rsid w:val="00396769"/>
    <w:rsid w:val="00396D43"/>
    <w:rsid w:val="00397350"/>
    <w:rsid w:val="00397D5B"/>
    <w:rsid w:val="00397EB2"/>
    <w:rsid w:val="003A0272"/>
    <w:rsid w:val="003A1EC8"/>
    <w:rsid w:val="003A2C5D"/>
    <w:rsid w:val="003A2D63"/>
    <w:rsid w:val="003A30F6"/>
    <w:rsid w:val="003A3B2A"/>
    <w:rsid w:val="003A4384"/>
    <w:rsid w:val="003A495C"/>
    <w:rsid w:val="003A4CA6"/>
    <w:rsid w:val="003A546F"/>
    <w:rsid w:val="003A591E"/>
    <w:rsid w:val="003A60A2"/>
    <w:rsid w:val="003A617A"/>
    <w:rsid w:val="003A63A5"/>
    <w:rsid w:val="003A6432"/>
    <w:rsid w:val="003A6B79"/>
    <w:rsid w:val="003A6BBE"/>
    <w:rsid w:val="003A71F7"/>
    <w:rsid w:val="003A7CD0"/>
    <w:rsid w:val="003B103D"/>
    <w:rsid w:val="003B1865"/>
    <w:rsid w:val="003B1C19"/>
    <w:rsid w:val="003B1D5B"/>
    <w:rsid w:val="003B2251"/>
    <w:rsid w:val="003B24BB"/>
    <w:rsid w:val="003B286A"/>
    <w:rsid w:val="003B3A25"/>
    <w:rsid w:val="003B3A6A"/>
    <w:rsid w:val="003B488C"/>
    <w:rsid w:val="003B58AE"/>
    <w:rsid w:val="003B603E"/>
    <w:rsid w:val="003B64CB"/>
    <w:rsid w:val="003B64CF"/>
    <w:rsid w:val="003B7D84"/>
    <w:rsid w:val="003C0A3D"/>
    <w:rsid w:val="003C1238"/>
    <w:rsid w:val="003C144C"/>
    <w:rsid w:val="003C18E4"/>
    <w:rsid w:val="003C244C"/>
    <w:rsid w:val="003C2E38"/>
    <w:rsid w:val="003C2F16"/>
    <w:rsid w:val="003C3098"/>
    <w:rsid w:val="003C3684"/>
    <w:rsid w:val="003C3A73"/>
    <w:rsid w:val="003C4517"/>
    <w:rsid w:val="003C5920"/>
    <w:rsid w:val="003C5A0E"/>
    <w:rsid w:val="003C5DE3"/>
    <w:rsid w:val="003C5F85"/>
    <w:rsid w:val="003C696A"/>
    <w:rsid w:val="003C6E94"/>
    <w:rsid w:val="003C7057"/>
    <w:rsid w:val="003C73B3"/>
    <w:rsid w:val="003D0251"/>
    <w:rsid w:val="003D06CD"/>
    <w:rsid w:val="003D0DBA"/>
    <w:rsid w:val="003D156A"/>
    <w:rsid w:val="003D1931"/>
    <w:rsid w:val="003D1F12"/>
    <w:rsid w:val="003D2057"/>
    <w:rsid w:val="003D2792"/>
    <w:rsid w:val="003D3304"/>
    <w:rsid w:val="003D3485"/>
    <w:rsid w:val="003D38CD"/>
    <w:rsid w:val="003D4CE2"/>
    <w:rsid w:val="003D6E1D"/>
    <w:rsid w:val="003D7145"/>
    <w:rsid w:val="003D732B"/>
    <w:rsid w:val="003D7B94"/>
    <w:rsid w:val="003E0113"/>
    <w:rsid w:val="003E0215"/>
    <w:rsid w:val="003E05CB"/>
    <w:rsid w:val="003E088B"/>
    <w:rsid w:val="003E095F"/>
    <w:rsid w:val="003E0CBB"/>
    <w:rsid w:val="003E16B9"/>
    <w:rsid w:val="003E18EF"/>
    <w:rsid w:val="003E2577"/>
    <w:rsid w:val="003E2616"/>
    <w:rsid w:val="003E28BF"/>
    <w:rsid w:val="003E3895"/>
    <w:rsid w:val="003E3E0B"/>
    <w:rsid w:val="003E3E4C"/>
    <w:rsid w:val="003E41B7"/>
    <w:rsid w:val="003E44DE"/>
    <w:rsid w:val="003E4675"/>
    <w:rsid w:val="003E471A"/>
    <w:rsid w:val="003E4862"/>
    <w:rsid w:val="003E4DFE"/>
    <w:rsid w:val="003E5C63"/>
    <w:rsid w:val="003E5DE4"/>
    <w:rsid w:val="003E61A8"/>
    <w:rsid w:val="003E6268"/>
    <w:rsid w:val="003E7932"/>
    <w:rsid w:val="003E7DF7"/>
    <w:rsid w:val="003E7FC8"/>
    <w:rsid w:val="003F01DE"/>
    <w:rsid w:val="003F02F3"/>
    <w:rsid w:val="003F096F"/>
    <w:rsid w:val="003F0EA9"/>
    <w:rsid w:val="003F103B"/>
    <w:rsid w:val="003F1152"/>
    <w:rsid w:val="003F16E3"/>
    <w:rsid w:val="003F1744"/>
    <w:rsid w:val="003F1C59"/>
    <w:rsid w:val="003F249C"/>
    <w:rsid w:val="003F2BFB"/>
    <w:rsid w:val="003F31EB"/>
    <w:rsid w:val="003F3917"/>
    <w:rsid w:val="003F397D"/>
    <w:rsid w:val="003F3B31"/>
    <w:rsid w:val="003F4279"/>
    <w:rsid w:val="003F4925"/>
    <w:rsid w:val="003F5198"/>
    <w:rsid w:val="003F51B1"/>
    <w:rsid w:val="003F5443"/>
    <w:rsid w:val="003F5F57"/>
    <w:rsid w:val="003F60CE"/>
    <w:rsid w:val="003F73EE"/>
    <w:rsid w:val="003F764D"/>
    <w:rsid w:val="003F782D"/>
    <w:rsid w:val="003F7C80"/>
    <w:rsid w:val="003F7DFE"/>
    <w:rsid w:val="00400787"/>
    <w:rsid w:val="004012A7"/>
    <w:rsid w:val="004022AA"/>
    <w:rsid w:val="00402731"/>
    <w:rsid w:val="004031FD"/>
    <w:rsid w:val="00403F47"/>
    <w:rsid w:val="004046D6"/>
    <w:rsid w:val="00404E6E"/>
    <w:rsid w:val="004057BF"/>
    <w:rsid w:val="00405E6D"/>
    <w:rsid w:val="00406BE1"/>
    <w:rsid w:val="00407014"/>
    <w:rsid w:val="00407F2D"/>
    <w:rsid w:val="00410548"/>
    <w:rsid w:val="00410EAB"/>
    <w:rsid w:val="00411143"/>
    <w:rsid w:val="00411254"/>
    <w:rsid w:val="004113A0"/>
    <w:rsid w:val="00411935"/>
    <w:rsid w:val="00411F15"/>
    <w:rsid w:val="00412055"/>
    <w:rsid w:val="004127F1"/>
    <w:rsid w:val="00412D70"/>
    <w:rsid w:val="00412E3F"/>
    <w:rsid w:val="00413358"/>
    <w:rsid w:val="00413529"/>
    <w:rsid w:val="004135C4"/>
    <w:rsid w:val="00413D37"/>
    <w:rsid w:val="004141B7"/>
    <w:rsid w:val="00414E23"/>
    <w:rsid w:val="00414EED"/>
    <w:rsid w:val="00415C48"/>
    <w:rsid w:val="00415FBC"/>
    <w:rsid w:val="00416DB6"/>
    <w:rsid w:val="00417BB0"/>
    <w:rsid w:val="00420094"/>
    <w:rsid w:val="004201DF"/>
    <w:rsid w:val="00420237"/>
    <w:rsid w:val="004227AE"/>
    <w:rsid w:val="0042330E"/>
    <w:rsid w:val="00423573"/>
    <w:rsid w:val="0042398E"/>
    <w:rsid w:val="00423D37"/>
    <w:rsid w:val="00424BC8"/>
    <w:rsid w:val="00425225"/>
    <w:rsid w:val="00426BB0"/>
    <w:rsid w:val="00427553"/>
    <w:rsid w:val="00427B7D"/>
    <w:rsid w:val="00427F13"/>
    <w:rsid w:val="00430380"/>
    <w:rsid w:val="004304B8"/>
    <w:rsid w:val="00431917"/>
    <w:rsid w:val="00431AD9"/>
    <w:rsid w:val="00431EF2"/>
    <w:rsid w:val="00432290"/>
    <w:rsid w:val="004322C7"/>
    <w:rsid w:val="00432428"/>
    <w:rsid w:val="00432964"/>
    <w:rsid w:val="00432AE1"/>
    <w:rsid w:val="00432C15"/>
    <w:rsid w:val="00432D63"/>
    <w:rsid w:val="00432F73"/>
    <w:rsid w:val="0043396A"/>
    <w:rsid w:val="00433C39"/>
    <w:rsid w:val="00434279"/>
    <w:rsid w:val="00434503"/>
    <w:rsid w:val="00434728"/>
    <w:rsid w:val="00435092"/>
    <w:rsid w:val="00435A91"/>
    <w:rsid w:val="00435BE4"/>
    <w:rsid w:val="0043655B"/>
    <w:rsid w:val="00436BBD"/>
    <w:rsid w:val="00436E38"/>
    <w:rsid w:val="0043736E"/>
    <w:rsid w:val="004374ED"/>
    <w:rsid w:val="00437877"/>
    <w:rsid w:val="004379F4"/>
    <w:rsid w:val="00440079"/>
    <w:rsid w:val="00440690"/>
    <w:rsid w:val="00441543"/>
    <w:rsid w:val="00441568"/>
    <w:rsid w:val="00441D50"/>
    <w:rsid w:val="00441D63"/>
    <w:rsid w:val="00441EFF"/>
    <w:rsid w:val="0044209A"/>
    <w:rsid w:val="00442387"/>
    <w:rsid w:val="0044248A"/>
    <w:rsid w:val="00442B54"/>
    <w:rsid w:val="00442E86"/>
    <w:rsid w:val="00443028"/>
    <w:rsid w:val="0044336A"/>
    <w:rsid w:val="004433A3"/>
    <w:rsid w:val="0044352D"/>
    <w:rsid w:val="00443D25"/>
    <w:rsid w:val="0044406B"/>
    <w:rsid w:val="0044424E"/>
    <w:rsid w:val="004444C2"/>
    <w:rsid w:val="00444E90"/>
    <w:rsid w:val="00445203"/>
    <w:rsid w:val="00445661"/>
    <w:rsid w:val="0044590D"/>
    <w:rsid w:val="0044709E"/>
    <w:rsid w:val="0045082E"/>
    <w:rsid w:val="00450A61"/>
    <w:rsid w:val="00450BDE"/>
    <w:rsid w:val="00450C66"/>
    <w:rsid w:val="00450F3F"/>
    <w:rsid w:val="00451190"/>
    <w:rsid w:val="0045226C"/>
    <w:rsid w:val="004523F8"/>
    <w:rsid w:val="00452617"/>
    <w:rsid w:val="00452861"/>
    <w:rsid w:val="00452B32"/>
    <w:rsid w:val="00452CD4"/>
    <w:rsid w:val="00452D2C"/>
    <w:rsid w:val="00453817"/>
    <w:rsid w:val="00453C43"/>
    <w:rsid w:val="00453DA9"/>
    <w:rsid w:val="00454043"/>
    <w:rsid w:val="00454675"/>
    <w:rsid w:val="0045481E"/>
    <w:rsid w:val="00454877"/>
    <w:rsid w:val="00454DF6"/>
    <w:rsid w:val="0045523B"/>
    <w:rsid w:val="0045552A"/>
    <w:rsid w:val="004555D6"/>
    <w:rsid w:val="0045579C"/>
    <w:rsid w:val="00455CDD"/>
    <w:rsid w:val="0045680F"/>
    <w:rsid w:val="00457967"/>
    <w:rsid w:val="00457A51"/>
    <w:rsid w:val="00457AF3"/>
    <w:rsid w:val="00457C76"/>
    <w:rsid w:val="0046015D"/>
    <w:rsid w:val="00460204"/>
    <w:rsid w:val="00460BD3"/>
    <w:rsid w:val="00460E77"/>
    <w:rsid w:val="00461745"/>
    <w:rsid w:val="00461A4D"/>
    <w:rsid w:val="00461E5A"/>
    <w:rsid w:val="00462303"/>
    <w:rsid w:val="00462422"/>
    <w:rsid w:val="00462725"/>
    <w:rsid w:val="00462733"/>
    <w:rsid w:val="00462CA6"/>
    <w:rsid w:val="004633D7"/>
    <w:rsid w:val="00463DF4"/>
    <w:rsid w:val="004646A6"/>
    <w:rsid w:val="004652F2"/>
    <w:rsid w:val="00465767"/>
    <w:rsid w:val="00465A55"/>
    <w:rsid w:val="004669F7"/>
    <w:rsid w:val="0046723D"/>
    <w:rsid w:val="00467554"/>
    <w:rsid w:val="00470CA1"/>
    <w:rsid w:val="00470F2B"/>
    <w:rsid w:val="00471098"/>
    <w:rsid w:val="0047112C"/>
    <w:rsid w:val="00471161"/>
    <w:rsid w:val="0047198D"/>
    <w:rsid w:val="00471A08"/>
    <w:rsid w:val="00471BFD"/>
    <w:rsid w:val="00472078"/>
    <w:rsid w:val="004725AB"/>
    <w:rsid w:val="00472BF8"/>
    <w:rsid w:val="00472E3F"/>
    <w:rsid w:val="00473526"/>
    <w:rsid w:val="00473963"/>
    <w:rsid w:val="00475D41"/>
    <w:rsid w:val="00476141"/>
    <w:rsid w:val="0047647A"/>
    <w:rsid w:val="004766CB"/>
    <w:rsid w:val="00476978"/>
    <w:rsid w:val="004769B7"/>
    <w:rsid w:val="00476E5E"/>
    <w:rsid w:val="004770E8"/>
    <w:rsid w:val="004773ED"/>
    <w:rsid w:val="00477982"/>
    <w:rsid w:val="00480BBC"/>
    <w:rsid w:val="00481467"/>
    <w:rsid w:val="00482672"/>
    <w:rsid w:val="00483319"/>
    <w:rsid w:val="00483BE2"/>
    <w:rsid w:val="00484487"/>
    <w:rsid w:val="00484DCA"/>
    <w:rsid w:val="004851DF"/>
    <w:rsid w:val="00485C93"/>
    <w:rsid w:val="00487242"/>
    <w:rsid w:val="00487421"/>
    <w:rsid w:val="00487526"/>
    <w:rsid w:val="00487FD4"/>
    <w:rsid w:val="0049009B"/>
    <w:rsid w:val="004900DF"/>
    <w:rsid w:val="004901FB"/>
    <w:rsid w:val="004909BF"/>
    <w:rsid w:val="00490DC7"/>
    <w:rsid w:val="0049153C"/>
    <w:rsid w:val="0049159C"/>
    <w:rsid w:val="00491658"/>
    <w:rsid w:val="00491E60"/>
    <w:rsid w:val="0049201F"/>
    <w:rsid w:val="00492444"/>
    <w:rsid w:val="00492A82"/>
    <w:rsid w:val="00492D5F"/>
    <w:rsid w:val="004937F7"/>
    <w:rsid w:val="00493BFD"/>
    <w:rsid w:val="00493DDC"/>
    <w:rsid w:val="004946C1"/>
    <w:rsid w:val="00494A32"/>
    <w:rsid w:val="00494ACF"/>
    <w:rsid w:val="00495A75"/>
    <w:rsid w:val="00496181"/>
    <w:rsid w:val="004962BD"/>
    <w:rsid w:val="00496393"/>
    <w:rsid w:val="00496841"/>
    <w:rsid w:val="00496BD3"/>
    <w:rsid w:val="004A050E"/>
    <w:rsid w:val="004A1ADF"/>
    <w:rsid w:val="004A2256"/>
    <w:rsid w:val="004A26EE"/>
    <w:rsid w:val="004A2754"/>
    <w:rsid w:val="004A2ACC"/>
    <w:rsid w:val="004A2DDC"/>
    <w:rsid w:val="004A330F"/>
    <w:rsid w:val="004A3608"/>
    <w:rsid w:val="004A429D"/>
    <w:rsid w:val="004A4D32"/>
    <w:rsid w:val="004A562E"/>
    <w:rsid w:val="004A68FD"/>
    <w:rsid w:val="004A71B9"/>
    <w:rsid w:val="004A7265"/>
    <w:rsid w:val="004A7D00"/>
    <w:rsid w:val="004B0521"/>
    <w:rsid w:val="004B0556"/>
    <w:rsid w:val="004B0708"/>
    <w:rsid w:val="004B094C"/>
    <w:rsid w:val="004B09AA"/>
    <w:rsid w:val="004B0CAA"/>
    <w:rsid w:val="004B105E"/>
    <w:rsid w:val="004B10A4"/>
    <w:rsid w:val="004B149E"/>
    <w:rsid w:val="004B185D"/>
    <w:rsid w:val="004B1AED"/>
    <w:rsid w:val="004B1B9A"/>
    <w:rsid w:val="004B3BE0"/>
    <w:rsid w:val="004B4001"/>
    <w:rsid w:val="004B40E1"/>
    <w:rsid w:val="004B42C4"/>
    <w:rsid w:val="004B4366"/>
    <w:rsid w:val="004B4A62"/>
    <w:rsid w:val="004B4AF5"/>
    <w:rsid w:val="004B4C94"/>
    <w:rsid w:val="004B52A3"/>
    <w:rsid w:val="004B5578"/>
    <w:rsid w:val="004B5B18"/>
    <w:rsid w:val="004B5CC2"/>
    <w:rsid w:val="004B6E7C"/>
    <w:rsid w:val="004B6F87"/>
    <w:rsid w:val="004B774B"/>
    <w:rsid w:val="004B7C3D"/>
    <w:rsid w:val="004B7F56"/>
    <w:rsid w:val="004C0E42"/>
    <w:rsid w:val="004C11E8"/>
    <w:rsid w:val="004C1816"/>
    <w:rsid w:val="004C1A71"/>
    <w:rsid w:val="004C25FC"/>
    <w:rsid w:val="004C28CE"/>
    <w:rsid w:val="004C2FD2"/>
    <w:rsid w:val="004C31C9"/>
    <w:rsid w:val="004C31CB"/>
    <w:rsid w:val="004C33A1"/>
    <w:rsid w:val="004C34A2"/>
    <w:rsid w:val="004C5392"/>
    <w:rsid w:val="004C674A"/>
    <w:rsid w:val="004C6812"/>
    <w:rsid w:val="004C6F21"/>
    <w:rsid w:val="004C78B5"/>
    <w:rsid w:val="004D0541"/>
    <w:rsid w:val="004D07C1"/>
    <w:rsid w:val="004D0853"/>
    <w:rsid w:val="004D1609"/>
    <w:rsid w:val="004D163A"/>
    <w:rsid w:val="004D1ABC"/>
    <w:rsid w:val="004D1F48"/>
    <w:rsid w:val="004D1F74"/>
    <w:rsid w:val="004D26D8"/>
    <w:rsid w:val="004D2C15"/>
    <w:rsid w:val="004D394E"/>
    <w:rsid w:val="004D3DCD"/>
    <w:rsid w:val="004D3DDF"/>
    <w:rsid w:val="004D4057"/>
    <w:rsid w:val="004D4378"/>
    <w:rsid w:val="004D57B2"/>
    <w:rsid w:val="004D589C"/>
    <w:rsid w:val="004D59AE"/>
    <w:rsid w:val="004D6293"/>
    <w:rsid w:val="004D63CD"/>
    <w:rsid w:val="004D6566"/>
    <w:rsid w:val="004D6C54"/>
    <w:rsid w:val="004D6FF2"/>
    <w:rsid w:val="004D76D4"/>
    <w:rsid w:val="004D7A47"/>
    <w:rsid w:val="004D7CF7"/>
    <w:rsid w:val="004E0C2C"/>
    <w:rsid w:val="004E0E33"/>
    <w:rsid w:val="004E0ED7"/>
    <w:rsid w:val="004E21CC"/>
    <w:rsid w:val="004E27DE"/>
    <w:rsid w:val="004E2C9D"/>
    <w:rsid w:val="004E3AC0"/>
    <w:rsid w:val="004E3BAF"/>
    <w:rsid w:val="004E3DE7"/>
    <w:rsid w:val="004E4929"/>
    <w:rsid w:val="004E4A85"/>
    <w:rsid w:val="004E4C20"/>
    <w:rsid w:val="004E5DFB"/>
    <w:rsid w:val="004E64CF"/>
    <w:rsid w:val="004E6E50"/>
    <w:rsid w:val="004E6F8A"/>
    <w:rsid w:val="004E70B2"/>
    <w:rsid w:val="004E7259"/>
    <w:rsid w:val="004E72F4"/>
    <w:rsid w:val="004E7406"/>
    <w:rsid w:val="004E7807"/>
    <w:rsid w:val="004E7D76"/>
    <w:rsid w:val="004F0241"/>
    <w:rsid w:val="004F06BF"/>
    <w:rsid w:val="004F0825"/>
    <w:rsid w:val="004F1452"/>
    <w:rsid w:val="004F16CC"/>
    <w:rsid w:val="004F1DBB"/>
    <w:rsid w:val="004F1DD0"/>
    <w:rsid w:val="004F247E"/>
    <w:rsid w:val="004F274A"/>
    <w:rsid w:val="004F281B"/>
    <w:rsid w:val="004F3306"/>
    <w:rsid w:val="004F38E2"/>
    <w:rsid w:val="004F3BBD"/>
    <w:rsid w:val="004F3D54"/>
    <w:rsid w:val="004F3FDA"/>
    <w:rsid w:val="004F4197"/>
    <w:rsid w:val="004F464B"/>
    <w:rsid w:val="004F48A5"/>
    <w:rsid w:val="004F50CB"/>
    <w:rsid w:val="004F50CE"/>
    <w:rsid w:val="004F531A"/>
    <w:rsid w:val="004F536F"/>
    <w:rsid w:val="004F5398"/>
    <w:rsid w:val="004F68D3"/>
    <w:rsid w:val="004F6978"/>
    <w:rsid w:val="004F6BCD"/>
    <w:rsid w:val="004F733C"/>
    <w:rsid w:val="004F7477"/>
    <w:rsid w:val="00500135"/>
    <w:rsid w:val="00500528"/>
    <w:rsid w:val="00501638"/>
    <w:rsid w:val="005018E0"/>
    <w:rsid w:val="005019F3"/>
    <w:rsid w:val="00501D0F"/>
    <w:rsid w:val="005020FE"/>
    <w:rsid w:val="00502378"/>
    <w:rsid w:val="00502715"/>
    <w:rsid w:val="00502BEE"/>
    <w:rsid w:val="00502E4E"/>
    <w:rsid w:val="005031DB"/>
    <w:rsid w:val="005031F1"/>
    <w:rsid w:val="00503D1E"/>
    <w:rsid w:val="0050404F"/>
    <w:rsid w:val="00504B86"/>
    <w:rsid w:val="005050AD"/>
    <w:rsid w:val="0050526B"/>
    <w:rsid w:val="005070DB"/>
    <w:rsid w:val="0050721B"/>
    <w:rsid w:val="00507390"/>
    <w:rsid w:val="0050772A"/>
    <w:rsid w:val="00507CA5"/>
    <w:rsid w:val="0051014C"/>
    <w:rsid w:val="005101F2"/>
    <w:rsid w:val="005104B6"/>
    <w:rsid w:val="0051053C"/>
    <w:rsid w:val="0051057F"/>
    <w:rsid w:val="00510768"/>
    <w:rsid w:val="00510CBA"/>
    <w:rsid w:val="0051122B"/>
    <w:rsid w:val="00511594"/>
    <w:rsid w:val="00511757"/>
    <w:rsid w:val="005128C5"/>
    <w:rsid w:val="00513186"/>
    <w:rsid w:val="0051341B"/>
    <w:rsid w:val="0051380C"/>
    <w:rsid w:val="00513BE0"/>
    <w:rsid w:val="005141D1"/>
    <w:rsid w:val="0051460C"/>
    <w:rsid w:val="00514678"/>
    <w:rsid w:val="00514BBF"/>
    <w:rsid w:val="00515F2C"/>
    <w:rsid w:val="00516542"/>
    <w:rsid w:val="00516728"/>
    <w:rsid w:val="005167A0"/>
    <w:rsid w:val="00516B93"/>
    <w:rsid w:val="00516C9F"/>
    <w:rsid w:val="00516FEE"/>
    <w:rsid w:val="005171F2"/>
    <w:rsid w:val="0051734A"/>
    <w:rsid w:val="00517FCA"/>
    <w:rsid w:val="00517FE3"/>
    <w:rsid w:val="005209D1"/>
    <w:rsid w:val="00521B1D"/>
    <w:rsid w:val="00521DB6"/>
    <w:rsid w:val="00521E2E"/>
    <w:rsid w:val="00522557"/>
    <w:rsid w:val="0052282D"/>
    <w:rsid w:val="005232CF"/>
    <w:rsid w:val="005237C1"/>
    <w:rsid w:val="00523F1A"/>
    <w:rsid w:val="0052407B"/>
    <w:rsid w:val="005240D2"/>
    <w:rsid w:val="00524CA2"/>
    <w:rsid w:val="00524F43"/>
    <w:rsid w:val="00524FDE"/>
    <w:rsid w:val="005259CE"/>
    <w:rsid w:val="00525DF9"/>
    <w:rsid w:val="00525EF2"/>
    <w:rsid w:val="00526227"/>
    <w:rsid w:val="0052688F"/>
    <w:rsid w:val="00526C38"/>
    <w:rsid w:val="00526F98"/>
    <w:rsid w:val="00527460"/>
    <w:rsid w:val="00527904"/>
    <w:rsid w:val="00527917"/>
    <w:rsid w:val="0053088E"/>
    <w:rsid w:val="00530CEC"/>
    <w:rsid w:val="005312F7"/>
    <w:rsid w:val="005313EC"/>
    <w:rsid w:val="00531869"/>
    <w:rsid w:val="00531C15"/>
    <w:rsid w:val="005321A2"/>
    <w:rsid w:val="005327C9"/>
    <w:rsid w:val="00533107"/>
    <w:rsid w:val="005335C2"/>
    <w:rsid w:val="00534546"/>
    <w:rsid w:val="00534640"/>
    <w:rsid w:val="00535BBD"/>
    <w:rsid w:val="00535C94"/>
    <w:rsid w:val="00535EB7"/>
    <w:rsid w:val="00536014"/>
    <w:rsid w:val="00536AE2"/>
    <w:rsid w:val="00536BD6"/>
    <w:rsid w:val="00536F51"/>
    <w:rsid w:val="0053754D"/>
    <w:rsid w:val="005400A6"/>
    <w:rsid w:val="005407F1"/>
    <w:rsid w:val="00540AF9"/>
    <w:rsid w:val="00540CF3"/>
    <w:rsid w:val="00541214"/>
    <w:rsid w:val="005417A4"/>
    <w:rsid w:val="00541940"/>
    <w:rsid w:val="00541B19"/>
    <w:rsid w:val="00541F54"/>
    <w:rsid w:val="0054293A"/>
    <w:rsid w:val="00542EE1"/>
    <w:rsid w:val="00543013"/>
    <w:rsid w:val="0054351D"/>
    <w:rsid w:val="005441F4"/>
    <w:rsid w:val="0054445C"/>
    <w:rsid w:val="00544814"/>
    <w:rsid w:val="00544A7C"/>
    <w:rsid w:val="00544F8D"/>
    <w:rsid w:val="00545011"/>
    <w:rsid w:val="005456AD"/>
    <w:rsid w:val="00545E8D"/>
    <w:rsid w:val="005460ED"/>
    <w:rsid w:val="005468D5"/>
    <w:rsid w:val="00547440"/>
    <w:rsid w:val="0054796A"/>
    <w:rsid w:val="00547970"/>
    <w:rsid w:val="00547ABF"/>
    <w:rsid w:val="00547DC0"/>
    <w:rsid w:val="00547EFA"/>
    <w:rsid w:val="0055017F"/>
    <w:rsid w:val="0055065F"/>
    <w:rsid w:val="00550776"/>
    <w:rsid w:val="00550BB9"/>
    <w:rsid w:val="0055152F"/>
    <w:rsid w:val="005526BA"/>
    <w:rsid w:val="00552E8A"/>
    <w:rsid w:val="00552EEB"/>
    <w:rsid w:val="00552F35"/>
    <w:rsid w:val="0055319F"/>
    <w:rsid w:val="0055330A"/>
    <w:rsid w:val="00553A77"/>
    <w:rsid w:val="00553DAD"/>
    <w:rsid w:val="00553E5D"/>
    <w:rsid w:val="00553EC3"/>
    <w:rsid w:val="00554103"/>
    <w:rsid w:val="00554F4C"/>
    <w:rsid w:val="0055519E"/>
    <w:rsid w:val="0055524F"/>
    <w:rsid w:val="00555285"/>
    <w:rsid w:val="00555590"/>
    <w:rsid w:val="00555599"/>
    <w:rsid w:val="00555883"/>
    <w:rsid w:val="00555A98"/>
    <w:rsid w:val="005563C7"/>
    <w:rsid w:val="005563DF"/>
    <w:rsid w:val="005565CE"/>
    <w:rsid w:val="00557731"/>
    <w:rsid w:val="0055777C"/>
    <w:rsid w:val="00557AA0"/>
    <w:rsid w:val="00557ABB"/>
    <w:rsid w:val="00560023"/>
    <w:rsid w:val="0056015A"/>
    <w:rsid w:val="005603A2"/>
    <w:rsid w:val="0056094B"/>
    <w:rsid w:val="00561564"/>
    <w:rsid w:val="005618DE"/>
    <w:rsid w:val="00561F4F"/>
    <w:rsid w:val="00562559"/>
    <w:rsid w:val="0056282F"/>
    <w:rsid w:val="00562FBC"/>
    <w:rsid w:val="00563C15"/>
    <w:rsid w:val="00563CFE"/>
    <w:rsid w:val="00564198"/>
    <w:rsid w:val="005641EB"/>
    <w:rsid w:val="0056443F"/>
    <w:rsid w:val="00564B33"/>
    <w:rsid w:val="00564E12"/>
    <w:rsid w:val="00565C28"/>
    <w:rsid w:val="00566166"/>
    <w:rsid w:val="00566987"/>
    <w:rsid w:val="00566AD7"/>
    <w:rsid w:val="00567336"/>
    <w:rsid w:val="00567657"/>
    <w:rsid w:val="005700A6"/>
    <w:rsid w:val="005710EA"/>
    <w:rsid w:val="005712CC"/>
    <w:rsid w:val="00571710"/>
    <w:rsid w:val="00571861"/>
    <w:rsid w:val="00571A39"/>
    <w:rsid w:val="00571F01"/>
    <w:rsid w:val="00572180"/>
    <w:rsid w:val="0057238B"/>
    <w:rsid w:val="005724F3"/>
    <w:rsid w:val="00573426"/>
    <w:rsid w:val="00573F2D"/>
    <w:rsid w:val="00573F81"/>
    <w:rsid w:val="0057424F"/>
    <w:rsid w:val="005742A3"/>
    <w:rsid w:val="005744C5"/>
    <w:rsid w:val="00575366"/>
    <w:rsid w:val="00575402"/>
    <w:rsid w:val="0057543A"/>
    <w:rsid w:val="0057584C"/>
    <w:rsid w:val="00575873"/>
    <w:rsid w:val="00576660"/>
    <w:rsid w:val="005768A3"/>
    <w:rsid w:val="00576A8B"/>
    <w:rsid w:val="00576BBC"/>
    <w:rsid w:val="00576C21"/>
    <w:rsid w:val="00576FC1"/>
    <w:rsid w:val="005778A1"/>
    <w:rsid w:val="005778B6"/>
    <w:rsid w:val="00577CE0"/>
    <w:rsid w:val="005806AD"/>
    <w:rsid w:val="005809F1"/>
    <w:rsid w:val="00580EAA"/>
    <w:rsid w:val="00583A42"/>
    <w:rsid w:val="00584C04"/>
    <w:rsid w:val="00584D0B"/>
    <w:rsid w:val="00584F50"/>
    <w:rsid w:val="00585294"/>
    <w:rsid w:val="0058542E"/>
    <w:rsid w:val="0058552B"/>
    <w:rsid w:val="00585734"/>
    <w:rsid w:val="005857B1"/>
    <w:rsid w:val="00585EA0"/>
    <w:rsid w:val="00586146"/>
    <w:rsid w:val="00586C93"/>
    <w:rsid w:val="0058772D"/>
    <w:rsid w:val="00591004"/>
    <w:rsid w:val="0059171D"/>
    <w:rsid w:val="00591B4E"/>
    <w:rsid w:val="00591B55"/>
    <w:rsid w:val="00591C90"/>
    <w:rsid w:val="0059224E"/>
    <w:rsid w:val="005932F7"/>
    <w:rsid w:val="0059371A"/>
    <w:rsid w:val="00593C12"/>
    <w:rsid w:val="00594E4D"/>
    <w:rsid w:val="00595141"/>
    <w:rsid w:val="00595979"/>
    <w:rsid w:val="00595E95"/>
    <w:rsid w:val="005967A1"/>
    <w:rsid w:val="00597015"/>
    <w:rsid w:val="00597E01"/>
    <w:rsid w:val="00597F03"/>
    <w:rsid w:val="00597FDB"/>
    <w:rsid w:val="005A0AE9"/>
    <w:rsid w:val="005A0C47"/>
    <w:rsid w:val="005A0F53"/>
    <w:rsid w:val="005A1110"/>
    <w:rsid w:val="005A1A1F"/>
    <w:rsid w:val="005A1D21"/>
    <w:rsid w:val="005A29F4"/>
    <w:rsid w:val="005A2B9A"/>
    <w:rsid w:val="005A2BBB"/>
    <w:rsid w:val="005A342C"/>
    <w:rsid w:val="005A3BEB"/>
    <w:rsid w:val="005A465A"/>
    <w:rsid w:val="005A4ACE"/>
    <w:rsid w:val="005A5273"/>
    <w:rsid w:val="005A5588"/>
    <w:rsid w:val="005A558B"/>
    <w:rsid w:val="005A5732"/>
    <w:rsid w:val="005A5793"/>
    <w:rsid w:val="005A5F1F"/>
    <w:rsid w:val="005A64A9"/>
    <w:rsid w:val="005A6500"/>
    <w:rsid w:val="005A7503"/>
    <w:rsid w:val="005A750D"/>
    <w:rsid w:val="005A75C8"/>
    <w:rsid w:val="005A7C8F"/>
    <w:rsid w:val="005A7CCB"/>
    <w:rsid w:val="005B0633"/>
    <w:rsid w:val="005B0A46"/>
    <w:rsid w:val="005B0B3C"/>
    <w:rsid w:val="005B0B7A"/>
    <w:rsid w:val="005B1F14"/>
    <w:rsid w:val="005B2507"/>
    <w:rsid w:val="005B254A"/>
    <w:rsid w:val="005B268B"/>
    <w:rsid w:val="005B38A5"/>
    <w:rsid w:val="005B3AF4"/>
    <w:rsid w:val="005B3E0D"/>
    <w:rsid w:val="005B40A4"/>
    <w:rsid w:val="005B58FF"/>
    <w:rsid w:val="005B5EDB"/>
    <w:rsid w:val="005B69D6"/>
    <w:rsid w:val="005C00B1"/>
    <w:rsid w:val="005C036C"/>
    <w:rsid w:val="005C03DB"/>
    <w:rsid w:val="005C0738"/>
    <w:rsid w:val="005C0850"/>
    <w:rsid w:val="005C1877"/>
    <w:rsid w:val="005C1F3E"/>
    <w:rsid w:val="005C2044"/>
    <w:rsid w:val="005C22F4"/>
    <w:rsid w:val="005C26E0"/>
    <w:rsid w:val="005C2E1F"/>
    <w:rsid w:val="005C331E"/>
    <w:rsid w:val="005C3D6B"/>
    <w:rsid w:val="005C3EA2"/>
    <w:rsid w:val="005C4A58"/>
    <w:rsid w:val="005C4DC1"/>
    <w:rsid w:val="005C4EB2"/>
    <w:rsid w:val="005C4EB8"/>
    <w:rsid w:val="005C58E2"/>
    <w:rsid w:val="005C5D5F"/>
    <w:rsid w:val="005C6B1D"/>
    <w:rsid w:val="005C6CC7"/>
    <w:rsid w:val="005C6ED6"/>
    <w:rsid w:val="005C720B"/>
    <w:rsid w:val="005C72EE"/>
    <w:rsid w:val="005C74A7"/>
    <w:rsid w:val="005C7BE9"/>
    <w:rsid w:val="005D028A"/>
    <w:rsid w:val="005D0712"/>
    <w:rsid w:val="005D0738"/>
    <w:rsid w:val="005D12E5"/>
    <w:rsid w:val="005D15AB"/>
    <w:rsid w:val="005D20BB"/>
    <w:rsid w:val="005D2C27"/>
    <w:rsid w:val="005D3201"/>
    <w:rsid w:val="005D3277"/>
    <w:rsid w:val="005D33AD"/>
    <w:rsid w:val="005D35B6"/>
    <w:rsid w:val="005D3633"/>
    <w:rsid w:val="005D3EE5"/>
    <w:rsid w:val="005D4049"/>
    <w:rsid w:val="005D4C7C"/>
    <w:rsid w:val="005D53A8"/>
    <w:rsid w:val="005D5BF0"/>
    <w:rsid w:val="005D5E6B"/>
    <w:rsid w:val="005D614D"/>
    <w:rsid w:val="005D72B4"/>
    <w:rsid w:val="005D741C"/>
    <w:rsid w:val="005D768F"/>
    <w:rsid w:val="005D784E"/>
    <w:rsid w:val="005D7A04"/>
    <w:rsid w:val="005E019F"/>
    <w:rsid w:val="005E043F"/>
    <w:rsid w:val="005E04CF"/>
    <w:rsid w:val="005E0643"/>
    <w:rsid w:val="005E088C"/>
    <w:rsid w:val="005E28B0"/>
    <w:rsid w:val="005E2C39"/>
    <w:rsid w:val="005E3227"/>
    <w:rsid w:val="005E398A"/>
    <w:rsid w:val="005E415E"/>
    <w:rsid w:val="005E43A2"/>
    <w:rsid w:val="005E48EA"/>
    <w:rsid w:val="005E4EFE"/>
    <w:rsid w:val="005E5C4B"/>
    <w:rsid w:val="005E5D36"/>
    <w:rsid w:val="005E5EF6"/>
    <w:rsid w:val="005E6502"/>
    <w:rsid w:val="005E668C"/>
    <w:rsid w:val="005E69DB"/>
    <w:rsid w:val="005E7617"/>
    <w:rsid w:val="005E7710"/>
    <w:rsid w:val="005E7A40"/>
    <w:rsid w:val="005E7FE8"/>
    <w:rsid w:val="005F048F"/>
    <w:rsid w:val="005F0744"/>
    <w:rsid w:val="005F0D47"/>
    <w:rsid w:val="005F1028"/>
    <w:rsid w:val="005F1743"/>
    <w:rsid w:val="005F1C60"/>
    <w:rsid w:val="005F24C8"/>
    <w:rsid w:val="005F25F7"/>
    <w:rsid w:val="005F2C68"/>
    <w:rsid w:val="005F334C"/>
    <w:rsid w:val="005F3A58"/>
    <w:rsid w:val="005F3EBE"/>
    <w:rsid w:val="005F4004"/>
    <w:rsid w:val="005F453E"/>
    <w:rsid w:val="005F4674"/>
    <w:rsid w:val="005F4E27"/>
    <w:rsid w:val="005F5C5E"/>
    <w:rsid w:val="005F6977"/>
    <w:rsid w:val="005F69F7"/>
    <w:rsid w:val="005F7824"/>
    <w:rsid w:val="005F7B45"/>
    <w:rsid w:val="0060046A"/>
    <w:rsid w:val="00600D47"/>
    <w:rsid w:val="00600DE3"/>
    <w:rsid w:val="00600FDF"/>
    <w:rsid w:val="0060128B"/>
    <w:rsid w:val="00601998"/>
    <w:rsid w:val="00601A96"/>
    <w:rsid w:val="00601C35"/>
    <w:rsid w:val="00602DDB"/>
    <w:rsid w:val="006030C1"/>
    <w:rsid w:val="006045FE"/>
    <w:rsid w:val="006046AE"/>
    <w:rsid w:val="00604899"/>
    <w:rsid w:val="00604D61"/>
    <w:rsid w:val="0060686B"/>
    <w:rsid w:val="00606D32"/>
    <w:rsid w:val="006070E5"/>
    <w:rsid w:val="006074BA"/>
    <w:rsid w:val="00607723"/>
    <w:rsid w:val="00610DFE"/>
    <w:rsid w:val="00611F60"/>
    <w:rsid w:val="0061200D"/>
    <w:rsid w:val="00612ABC"/>
    <w:rsid w:val="00612BEF"/>
    <w:rsid w:val="0061337F"/>
    <w:rsid w:val="00615568"/>
    <w:rsid w:val="00616F92"/>
    <w:rsid w:val="00617417"/>
    <w:rsid w:val="00617A65"/>
    <w:rsid w:val="00617B14"/>
    <w:rsid w:val="00617E73"/>
    <w:rsid w:val="006204E9"/>
    <w:rsid w:val="00620C2E"/>
    <w:rsid w:val="006213E1"/>
    <w:rsid w:val="006214DD"/>
    <w:rsid w:val="00621AA4"/>
    <w:rsid w:val="00621ACF"/>
    <w:rsid w:val="00621E46"/>
    <w:rsid w:val="006220A6"/>
    <w:rsid w:val="00622462"/>
    <w:rsid w:val="00623051"/>
    <w:rsid w:val="0062323E"/>
    <w:rsid w:val="006233B9"/>
    <w:rsid w:val="00623B3D"/>
    <w:rsid w:val="00623C82"/>
    <w:rsid w:val="006240DB"/>
    <w:rsid w:val="00624C65"/>
    <w:rsid w:val="0062505A"/>
    <w:rsid w:val="0062509F"/>
    <w:rsid w:val="00625669"/>
    <w:rsid w:val="00625C7D"/>
    <w:rsid w:val="0062653C"/>
    <w:rsid w:val="00626737"/>
    <w:rsid w:val="00626A77"/>
    <w:rsid w:val="00626AB2"/>
    <w:rsid w:val="00626EA6"/>
    <w:rsid w:val="00627786"/>
    <w:rsid w:val="006279A2"/>
    <w:rsid w:val="00627C1D"/>
    <w:rsid w:val="00627D2E"/>
    <w:rsid w:val="006304B8"/>
    <w:rsid w:val="006306F2"/>
    <w:rsid w:val="00630900"/>
    <w:rsid w:val="0063094F"/>
    <w:rsid w:val="00631031"/>
    <w:rsid w:val="006327A8"/>
    <w:rsid w:val="00632A38"/>
    <w:rsid w:val="00632EB6"/>
    <w:rsid w:val="00632FAE"/>
    <w:rsid w:val="00633277"/>
    <w:rsid w:val="00633379"/>
    <w:rsid w:val="006333B9"/>
    <w:rsid w:val="0063358B"/>
    <w:rsid w:val="00635EA8"/>
    <w:rsid w:val="0063605B"/>
    <w:rsid w:val="00636784"/>
    <w:rsid w:val="00636C54"/>
    <w:rsid w:val="00636E7B"/>
    <w:rsid w:val="006370C5"/>
    <w:rsid w:val="0063718A"/>
    <w:rsid w:val="00637705"/>
    <w:rsid w:val="00637A05"/>
    <w:rsid w:val="00637E28"/>
    <w:rsid w:val="00640511"/>
    <w:rsid w:val="006414B1"/>
    <w:rsid w:val="006423A3"/>
    <w:rsid w:val="00642B1F"/>
    <w:rsid w:val="00642ECD"/>
    <w:rsid w:val="00642FD6"/>
    <w:rsid w:val="006439BD"/>
    <w:rsid w:val="00643E68"/>
    <w:rsid w:val="0064436C"/>
    <w:rsid w:val="00644AF2"/>
    <w:rsid w:val="006450C2"/>
    <w:rsid w:val="006451EE"/>
    <w:rsid w:val="00645DDE"/>
    <w:rsid w:val="006462BA"/>
    <w:rsid w:val="006465FF"/>
    <w:rsid w:val="00646F18"/>
    <w:rsid w:val="00647CD7"/>
    <w:rsid w:val="00647EE3"/>
    <w:rsid w:val="00647FA9"/>
    <w:rsid w:val="00650E90"/>
    <w:rsid w:val="00651436"/>
    <w:rsid w:val="006517B3"/>
    <w:rsid w:val="00651930"/>
    <w:rsid w:val="00651C0F"/>
    <w:rsid w:val="006521CE"/>
    <w:rsid w:val="006526ED"/>
    <w:rsid w:val="006529F6"/>
    <w:rsid w:val="00652DFD"/>
    <w:rsid w:val="0065518D"/>
    <w:rsid w:val="0065572E"/>
    <w:rsid w:val="00655C90"/>
    <w:rsid w:val="00655FB7"/>
    <w:rsid w:val="0065654D"/>
    <w:rsid w:val="006566B4"/>
    <w:rsid w:val="006566BD"/>
    <w:rsid w:val="00656EA8"/>
    <w:rsid w:val="00660419"/>
    <w:rsid w:val="00660511"/>
    <w:rsid w:val="006608EB"/>
    <w:rsid w:val="0066097C"/>
    <w:rsid w:val="0066163C"/>
    <w:rsid w:val="00661667"/>
    <w:rsid w:val="00662041"/>
    <w:rsid w:val="006621F8"/>
    <w:rsid w:val="00662554"/>
    <w:rsid w:val="0066266E"/>
    <w:rsid w:val="00663964"/>
    <w:rsid w:val="006639FC"/>
    <w:rsid w:val="00663E73"/>
    <w:rsid w:val="00663E7A"/>
    <w:rsid w:val="0066407A"/>
    <w:rsid w:val="00664482"/>
    <w:rsid w:val="006647C5"/>
    <w:rsid w:val="00664FD6"/>
    <w:rsid w:val="0066522B"/>
    <w:rsid w:val="00665BA1"/>
    <w:rsid w:val="00665E2D"/>
    <w:rsid w:val="0066663B"/>
    <w:rsid w:val="00666CE4"/>
    <w:rsid w:val="00666DAA"/>
    <w:rsid w:val="00667149"/>
    <w:rsid w:val="0066714C"/>
    <w:rsid w:val="00667427"/>
    <w:rsid w:val="006675DA"/>
    <w:rsid w:val="0066789A"/>
    <w:rsid w:val="00667A17"/>
    <w:rsid w:val="0067007D"/>
    <w:rsid w:val="00670564"/>
    <w:rsid w:val="00670BD5"/>
    <w:rsid w:val="00671F85"/>
    <w:rsid w:val="0067231B"/>
    <w:rsid w:val="00672597"/>
    <w:rsid w:val="00672892"/>
    <w:rsid w:val="00672A15"/>
    <w:rsid w:val="00672B13"/>
    <w:rsid w:val="00672C44"/>
    <w:rsid w:val="00673575"/>
    <w:rsid w:val="00674244"/>
    <w:rsid w:val="00675254"/>
    <w:rsid w:val="006754DA"/>
    <w:rsid w:val="0067569D"/>
    <w:rsid w:val="00675AF5"/>
    <w:rsid w:val="00675E6E"/>
    <w:rsid w:val="00676286"/>
    <w:rsid w:val="0067756E"/>
    <w:rsid w:val="006775DD"/>
    <w:rsid w:val="00677808"/>
    <w:rsid w:val="00677904"/>
    <w:rsid w:val="00677CBD"/>
    <w:rsid w:val="006801C5"/>
    <w:rsid w:val="006802EB"/>
    <w:rsid w:val="006803BC"/>
    <w:rsid w:val="006815F1"/>
    <w:rsid w:val="00681628"/>
    <w:rsid w:val="00681A2C"/>
    <w:rsid w:val="0068214C"/>
    <w:rsid w:val="00682A00"/>
    <w:rsid w:val="00682B58"/>
    <w:rsid w:val="006836DB"/>
    <w:rsid w:val="0068372E"/>
    <w:rsid w:val="006838E0"/>
    <w:rsid w:val="00683A1C"/>
    <w:rsid w:val="00683D93"/>
    <w:rsid w:val="00683FB5"/>
    <w:rsid w:val="0068403F"/>
    <w:rsid w:val="006847A1"/>
    <w:rsid w:val="00684F61"/>
    <w:rsid w:val="00685D4A"/>
    <w:rsid w:val="006864B8"/>
    <w:rsid w:val="00686F4E"/>
    <w:rsid w:val="00687195"/>
    <w:rsid w:val="0068726B"/>
    <w:rsid w:val="0068769D"/>
    <w:rsid w:val="00690299"/>
    <w:rsid w:val="006909B8"/>
    <w:rsid w:val="00690B36"/>
    <w:rsid w:val="00690D19"/>
    <w:rsid w:val="00690F24"/>
    <w:rsid w:val="006913F7"/>
    <w:rsid w:val="0069158A"/>
    <w:rsid w:val="0069200E"/>
    <w:rsid w:val="00692563"/>
    <w:rsid w:val="00692AC3"/>
    <w:rsid w:val="00692E19"/>
    <w:rsid w:val="00693151"/>
    <w:rsid w:val="0069367F"/>
    <w:rsid w:val="006938B2"/>
    <w:rsid w:val="00693934"/>
    <w:rsid w:val="00693BD3"/>
    <w:rsid w:val="00693F2F"/>
    <w:rsid w:val="00693F68"/>
    <w:rsid w:val="00693FBC"/>
    <w:rsid w:val="00694340"/>
    <w:rsid w:val="00694EA9"/>
    <w:rsid w:val="00695487"/>
    <w:rsid w:val="0069564C"/>
    <w:rsid w:val="00695C51"/>
    <w:rsid w:val="006964F5"/>
    <w:rsid w:val="00696803"/>
    <w:rsid w:val="00696D5E"/>
    <w:rsid w:val="0069708B"/>
    <w:rsid w:val="00697776"/>
    <w:rsid w:val="0069783D"/>
    <w:rsid w:val="006979BC"/>
    <w:rsid w:val="006A0580"/>
    <w:rsid w:val="006A078C"/>
    <w:rsid w:val="006A0930"/>
    <w:rsid w:val="006A0C94"/>
    <w:rsid w:val="006A0E10"/>
    <w:rsid w:val="006A0F88"/>
    <w:rsid w:val="006A1094"/>
    <w:rsid w:val="006A1556"/>
    <w:rsid w:val="006A1788"/>
    <w:rsid w:val="006A1992"/>
    <w:rsid w:val="006A1DB9"/>
    <w:rsid w:val="006A1FA2"/>
    <w:rsid w:val="006A2280"/>
    <w:rsid w:val="006A3B86"/>
    <w:rsid w:val="006A3BED"/>
    <w:rsid w:val="006A4564"/>
    <w:rsid w:val="006A52F9"/>
    <w:rsid w:val="006A5769"/>
    <w:rsid w:val="006A57DD"/>
    <w:rsid w:val="006A5F07"/>
    <w:rsid w:val="006A6704"/>
    <w:rsid w:val="006A70B2"/>
    <w:rsid w:val="006A7121"/>
    <w:rsid w:val="006A7619"/>
    <w:rsid w:val="006A7832"/>
    <w:rsid w:val="006B04C5"/>
    <w:rsid w:val="006B0E5B"/>
    <w:rsid w:val="006B1098"/>
    <w:rsid w:val="006B17DA"/>
    <w:rsid w:val="006B20FD"/>
    <w:rsid w:val="006B2774"/>
    <w:rsid w:val="006B329F"/>
    <w:rsid w:val="006B3566"/>
    <w:rsid w:val="006B3619"/>
    <w:rsid w:val="006B37BD"/>
    <w:rsid w:val="006B4503"/>
    <w:rsid w:val="006B48C5"/>
    <w:rsid w:val="006B51F0"/>
    <w:rsid w:val="006B5347"/>
    <w:rsid w:val="006B5E52"/>
    <w:rsid w:val="006B61A0"/>
    <w:rsid w:val="006B6383"/>
    <w:rsid w:val="006B739D"/>
    <w:rsid w:val="006B7822"/>
    <w:rsid w:val="006B7B0F"/>
    <w:rsid w:val="006C05B2"/>
    <w:rsid w:val="006C1386"/>
    <w:rsid w:val="006C18A4"/>
    <w:rsid w:val="006C208B"/>
    <w:rsid w:val="006C227A"/>
    <w:rsid w:val="006C228C"/>
    <w:rsid w:val="006C29AF"/>
    <w:rsid w:val="006C31D5"/>
    <w:rsid w:val="006C3C0B"/>
    <w:rsid w:val="006C3E9F"/>
    <w:rsid w:val="006C3FD2"/>
    <w:rsid w:val="006C4200"/>
    <w:rsid w:val="006C4C89"/>
    <w:rsid w:val="006C5007"/>
    <w:rsid w:val="006C5009"/>
    <w:rsid w:val="006C50E6"/>
    <w:rsid w:val="006C526D"/>
    <w:rsid w:val="006C5A07"/>
    <w:rsid w:val="006C5AF2"/>
    <w:rsid w:val="006C5CF9"/>
    <w:rsid w:val="006C5D51"/>
    <w:rsid w:val="006C6260"/>
    <w:rsid w:val="006C68E6"/>
    <w:rsid w:val="006C6973"/>
    <w:rsid w:val="006C7B71"/>
    <w:rsid w:val="006C7BCA"/>
    <w:rsid w:val="006D016A"/>
    <w:rsid w:val="006D02BD"/>
    <w:rsid w:val="006D0A1E"/>
    <w:rsid w:val="006D0DE4"/>
    <w:rsid w:val="006D1742"/>
    <w:rsid w:val="006D2273"/>
    <w:rsid w:val="006D2B8A"/>
    <w:rsid w:val="006D2E66"/>
    <w:rsid w:val="006D32FF"/>
    <w:rsid w:val="006D383C"/>
    <w:rsid w:val="006D41E5"/>
    <w:rsid w:val="006D4401"/>
    <w:rsid w:val="006D4703"/>
    <w:rsid w:val="006D4997"/>
    <w:rsid w:val="006D49AF"/>
    <w:rsid w:val="006D4DB8"/>
    <w:rsid w:val="006D4F73"/>
    <w:rsid w:val="006D538B"/>
    <w:rsid w:val="006D5779"/>
    <w:rsid w:val="006D5B4A"/>
    <w:rsid w:val="006D5C18"/>
    <w:rsid w:val="006D693E"/>
    <w:rsid w:val="006D6AB6"/>
    <w:rsid w:val="006D7110"/>
    <w:rsid w:val="006D74AB"/>
    <w:rsid w:val="006D7B82"/>
    <w:rsid w:val="006E00EA"/>
    <w:rsid w:val="006E0320"/>
    <w:rsid w:val="006E08E8"/>
    <w:rsid w:val="006E0AA3"/>
    <w:rsid w:val="006E137A"/>
    <w:rsid w:val="006E14AB"/>
    <w:rsid w:val="006E1542"/>
    <w:rsid w:val="006E211B"/>
    <w:rsid w:val="006E22C2"/>
    <w:rsid w:val="006E29F4"/>
    <w:rsid w:val="006E31BE"/>
    <w:rsid w:val="006E34FD"/>
    <w:rsid w:val="006E3846"/>
    <w:rsid w:val="006E3C09"/>
    <w:rsid w:val="006E3F98"/>
    <w:rsid w:val="006E4156"/>
    <w:rsid w:val="006E4362"/>
    <w:rsid w:val="006E4A85"/>
    <w:rsid w:val="006E5BD3"/>
    <w:rsid w:val="006E5CA3"/>
    <w:rsid w:val="006E5EC2"/>
    <w:rsid w:val="006E5FEF"/>
    <w:rsid w:val="006E7035"/>
    <w:rsid w:val="006E7085"/>
    <w:rsid w:val="006E7190"/>
    <w:rsid w:val="006E74B4"/>
    <w:rsid w:val="006E755F"/>
    <w:rsid w:val="006E78F6"/>
    <w:rsid w:val="006E7F98"/>
    <w:rsid w:val="006F0438"/>
    <w:rsid w:val="006F06CD"/>
    <w:rsid w:val="006F0B92"/>
    <w:rsid w:val="006F0BAB"/>
    <w:rsid w:val="006F1357"/>
    <w:rsid w:val="006F1A1B"/>
    <w:rsid w:val="006F1A3E"/>
    <w:rsid w:val="006F1AAB"/>
    <w:rsid w:val="006F226B"/>
    <w:rsid w:val="006F2367"/>
    <w:rsid w:val="006F23F6"/>
    <w:rsid w:val="006F3BE9"/>
    <w:rsid w:val="006F43EB"/>
    <w:rsid w:val="006F545D"/>
    <w:rsid w:val="006F5527"/>
    <w:rsid w:val="006F5619"/>
    <w:rsid w:val="006F613E"/>
    <w:rsid w:val="006F6AFF"/>
    <w:rsid w:val="006F6D03"/>
    <w:rsid w:val="006F7122"/>
    <w:rsid w:val="006F78E9"/>
    <w:rsid w:val="007001FA"/>
    <w:rsid w:val="00700402"/>
    <w:rsid w:val="00700B71"/>
    <w:rsid w:val="00700F75"/>
    <w:rsid w:val="007011C8"/>
    <w:rsid w:val="007021F1"/>
    <w:rsid w:val="00703BAE"/>
    <w:rsid w:val="00703CD2"/>
    <w:rsid w:val="00703DC0"/>
    <w:rsid w:val="007043AA"/>
    <w:rsid w:val="0070468B"/>
    <w:rsid w:val="00704F23"/>
    <w:rsid w:val="00705047"/>
    <w:rsid w:val="007052EE"/>
    <w:rsid w:val="00705696"/>
    <w:rsid w:val="007056B5"/>
    <w:rsid w:val="00705C0D"/>
    <w:rsid w:val="00705D5E"/>
    <w:rsid w:val="00706917"/>
    <w:rsid w:val="00706DEF"/>
    <w:rsid w:val="00707586"/>
    <w:rsid w:val="007078AC"/>
    <w:rsid w:val="00707A22"/>
    <w:rsid w:val="00707D96"/>
    <w:rsid w:val="007100D9"/>
    <w:rsid w:val="0071122F"/>
    <w:rsid w:val="007115F8"/>
    <w:rsid w:val="00711A20"/>
    <w:rsid w:val="00713809"/>
    <w:rsid w:val="00714419"/>
    <w:rsid w:val="00714686"/>
    <w:rsid w:val="00714A2F"/>
    <w:rsid w:val="00714C23"/>
    <w:rsid w:val="00714E44"/>
    <w:rsid w:val="00715851"/>
    <w:rsid w:val="00715867"/>
    <w:rsid w:val="00716683"/>
    <w:rsid w:val="00716C47"/>
    <w:rsid w:val="00716D8C"/>
    <w:rsid w:val="0071710A"/>
    <w:rsid w:val="007177BF"/>
    <w:rsid w:val="00717F67"/>
    <w:rsid w:val="007204BA"/>
    <w:rsid w:val="00720586"/>
    <w:rsid w:val="007206B0"/>
    <w:rsid w:val="00720783"/>
    <w:rsid w:val="007211A9"/>
    <w:rsid w:val="0072198A"/>
    <w:rsid w:val="00721A69"/>
    <w:rsid w:val="007228DD"/>
    <w:rsid w:val="00722E0D"/>
    <w:rsid w:val="00722E94"/>
    <w:rsid w:val="00722F81"/>
    <w:rsid w:val="00723F6B"/>
    <w:rsid w:val="007241E4"/>
    <w:rsid w:val="00724411"/>
    <w:rsid w:val="00724478"/>
    <w:rsid w:val="007248CA"/>
    <w:rsid w:val="007249DC"/>
    <w:rsid w:val="00725355"/>
    <w:rsid w:val="00725387"/>
    <w:rsid w:val="0072575B"/>
    <w:rsid w:val="00725A7A"/>
    <w:rsid w:val="00725C66"/>
    <w:rsid w:val="007262BD"/>
    <w:rsid w:val="00726302"/>
    <w:rsid w:val="007267F7"/>
    <w:rsid w:val="00727341"/>
    <w:rsid w:val="00727573"/>
    <w:rsid w:val="00727BAC"/>
    <w:rsid w:val="0073016A"/>
    <w:rsid w:val="0073065D"/>
    <w:rsid w:val="00730E0A"/>
    <w:rsid w:val="00731CF1"/>
    <w:rsid w:val="007327EB"/>
    <w:rsid w:val="00732F74"/>
    <w:rsid w:val="007337DF"/>
    <w:rsid w:val="00733849"/>
    <w:rsid w:val="00733E3F"/>
    <w:rsid w:val="00734471"/>
    <w:rsid w:val="00734AE6"/>
    <w:rsid w:val="00734BC8"/>
    <w:rsid w:val="00734CC8"/>
    <w:rsid w:val="00735E18"/>
    <w:rsid w:val="007369D9"/>
    <w:rsid w:val="00737BF8"/>
    <w:rsid w:val="00740BDB"/>
    <w:rsid w:val="00740E38"/>
    <w:rsid w:val="0074150F"/>
    <w:rsid w:val="0074152B"/>
    <w:rsid w:val="00741C42"/>
    <w:rsid w:val="00741D25"/>
    <w:rsid w:val="00742DDC"/>
    <w:rsid w:val="00742EA0"/>
    <w:rsid w:val="00743A91"/>
    <w:rsid w:val="0074454E"/>
    <w:rsid w:val="00744844"/>
    <w:rsid w:val="00744A97"/>
    <w:rsid w:val="00744ADF"/>
    <w:rsid w:val="007453AB"/>
    <w:rsid w:val="00745A21"/>
    <w:rsid w:val="007465E9"/>
    <w:rsid w:val="007466F2"/>
    <w:rsid w:val="007468BB"/>
    <w:rsid w:val="00750062"/>
    <w:rsid w:val="007502AD"/>
    <w:rsid w:val="00750AF7"/>
    <w:rsid w:val="00750C66"/>
    <w:rsid w:val="00750F23"/>
    <w:rsid w:val="0075124A"/>
    <w:rsid w:val="00751418"/>
    <w:rsid w:val="00751AC2"/>
    <w:rsid w:val="00752281"/>
    <w:rsid w:val="00752423"/>
    <w:rsid w:val="00752696"/>
    <w:rsid w:val="00752AE0"/>
    <w:rsid w:val="007530D0"/>
    <w:rsid w:val="007533F5"/>
    <w:rsid w:val="00753509"/>
    <w:rsid w:val="007539EE"/>
    <w:rsid w:val="00753ACD"/>
    <w:rsid w:val="00753F4E"/>
    <w:rsid w:val="00754236"/>
    <w:rsid w:val="0075666A"/>
    <w:rsid w:val="00756A9F"/>
    <w:rsid w:val="00756C6E"/>
    <w:rsid w:val="00757378"/>
    <w:rsid w:val="007574FC"/>
    <w:rsid w:val="00757723"/>
    <w:rsid w:val="00757C64"/>
    <w:rsid w:val="00757E71"/>
    <w:rsid w:val="007604FA"/>
    <w:rsid w:val="00760936"/>
    <w:rsid w:val="00760ACF"/>
    <w:rsid w:val="00760F14"/>
    <w:rsid w:val="00761067"/>
    <w:rsid w:val="007615D1"/>
    <w:rsid w:val="00762053"/>
    <w:rsid w:val="00762412"/>
    <w:rsid w:val="00762D60"/>
    <w:rsid w:val="00762F88"/>
    <w:rsid w:val="00763E2F"/>
    <w:rsid w:val="00764484"/>
    <w:rsid w:val="00764924"/>
    <w:rsid w:val="007653AB"/>
    <w:rsid w:val="00765545"/>
    <w:rsid w:val="00765796"/>
    <w:rsid w:val="007658D9"/>
    <w:rsid w:val="00765C68"/>
    <w:rsid w:val="00765ED2"/>
    <w:rsid w:val="007663A9"/>
    <w:rsid w:val="00766985"/>
    <w:rsid w:val="00766AEC"/>
    <w:rsid w:val="00767449"/>
    <w:rsid w:val="0077000D"/>
    <w:rsid w:val="00770A73"/>
    <w:rsid w:val="00770EFE"/>
    <w:rsid w:val="0077117D"/>
    <w:rsid w:val="00771833"/>
    <w:rsid w:val="0077190B"/>
    <w:rsid w:val="0077198B"/>
    <w:rsid w:val="007720C3"/>
    <w:rsid w:val="007720E5"/>
    <w:rsid w:val="007722B5"/>
    <w:rsid w:val="00772A48"/>
    <w:rsid w:val="00772AB6"/>
    <w:rsid w:val="00773FBE"/>
    <w:rsid w:val="00774A11"/>
    <w:rsid w:val="00774AD2"/>
    <w:rsid w:val="0077582E"/>
    <w:rsid w:val="00776A91"/>
    <w:rsid w:val="00776D9E"/>
    <w:rsid w:val="0077708F"/>
    <w:rsid w:val="00777941"/>
    <w:rsid w:val="007779B8"/>
    <w:rsid w:val="00777BCE"/>
    <w:rsid w:val="00777CFE"/>
    <w:rsid w:val="0078006F"/>
    <w:rsid w:val="007803BF"/>
    <w:rsid w:val="007804F2"/>
    <w:rsid w:val="007810F7"/>
    <w:rsid w:val="00781304"/>
    <w:rsid w:val="0078140A"/>
    <w:rsid w:val="007817D7"/>
    <w:rsid w:val="00781FB6"/>
    <w:rsid w:val="00782488"/>
    <w:rsid w:val="00782623"/>
    <w:rsid w:val="0078266B"/>
    <w:rsid w:val="00782779"/>
    <w:rsid w:val="00782D29"/>
    <w:rsid w:val="0078303D"/>
    <w:rsid w:val="007833C4"/>
    <w:rsid w:val="007833E8"/>
    <w:rsid w:val="0078341E"/>
    <w:rsid w:val="00783483"/>
    <w:rsid w:val="00783581"/>
    <w:rsid w:val="00783F1A"/>
    <w:rsid w:val="00784422"/>
    <w:rsid w:val="00784564"/>
    <w:rsid w:val="00784733"/>
    <w:rsid w:val="007848D4"/>
    <w:rsid w:val="00784D60"/>
    <w:rsid w:val="00785346"/>
    <w:rsid w:val="0078566D"/>
    <w:rsid w:val="0078577F"/>
    <w:rsid w:val="007858DA"/>
    <w:rsid w:val="00785A6E"/>
    <w:rsid w:val="00785CDD"/>
    <w:rsid w:val="00785DD4"/>
    <w:rsid w:val="007861EE"/>
    <w:rsid w:val="00786374"/>
    <w:rsid w:val="0078639A"/>
    <w:rsid w:val="007863B3"/>
    <w:rsid w:val="00786652"/>
    <w:rsid w:val="0078678D"/>
    <w:rsid w:val="00786D31"/>
    <w:rsid w:val="00787029"/>
    <w:rsid w:val="0078707F"/>
    <w:rsid w:val="007877FC"/>
    <w:rsid w:val="00790A8B"/>
    <w:rsid w:val="00790C84"/>
    <w:rsid w:val="00790F41"/>
    <w:rsid w:val="00791261"/>
    <w:rsid w:val="00791373"/>
    <w:rsid w:val="00791675"/>
    <w:rsid w:val="00791712"/>
    <w:rsid w:val="0079178D"/>
    <w:rsid w:val="007919F8"/>
    <w:rsid w:val="00791C72"/>
    <w:rsid w:val="00791DC4"/>
    <w:rsid w:val="007923C5"/>
    <w:rsid w:val="00792F2B"/>
    <w:rsid w:val="00792F69"/>
    <w:rsid w:val="00792F9D"/>
    <w:rsid w:val="007932C4"/>
    <w:rsid w:val="00793691"/>
    <w:rsid w:val="007936A6"/>
    <w:rsid w:val="00793F5F"/>
    <w:rsid w:val="007941E7"/>
    <w:rsid w:val="0079497B"/>
    <w:rsid w:val="007955A9"/>
    <w:rsid w:val="007961CE"/>
    <w:rsid w:val="00796279"/>
    <w:rsid w:val="007963F1"/>
    <w:rsid w:val="00796A41"/>
    <w:rsid w:val="00796AFE"/>
    <w:rsid w:val="00796B2B"/>
    <w:rsid w:val="00796BF9"/>
    <w:rsid w:val="00796E75"/>
    <w:rsid w:val="007971B0"/>
    <w:rsid w:val="00797799"/>
    <w:rsid w:val="007977B6"/>
    <w:rsid w:val="00797A4E"/>
    <w:rsid w:val="00797F93"/>
    <w:rsid w:val="007A05FD"/>
    <w:rsid w:val="007A0A0D"/>
    <w:rsid w:val="007A1402"/>
    <w:rsid w:val="007A179E"/>
    <w:rsid w:val="007A1913"/>
    <w:rsid w:val="007A2DEA"/>
    <w:rsid w:val="007A4742"/>
    <w:rsid w:val="007A490B"/>
    <w:rsid w:val="007A4972"/>
    <w:rsid w:val="007A4A87"/>
    <w:rsid w:val="007A56DE"/>
    <w:rsid w:val="007A5A4A"/>
    <w:rsid w:val="007A639D"/>
    <w:rsid w:val="007A7603"/>
    <w:rsid w:val="007A76E0"/>
    <w:rsid w:val="007B02E6"/>
    <w:rsid w:val="007B12C6"/>
    <w:rsid w:val="007B1A9C"/>
    <w:rsid w:val="007B1B77"/>
    <w:rsid w:val="007B1BC8"/>
    <w:rsid w:val="007B2501"/>
    <w:rsid w:val="007B25E1"/>
    <w:rsid w:val="007B28F1"/>
    <w:rsid w:val="007B2909"/>
    <w:rsid w:val="007B2CB5"/>
    <w:rsid w:val="007B2E23"/>
    <w:rsid w:val="007B31C3"/>
    <w:rsid w:val="007B3227"/>
    <w:rsid w:val="007B33E2"/>
    <w:rsid w:val="007B3881"/>
    <w:rsid w:val="007B3B17"/>
    <w:rsid w:val="007B44F5"/>
    <w:rsid w:val="007B4969"/>
    <w:rsid w:val="007B576F"/>
    <w:rsid w:val="007B6309"/>
    <w:rsid w:val="007B6F3D"/>
    <w:rsid w:val="007B700D"/>
    <w:rsid w:val="007B709A"/>
    <w:rsid w:val="007B70BA"/>
    <w:rsid w:val="007B731A"/>
    <w:rsid w:val="007B7917"/>
    <w:rsid w:val="007B7F6F"/>
    <w:rsid w:val="007C0C9D"/>
    <w:rsid w:val="007C1318"/>
    <w:rsid w:val="007C1A15"/>
    <w:rsid w:val="007C1B0A"/>
    <w:rsid w:val="007C1B17"/>
    <w:rsid w:val="007C1DF8"/>
    <w:rsid w:val="007C1E76"/>
    <w:rsid w:val="007C20F8"/>
    <w:rsid w:val="007C2678"/>
    <w:rsid w:val="007C2C4A"/>
    <w:rsid w:val="007C3C7B"/>
    <w:rsid w:val="007C44A8"/>
    <w:rsid w:val="007C4AAB"/>
    <w:rsid w:val="007C4C84"/>
    <w:rsid w:val="007C557B"/>
    <w:rsid w:val="007C5BCF"/>
    <w:rsid w:val="007C6388"/>
    <w:rsid w:val="007C6AE5"/>
    <w:rsid w:val="007C74CC"/>
    <w:rsid w:val="007C79A6"/>
    <w:rsid w:val="007D02A3"/>
    <w:rsid w:val="007D093C"/>
    <w:rsid w:val="007D0AA9"/>
    <w:rsid w:val="007D0C6F"/>
    <w:rsid w:val="007D0E74"/>
    <w:rsid w:val="007D1E88"/>
    <w:rsid w:val="007D329C"/>
    <w:rsid w:val="007D34E0"/>
    <w:rsid w:val="007D3B1A"/>
    <w:rsid w:val="007D3FB0"/>
    <w:rsid w:val="007D426E"/>
    <w:rsid w:val="007D43D7"/>
    <w:rsid w:val="007D4FA0"/>
    <w:rsid w:val="007D5342"/>
    <w:rsid w:val="007D558D"/>
    <w:rsid w:val="007D5925"/>
    <w:rsid w:val="007D5D34"/>
    <w:rsid w:val="007D62B3"/>
    <w:rsid w:val="007D6D60"/>
    <w:rsid w:val="007D7443"/>
    <w:rsid w:val="007D7ED6"/>
    <w:rsid w:val="007E06F6"/>
    <w:rsid w:val="007E19C5"/>
    <w:rsid w:val="007E1A38"/>
    <w:rsid w:val="007E1A50"/>
    <w:rsid w:val="007E1B29"/>
    <w:rsid w:val="007E235A"/>
    <w:rsid w:val="007E2C3E"/>
    <w:rsid w:val="007E3488"/>
    <w:rsid w:val="007E3AC5"/>
    <w:rsid w:val="007E3DB6"/>
    <w:rsid w:val="007E3DE1"/>
    <w:rsid w:val="007E448D"/>
    <w:rsid w:val="007E535D"/>
    <w:rsid w:val="007E573C"/>
    <w:rsid w:val="007E5ABC"/>
    <w:rsid w:val="007E5E9D"/>
    <w:rsid w:val="007E625C"/>
    <w:rsid w:val="007E63CB"/>
    <w:rsid w:val="007E6890"/>
    <w:rsid w:val="007E6DC2"/>
    <w:rsid w:val="007E7120"/>
    <w:rsid w:val="007E7B69"/>
    <w:rsid w:val="007E7C06"/>
    <w:rsid w:val="007E7F20"/>
    <w:rsid w:val="007F0822"/>
    <w:rsid w:val="007F1AF2"/>
    <w:rsid w:val="007F243D"/>
    <w:rsid w:val="007F28F1"/>
    <w:rsid w:val="007F2964"/>
    <w:rsid w:val="007F2B1C"/>
    <w:rsid w:val="007F3949"/>
    <w:rsid w:val="007F39F0"/>
    <w:rsid w:val="007F3BC5"/>
    <w:rsid w:val="007F3C1B"/>
    <w:rsid w:val="007F3D48"/>
    <w:rsid w:val="007F3F77"/>
    <w:rsid w:val="007F419D"/>
    <w:rsid w:val="007F4B36"/>
    <w:rsid w:val="007F4E6E"/>
    <w:rsid w:val="007F5360"/>
    <w:rsid w:val="007F588D"/>
    <w:rsid w:val="007F58BD"/>
    <w:rsid w:val="007F6145"/>
    <w:rsid w:val="007F6879"/>
    <w:rsid w:val="007F6BA7"/>
    <w:rsid w:val="007F6F4B"/>
    <w:rsid w:val="007F7B37"/>
    <w:rsid w:val="00800403"/>
    <w:rsid w:val="00800B10"/>
    <w:rsid w:val="00800BA1"/>
    <w:rsid w:val="00800DF1"/>
    <w:rsid w:val="00800F6D"/>
    <w:rsid w:val="00801ED2"/>
    <w:rsid w:val="008021E6"/>
    <w:rsid w:val="00802B2F"/>
    <w:rsid w:val="00802D3D"/>
    <w:rsid w:val="00803486"/>
    <w:rsid w:val="00803B0D"/>
    <w:rsid w:val="00803F7E"/>
    <w:rsid w:val="0080411F"/>
    <w:rsid w:val="00804265"/>
    <w:rsid w:val="00805657"/>
    <w:rsid w:val="00805F5A"/>
    <w:rsid w:val="00806351"/>
    <w:rsid w:val="00806A48"/>
    <w:rsid w:val="008076DF"/>
    <w:rsid w:val="00807AF2"/>
    <w:rsid w:val="00810171"/>
    <w:rsid w:val="00810857"/>
    <w:rsid w:val="0081104B"/>
    <w:rsid w:val="00811BE3"/>
    <w:rsid w:val="00812028"/>
    <w:rsid w:val="00812083"/>
    <w:rsid w:val="008121B4"/>
    <w:rsid w:val="00812259"/>
    <w:rsid w:val="008132F7"/>
    <w:rsid w:val="0081384A"/>
    <w:rsid w:val="00814128"/>
    <w:rsid w:val="0081423F"/>
    <w:rsid w:val="00814C56"/>
    <w:rsid w:val="00815615"/>
    <w:rsid w:val="0081613C"/>
    <w:rsid w:val="00816392"/>
    <w:rsid w:val="00817806"/>
    <w:rsid w:val="00817DFA"/>
    <w:rsid w:val="00820ACE"/>
    <w:rsid w:val="00820BA9"/>
    <w:rsid w:val="00820BFA"/>
    <w:rsid w:val="00820E18"/>
    <w:rsid w:val="008212DE"/>
    <w:rsid w:val="008213DB"/>
    <w:rsid w:val="00821675"/>
    <w:rsid w:val="008222E3"/>
    <w:rsid w:val="00822428"/>
    <w:rsid w:val="00822525"/>
    <w:rsid w:val="00822590"/>
    <w:rsid w:val="00822908"/>
    <w:rsid w:val="00822CCD"/>
    <w:rsid w:val="00823B9A"/>
    <w:rsid w:val="00823EA4"/>
    <w:rsid w:val="00824C82"/>
    <w:rsid w:val="00824EC4"/>
    <w:rsid w:val="00825014"/>
    <w:rsid w:val="00825430"/>
    <w:rsid w:val="00825CC9"/>
    <w:rsid w:val="008260F0"/>
    <w:rsid w:val="008262D1"/>
    <w:rsid w:val="00827250"/>
    <w:rsid w:val="0082745B"/>
    <w:rsid w:val="008276AB"/>
    <w:rsid w:val="0083010C"/>
    <w:rsid w:val="0083062D"/>
    <w:rsid w:val="0083068F"/>
    <w:rsid w:val="00830C5A"/>
    <w:rsid w:val="00830DD0"/>
    <w:rsid w:val="00830E32"/>
    <w:rsid w:val="00831010"/>
    <w:rsid w:val="008313BA"/>
    <w:rsid w:val="00832AD6"/>
    <w:rsid w:val="00832BEB"/>
    <w:rsid w:val="00833268"/>
    <w:rsid w:val="00833B12"/>
    <w:rsid w:val="00833C33"/>
    <w:rsid w:val="00833D63"/>
    <w:rsid w:val="00834D25"/>
    <w:rsid w:val="00835EBF"/>
    <w:rsid w:val="00835F66"/>
    <w:rsid w:val="00836DF1"/>
    <w:rsid w:val="00837A0B"/>
    <w:rsid w:val="00837ED9"/>
    <w:rsid w:val="00840048"/>
    <w:rsid w:val="00840ACE"/>
    <w:rsid w:val="00840FB5"/>
    <w:rsid w:val="008414B7"/>
    <w:rsid w:val="0084164A"/>
    <w:rsid w:val="00842442"/>
    <w:rsid w:val="00842534"/>
    <w:rsid w:val="00842C4E"/>
    <w:rsid w:val="00842E3A"/>
    <w:rsid w:val="008439AE"/>
    <w:rsid w:val="00843D03"/>
    <w:rsid w:val="00844CAD"/>
    <w:rsid w:val="00844F1E"/>
    <w:rsid w:val="008454E4"/>
    <w:rsid w:val="0084582C"/>
    <w:rsid w:val="00845949"/>
    <w:rsid w:val="00845EE4"/>
    <w:rsid w:val="00845FC5"/>
    <w:rsid w:val="008461DB"/>
    <w:rsid w:val="0084633A"/>
    <w:rsid w:val="008472A0"/>
    <w:rsid w:val="008472DB"/>
    <w:rsid w:val="008479B5"/>
    <w:rsid w:val="00847B3B"/>
    <w:rsid w:val="008509B4"/>
    <w:rsid w:val="00850F25"/>
    <w:rsid w:val="0085121F"/>
    <w:rsid w:val="008523D0"/>
    <w:rsid w:val="00852497"/>
    <w:rsid w:val="008524B7"/>
    <w:rsid w:val="00853303"/>
    <w:rsid w:val="00853524"/>
    <w:rsid w:val="008537F8"/>
    <w:rsid w:val="00853B9F"/>
    <w:rsid w:val="00853C09"/>
    <w:rsid w:val="008540D1"/>
    <w:rsid w:val="0085431E"/>
    <w:rsid w:val="00854423"/>
    <w:rsid w:val="0085594A"/>
    <w:rsid w:val="008561C2"/>
    <w:rsid w:val="008564DE"/>
    <w:rsid w:val="00856CB6"/>
    <w:rsid w:val="00856E4A"/>
    <w:rsid w:val="0085719D"/>
    <w:rsid w:val="00857631"/>
    <w:rsid w:val="008576F5"/>
    <w:rsid w:val="0085792E"/>
    <w:rsid w:val="00857F6D"/>
    <w:rsid w:val="00860775"/>
    <w:rsid w:val="00860FBE"/>
    <w:rsid w:val="00862197"/>
    <w:rsid w:val="008628AD"/>
    <w:rsid w:val="00862E0A"/>
    <w:rsid w:val="00863862"/>
    <w:rsid w:val="00863A9C"/>
    <w:rsid w:val="00863C79"/>
    <w:rsid w:val="00864569"/>
    <w:rsid w:val="008646F7"/>
    <w:rsid w:val="00864EC4"/>
    <w:rsid w:val="00864FA1"/>
    <w:rsid w:val="0086535A"/>
    <w:rsid w:val="008658DC"/>
    <w:rsid w:val="00867228"/>
    <w:rsid w:val="0086771D"/>
    <w:rsid w:val="00867BF4"/>
    <w:rsid w:val="00870031"/>
    <w:rsid w:val="0087053B"/>
    <w:rsid w:val="00870617"/>
    <w:rsid w:val="00870914"/>
    <w:rsid w:val="00870A3A"/>
    <w:rsid w:val="00870E44"/>
    <w:rsid w:val="00870E77"/>
    <w:rsid w:val="00871A1C"/>
    <w:rsid w:val="00871D09"/>
    <w:rsid w:val="00872EE2"/>
    <w:rsid w:val="0087387B"/>
    <w:rsid w:val="00873A86"/>
    <w:rsid w:val="00873D1E"/>
    <w:rsid w:val="0087490F"/>
    <w:rsid w:val="00875C45"/>
    <w:rsid w:val="00875E9C"/>
    <w:rsid w:val="00875F29"/>
    <w:rsid w:val="00876345"/>
    <w:rsid w:val="00876D96"/>
    <w:rsid w:val="00877395"/>
    <w:rsid w:val="00877A03"/>
    <w:rsid w:val="00877ACF"/>
    <w:rsid w:val="0088052F"/>
    <w:rsid w:val="00880DAA"/>
    <w:rsid w:val="00881440"/>
    <w:rsid w:val="00881A7D"/>
    <w:rsid w:val="00881AC7"/>
    <w:rsid w:val="00881D74"/>
    <w:rsid w:val="00882B6E"/>
    <w:rsid w:val="00882F7A"/>
    <w:rsid w:val="008830AF"/>
    <w:rsid w:val="00883A73"/>
    <w:rsid w:val="00883D0F"/>
    <w:rsid w:val="00884042"/>
    <w:rsid w:val="00884DE7"/>
    <w:rsid w:val="008853AF"/>
    <w:rsid w:val="008858EE"/>
    <w:rsid w:val="00885FCE"/>
    <w:rsid w:val="008862B8"/>
    <w:rsid w:val="00886660"/>
    <w:rsid w:val="00886D8E"/>
    <w:rsid w:val="00886E9D"/>
    <w:rsid w:val="00887790"/>
    <w:rsid w:val="00887B7F"/>
    <w:rsid w:val="0089011F"/>
    <w:rsid w:val="00890670"/>
    <w:rsid w:val="00890AEE"/>
    <w:rsid w:val="00890C0B"/>
    <w:rsid w:val="00890D31"/>
    <w:rsid w:val="0089144C"/>
    <w:rsid w:val="00891549"/>
    <w:rsid w:val="00891731"/>
    <w:rsid w:val="008918EF"/>
    <w:rsid w:val="00891DD9"/>
    <w:rsid w:val="008924B1"/>
    <w:rsid w:val="008927B6"/>
    <w:rsid w:val="008937CC"/>
    <w:rsid w:val="00893DF0"/>
    <w:rsid w:val="00893F8F"/>
    <w:rsid w:val="00894098"/>
    <w:rsid w:val="00894F72"/>
    <w:rsid w:val="0089519D"/>
    <w:rsid w:val="008959A0"/>
    <w:rsid w:val="00895B82"/>
    <w:rsid w:val="00895DA7"/>
    <w:rsid w:val="00895F33"/>
    <w:rsid w:val="0089674B"/>
    <w:rsid w:val="00896E08"/>
    <w:rsid w:val="00896EA8"/>
    <w:rsid w:val="0089774A"/>
    <w:rsid w:val="00897DAD"/>
    <w:rsid w:val="008A073D"/>
    <w:rsid w:val="008A0987"/>
    <w:rsid w:val="008A0C27"/>
    <w:rsid w:val="008A1255"/>
    <w:rsid w:val="008A13D4"/>
    <w:rsid w:val="008A1944"/>
    <w:rsid w:val="008A1F46"/>
    <w:rsid w:val="008A22F2"/>
    <w:rsid w:val="008A26A0"/>
    <w:rsid w:val="008A2A25"/>
    <w:rsid w:val="008A2CA2"/>
    <w:rsid w:val="008A2D9A"/>
    <w:rsid w:val="008A3778"/>
    <w:rsid w:val="008A381B"/>
    <w:rsid w:val="008A3A8D"/>
    <w:rsid w:val="008A4E8D"/>
    <w:rsid w:val="008A5136"/>
    <w:rsid w:val="008A5278"/>
    <w:rsid w:val="008A5ACA"/>
    <w:rsid w:val="008A5CF0"/>
    <w:rsid w:val="008A5DE6"/>
    <w:rsid w:val="008A5E48"/>
    <w:rsid w:val="008A6227"/>
    <w:rsid w:val="008A6ED5"/>
    <w:rsid w:val="008A7132"/>
    <w:rsid w:val="008A7372"/>
    <w:rsid w:val="008A73DC"/>
    <w:rsid w:val="008A7B9A"/>
    <w:rsid w:val="008B00D6"/>
    <w:rsid w:val="008B0395"/>
    <w:rsid w:val="008B120D"/>
    <w:rsid w:val="008B12CC"/>
    <w:rsid w:val="008B132C"/>
    <w:rsid w:val="008B2B09"/>
    <w:rsid w:val="008B3036"/>
    <w:rsid w:val="008B339F"/>
    <w:rsid w:val="008B3412"/>
    <w:rsid w:val="008B3731"/>
    <w:rsid w:val="008B3E5D"/>
    <w:rsid w:val="008B3F2E"/>
    <w:rsid w:val="008B41B4"/>
    <w:rsid w:val="008B4632"/>
    <w:rsid w:val="008B4B42"/>
    <w:rsid w:val="008B5945"/>
    <w:rsid w:val="008B5C26"/>
    <w:rsid w:val="008B5E84"/>
    <w:rsid w:val="008B5F82"/>
    <w:rsid w:val="008B6786"/>
    <w:rsid w:val="008B6C09"/>
    <w:rsid w:val="008B736F"/>
    <w:rsid w:val="008B7683"/>
    <w:rsid w:val="008B7920"/>
    <w:rsid w:val="008C01B2"/>
    <w:rsid w:val="008C03DC"/>
    <w:rsid w:val="008C0807"/>
    <w:rsid w:val="008C10AD"/>
    <w:rsid w:val="008C20FB"/>
    <w:rsid w:val="008C227E"/>
    <w:rsid w:val="008C508B"/>
    <w:rsid w:val="008C55E8"/>
    <w:rsid w:val="008C5C35"/>
    <w:rsid w:val="008C61B8"/>
    <w:rsid w:val="008C6540"/>
    <w:rsid w:val="008C71AF"/>
    <w:rsid w:val="008C7A20"/>
    <w:rsid w:val="008D0215"/>
    <w:rsid w:val="008D096D"/>
    <w:rsid w:val="008D0DCD"/>
    <w:rsid w:val="008D0EC8"/>
    <w:rsid w:val="008D16D7"/>
    <w:rsid w:val="008D1AC4"/>
    <w:rsid w:val="008D1BD5"/>
    <w:rsid w:val="008D210F"/>
    <w:rsid w:val="008D229A"/>
    <w:rsid w:val="008D2CB1"/>
    <w:rsid w:val="008D3156"/>
    <w:rsid w:val="008D324B"/>
    <w:rsid w:val="008D35C8"/>
    <w:rsid w:val="008D3619"/>
    <w:rsid w:val="008D377B"/>
    <w:rsid w:val="008D3BDA"/>
    <w:rsid w:val="008D3C2B"/>
    <w:rsid w:val="008D496B"/>
    <w:rsid w:val="008D4F3E"/>
    <w:rsid w:val="008D507B"/>
    <w:rsid w:val="008D5AB8"/>
    <w:rsid w:val="008D623A"/>
    <w:rsid w:val="008D64EA"/>
    <w:rsid w:val="008D6640"/>
    <w:rsid w:val="008D6A6F"/>
    <w:rsid w:val="008D6B44"/>
    <w:rsid w:val="008D6BD3"/>
    <w:rsid w:val="008D7199"/>
    <w:rsid w:val="008D7334"/>
    <w:rsid w:val="008D770B"/>
    <w:rsid w:val="008D7C61"/>
    <w:rsid w:val="008D7E76"/>
    <w:rsid w:val="008E02D3"/>
    <w:rsid w:val="008E074E"/>
    <w:rsid w:val="008E0CAA"/>
    <w:rsid w:val="008E10F3"/>
    <w:rsid w:val="008E1369"/>
    <w:rsid w:val="008E14AA"/>
    <w:rsid w:val="008E1F6E"/>
    <w:rsid w:val="008E24AF"/>
    <w:rsid w:val="008E24D0"/>
    <w:rsid w:val="008E25AC"/>
    <w:rsid w:val="008E2749"/>
    <w:rsid w:val="008E53DA"/>
    <w:rsid w:val="008E55E9"/>
    <w:rsid w:val="008E5608"/>
    <w:rsid w:val="008E58B5"/>
    <w:rsid w:val="008E5AB1"/>
    <w:rsid w:val="008E5C4D"/>
    <w:rsid w:val="008E630C"/>
    <w:rsid w:val="008E672D"/>
    <w:rsid w:val="008E6A30"/>
    <w:rsid w:val="008E6C41"/>
    <w:rsid w:val="008E71E7"/>
    <w:rsid w:val="008E76BA"/>
    <w:rsid w:val="008E76F9"/>
    <w:rsid w:val="008E7949"/>
    <w:rsid w:val="008E7DB4"/>
    <w:rsid w:val="008F06E6"/>
    <w:rsid w:val="008F0B12"/>
    <w:rsid w:val="008F0B70"/>
    <w:rsid w:val="008F0D5C"/>
    <w:rsid w:val="008F1706"/>
    <w:rsid w:val="008F1916"/>
    <w:rsid w:val="008F1B6C"/>
    <w:rsid w:val="008F1CF0"/>
    <w:rsid w:val="008F247E"/>
    <w:rsid w:val="008F2D7D"/>
    <w:rsid w:val="008F3BF6"/>
    <w:rsid w:val="008F417F"/>
    <w:rsid w:val="008F4573"/>
    <w:rsid w:val="008F469E"/>
    <w:rsid w:val="008F4A0B"/>
    <w:rsid w:val="008F4B8B"/>
    <w:rsid w:val="008F505B"/>
    <w:rsid w:val="008F59FE"/>
    <w:rsid w:val="008F64C1"/>
    <w:rsid w:val="008F64FB"/>
    <w:rsid w:val="008F686D"/>
    <w:rsid w:val="008F68B6"/>
    <w:rsid w:val="008F6A12"/>
    <w:rsid w:val="008F6B21"/>
    <w:rsid w:val="008F6B5E"/>
    <w:rsid w:val="008F7880"/>
    <w:rsid w:val="009005B4"/>
    <w:rsid w:val="0090143A"/>
    <w:rsid w:val="00901A0A"/>
    <w:rsid w:val="00901A85"/>
    <w:rsid w:val="009021D0"/>
    <w:rsid w:val="009021F4"/>
    <w:rsid w:val="00902843"/>
    <w:rsid w:val="009029AE"/>
    <w:rsid w:val="00902DA9"/>
    <w:rsid w:val="00902F56"/>
    <w:rsid w:val="009035FB"/>
    <w:rsid w:val="00903636"/>
    <w:rsid w:val="009036C6"/>
    <w:rsid w:val="0090380A"/>
    <w:rsid w:val="00903F60"/>
    <w:rsid w:val="00903F94"/>
    <w:rsid w:val="009044FE"/>
    <w:rsid w:val="0090475F"/>
    <w:rsid w:val="00904832"/>
    <w:rsid w:val="00904E8E"/>
    <w:rsid w:val="009052DC"/>
    <w:rsid w:val="0090582C"/>
    <w:rsid w:val="00905F88"/>
    <w:rsid w:val="00906174"/>
    <w:rsid w:val="00906B30"/>
    <w:rsid w:val="009073DB"/>
    <w:rsid w:val="009073E4"/>
    <w:rsid w:val="00907E88"/>
    <w:rsid w:val="00911353"/>
    <w:rsid w:val="00911BD2"/>
    <w:rsid w:val="00911D90"/>
    <w:rsid w:val="00911F07"/>
    <w:rsid w:val="00912373"/>
    <w:rsid w:val="0091256B"/>
    <w:rsid w:val="00912D7D"/>
    <w:rsid w:val="009130B6"/>
    <w:rsid w:val="009134D4"/>
    <w:rsid w:val="00913688"/>
    <w:rsid w:val="00913EBF"/>
    <w:rsid w:val="0091473D"/>
    <w:rsid w:val="00914CE8"/>
    <w:rsid w:val="00914F4A"/>
    <w:rsid w:val="00915066"/>
    <w:rsid w:val="00915078"/>
    <w:rsid w:val="00915931"/>
    <w:rsid w:val="00915A62"/>
    <w:rsid w:val="00915C30"/>
    <w:rsid w:val="00915F5F"/>
    <w:rsid w:val="00916535"/>
    <w:rsid w:val="0091663B"/>
    <w:rsid w:val="00916A24"/>
    <w:rsid w:val="00917ED9"/>
    <w:rsid w:val="0092030D"/>
    <w:rsid w:val="00920F31"/>
    <w:rsid w:val="00921D45"/>
    <w:rsid w:val="00922C57"/>
    <w:rsid w:val="00922DC1"/>
    <w:rsid w:val="00923847"/>
    <w:rsid w:val="00923C10"/>
    <w:rsid w:val="00924723"/>
    <w:rsid w:val="00924B6A"/>
    <w:rsid w:val="00924BCF"/>
    <w:rsid w:val="009250BC"/>
    <w:rsid w:val="00925598"/>
    <w:rsid w:val="00925788"/>
    <w:rsid w:val="00925883"/>
    <w:rsid w:val="00925CD5"/>
    <w:rsid w:val="00925D43"/>
    <w:rsid w:val="00925FF7"/>
    <w:rsid w:val="0092665E"/>
    <w:rsid w:val="00926880"/>
    <w:rsid w:val="00926E19"/>
    <w:rsid w:val="009279F8"/>
    <w:rsid w:val="00930022"/>
    <w:rsid w:val="00930955"/>
    <w:rsid w:val="0093134B"/>
    <w:rsid w:val="00931574"/>
    <w:rsid w:val="00931840"/>
    <w:rsid w:val="00931F52"/>
    <w:rsid w:val="0093253A"/>
    <w:rsid w:val="009325FF"/>
    <w:rsid w:val="00932898"/>
    <w:rsid w:val="00932A10"/>
    <w:rsid w:val="009330F7"/>
    <w:rsid w:val="00933174"/>
    <w:rsid w:val="009331A9"/>
    <w:rsid w:val="0093328B"/>
    <w:rsid w:val="00933396"/>
    <w:rsid w:val="009336CE"/>
    <w:rsid w:val="00933B33"/>
    <w:rsid w:val="009349A5"/>
    <w:rsid w:val="00934A9E"/>
    <w:rsid w:val="00934D03"/>
    <w:rsid w:val="00934D8B"/>
    <w:rsid w:val="0093508B"/>
    <w:rsid w:val="00935487"/>
    <w:rsid w:val="00935E6E"/>
    <w:rsid w:val="009360F4"/>
    <w:rsid w:val="009372BC"/>
    <w:rsid w:val="00937751"/>
    <w:rsid w:val="0094121D"/>
    <w:rsid w:val="009418D2"/>
    <w:rsid w:val="00941984"/>
    <w:rsid w:val="00942331"/>
    <w:rsid w:val="0094258D"/>
    <w:rsid w:val="00942D0D"/>
    <w:rsid w:val="0094355B"/>
    <w:rsid w:val="00943873"/>
    <w:rsid w:val="009443CF"/>
    <w:rsid w:val="00944F23"/>
    <w:rsid w:val="009454B5"/>
    <w:rsid w:val="0094626A"/>
    <w:rsid w:val="00946C0F"/>
    <w:rsid w:val="00946DB7"/>
    <w:rsid w:val="00947211"/>
    <w:rsid w:val="00947904"/>
    <w:rsid w:val="00947CBC"/>
    <w:rsid w:val="00947FA9"/>
    <w:rsid w:val="009509CF"/>
    <w:rsid w:val="00950FC2"/>
    <w:rsid w:val="00951437"/>
    <w:rsid w:val="0095174D"/>
    <w:rsid w:val="00951C58"/>
    <w:rsid w:val="00951F97"/>
    <w:rsid w:val="009522CE"/>
    <w:rsid w:val="00952790"/>
    <w:rsid w:val="009527D0"/>
    <w:rsid w:val="00952C5F"/>
    <w:rsid w:val="00952E29"/>
    <w:rsid w:val="00952E38"/>
    <w:rsid w:val="00953469"/>
    <w:rsid w:val="00953C8F"/>
    <w:rsid w:val="00953F08"/>
    <w:rsid w:val="009549C3"/>
    <w:rsid w:val="00954A13"/>
    <w:rsid w:val="00954B02"/>
    <w:rsid w:val="00954FE4"/>
    <w:rsid w:val="00955DB1"/>
    <w:rsid w:val="00955E65"/>
    <w:rsid w:val="009563C3"/>
    <w:rsid w:val="00956454"/>
    <w:rsid w:val="00956F81"/>
    <w:rsid w:val="0095711F"/>
    <w:rsid w:val="00957855"/>
    <w:rsid w:val="00957913"/>
    <w:rsid w:val="00957C14"/>
    <w:rsid w:val="0096015D"/>
    <w:rsid w:val="009604DB"/>
    <w:rsid w:val="00960C01"/>
    <w:rsid w:val="00961182"/>
    <w:rsid w:val="009614A0"/>
    <w:rsid w:val="009617A3"/>
    <w:rsid w:val="00961A2A"/>
    <w:rsid w:val="00962092"/>
    <w:rsid w:val="00962414"/>
    <w:rsid w:val="009624F9"/>
    <w:rsid w:val="00962536"/>
    <w:rsid w:val="00962C19"/>
    <w:rsid w:val="009632F7"/>
    <w:rsid w:val="00963671"/>
    <w:rsid w:val="0096467B"/>
    <w:rsid w:val="00965277"/>
    <w:rsid w:val="009661F1"/>
    <w:rsid w:val="009662EB"/>
    <w:rsid w:val="00966769"/>
    <w:rsid w:val="00966FED"/>
    <w:rsid w:val="009672B9"/>
    <w:rsid w:val="00967314"/>
    <w:rsid w:val="00967A7B"/>
    <w:rsid w:val="0097124F"/>
    <w:rsid w:val="00971D01"/>
    <w:rsid w:val="009728A1"/>
    <w:rsid w:val="009728A9"/>
    <w:rsid w:val="00972C03"/>
    <w:rsid w:val="00972F8C"/>
    <w:rsid w:val="00972FD8"/>
    <w:rsid w:val="009731BB"/>
    <w:rsid w:val="009742D8"/>
    <w:rsid w:val="009747FB"/>
    <w:rsid w:val="00975528"/>
    <w:rsid w:val="00975C54"/>
    <w:rsid w:val="0097602E"/>
    <w:rsid w:val="00976094"/>
    <w:rsid w:val="0097673F"/>
    <w:rsid w:val="009769D7"/>
    <w:rsid w:val="00976FD4"/>
    <w:rsid w:val="00977741"/>
    <w:rsid w:val="00977807"/>
    <w:rsid w:val="00977E17"/>
    <w:rsid w:val="009804AD"/>
    <w:rsid w:val="0098079D"/>
    <w:rsid w:val="0098121F"/>
    <w:rsid w:val="009817F8"/>
    <w:rsid w:val="00981A7D"/>
    <w:rsid w:val="00981D51"/>
    <w:rsid w:val="009823BE"/>
    <w:rsid w:val="009823FA"/>
    <w:rsid w:val="0098308E"/>
    <w:rsid w:val="00983944"/>
    <w:rsid w:val="00984640"/>
    <w:rsid w:val="00984662"/>
    <w:rsid w:val="009848DE"/>
    <w:rsid w:val="00984BDC"/>
    <w:rsid w:val="00984E8D"/>
    <w:rsid w:val="0098539B"/>
    <w:rsid w:val="00985588"/>
    <w:rsid w:val="00986887"/>
    <w:rsid w:val="00986FE0"/>
    <w:rsid w:val="009870BD"/>
    <w:rsid w:val="00987781"/>
    <w:rsid w:val="00987DED"/>
    <w:rsid w:val="0099002A"/>
    <w:rsid w:val="0099040E"/>
    <w:rsid w:val="00990EDE"/>
    <w:rsid w:val="009910AE"/>
    <w:rsid w:val="00991658"/>
    <w:rsid w:val="00991933"/>
    <w:rsid w:val="00991CBE"/>
    <w:rsid w:val="00992936"/>
    <w:rsid w:val="00992B10"/>
    <w:rsid w:val="00992D10"/>
    <w:rsid w:val="0099335B"/>
    <w:rsid w:val="009938B7"/>
    <w:rsid w:val="00993915"/>
    <w:rsid w:val="00994092"/>
    <w:rsid w:val="00994750"/>
    <w:rsid w:val="0099590D"/>
    <w:rsid w:val="00995E48"/>
    <w:rsid w:val="00996087"/>
    <w:rsid w:val="009A005C"/>
    <w:rsid w:val="009A0156"/>
    <w:rsid w:val="009A04FE"/>
    <w:rsid w:val="009A0C23"/>
    <w:rsid w:val="009A0FE7"/>
    <w:rsid w:val="009A258A"/>
    <w:rsid w:val="009A27D3"/>
    <w:rsid w:val="009A2995"/>
    <w:rsid w:val="009A302A"/>
    <w:rsid w:val="009A3F56"/>
    <w:rsid w:val="009A46FA"/>
    <w:rsid w:val="009A4E62"/>
    <w:rsid w:val="009A638A"/>
    <w:rsid w:val="009A6A9D"/>
    <w:rsid w:val="009A6AB7"/>
    <w:rsid w:val="009A6B40"/>
    <w:rsid w:val="009A78FC"/>
    <w:rsid w:val="009B05BD"/>
    <w:rsid w:val="009B0D09"/>
    <w:rsid w:val="009B0D6B"/>
    <w:rsid w:val="009B11B5"/>
    <w:rsid w:val="009B1864"/>
    <w:rsid w:val="009B191F"/>
    <w:rsid w:val="009B272F"/>
    <w:rsid w:val="009B278F"/>
    <w:rsid w:val="009B3DE7"/>
    <w:rsid w:val="009B4972"/>
    <w:rsid w:val="009B4E6E"/>
    <w:rsid w:val="009B52B6"/>
    <w:rsid w:val="009B5584"/>
    <w:rsid w:val="009B5A44"/>
    <w:rsid w:val="009B6064"/>
    <w:rsid w:val="009B6659"/>
    <w:rsid w:val="009B6AAA"/>
    <w:rsid w:val="009B7126"/>
    <w:rsid w:val="009B759E"/>
    <w:rsid w:val="009C032D"/>
    <w:rsid w:val="009C0626"/>
    <w:rsid w:val="009C08DC"/>
    <w:rsid w:val="009C0A1E"/>
    <w:rsid w:val="009C0A88"/>
    <w:rsid w:val="009C0BF8"/>
    <w:rsid w:val="009C1359"/>
    <w:rsid w:val="009C1F6D"/>
    <w:rsid w:val="009C2023"/>
    <w:rsid w:val="009C212E"/>
    <w:rsid w:val="009C3054"/>
    <w:rsid w:val="009C312B"/>
    <w:rsid w:val="009C314A"/>
    <w:rsid w:val="009C324E"/>
    <w:rsid w:val="009C32C8"/>
    <w:rsid w:val="009C39A7"/>
    <w:rsid w:val="009C3ABC"/>
    <w:rsid w:val="009C3EFF"/>
    <w:rsid w:val="009C41B8"/>
    <w:rsid w:val="009C4241"/>
    <w:rsid w:val="009C47A3"/>
    <w:rsid w:val="009C4D4F"/>
    <w:rsid w:val="009C4E17"/>
    <w:rsid w:val="009C501D"/>
    <w:rsid w:val="009C53BD"/>
    <w:rsid w:val="009C5558"/>
    <w:rsid w:val="009C5956"/>
    <w:rsid w:val="009C5F41"/>
    <w:rsid w:val="009C62D0"/>
    <w:rsid w:val="009C6784"/>
    <w:rsid w:val="009C68C7"/>
    <w:rsid w:val="009C6C8B"/>
    <w:rsid w:val="009C6D6C"/>
    <w:rsid w:val="009C6FC8"/>
    <w:rsid w:val="009C73A8"/>
    <w:rsid w:val="009C7436"/>
    <w:rsid w:val="009C7683"/>
    <w:rsid w:val="009C7CE5"/>
    <w:rsid w:val="009D053A"/>
    <w:rsid w:val="009D0594"/>
    <w:rsid w:val="009D0BA1"/>
    <w:rsid w:val="009D0BA4"/>
    <w:rsid w:val="009D0D94"/>
    <w:rsid w:val="009D0EF4"/>
    <w:rsid w:val="009D1204"/>
    <w:rsid w:val="009D1782"/>
    <w:rsid w:val="009D181B"/>
    <w:rsid w:val="009D250F"/>
    <w:rsid w:val="009D29E9"/>
    <w:rsid w:val="009D2A0A"/>
    <w:rsid w:val="009D37E5"/>
    <w:rsid w:val="009D4A43"/>
    <w:rsid w:val="009D5638"/>
    <w:rsid w:val="009D5683"/>
    <w:rsid w:val="009D5E49"/>
    <w:rsid w:val="009D616C"/>
    <w:rsid w:val="009D65CD"/>
    <w:rsid w:val="009D6BF5"/>
    <w:rsid w:val="009D7060"/>
    <w:rsid w:val="009D7E0B"/>
    <w:rsid w:val="009D7E34"/>
    <w:rsid w:val="009E13F5"/>
    <w:rsid w:val="009E19EA"/>
    <w:rsid w:val="009E2ACE"/>
    <w:rsid w:val="009E3C2C"/>
    <w:rsid w:val="009E477B"/>
    <w:rsid w:val="009E5460"/>
    <w:rsid w:val="009E55EF"/>
    <w:rsid w:val="009E6D49"/>
    <w:rsid w:val="009E70ED"/>
    <w:rsid w:val="009E736F"/>
    <w:rsid w:val="009E7435"/>
    <w:rsid w:val="009E7A28"/>
    <w:rsid w:val="009E7F77"/>
    <w:rsid w:val="009F047C"/>
    <w:rsid w:val="009F04B4"/>
    <w:rsid w:val="009F0B4D"/>
    <w:rsid w:val="009F17CE"/>
    <w:rsid w:val="009F20F5"/>
    <w:rsid w:val="009F342D"/>
    <w:rsid w:val="009F34F9"/>
    <w:rsid w:val="009F359C"/>
    <w:rsid w:val="009F37CB"/>
    <w:rsid w:val="009F3A8B"/>
    <w:rsid w:val="009F3C9C"/>
    <w:rsid w:val="009F3D54"/>
    <w:rsid w:val="009F46CE"/>
    <w:rsid w:val="009F4889"/>
    <w:rsid w:val="009F4AF6"/>
    <w:rsid w:val="009F5187"/>
    <w:rsid w:val="009F66B5"/>
    <w:rsid w:val="009F6779"/>
    <w:rsid w:val="009F68E5"/>
    <w:rsid w:val="009F73B5"/>
    <w:rsid w:val="009F755F"/>
    <w:rsid w:val="00A00A39"/>
    <w:rsid w:val="00A0143C"/>
    <w:rsid w:val="00A018AA"/>
    <w:rsid w:val="00A01D4A"/>
    <w:rsid w:val="00A02C90"/>
    <w:rsid w:val="00A034F2"/>
    <w:rsid w:val="00A03A57"/>
    <w:rsid w:val="00A03FC6"/>
    <w:rsid w:val="00A043EA"/>
    <w:rsid w:val="00A047F2"/>
    <w:rsid w:val="00A0523E"/>
    <w:rsid w:val="00A05C16"/>
    <w:rsid w:val="00A05E8D"/>
    <w:rsid w:val="00A0638A"/>
    <w:rsid w:val="00A063C8"/>
    <w:rsid w:val="00A06867"/>
    <w:rsid w:val="00A0687D"/>
    <w:rsid w:val="00A0739D"/>
    <w:rsid w:val="00A07C35"/>
    <w:rsid w:val="00A07FC7"/>
    <w:rsid w:val="00A10820"/>
    <w:rsid w:val="00A10862"/>
    <w:rsid w:val="00A10D50"/>
    <w:rsid w:val="00A112A6"/>
    <w:rsid w:val="00A1388A"/>
    <w:rsid w:val="00A13A47"/>
    <w:rsid w:val="00A13B43"/>
    <w:rsid w:val="00A14658"/>
    <w:rsid w:val="00A146E9"/>
    <w:rsid w:val="00A14F92"/>
    <w:rsid w:val="00A15042"/>
    <w:rsid w:val="00A1560B"/>
    <w:rsid w:val="00A158E3"/>
    <w:rsid w:val="00A16000"/>
    <w:rsid w:val="00A16051"/>
    <w:rsid w:val="00A163C1"/>
    <w:rsid w:val="00A16F28"/>
    <w:rsid w:val="00A170BC"/>
    <w:rsid w:val="00A1721D"/>
    <w:rsid w:val="00A1755C"/>
    <w:rsid w:val="00A177A0"/>
    <w:rsid w:val="00A17EC6"/>
    <w:rsid w:val="00A20404"/>
    <w:rsid w:val="00A20545"/>
    <w:rsid w:val="00A2057B"/>
    <w:rsid w:val="00A208A6"/>
    <w:rsid w:val="00A21411"/>
    <w:rsid w:val="00A21B21"/>
    <w:rsid w:val="00A22108"/>
    <w:rsid w:val="00A22E59"/>
    <w:rsid w:val="00A23928"/>
    <w:rsid w:val="00A24001"/>
    <w:rsid w:val="00A2409E"/>
    <w:rsid w:val="00A24133"/>
    <w:rsid w:val="00A24BE4"/>
    <w:rsid w:val="00A24D5E"/>
    <w:rsid w:val="00A2521B"/>
    <w:rsid w:val="00A25B1F"/>
    <w:rsid w:val="00A25B5A"/>
    <w:rsid w:val="00A25E8C"/>
    <w:rsid w:val="00A26613"/>
    <w:rsid w:val="00A26EE0"/>
    <w:rsid w:val="00A26F90"/>
    <w:rsid w:val="00A26FD4"/>
    <w:rsid w:val="00A275C9"/>
    <w:rsid w:val="00A2793E"/>
    <w:rsid w:val="00A27BBE"/>
    <w:rsid w:val="00A27D24"/>
    <w:rsid w:val="00A304DD"/>
    <w:rsid w:val="00A309DE"/>
    <w:rsid w:val="00A30DF4"/>
    <w:rsid w:val="00A31623"/>
    <w:rsid w:val="00A31868"/>
    <w:rsid w:val="00A31DF0"/>
    <w:rsid w:val="00A32192"/>
    <w:rsid w:val="00A328D7"/>
    <w:rsid w:val="00A32B0C"/>
    <w:rsid w:val="00A32E3E"/>
    <w:rsid w:val="00A333B8"/>
    <w:rsid w:val="00A33772"/>
    <w:rsid w:val="00A33EA7"/>
    <w:rsid w:val="00A34120"/>
    <w:rsid w:val="00A34995"/>
    <w:rsid w:val="00A36229"/>
    <w:rsid w:val="00A36E2E"/>
    <w:rsid w:val="00A3757C"/>
    <w:rsid w:val="00A3785F"/>
    <w:rsid w:val="00A40011"/>
    <w:rsid w:val="00A40374"/>
    <w:rsid w:val="00A4047D"/>
    <w:rsid w:val="00A40AF9"/>
    <w:rsid w:val="00A41171"/>
    <w:rsid w:val="00A41182"/>
    <w:rsid w:val="00A41963"/>
    <w:rsid w:val="00A4266E"/>
    <w:rsid w:val="00A42ED0"/>
    <w:rsid w:val="00A42EF2"/>
    <w:rsid w:val="00A4355D"/>
    <w:rsid w:val="00A4370B"/>
    <w:rsid w:val="00A43B9B"/>
    <w:rsid w:val="00A4473C"/>
    <w:rsid w:val="00A45170"/>
    <w:rsid w:val="00A457CB"/>
    <w:rsid w:val="00A45BE3"/>
    <w:rsid w:val="00A45F3D"/>
    <w:rsid w:val="00A46707"/>
    <w:rsid w:val="00A46A13"/>
    <w:rsid w:val="00A46BC3"/>
    <w:rsid w:val="00A470E4"/>
    <w:rsid w:val="00A47591"/>
    <w:rsid w:val="00A477EE"/>
    <w:rsid w:val="00A478FB"/>
    <w:rsid w:val="00A47FA5"/>
    <w:rsid w:val="00A5017E"/>
    <w:rsid w:val="00A502B7"/>
    <w:rsid w:val="00A5093F"/>
    <w:rsid w:val="00A50ABF"/>
    <w:rsid w:val="00A515F6"/>
    <w:rsid w:val="00A5161E"/>
    <w:rsid w:val="00A51ADD"/>
    <w:rsid w:val="00A51D30"/>
    <w:rsid w:val="00A51F92"/>
    <w:rsid w:val="00A52BD4"/>
    <w:rsid w:val="00A52D7D"/>
    <w:rsid w:val="00A531ED"/>
    <w:rsid w:val="00A53B3B"/>
    <w:rsid w:val="00A53F89"/>
    <w:rsid w:val="00A543A4"/>
    <w:rsid w:val="00A552D8"/>
    <w:rsid w:val="00A55622"/>
    <w:rsid w:val="00A55A57"/>
    <w:rsid w:val="00A55C75"/>
    <w:rsid w:val="00A55C80"/>
    <w:rsid w:val="00A5624B"/>
    <w:rsid w:val="00A565B4"/>
    <w:rsid w:val="00A5669E"/>
    <w:rsid w:val="00A56A0F"/>
    <w:rsid w:val="00A57B8E"/>
    <w:rsid w:val="00A6006F"/>
    <w:rsid w:val="00A604C7"/>
    <w:rsid w:val="00A60B4E"/>
    <w:rsid w:val="00A61623"/>
    <w:rsid w:val="00A61C55"/>
    <w:rsid w:val="00A625D9"/>
    <w:rsid w:val="00A6329B"/>
    <w:rsid w:val="00A636AA"/>
    <w:rsid w:val="00A637AC"/>
    <w:rsid w:val="00A63E2E"/>
    <w:rsid w:val="00A63FBF"/>
    <w:rsid w:val="00A64685"/>
    <w:rsid w:val="00A64871"/>
    <w:rsid w:val="00A6553B"/>
    <w:rsid w:val="00A65A88"/>
    <w:rsid w:val="00A66323"/>
    <w:rsid w:val="00A66955"/>
    <w:rsid w:val="00A67167"/>
    <w:rsid w:val="00A67CDB"/>
    <w:rsid w:val="00A704EA"/>
    <w:rsid w:val="00A70B6A"/>
    <w:rsid w:val="00A71268"/>
    <w:rsid w:val="00A7156D"/>
    <w:rsid w:val="00A71762"/>
    <w:rsid w:val="00A71B51"/>
    <w:rsid w:val="00A72510"/>
    <w:rsid w:val="00A73332"/>
    <w:rsid w:val="00A73432"/>
    <w:rsid w:val="00A7345D"/>
    <w:rsid w:val="00A734D5"/>
    <w:rsid w:val="00A73635"/>
    <w:rsid w:val="00A74880"/>
    <w:rsid w:val="00A756EF"/>
    <w:rsid w:val="00A765D0"/>
    <w:rsid w:val="00A76685"/>
    <w:rsid w:val="00A766B8"/>
    <w:rsid w:val="00A76C7E"/>
    <w:rsid w:val="00A77725"/>
    <w:rsid w:val="00A77770"/>
    <w:rsid w:val="00A77DD5"/>
    <w:rsid w:val="00A77E13"/>
    <w:rsid w:val="00A80375"/>
    <w:rsid w:val="00A8160F"/>
    <w:rsid w:val="00A81B03"/>
    <w:rsid w:val="00A82B56"/>
    <w:rsid w:val="00A82C79"/>
    <w:rsid w:val="00A8343D"/>
    <w:rsid w:val="00A83E4C"/>
    <w:rsid w:val="00A849E2"/>
    <w:rsid w:val="00A849F4"/>
    <w:rsid w:val="00A855DD"/>
    <w:rsid w:val="00A85F8D"/>
    <w:rsid w:val="00A860BF"/>
    <w:rsid w:val="00A86CD1"/>
    <w:rsid w:val="00A86E0B"/>
    <w:rsid w:val="00A90D2A"/>
    <w:rsid w:val="00A910DB"/>
    <w:rsid w:val="00A9196F"/>
    <w:rsid w:val="00A91EC5"/>
    <w:rsid w:val="00A9274F"/>
    <w:rsid w:val="00A9285A"/>
    <w:rsid w:val="00A92D0F"/>
    <w:rsid w:val="00A9306E"/>
    <w:rsid w:val="00A93406"/>
    <w:rsid w:val="00A93BAF"/>
    <w:rsid w:val="00A942C3"/>
    <w:rsid w:val="00A94651"/>
    <w:rsid w:val="00A94965"/>
    <w:rsid w:val="00A95A8F"/>
    <w:rsid w:val="00A95B5E"/>
    <w:rsid w:val="00A95DF3"/>
    <w:rsid w:val="00A969D3"/>
    <w:rsid w:val="00A96B0A"/>
    <w:rsid w:val="00A97DDB"/>
    <w:rsid w:val="00A97F06"/>
    <w:rsid w:val="00AA0BA1"/>
    <w:rsid w:val="00AA0DA5"/>
    <w:rsid w:val="00AA12B1"/>
    <w:rsid w:val="00AA1C66"/>
    <w:rsid w:val="00AA1D59"/>
    <w:rsid w:val="00AA1EC9"/>
    <w:rsid w:val="00AA2078"/>
    <w:rsid w:val="00AA26B7"/>
    <w:rsid w:val="00AA2CF1"/>
    <w:rsid w:val="00AA2F7E"/>
    <w:rsid w:val="00AA2FE1"/>
    <w:rsid w:val="00AA309C"/>
    <w:rsid w:val="00AA30A0"/>
    <w:rsid w:val="00AA39FC"/>
    <w:rsid w:val="00AA4D7A"/>
    <w:rsid w:val="00AA4F50"/>
    <w:rsid w:val="00AA4F8D"/>
    <w:rsid w:val="00AA5820"/>
    <w:rsid w:val="00AA5C55"/>
    <w:rsid w:val="00AA5FBE"/>
    <w:rsid w:val="00AA6457"/>
    <w:rsid w:val="00AA65E9"/>
    <w:rsid w:val="00AA6959"/>
    <w:rsid w:val="00AA6D54"/>
    <w:rsid w:val="00AB0314"/>
    <w:rsid w:val="00AB0589"/>
    <w:rsid w:val="00AB0651"/>
    <w:rsid w:val="00AB0869"/>
    <w:rsid w:val="00AB0C2F"/>
    <w:rsid w:val="00AB0FE4"/>
    <w:rsid w:val="00AB2228"/>
    <w:rsid w:val="00AB2390"/>
    <w:rsid w:val="00AB2B1E"/>
    <w:rsid w:val="00AB2D39"/>
    <w:rsid w:val="00AB2E37"/>
    <w:rsid w:val="00AB3020"/>
    <w:rsid w:val="00AB319A"/>
    <w:rsid w:val="00AB3534"/>
    <w:rsid w:val="00AB3737"/>
    <w:rsid w:val="00AB37D1"/>
    <w:rsid w:val="00AB4754"/>
    <w:rsid w:val="00AB487F"/>
    <w:rsid w:val="00AB4E50"/>
    <w:rsid w:val="00AB5036"/>
    <w:rsid w:val="00AB55D0"/>
    <w:rsid w:val="00AB55D9"/>
    <w:rsid w:val="00AB5D2B"/>
    <w:rsid w:val="00AB666F"/>
    <w:rsid w:val="00AB6903"/>
    <w:rsid w:val="00AB6F88"/>
    <w:rsid w:val="00AB706C"/>
    <w:rsid w:val="00AB785A"/>
    <w:rsid w:val="00AC07D9"/>
    <w:rsid w:val="00AC07EB"/>
    <w:rsid w:val="00AC108A"/>
    <w:rsid w:val="00AC114D"/>
    <w:rsid w:val="00AC1334"/>
    <w:rsid w:val="00AC15E2"/>
    <w:rsid w:val="00AC16A4"/>
    <w:rsid w:val="00AC1788"/>
    <w:rsid w:val="00AC1928"/>
    <w:rsid w:val="00AC1A68"/>
    <w:rsid w:val="00AC2B4A"/>
    <w:rsid w:val="00AC3005"/>
    <w:rsid w:val="00AC376F"/>
    <w:rsid w:val="00AC3A33"/>
    <w:rsid w:val="00AC3D43"/>
    <w:rsid w:val="00AC41EC"/>
    <w:rsid w:val="00AC471F"/>
    <w:rsid w:val="00AC4B10"/>
    <w:rsid w:val="00AC4F93"/>
    <w:rsid w:val="00AC52CC"/>
    <w:rsid w:val="00AC560F"/>
    <w:rsid w:val="00AC5CB8"/>
    <w:rsid w:val="00AC5D78"/>
    <w:rsid w:val="00AC5E6A"/>
    <w:rsid w:val="00AC5EA9"/>
    <w:rsid w:val="00AC607D"/>
    <w:rsid w:val="00AC61B1"/>
    <w:rsid w:val="00AC6525"/>
    <w:rsid w:val="00AC6992"/>
    <w:rsid w:val="00AC6ECD"/>
    <w:rsid w:val="00AC7640"/>
    <w:rsid w:val="00AC7BDD"/>
    <w:rsid w:val="00AC7DA2"/>
    <w:rsid w:val="00AC7DEE"/>
    <w:rsid w:val="00AD0E52"/>
    <w:rsid w:val="00AD16F2"/>
    <w:rsid w:val="00AD1748"/>
    <w:rsid w:val="00AD1CDB"/>
    <w:rsid w:val="00AD2981"/>
    <w:rsid w:val="00AD2C50"/>
    <w:rsid w:val="00AD34D7"/>
    <w:rsid w:val="00AD3B6F"/>
    <w:rsid w:val="00AD3C4A"/>
    <w:rsid w:val="00AD4569"/>
    <w:rsid w:val="00AD45C5"/>
    <w:rsid w:val="00AD4A83"/>
    <w:rsid w:val="00AD4D82"/>
    <w:rsid w:val="00AD4F08"/>
    <w:rsid w:val="00AD54FB"/>
    <w:rsid w:val="00AD563E"/>
    <w:rsid w:val="00AD588C"/>
    <w:rsid w:val="00AD596F"/>
    <w:rsid w:val="00AD5A2C"/>
    <w:rsid w:val="00AD5B4B"/>
    <w:rsid w:val="00AD5B7D"/>
    <w:rsid w:val="00AD6667"/>
    <w:rsid w:val="00AD7424"/>
    <w:rsid w:val="00AD7445"/>
    <w:rsid w:val="00AD757C"/>
    <w:rsid w:val="00AE0D42"/>
    <w:rsid w:val="00AE11B7"/>
    <w:rsid w:val="00AE1783"/>
    <w:rsid w:val="00AE1A73"/>
    <w:rsid w:val="00AE2019"/>
    <w:rsid w:val="00AE24E9"/>
    <w:rsid w:val="00AE27FB"/>
    <w:rsid w:val="00AE2DEB"/>
    <w:rsid w:val="00AE31E2"/>
    <w:rsid w:val="00AE3379"/>
    <w:rsid w:val="00AE3B44"/>
    <w:rsid w:val="00AE3CFD"/>
    <w:rsid w:val="00AE3E74"/>
    <w:rsid w:val="00AE406E"/>
    <w:rsid w:val="00AE4511"/>
    <w:rsid w:val="00AE5008"/>
    <w:rsid w:val="00AE50A5"/>
    <w:rsid w:val="00AE51BD"/>
    <w:rsid w:val="00AE525D"/>
    <w:rsid w:val="00AE5385"/>
    <w:rsid w:val="00AE5FDA"/>
    <w:rsid w:val="00AE78BE"/>
    <w:rsid w:val="00AE7CB6"/>
    <w:rsid w:val="00AE7FA0"/>
    <w:rsid w:val="00AF04F0"/>
    <w:rsid w:val="00AF0C76"/>
    <w:rsid w:val="00AF0FAD"/>
    <w:rsid w:val="00AF1188"/>
    <w:rsid w:val="00AF139D"/>
    <w:rsid w:val="00AF1DCA"/>
    <w:rsid w:val="00AF2A7F"/>
    <w:rsid w:val="00AF2BCA"/>
    <w:rsid w:val="00AF3F9D"/>
    <w:rsid w:val="00AF448D"/>
    <w:rsid w:val="00AF53A5"/>
    <w:rsid w:val="00AF56C5"/>
    <w:rsid w:val="00AF60D4"/>
    <w:rsid w:val="00AF646A"/>
    <w:rsid w:val="00AF6795"/>
    <w:rsid w:val="00AF6B55"/>
    <w:rsid w:val="00AF74B4"/>
    <w:rsid w:val="00AF7B7D"/>
    <w:rsid w:val="00B004A3"/>
    <w:rsid w:val="00B00535"/>
    <w:rsid w:val="00B006D2"/>
    <w:rsid w:val="00B00B46"/>
    <w:rsid w:val="00B0111D"/>
    <w:rsid w:val="00B01450"/>
    <w:rsid w:val="00B01522"/>
    <w:rsid w:val="00B01D56"/>
    <w:rsid w:val="00B02382"/>
    <w:rsid w:val="00B028C2"/>
    <w:rsid w:val="00B0439C"/>
    <w:rsid w:val="00B0470D"/>
    <w:rsid w:val="00B054D9"/>
    <w:rsid w:val="00B055A3"/>
    <w:rsid w:val="00B05807"/>
    <w:rsid w:val="00B06C98"/>
    <w:rsid w:val="00B06DEB"/>
    <w:rsid w:val="00B071B9"/>
    <w:rsid w:val="00B071D2"/>
    <w:rsid w:val="00B07A94"/>
    <w:rsid w:val="00B07E0C"/>
    <w:rsid w:val="00B102EF"/>
    <w:rsid w:val="00B10738"/>
    <w:rsid w:val="00B109E6"/>
    <w:rsid w:val="00B10A24"/>
    <w:rsid w:val="00B10A4D"/>
    <w:rsid w:val="00B10B59"/>
    <w:rsid w:val="00B1144C"/>
    <w:rsid w:val="00B116CD"/>
    <w:rsid w:val="00B11B32"/>
    <w:rsid w:val="00B11E49"/>
    <w:rsid w:val="00B11E50"/>
    <w:rsid w:val="00B11F76"/>
    <w:rsid w:val="00B1296F"/>
    <w:rsid w:val="00B12A9D"/>
    <w:rsid w:val="00B12C50"/>
    <w:rsid w:val="00B134C2"/>
    <w:rsid w:val="00B139F4"/>
    <w:rsid w:val="00B13BCE"/>
    <w:rsid w:val="00B13DCD"/>
    <w:rsid w:val="00B14035"/>
    <w:rsid w:val="00B14230"/>
    <w:rsid w:val="00B14641"/>
    <w:rsid w:val="00B147EF"/>
    <w:rsid w:val="00B148EF"/>
    <w:rsid w:val="00B15566"/>
    <w:rsid w:val="00B1598A"/>
    <w:rsid w:val="00B16163"/>
    <w:rsid w:val="00B16231"/>
    <w:rsid w:val="00B1628F"/>
    <w:rsid w:val="00B1629C"/>
    <w:rsid w:val="00B162BD"/>
    <w:rsid w:val="00B1699D"/>
    <w:rsid w:val="00B169B2"/>
    <w:rsid w:val="00B16C13"/>
    <w:rsid w:val="00B17194"/>
    <w:rsid w:val="00B172A8"/>
    <w:rsid w:val="00B172D6"/>
    <w:rsid w:val="00B175A3"/>
    <w:rsid w:val="00B17819"/>
    <w:rsid w:val="00B17A22"/>
    <w:rsid w:val="00B17AD8"/>
    <w:rsid w:val="00B17DC6"/>
    <w:rsid w:val="00B201AB"/>
    <w:rsid w:val="00B203D5"/>
    <w:rsid w:val="00B204DC"/>
    <w:rsid w:val="00B20E2D"/>
    <w:rsid w:val="00B215E6"/>
    <w:rsid w:val="00B21D93"/>
    <w:rsid w:val="00B21FF5"/>
    <w:rsid w:val="00B22C2D"/>
    <w:rsid w:val="00B22F96"/>
    <w:rsid w:val="00B23357"/>
    <w:rsid w:val="00B23A7B"/>
    <w:rsid w:val="00B23CBB"/>
    <w:rsid w:val="00B23CDB"/>
    <w:rsid w:val="00B23DBD"/>
    <w:rsid w:val="00B24412"/>
    <w:rsid w:val="00B24C7D"/>
    <w:rsid w:val="00B25945"/>
    <w:rsid w:val="00B25DF0"/>
    <w:rsid w:val="00B2656D"/>
    <w:rsid w:val="00B26B00"/>
    <w:rsid w:val="00B27521"/>
    <w:rsid w:val="00B27CF8"/>
    <w:rsid w:val="00B30506"/>
    <w:rsid w:val="00B306CF"/>
    <w:rsid w:val="00B30B4B"/>
    <w:rsid w:val="00B30D2E"/>
    <w:rsid w:val="00B3107F"/>
    <w:rsid w:val="00B31608"/>
    <w:rsid w:val="00B319AA"/>
    <w:rsid w:val="00B321E9"/>
    <w:rsid w:val="00B3221E"/>
    <w:rsid w:val="00B32B81"/>
    <w:rsid w:val="00B32BC1"/>
    <w:rsid w:val="00B32C19"/>
    <w:rsid w:val="00B33782"/>
    <w:rsid w:val="00B342CC"/>
    <w:rsid w:val="00B34EFB"/>
    <w:rsid w:val="00B351DC"/>
    <w:rsid w:val="00B35793"/>
    <w:rsid w:val="00B35B13"/>
    <w:rsid w:val="00B367DC"/>
    <w:rsid w:val="00B3686E"/>
    <w:rsid w:val="00B36B14"/>
    <w:rsid w:val="00B36B21"/>
    <w:rsid w:val="00B37785"/>
    <w:rsid w:val="00B37D58"/>
    <w:rsid w:val="00B40170"/>
    <w:rsid w:val="00B40565"/>
    <w:rsid w:val="00B408C2"/>
    <w:rsid w:val="00B40D80"/>
    <w:rsid w:val="00B40EE6"/>
    <w:rsid w:val="00B41389"/>
    <w:rsid w:val="00B4186D"/>
    <w:rsid w:val="00B41B69"/>
    <w:rsid w:val="00B41D3F"/>
    <w:rsid w:val="00B41E48"/>
    <w:rsid w:val="00B43014"/>
    <w:rsid w:val="00B43105"/>
    <w:rsid w:val="00B432C9"/>
    <w:rsid w:val="00B43975"/>
    <w:rsid w:val="00B43A00"/>
    <w:rsid w:val="00B43FF5"/>
    <w:rsid w:val="00B444AA"/>
    <w:rsid w:val="00B44AE1"/>
    <w:rsid w:val="00B45012"/>
    <w:rsid w:val="00B4542F"/>
    <w:rsid w:val="00B45E8A"/>
    <w:rsid w:val="00B45E9F"/>
    <w:rsid w:val="00B46261"/>
    <w:rsid w:val="00B46F07"/>
    <w:rsid w:val="00B470A3"/>
    <w:rsid w:val="00B47FE5"/>
    <w:rsid w:val="00B5005F"/>
    <w:rsid w:val="00B5010C"/>
    <w:rsid w:val="00B5091F"/>
    <w:rsid w:val="00B5138C"/>
    <w:rsid w:val="00B5147D"/>
    <w:rsid w:val="00B516F7"/>
    <w:rsid w:val="00B519B8"/>
    <w:rsid w:val="00B529F0"/>
    <w:rsid w:val="00B52A25"/>
    <w:rsid w:val="00B52D95"/>
    <w:rsid w:val="00B5314E"/>
    <w:rsid w:val="00B53DF6"/>
    <w:rsid w:val="00B54324"/>
    <w:rsid w:val="00B5489B"/>
    <w:rsid w:val="00B54A91"/>
    <w:rsid w:val="00B54F95"/>
    <w:rsid w:val="00B54FBA"/>
    <w:rsid w:val="00B550C6"/>
    <w:rsid w:val="00B55195"/>
    <w:rsid w:val="00B55A20"/>
    <w:rsid w:val="00B55D58"/>
    <w:rsid w:val="00B560CD"/>
    <w:rsid w:val="00B56C7C"/>
    <w:rsid w:val="00B574DF"/>
    <w:rsid w:val="00B57A33"/>
    <w:rsid w:val="00B57C83"/>
    <w:rsid w:val="00B60516"/>
    <w:rsid w:val="00B605DB"/>
    <w:rsid w:val="00B60A4E"/>
    <w:rsid w:val="00B60BCD"/>
    <w:rsid w:val="00B6126F"/>
    <w:rsid w:val="00B61420"/>
    <w:rsid w:val="00B619F0"/>
    <w:rsid w:val="00B61B9D"/>
    <w:rsid w:val="00B62042"/>
    <w:rsid w:val="00B6210D"/>
    <w:rsid w:val="00B622F2"/>
    <w:rsid w:val="00B627F2"/>
    <w:rsid w:val="00B6355E"/>
    <w:rsid w:val="00B64525"/>
    <w:rsid w:val="00B64ED2"/>
    <w:rsid w:val="00B65371"/>
    <w:rsid w:val="00B654AD"/>
    <w:rsid w:val="00B65E18"/>
    <w:rsid w:val="00B666F0"/>
    <w:rsid w:val="00B66FAC"/>
    <w:rsid w:val="00B67B3D"/>
    <w:rsid w:val="00B70223"/>
    <w:rsid w:val="00B70676"/>
    <w:rsid w:val="00B706A9"/>
    <w:rsid w:val="00B70E31"/>
    <w:rsid w:val="00B710AE"/>
    <w:rsid w:val="00B7261A"/>
    <w:rsid w:val="00B72939"/>
    <w:rsid w:val="00B72F17"/>
    <w:rsid w:val="00B72F59"/>
    <w:rsid w:val="00B73B11"/>
    <w:rsid w:val="00B75158"/>
    <w:rsid w:val="00B7527B"/>
    <w:rsid w:val="00B753C4"/>
    <w:rsid w:val="00B755BA"/>
    <w:rsid w:val="00B759CE"/>
    <w:rsid w:val="00B7721E"/>
    <w:rsid w:val="00B772A6"/>
    <w:rsid w:val="00B77E23"/>
    <w:rsid w:val="00B80648"/>
    <w:rsid w:val="00B80B38"/>
    <w:rsid w:val="00B810AF"/>
    <w:rsid w:val="00B813D6"/>
    <w:rsid w:val="00B819D4"/>
    <w:rsid w:val="00B82981"/>
    <w:rsid w:val="00B8337A"/>
    <w:rsid w:val="00B834E6"/>
    <w:rsid w:val="00B83FA0"/>
    <w:rsid w:val="00B84235"/>
    <w:rsid w:val="00B8433B"/>
    <w:rsid w:val="00B843E1"/>
    <w:rsid w:val="00B84C23"/>
    <w:rsid w:val="00B84D7C"/>
    <w:rsid w:val="00B84DF7"/>
    <w:rsid w:val="00B85009"/>
    <w:rsid w:val="00B850BE"/>
    <w:rsid w:val="00B865BD"/>
    <w:rsid w:val="00B86F55"/>
    <w:rsid w:val="00B87ABB"/>
    <w:rsid w:val="00B87B2D"/>
    <w:rsid w:val="00B87FBD"/>
    <w:rsid w:val="00B904D3"/>
    <w:rsid w:val="00B904DB"/>
    <w:rsid w:val="00B9098A"/>
    <w:rsid w:val="00B90C01"/>
    <w:rsid w:val="00B910AF"/>
    <w:rsid w:val="00B912C7"/>
    <w:rsid w:val="00B912D1"/>
    <w:rsid w:val="00B91B52"/>
    <w:rsid w:val="00B9287A"/>
    <w:rsid w:val="00B92AC3"/>
    <w:rsid w:val="00B92E00"/>
    <w:rsid w:val="00B9361A"/>
    <w:rsid w:val="00B9374F"/>
    <w:rsid w:val="00B93808"/>
    <w:rsid w:val="00B943EB"/>
    <w:rsid w:val="00B94B3C"/>
    <w:rsid w:val="00B94D60"/>
    <w:rsid w:val="00B9510B"/>
    <w:rsid w:val="00B951B2"/>
    <w:rsid w:val="00B9520B"/>
    <w:rsid w:val="00B9526C"/>
    <w:rsid w:val="00B95292"/>
    <w:rsid w:val="00B955E8"/>
    <w:rsid w:val="00B96354"/>
    <w:rsid w:val="00B96579"/>
    <w:rsid w:val="00B965BD"/>
    <w:rsid w:val="00B96932"/>
    <w:rsid w:val="00B9693D"/>
    <w:rsid w:val="00B97262"/>
    <w:rsid w:val="00BA068D"/>
    <w:rsid w:val="00BA0714"/>
    <w:rsid w:val="00BA1063"/>
    <w:rsid w:val="00BA136A"/>
    <w:rsid w:val="00BA1E97"/>
    <w:rsid w:val="00BA2FB9"/>
    <w:rsid w:val="00BA33DE"/>
    <w:rsid w:val="00BA3A00"/>
    <w:rsid w:val="00BA3B3B"/>
    <w:rsid w:val="00BA3DD1"/>
    <w:rsid w:val="00BA407B"/>
    <w:rsid w:val="00BA43CB"/>
    <w:rsid w:val="00BA502C"/>
    <w:rsid w:val="00BA573D"/>
    <w:rsid w:val="00BA5FC4"/>
    <w:rsid w:val="00BA69BF"/>
    <w:rsid w:val="00BA6BE0"/>
    <w:rsid w:val="00BA6DB8"/>
    <w:rsid w:val="00BA7078"/>
    <w:rsid w:val="00BA75FF"/>
    <w:rsid w:val="00BA767E"/>
    <w:rsid w:val="00BA76F7"/>
    <w:rsid w:val="00BA7881"/>
    <w:rsid w:val="00BB038D"/>
    <w:rsid w:val="00BB13AE"/>
    <w:rsid w:val="00BB1C3A"/>
    <w:rsid w:val="00BB1D4C"/>
    <w:rsid w:val="00BB1DBF"/>
    <w:rsid w:val="00BB1E91"/>
    <w:rsid w:val="00BB2025"/>
    <w:rsid w:val="00BB2201"/>
    <w:rsid w:val="00BB25BA"/>
    <w:rsid w:val="00BB3B67"/>
    <w:rsid w:val="00BB40DE"/>
    <w:rsid w:val="00BB41A9"/>
    <w:rsid w:val="00BB47B5"/>
    <w:rsid w:val="00BB4886"/>
    <w:rsid w:val="00BB4BE7"/>
    <w:rsid w:val="00BB4C34"/>
    <w:rsid w:val="00BB4C44"/>
    <w:rsid w:val="00BB5636"/>
    <w:rsid w:val="00BB56C0"/>
    <w:rsid w:val="00BB58DF"/>
    <w:rsid w:val="00BB65EF"/>
    <w:rsid w:val="00BB682C"/>
    <w:rsid w:val="00BB6959"/>
    <w:rsid w:val="00BB69F6"/>
    <w:rsid w:val="00BB7145"/>
    <w:rsid w:val="00BB72B0"/>
    <w:rsid w:val="00BB739B"/>
    <w:rsid w:val="00BB771A"/>
    <w:rsid w:val="00BC00EF"/>
    <w:rsid w:val="00BC07C1"/>
    <w:rsid w:val="00BC0A20"/>
    <w:rsid w:val="00BC1575"/>
    <w:rsid w:val="00BC1CEF"/>
    <w:rsid w:val="00BC1FDF"/>
    <w:rsid w:val="00BC2531"/>
    <w:rsid w:val="00BC2BAC"/>
    <w:rsid w:val="00BC2DF7"/>
    <w:rsid w:val="00BC2F69"/>
    <w:rsid w:val="00BC3C3A"/>
    <w:rsid w:val="00BC3FDE"/>
    <w:rsid w:val="00BC4049"/>
    <w:rsid w:val="00BC40AE"/>
    <w:rsid w:val="00BC40FD"/>
    <w:rsid w:val="00BC42C8"/>
    <w:rsid w:val="00BC4A0F"/>
    <w:rsid w:val="00BC4A6F"/>
    <w:rsid w:val="00BC5538"/>
    <w:rsid w:val="00BC5DBA"/>
    <w:rsid w:val="00BC69F9"/>
    <w:rsid w:val="00BC7826"/>
    <w:rsid w:val="00BC7F9D"/>
    <w:rsid w:val="00BD086F"/>
    <w:rsid w:val="00BD165F"/>
    <w:rsid w:val="00BD183F"/>
    <w:rsid w:val="00BD2065"/>
    <w:rsid w:val="00BD2147"/>
    <w:rsid w:val="00BD2219"/>
    <w:rsid w:val="00BD243C"/>
    <w:rsid w:val="00BD2A14"/>
    <w:rsid w:val="00BD2CAB"/>
    <w:rsid w:val="00BD2E08"/>
    <w:rsid w:val="00BD2FCF"/>
    <w:rsid w:val="00BD3DC3"/>
    <w:rsid w:val="00BD3ED2"/>
    <w:rsid w:val="00BD3F91"/>
    <w:rsid w:val="00BD3FFF"/>
    <w:rsid w:val="00BD48AE"/>
    <w:rsid w:val="00BD498D"/>
    <w:rsid w:val="00BD4DDC"/>
    <w:rsid w:val="00BD51D7"/>
    <w:rsid w:val="00BD5B06"/>
    <w:rsid w:val="00BD5C99"/>
    <w:rsid w:val="00BD5FDB"/>
    <w:rsid w:val="00BD65C7"/>
    <w:rsid w:val="00BD72EC"/>
    <w:rsid w:val="00BD7648"/>
    <w:rsid w:val="00BD7680"/>
    <w:rsid w:val="00BD78DE"/>
    <w:rsid w:val="00BE01F1"/>
    <w:rsid w:val="00BE090F"/>
    <w:rsid w:val="00BE0A0B"/>
    <w:rsid w:val="00BE0EE6"/>
    <w:rsid w:val="00BE10D7"/>
    <w:rsid w:val="00BE132A"/>
    <w:rsid w:val="00BE13AF"/>
    <w:rsid w:val="00BE14EE"/>
    <w:rsid w:val="00BE2646"/>
    <w:rsid w:val="00BE2927"/>
    <w:rsid w:val="00BE2A6E"/>
    <w:rsid w:val="00BE2E2A"/>
    <w:rsid w:val="00BE2EDE"/>
    <w:rsid w:val="00BE358E"/>
    <w:rsid w:val="00BE35E5"/>
    <w:rsid w:val="00BE381A"/>
    <w:rsid w:val="00BE3D05"/>
    <w:rsid w:val="00BE4E9B"/>
    <w:rsid w:val="00BE535D"/>
    <w:rsid w:val="00BE666D"/>
    <w:rsid w:val="00BE7546"/>
    <w:rsid w:val="00BE76BC"/>
    <w:rsid w:val="00BE7CC4"/>
    <w:rsid w:val="00BE7FCB"/>
    <w:rsid w:val="00BF07A3"/>
    <w:rsid w:val="00BF09EB"/>
    <w:rsid w:val="00BF1B0F"/>
    <w:rsid w:val="00BF2242"/>
    <w:rsid w:val="00BF2392"/>
    <w:rsid w:val="00BF2416"/>
    <w:rsid w:val="00BF2B78"/>
    <w:rsid w:val="00BF2F1E"/>
    <w:rsid w:val="00BF3776"/>
    <w:rsid w:val="00BF3784"/>
    <w:rsid w:val="00BF3E6B"/>
    <w:rsid w:val="00BF4109"/>
    <w:rsid w:val="00BF42E8"/>
    <w:rsid w:val="00BF4849"/>
    <w:rsid w:val="00BF4FC7"/>
    <w:rsid w:val="00BF4FEC"/>
    <w:rsid w:val="00BF54AF"/>
    <w:rsid w:val="00BF591E"/>
    <w:rsid w:val="00BF613D"/>
    <w:rsid w:val="00BF6B8C"/>
    <w:rsid w:val="00BF7EBE"/>
    <w:rsid w:val="00C00A87"/>
    <w:rsid w:val="00C018C9"/>
    <w:rsid w:val="00C01AC8"/>
    <w:rsid w:val="00C01EC6"/>
    <w:rsid w:val="00C01F69"/>
    <w:rsid w:val="00C02144"/>
    <w:rsid w:val="00C02648"/>
    <w:rsid w:val="00C02836"/>
    <w:rsid w:val="00C02C9E"/>
    <w:rsid w:val="00C02F81"/>
    <w:rsid w:val="00C0391F"/>
    <w:rsid w:val="00C046E4"/>
    <w:rsid w:val="00C048A0"/>
    <w:rsid w:val="00C052FC"/>
    <w:rsid w:val="00C055F5"/>
    <w:rsid w:val="00C05B6B"/>
    <w:rsid w:val="00C06486"/>
    <w:rsid w:val="00C06722"/>
    <w:rsid w:val="00C06845"/>
    <w:rsid w:val="00C068F4"/>
    <w:rsid w:val="00C07230"/>
    <w:rsid w:val="00C073D2"/>
    <w:rsid w:val="00C07485"/>
    <w:rsid w:val="00C07579"/>
    <w:rsid w:val="00C10959"/>
    <w:rsid w:val="00C1096E"/>
    <w:rsid w:val="00C10CA9"/>
    <w:rsid w:val="00C10DBD"/>
    <w:rsid w:val="00C11752"/>
    <w:rsid w:val="00C1186F"/>
    <w:rsid w:val="00C11885"/>
    <w:rsid w:val="00C11958"/>
    <w:rsid w:val="00C123AA"/>
    <w:rsid w:val="00C124D6"/>
    <w:rsid w:val="00C12A0E"/>
    <w:rsid w:val="00C1346B"/>
    <w:rsid w:val="00C13624"/>
    <w:rsid w:val="00C13715"/>
    <w:rsid w:val="00C139E9"/>
    <w:rsid w:val="00C13E9B"/>
    <w:rsid w:val="00C14977"/>
    <w:rsid w:val="00C14C12"/>
    <w:rsid w:val="00C14DAD"/>
    <w:rsid w:val="00C151B6"/>
    <w:rsid w:val="00C1579C"/>
    <w:rsid w:val="00C15B62"/>
    <w:rsid w:val="00C16D2D"/>
    <w:rsid w:val="00C17332"/>
    <w:rsid w:val="00C176BC"/>
    <w:rsid w:val="00C177AD"/>
    <w:rsid w:val="00C17800"/>
    <w:rsid w:val="00C20473"/>
    <w:rsid w:val="00C206EC"/>
    <w:rsid w:val="00C21D02"/>
    <w:rsid w:val="00C22BA0"/>
    <w:rsid w:val="00C22E6D"/>
    <w:rsid w:val="00C23577"/>
    <w:rsid w:val="00C23C18"/>
    <w:rsid w:val="00C240D1"/>
    <w:rsid w:val="00C24843"/>
    <w:rsid w:val="00C24C34"/>
    <w:rsid w:val="00C24D0B"/>
    <w:rsid w:val="00C24F32"/>
    <w:rsid w:val="00C25239"/>
    <w:rsid w:val="00C25547"/>
    <w:rsid w:val="00C25F38"/>
    <w:rsid w:val="00C25F87"/>
    <w:rsid w:val="00C2730B"/>
    <w:rsid w:val="00C27848"/>
    <w:rsid w:val="00C27DE5"/>
    <w:rsid w:val="00C30420"/>
    <w:rsid w:val="00C30818"/>
    <w:rsid w:val="00C30EDC"/>
    <w:rsid w:val="00C30FC7"/>
    <w:rsid w:val="00C315EF"/>
    <w:rsid w:val="00C31AE5"/>
    <w:rsid w:val="00C324FA"/>
    <w:rsid w:val="00C3296E"/>
    <w:rsid w:val="00C337FF"/>
    <w:rsid w:val="00C33D43"/>
    <w:rsid w:val="00C344C2"/>
    <w:rsid w:val="00C34645"/>
    <w:rsid w:val="00C3480D"/>
    <w:rsid w:val="00C34D03"/>
    <w:rsid w:val="00C34E94"/>
    <w:rsid w:val="00C366B3"/>
    <w:rsid w:val="00C37271"/>
    <w:rsid w:val="00C37528"/>
    <w:rsid w:val="00C3763E"/>
    <w:rsid w:val="00C37646"/>
    <w:rsid w:val="00C37DA4"/>
    <w:rsid w:val="00C4018E"/>
    <w:rsid w:val="00C4078B"/>
    <w:rsid w:val="00C40CC6"/>
    <w:rsid w:val="00C40E5D"/>
    <w:rsid w:val="00C4121A"/>
    <w:rsid w:val="00C412EE"/>
    <w:rsid w:val="00C41443"/>
    <w:rsid w:val="00C41B2C"/>
    <w:rsid w:val="00C41B7A"/>
    <w:rsid w:val="00C42282"/>
    <w:rsid w:val="00C42DD8"/>
    <w:rsid w:val="00C42FCB"/>
    <w:rsid w:val="00C430F8"/>
    <w:rsid w:val="00C4398C"/>
    <w:rsid w:val="00C439B7"/>
    <w:rsid w:val="00C43C20"/>
    <w:rsid w:val="00C43FE1"/>
    <w:rsid w:val="00C444A5"/>
    <w:rsid w:val="00C4459F"/>
    <w:rsid w:val="00C445E5"/>
    <w:rsid w:val="00C44B85"/>
    <w:rsid w:val="00C4576A"/>
    <w:rsid w:val="00C461B3"/>
    <w:rsid w:val="00C46AA5"/>
    <w:rsid w:val="00C518C5"/>
    <w:rsid w:val="00C51B70"/>
    <w:rsid w:val="00C522A6"/>
    <w:rsid w:val="00C52340"/>
    <w:rsid w:val="00C5368A"/>
    <w:rsid w:val="00C53B92"/>
    <w:rsid w:val="00C53C34"/>
    <w:rsid w:val="00C548DF"/>
    <w:rsid w:val="00C54F14"/>
    <w:rsid w:val="00C55498"/>
    <w:rsid w:val="00C556DD"/>
    <w:rsid w:val="00C55E1B"/>
    <w:rsid w:val="00C56491"/>
    <w:rsid w:val="00C56803"/>
    <w:rsid w:val="00C56BFB"/>
    <w:rsid w:val="00C56DA8"/>
    <w:rsid w:val="00C57304"/>
    <w:rsid w:val="00C5755D"/>
    <w:rsid w:val="00C6095C"/>
    <w:rsid w:val="00C60D27"/>
    <w:rsid w:val="00C60E8E"/>
    <w:rsid w:val="00C6159E"/>
    <w:rsid w:val="00C61C45"/>
    <w:rsid w:val="00C61CA9"/>
    <w:rsid w:val="00C61D4C"/>
    <w:rsid w:val="00C6216E"/>
    <w:rsid w:val="00C6234F"/>
    <w:rsid w:val="00C62527"/>
    <w:rsid w:val="00C62D75"/>
    <w:rsid w:val="00C6304E"/>
    <w:rsid w:val="00C63DD2"/>
    <w:rsid w:val="00C6447B"/>
    <w:rsid w:val="00C646CF"/>
    <w:rsid w:val="00C648D8"/>
    <w:rsid w:val="00C64D0C"/>
    <w:rsid w:val="00C6698F"/>
    <w:rsid w:val="00C66AB3"/>
    <w:rsid w:val="00C66D11"/>
    <w:rsid w:val="00C67378"/>
    <w:rsid w:val="00C679B1"/>
    <w:rsid w:val="00C67A20"/>
    <w:rsid w:val="00C70263"/>
    <w:rsid w:val="00C706D4"/>
    <w:rsid w:val="00C70A65"/>
    <w:rsid w:val="00C70B69"/>
    <w:rsid w:val="00C70EAD"/>
    <w:rsid w:val="00C7174A"/>
    <w:rsid w:val="00C717DE"/>
    <w:rsid w:val="00C71E7E"/>
    <w:rsid w:val="00C725C8"/>
    <w:rsid w:val="00C734B4"/>
    <w:rsid w:val="00C73569"/>
    <w:rsid w:val="00C73634"/>
    <w:rsid w:val="00C7373E"/>
    <w:rsid w:val="00C73EBF"/>
    <w:rsid w:val="00C7404A"/>
    <w:rsid w:val="00C7443D"/>
    <w:rsid w:val="00C74779"/>
    <w:rsid w:val="00C747F6"/>
    <w:rsid w:val="00C74D0A"/>
    <w:rsid w:val="00C74F7F"/>
    <w:rsid w:val="00C75344"/>
    <w:rsid w:val="00C767E3"/>
    <w:rsid w:val="00C8030F"/>
    <w:rsid w:val="00C80A7F"/>
    <w:rsid w:val="00C81574"/>
    <w:rsid w:val="00C81A60"/>
    <w:rsid w:val="00C82079"/>
    <w:rsid w:val="00C82476"/>
    <w:rsid w:val="00C82802"/>
    <w:rsid w:val="00C828A7"/>
    <w:rsid w:val="00C82D1C"/>
    <w:rsid w:val="00C833B8"/>
    <w:rsid w:val="00C834E1"/>
    <w:rsid w:val="00C8376B"/>
    <w:rsid w:val="00C83AE5"/>
    <w:rsid w:val="00C84E8D"/>
    <w:rsid w:val="00C84F23"/>
    <w:rsid w:val="00C8587D"/>
    <w:rsid w:val="00C86268"/>
    <w:rsid w:val="00C871C2"/>
    <w:rsid w:val="00C87B02"/>
    <w:rsid w:val="00C87D4D"/>
    <w:rsid w:val="00C87DE4"/>
    <w:rsid w:val="00C905FA"/>
    <w:rsid w:val="00C90C57"/>
    <w:rsid w:val="00C90CB6"/>
    <w:rsid w:val="00C91124"/>
    <w:rsid w:val="00C91E57"/>
    <w:rsid w:val="00C92385"/>
    <w:rsid w:val="00C93E2C"/>
    <w:rsid w:val="00C93E49"/>
    <w:rsid w:val="00C9478A"/>
    <w:rsid w:val="00C94ED2"/>
    <w:rsid w:val="00C9567A"/>
    <w:rsid w:val="00C956DE"/>
    <w:rsid w:val="00C960B5"/>
    <w:rsid w:val="00C966FA"/>
    <w:rsid w:val="00C96725"/>
    <w:rsid w:val="00C96827"/>
    <w:rsid w:val="00C96B2E"/>
    <w:rsid w:val="00C97190"/>
    <w:rsid w:val="00C9755B"/>
    <w:rsid w:val="00C9759D"/>
    <w:rsid w:val="00C97E1E"/>
    <w:rsid w:val="00C97E6C"/>
    <w:rsid w:val="00CA05F5"/>
    <w:rsid w:val="00CA0A25"/>
    <w:rsid w:val="00CA0F80"/>
    <w:rsid w:val="00CA14B5"/>
    <w:rsid w:val="00CA1A9C"/>
    <w:rsid w:val="00CA1C45"/>
    <w:rsid w:val="00CA1D72"/>
    <w:rsid w:val="00CA20C6"/>
    <w:rsid w:val="00CA2592"/>
    <w:rsid w:val="00CA29C9"/>
    <w:rsid w:val="00CA300B"/>
    <w:rsid w:val="00CA3C14"/>
    <w:rsid w:val="00CA3F01"/>
    <w:rsid w:val="00CA44C3"/>
    <w:rsid w:val="00CA47DF"/>
    <w:rsid w:val="00CA4BBE"/>
    <w:rsid w:val="00CA4D12"/>
    <w:rsid w:val="00CA4DAE"/>
    <w:rsid w:val="00CA53D6"/>
    <w:rsid w:val="00CA5D5D"/>
    <w:rsid w:val="00CA5E5D"/>
    <w:rsid w:val="00CA5F4B"/>
    <w:rsid w:val="00CA6310"/>
    <w:rsid w:val="00CA6D7F"/>
    <w:rsid w:val="00CA7046"/>
    <w:rsid w:val="00CA7428"/>
    <w:rsid w:val="00CA77E2"/>
    <w:rsid w:val="00CA78B6"/>
    <w:rsid w:val="00CA7999"/>
    <w:rsid w:val="00CA7B1C"/>
    <w:rsid w:val="00CA7CD5"/>
    <w:rsid w:val="00CA7E0C"/>
    <w:rsid w:val="00CB0042"/>
    <w:rsid w:val="00CB0575"/>
    <w:rsid w:val="00CB05B7"/>
    <w:rsid w:val="00CB09C7"/>
    <w:rsid w:val="00CB0A76"/>
    <w:rsid w:val="00CB0AF7"/>
    <w:rsid w:val="00CB0D62"/>
    <w:rsid w:val="00CB1461"/>
    <w:rsid w:val="00CB1A89"/>
    <w:rsid w:val="00CB1A8A"/>
    <w:rsid w:val="00CB1E84"/>
    <w:rsid w:val="00CB25AB"/>
    <w:rsid w:val="00CB27EF"/>
    <w:rsid w:val="00CB3534"/>
    <w:rsid w:val="00CB3A2E"/>
    <w:rsid w:val="00CB460B"/>
    <w:rsid w:val="00CB49BB"/>
    <w:rsid w:val="00CB4BC8"/>
    <w:rsid w:val="00CB4EE1"/>
    <w:rsid w:val="00CB50FB"/>
    <w:rsid w:val="00CB523E"/>
    <w:rsid w:val="00CB630F"/>
    <w:rsid w:val="00CB64FE"/>
    <w:rsid w:val="00CB6C21"/>
    <w:rsid w:val="00CB6CBD"/>
    <w:rsid w:val="00CB6DAA"/>
    <w:rsid w:val="00CB6DB5"/>
    <w:rsid w:val="00CB7716"/>
    <w:rsid w:val="00CB7EF0"/>
    <w:rsid w:val="00CC0792"/>
    <w:rsid w:val="00CC0B23"/>
    <w:rsid w:val="00CC0C3C"/>
    <w:rsid w:val="00CC0D73"/>
    <w:rsid w:val="00CC10FC"/>
    <w:rsid w:val="00CC1498"/>
    <w:rsid w:val="00CC166C"/>
    <w:rsid w:val="00CC1C66"/>
    <w:rsid w:val="00CC1DEB"/>
    <w:rsid w:val="00CC1F9C"/>
    <w:rsid w:val="00CC2635"/>
    <w:rsid w:val="00CC26ED"/>
    <w:rsid w:val="00CC27B1"/>
    <w:rsid w:val="00CC295F"/>
    <w:rsid w:val="00CC2AEC"/>
    <w:rsid w:val="00CC3095"/>
    <w:rsid w:val="00CC34E0"/>
    <w:rsid w:val="00CC3783"/>
    <w:rsid w:val="00CC379F"/>
    <w:rsid w:val="00CC3B6D"/>
    <w:rsid w:val="00CC3D7C"/>
    <w:rsid w:val="00CC4358"/>
    <w:rsid w:val="00CC4F1C"/>
    <w:rsid w:val="00CC5065"/>
    <w:rsid w:val="00CC6575"/>
    <w:rsid w:val="00CC6B89"/>
    <w:rsid w:val="00CC6CC1"/>
    <w:rsid w:val="00CC71CD"/>
    <w:rsid w:val="00CC72D3"/>
    <w:rsid w:val="00CC7606"/>
    <w:rsid w:val="00CD02DA"/>
    <w:rsid w:val="00CD0732"/>
    <w:rsid w:val="00CD0750"/>
    <w:rsid w:val="00CD0E20"/>
    <w:rsid w:val="00CD0F52"/>
    <w:rsid w:val="00CD1D7A"/>
    <w:rsid w:val="00CD1E49"/>
    <w:rsid w:val="00CD1F35"/>
    <w:rsid w:val="00CD1FDA"/>
    <w:rsid w:val="00CD2086"/>
    <w:rsid w:val="00CD21A1"/>
    <w:rsid w:val="00CD2379"/>
    <w:rsid w:val="00CD248E"/>
    <w:rsid w:val="00CD277C"/>
    <w:rsid w:val="00CD2F16"/>
    <w:rsid w:val="00CD301D"/>
    <w:rsid w:val="00CD327E"/>
    <w:rsid w:val="00CD3F12"/>
    <w:rsid w:val="00CD42C4"/>
    <w:rsid w:val="00CD4B2D"/>
    <w:rsid w:val="00CD4C53"/>
    <w:rsid w:val="00CD4D1A"/>
    <w:rsid w:val="00CD4EC9"/>
    <w:rsid w:val="00CD56B9"/>
    <w:rsid w:val="00CD5C57"/>
    <w:rsid w:val="00CD5C83"/>
    <w:rsid w:val="00CD64D1"/>
    <w:rsid w:val="00CD656A"/>
    <w:rsid w:val="00CD7DAC"/>
    <w:rsid w:val="00CD7F68"/>
    <w:rsid w:val="00CE042D"/>
    <w:rsid w:val="00CE0485"/>
    <w:rsid w:val="00CE066A"/>
    <w:rsid w:val="00CE0B13"/>
    <w:rsid w:val="00CE1A97"/>
    <w:rsid w:val="00CE1F34"/>
    <w:rsid w:val="00CE22DB"/>
    <w:rsid w:val="00CE277A"/>
    <w:rsid w:val="00CE296E"/>
    <w:rsid w:val="00CE2FFF"/>
    <w:rsid w:val="00CE31D8"/>
    <w:rsid w:val="00CE3489"/>
    <w:rsid w:val="00CE3936"/>
    <w:rsid w:val="00CE3A9B"/>
    <w:rsid w:val="00CE3F31"/>
    <w:rsid w:val="00CE415F"/>
    <w:rsid w:val="00CE4247"/>
    <w:rsid w:val="00CE47F6"/>
    <w:rsid w:val="00CE4C16"/>
    <w:rsid w:val="00CE4DFF"/>
    <w:rsid w:val="00CE50B1"/>
    <w:rsid w:val="00CE5508"/>
    <w:rsid w:val="00CE5A33"/>
    <w:rsid w:val="00CE5A75"/>
    <w:rsid w:val="00CE6332"/>
    <w:rsid w:val="00CE63FC"/>
    <w:rsid w:val="00CE66D5"/>
    <w:rsid w:val="00CE6D84"/>
    <w:rsid w:val="00CE7213"/>
    <w:rsid w:val="00CF0154"/>
    <w:rsid w:val="00CF0BF8"/>
    <w:rsid w:val="00CF1071"/>
    <w:rsid w:val="00CF1453"/>
    <w:rsid w:val="00CF1FF6"/>
    <w:rsid w:val="00CF303C"/>
    <w:rsid w:val="00CF382C"/>
    <w:rsid w:val="00CF3D92"/>
    <w:rsid w:val="00CF4720"/>
    <w:rsid w:val="00CF4B7F"/>
    <w:rsid w:val="00CF5910"/>
    <w:rsid w:val="00CF5A10"/>
    <w:rsid w:val="00CF65A5"/>
    <w:rsid w:val="00CF6791"/>
    <w:rsid w:val="00CF6809"/>
    <w:rsid w:val="00CF77E4"/>
    <w:rsid w:val="00CF7A08"/>
    <w:rsid w:val="00CF7BB1"/>
    <w:rsid w:val="00CF7C0E"/>
    <w:rsid w:val="00D00624"/>
    <w:rsid w:val="00D0114D"/>
    <w:rsid w:val="00D01538"/>
    <w:rsid w:val="00D01C34"/>
    <w:rsid w:val="00D01DFA"/>
    <w:rsid w:val="00D0204D"/>
    <w:rsid w:val="00D0245A"/>
    <w:rsid w:val="00D03314"/>
    <w:rsid w:val="00D04D95"/>
    <w:rsid w:val="00D04FE8"/>
    <w:rsid w:val="00D056F6"/>
    <w:rsid w:val="00D060EE"/>
    <w:rsid w:val="00D061A7"/>
    <w:rsid w:val="00D0652C"/>
    <w:rsid w:val="00D077E9"/>
    <w:rsid w:val="00D07E6F"/>
    <w:rsid w:val="00D10001"/>
    <w:rsid w:val="00D103B2"/>
    <w:rsid w:val="00D10971"/>
    <w:rsid w:val="00D114F3"/>
    <w:rsid w:val="00D11A98"/>
    <w:rsid w:val="00D11F48"/>
    <w:rsid w:val="00D122FC"/>
    <w:rsid w:val="00D12507"/>
    <w:rsid w:val="00D12609"/>
    <w:rsid w:val="00D12748"/>
    <w:rsid w:val="00D1292C"/>
    <w:rsid w:val="00D1297C"/>
    <w:rsid w:val="00D129C1"/>
    <w:rsid w:val="00D12CCF"/>
    <w:rsid w:val="00D131A0"/>
    <w:rsid w:val="00D13311"/>
    <w:rsid w:val="00D136C0"/>
    <w:rsid w:val="00D13C2D"/>
    <w:rsid w:val="00D13C43"/>
    <w:rsid w:val="00D13D64"/>
    <w:rsid w:val="00D13F42"/>
    <w:rsid w:val="00D14862"/>
    <w:rsid w:val="00D1504F"/>
    <w:rsid w:val="00D1536E"/>
    <w:rsid w:val="00D15C65"/>
    <w:rsid w:val="00D163D4"/>
    <w:rsid w:val="00D16D00"/>
    <w:rsid w:val="00D16E5A"/>
    <w:rsid w:val="00D17564"/>
    <w:rsid w:val="00D17837"/>
    <w:rsid w:val="00D20A99"/>
    <w:rsid w:val="00D215B1"/>
    <w:rsid w:val="00D218F7"/>
    <w:rsid w:val="00D21EE1"/>
    <w:rsid w:val="00D22034"/>
    <w:rsid w:val="00D2230B"/>
    <w:rsid w:val="00D228AD"/>
    <w:rsid w:val="00D22E29"/>
    <w:rsid w:val="00D238FD"/>
    <w:rsid w:val="00D23C93"/>
    <w:rsid w:val="00D242EE"/>
    <w:rsid w:val="00D24675"/>
    <w:rsid w:val="00D24979"/>
    <w:rsid w:val="00D24B07"/>
    <w:rsid w:val="00D24D13"/>
    <w:rsid w:val="00D2513E"/>
    <w:rsid w:val="00D25FB0"/>
    <w:rsid w:val="00D26912"/>
    <w:rsid w:val="00D269CB"/>
    <w:rsid w:val="00D26DEF"/>
    <w:rsid w:val="00D27345"/>
    <w:rsid w:val="00D27CF2"/>
    <w:rsid w:val="00D27F07"/>
    <w:rsid w:val="00D30073"/>
    <w:rsid w:val="00D30800"/>
    <w:rsid w:val="00D3088A"/>
    <w:rsid w:val="00D31438"/>
    <w:rsid w:val="00D31665"/>
    <w:rsid w:val="00D316A7"/>
    <w:rsid w:val="00D318BD"/>
    <w:rsid w:val="00D323A8"/>
    <w:rsid w:val="00D3247D"/>
    <w:rsid w:val="00D3376E"/>
    <w:rsid w:val="00D33FA6"/>
    <w:rsid w:val="00D342E2"/>
    <w:rsid w:val="00D35248"/>
    <w:rsid w:val="00D35EBE"/>
    <w:rsid w:val="00D36DFA"/>
    <w:rsid w:val="00D37116"/>
    <w:rsid w:val="00D37EFB"/>
    <w:rsid w:val="00D37F8C"/>
    <w:rsid w:val="00D40097"/>
    <w:rsid w:val="00D40202"/>
    <w:rsid w:val="00D40955"/>
    <w:rsid w:val="00D40C01"/>
    <w:rsid w:val="00D416AF"/>
    <w:rsid w:val="00D417BC"/>
    <w:rsid w:val="00D42167"/>
    <w:rsid w:val="00D42AA1"/>
    <w:rsid w:val="00D42BB3"/>
    <w:rsid w:val="00D42DC7"/>
    <w:rsid w:val="00D43467"/>
    <w:rsid w:val="00D437BA"/>
    <w:rsid w:val="00D438BE"/>
    <w:rsid w:val="00D45054"/>
    <w:rsid w:val="00D464AF"/>
    <w:rsid w:val="00D4672F"/>
    <w:rsid w:val="00D46B19"/>
    <w:rsid w:val="00D47131"/>
    <w:rsid w:val="00D4727B"/>
    <w:rsid w:val="00D47705"/>
    <w:rsid w:val="00D47F8A"/>
    <w:rsid w:val="00D500BF"/>
    <w:rsid w:val="00D50227"/>
    <w:rsid w:val="00D50416"/>
    <w:rsid w:val="00D504B6"/>
    <w:rsid w:val="00D50658"/>
    <w:rsid w:val="00D509BD"/>
    <w:rsid w:val="00D5128E"/>
    <w:rsid w:val="00D51A42"/>
    <w:rsid w:val="00D51BBC"/>
    <w:rsid w:val="00D51F9D"/>
    <w:rsid w:val="00D520E2"/>
    <w:rsid w:val="00D52113"/>
    <w:rsid w:val="00D52948"/>
    <w:rsid w:val="00D52ED3"/>
    <w:rsid w:val="00D530D1"/>
    <w:rsid w:val="00D530DA"/>
    <w:rsid w:val="00D533E2"/>
    <w:rsid w:val="00D55066"/>
    <w:rsid w:val="00D55178"/>
    <w:rsid w:val="00D55F15"/>
    <w:rsid w:val="00D56021"/>
    <w:rsid w:val="00D56262"/>
    <w:rsid w:val="00D565B0"/>
    <w:rsid w:val="00D56A95"/>
    <w:rsid w:val="00D56CEC"/>
    <w:rsid w:val="00D56E6E"/>
    <w:rsid w:val="00D575BC"/>
    <w:rsid w:val="00D57743"/>
    <w:rsid w:val="00D57A32"/>
    <w:rsid w:val="00D57E67"/>
    <w:rsid w:val="00D60317"/>
    <w:rsid w:val="00D60A61"/>
    <w:rsid w:val="00D60A85"/>
    <w:rsid w:val="00D60E2F"/>
    <w:rsid w:val="00D6154A"/>
    <w:rsid w:val="00D616A3"/>
    <w:rsid w:val="00D618DC"/>
    <w:rsid w:val="00D61B4C"/>
    <w:rsid w:val="00D625D3"/>
    <w:rsid w:val="00D62701"/>
    <w:rsid w:val="00D6399A"/>
    <w:rsid w:val="00D63FCE"/>
    <w:rsid w:val="00D64161"/>
    <w:rsid w:val="00D641A5"/>
    <w:rsid w:val="00D641D1"/>
    <w:rsid w:val="00D64F12"/>
    <w:rsid w:val="00D6511B"/>
    <w:rsid w:val="00D6535D"/>
    <w:rsid w:val="00D65852"/>
    <w:rsid w:val="00D6656E"/>
    <w:rsid w:val="00D66752"/>
    <w:rsid w:val="00D66D5B"/>
    <w:rsid w:val="00D674B6"/>
    <w:rsid w:val="00D67641"/>
    <w:rsid w:val="00D67D91"/>
    <w:rsid w:val="00D67F39"/>
    <w:rsid w:val="00D7067B"/>
    <w:rsid w:val="00D70DA6"/>
    <w:rsid w:val="00D710BF"/>
    <w:rsid w:val="00D71223"/>
    <w:rsid w:val="00D7196F"/>
    <w:rsid w:val="00D72389"/>
    <w:rsid w:val="00D72446"/>
    <w:rsid w:val="00D728FB"/>
    <w:rsid w:val="00D7290D"/>
    <w:rsid w:val="00D72FEE"/>
    <w:rsid w:val="00D7301C"/>
    <w:rsid w:val="00D73439"/>
    <w:rsid w:val="00D736E5"/>
    <w:rsid w:val="00D73F7D"/>
    <w:rsid w:val="00D74458"/>
    <w:rsid w:val="00D74535"/>
    <w:rsid w:val="00D745E6"/>
    <w:rsid w:val="00D754B5"/>
    <w:rsid w:val="00D75997"/>
    <w:rsid w:val="00D75E5B"/>
    <w:rsid w:val="00D762D1"/>
    <w:rsid w:val="00D765B9"/>
    <w:rsid w:val="00D77DD3"/>
    <w:rsid w:val="00D77EDD"/>
    <w:rsid w:val="00D8002E"/>
    <w:rsid w:val="00D80735"/>
    <w:rsid w:val="00D807A8"/>
    <w:rsid w:val="00D80E7A"/>
    <w:rsid w:val="00D813EC"/>
    <w:rsid w:val="00D8161E"/>
    <w:rsid w:val="00D81997"/>
    <w:rsid w:val="00D822D7"/>
    <w:rsid w:val="00D82739"/>
    <w:rsid w:val="00D82AED"/>
    <w:rsid w:val="00D82DB8"/>
    <w:rsid w:val="00D8306A"/>
    <w:rsid w:val="00D83764"/>
    <w:rsid w:val="00D84996"/>
    <w:rsid w:val="00D8541D"/>
    <w:rsid w:val="00D85457"/>
    <w:rsid w:val="00D8550C"/>
    <w:rsid w:val="00D85588"/>
    <w:rsid w:val="00D85B7A"/>
    <w:rsid w:val="00D85D16"/>
    <w:rsid w:val="00D8634C"/>
    <w:rsid w:val="00D866EA"/>
    <w:rsid w:val="00D868F8"/>
    <w:rsid w:val="00D86B7B"/>
    <w:rsid w:val="00D8786A"/>
    <w:rsid w:val="00D87E3B"/>
    <w:rsid w:val="00D87E7B"/>
    <w:rsid w:val="00D9002D"/>
    <w:rsid w:val="00D90BA0"/>
    <w:rsid w:val="00D91228"/>
    <w:rsid w:val="00D9196E"/>
    <w:rsid w:val="00D91D3B"/>
    <w:rsid w:val="00D92574"/>
    <w:rsid w:val="00D93168"/>
    <w:rsid w:val="00D93428"/>
    <w:rsid w:val="00D93961"/>
    <w:rsid w:val="00D93D86"/>
    <w:rsid w:val="00D93ED5"/>
    <w:rsid w:val="00D94D7F"/>
    <w:rsid w:val="00D9534E"/>
    <w:rsid w:val="00D954FF"/>
    <w:rsid w:val="00D95E2E"/>
    <w:rsid w:val="00D96573"/>
    <w:rsid w:val="00D97367"/>
    <w:rsid w:val="00DA0171"/>
    <w:rsid w:val="00DA018B"/>
    <w:rsid w:val="00DA05D2"/>
    <w:rsid w:val="00DA0691"/>
    <w:rsid w:val="00DA1220"/>
    <w:rsid w:val="00DA1313"/>
    <w:rsid w:val="00DA1543"/>
    <w:rsid w:val="00DA2AF4"/>
    <w:rsid w:val="00DA3181"/>
    <w:rsid w:val="00DA3761"/>
    <w:rsid w:val="00DA40A4"/>
    <w:rsid w:val="00DA4575"/>
    <w:rsid w:val="00DA6D18"/>
    <w:rsid w:val="00DA6FCC"/>
    <w:rsid w:val="00DA7292"/>
    <w:rsid w:val="00DA72A9"/>
    <w:rsid w:val="00DA7C1B"/>
    <w:rsid w:val="00DB000A"/>
    <w:rsid w:val="00DB0CB3"/>
    <w:rsid w:val="00DB10D9"/>
    <w:rsid w:val="00DB1A1A"/>
    <w:rsid w:val="00DB202A"/>
    <w:rsid w:val="00DB203B"/>
    <w:rsid w:val="00DB220D"/>
    <w:rsid w:val="00DB2804"/>
    <w:rsid w:val="00DB28FD"/>
    <w:rsid w:val="00DB2B3C"/>
    <w:rsid w:val="00DB2F73"/>
    <w:rsid w:val="00DB3750"/>
    <w:rsid w:val="00DB3D06"/>
    <w:rsid w:val="00DB4A12"/>
    <w:rsid w:val="00DB4ADD"/>
    <w:rsid w:val="00DB51D3"/>
    <w:rsid w:val="00DB5518"/>
    <w:rsid w:val="00DB5AD6"/>
    <w:rsid w:val="00DB615B"/>
    <w:rsid w:val="00DB64E0"/>
    <w:rsid w:val="00DB6C20"/>
    <w:rsid w:val="00DB6E0B"/>
    <w:rsid w:val="00DB712E"/>
    <w:rsid w:val="00DB7424"/>
    <w:rsid w:val="00DB76C3"/>
    <w:rsid w:val="00DB7E53"/>
    <w:rsid w:val="00DC0510"/>
    <w:rsid w:val="00DC0861"/>
    <w:rsid w:val="00DC0CC7"/>
    <w:rsid w:val="00DC108D"/>
    <w:rsid w:val="00DC1529"/>
    <w:rsid w:val="00DC2885"/>
    <w:rsid w:val="00DC2BFA"/>
    <w:rsid w:val="00DC2E55"/>
    <w:rsid w:val="00DC351C"/>
    <w:rsid w:val="00DC4436"/>
    <w:rsid w:val="00DC62A5"/>
    <w:rsid w:val="00DC6EF8"/>
    <w:rsid w:val="00DC7414"/>
    <w:rsid w:val="00DC742C"/>
    <w:rsid w:val="00DC76A4"/>
    <w:rsid w:val="00DC79BA"/>
    <w:rsid w:val="00DD008F"/>
    <w:rsid w:val="00DD0311"/>
    <w:rsid w:val="00DD09A3"/>
    <w:rsid w:val="00DD0C60"/>
    <w:rsid w:val="00DD10E1"/>
    <w:rsid w:val="00DD113D"/>
    <w:rsid w:val="00DD1344"/>
    <w:rsid w:val="00DD1BF7"/>
    <w:rsid w:val="00DD1D80"/>
    <w:rsid w:val="00DD2614"/>
    <w:rsid w:val="00DD3016"/>
    <w:rsid w:val="00DD3A7A"/>
    <w:rsid w:val="00DD4483"/>
    <w:rsid w:val="00DD4A03"/>
    <w:rsid w:val="00DD544E"/>
    <w:rsid w:val="00DD59CA"/>
    <w:rsid w:val="00DD5BFC"/>
    <w:rsid w:val="00DD5E5C"/>
    <w:rsid w:val="00DD665F"/>
    <w:rsid w:val="00DD6D00"/>
    <w:rsid w:val="00DD7401"/>
    <w:rsid w:val="00DD7547"/>
    <w:rsid w:val="00DE038F"/>
    <w:rsid w:val="00DE18FA"/>
    <w:rsid w:val="00DE2B03"/>
    <w:rsid w:val="00DE2D23"/>
    <w:rsid w:val="00DE3841"/>
    <w:rsid w:val="00DE38B7"/>
    <w:rsid w:val="00DE3C96"/>
    <w:rsid w:val="00DE4519"/>
    <w:rsid w:val="00DE4824"/>
    <w:rsid w:val="00DE56C2"/>
    <w:rsid w:val="00DE58BE"/>
    <w:rsid w:val="00DE5C1D"/>
    <w:rsid w:val="00DE5FDF"/>
    <w:rsid w:val="00DE61D9"/>
    <w:rsid w:val="00DE75F4"/>
    <w:rsid w:val="00DE79FA"/>
    <w:rsid w:val="00DE7AA0"/>
    <w:rsid w:val="00DF06AF"/>
    <w:rsid w:val="00DF0754"/>
    <w:rsid w:val="00DF077C"/>
    <w:rsid w:val="00DF07B1"/>
    <w:rsid w:val="00DF10DF"/>
    <w:rsid w:val="00DF1131"/>
    <w:rsid w:val="00DF1178"/>
    <w:rsid w:val="00DF118A"/>
    <w:rsid w:val="00DF174E"/>
    <w:rsid w:val="00DF1EAC"/>
    <w:rsid w:val="00DF27C3"/>
    <w:rsid w:val="00DF2C9A"/>
    <w:rsid w:val="00DF2E0E"/>
    <w:rsid w:val="00DF36DD"/>
    <w:rsid w:val="00DF44CE"/>
    <w:rsid w:val="00DF5628"/>
    <w:rsid w:val="00DF5986"/>
    <w:rsid w:val="00DF6AFC"/>
    <w:rsid w:val="00DF730C"/>
    <w:rsid w:val="00DF7B91"/>
    <w:rsid w:val="00E00363"/>
    <w:rsid w:val="00E0085E"/>
    <w:rsid w:val="00E0162E"/>
    <w:rsid w:val="00E01D9C"/>
    <w:rsid w:val="00E01F42"/>
    <w:rsid w:val="00E028A0"/>
    <w:rsid w:val="00E02C4D"/>
    <w:rsid w:val="00E03B77"/>
    <w:rsid w:val="00E03FD2"/>
    <w:rsid w:val="00E04379"/>
    <w:rsid w:val="00E043EF"/>
    <w:rsid w:val="00E04DBF"/>
    <w:rsid w:val="00E0506F"/>
    <w:rsid w:val="00E055AA"/>
    <w:rsid w:val="00E05B09"/>
    <w:rsid w:val="00E062DD"/>
    <w:rsid w:val="00E06DE1"/>
    <w:rsid w:val="00E07030"/>
    <w:rsid w:val="00E076C3"/>
    <w:rsid w:val="00E077A3"/>
    <w:rsid w:val="00E10121"/>
    <w:rsid w:val="00E106C1"/>
    <w:rsid w:val="00E10F24"/>
    <w:rsid w:val="00E117CA"/>
    <w:rsid w:val="00E12563"/>
    <w:rsid w:val="00E1288A"/>
    <w:rsid w:val="00E12BBD"/>
    <w:rsid w:val="00E1379F"/>
    <w:rsid w:val="00E13A07"/>
    <w:rsid w:val="00E13C6D"/>
    <w:rsid w:val="00E13C80"/>
    <w:rsid w:val="00E1454F"/>
    <w:rsid w:val="00E14552"/>
    <w:rsid w:val="00E14620"/>
    <w:rsid w:val="00E147D4"/>
    <w:rsid w:val="00E14991"/>
    <w:rsid w:val="00E14B75"/>
    <w:rsid w:val="00E14B8C"/>
    <w:rsid w:val="00E14FF7"/>
    <w:rsid w:val="00E15197"/>
    <w:rsid w:val="00E160EA"/>
    <w:rsid w:val="00E17436"/>
    <w:rsid w:val="00E17459"/>
    <w:rsid w:val="00E20607"/>
    <w:rsid w:val="00E20AA4"/>
    <w:rsid w:val="00E20E3A"/>
    <w:rsid w:val="00E20E6D"/>
    <w:rsid w:val="00E216E0"/>
    <w:rsid w:val="00E21E71"/>
    <w:rsid w:val="00E220B5"/>
    <w:rsid w:val="00E22436"/>
    <w:rsid w:val="00E23423"/>
    <w:rsid w:val="00E239CF"/>
    <w:rsid w:val="00E23A9F"/>
    <w:rsid w:val="00E23D25"/>
    <w:rsid w:val="00E2421C"/>
    <w:rsid w:val="00E24326"/>
    <w:rsid w:val="00E24EBD"/>
    <w:rsid w:val="00E2546C"/>
    <w:rsid w:val="00E2551A"/>
    <w:rsid w:val="00E25685"/>
    <w:rsid w:val="00E25912"/>
    <w:rsid w:val="00E260B9"/>
    <w:rsid w:val="00E26242"/>
    <w:rsid w:val="00E266C5"/>
    <w:rsid w:val="00E269D4"/>
    <w:rsid w:val="00E26C1B"/>
    <w:rsid w:val="00E27A88"/>
    <w:rsid w:val="00E27DE8"/>
    <w:rsid w:val="00E27FC4"/>
    <w:rsid w:val="00E305A7"/>
    <w:rsid w:val="00E3079C"/>
    <w:rsid w:val="00E30886"/>
    <w:rsid w:val="00E30B05"/>
    <w:rsid w:val="00E30C00"/>
    <w:rsid w:val="00E316FB"/>
    <w:rsid w:val="00E31FD8"/>
    <w:rsid w:val="00E323D4"/>
    <w:rsid w:val="00E32843"/>
    <w:rsid w:val="00E331AA"/>
    <w:rsid w:val="00E33244"/>
    <w:rsid w:val="00E33390"/>
    <w:rsid w:val="00E341EA"/>
    <w:rsid w:val="00E3440B"/>
    <w:rsid w:val="00E3489D"/>
    <w:rsid w:val="00E34A28"/>
    <w:rsid w:val="00E34B26"/>
    <w:rsid w:val="00E3634F"/>
    <w:rsid w:val="00E36C2C"/>
    <w:rsid w:val="00E3785A"/>
    <w:rsid w:val="00E40123"/>
    <w:rsid w:val="00E4073B"/>
    <w:rsid w:val="00E4083A"/>
    <w:rsid w:val="00E41983"/>
    <w:rsid w:val="00E41B1C"/>
    <w:rsid w:val="00E42060"/>
    <w:rsid w:val="00E421E2"/>
    <w:rsid w:val="00E42455"/>
    <w:rsid w:val="00E43049"/>
    <w:rsid w:val="00E439FA"/>
    <w:rsid w:val="00E440BF"/>
    <w:rsid w:val="00E44254"/>
    <w:rsid w:val="00E44413"/>
    <w:rsid w:val="00E44DDD"/>
    <w:rsid w:val="00E44FCC"/>
    <w:rsid w:val="00E45219"/>
    <w:rsid w:val="00E45673"/>
    <w:rsid w:val="00E45A47"/>
    <w:rsid w:val="00E4605C"/>
    <w:rsid w:val="00E46191"/>
    <w:rsid w:val="00E461DE"/>
    <w:rsid w:val="00E462ED"/>
    <w:rsid w:val="00E46C15"/>
    <w:rsid w:val="00E47132"/>
    <w:rsid w:val="00E476AC"/>
    <w:rsid w:val="00E50166"/>
    <w:rsid w:val="00E50233"/>
    <w:rsid w:val="00E5025B"/>
    <w:rsid w:val="00E502D3"/>
    <w:rsid w:val="00E5084E"/>
    <w:rsid w:val="00E50E40"/>
    <w:rsid w:val="00E50F4D"/>
    <w:rsid w:val="00E50F5A"/>
    <w:rsid w:val="00E51CFC"/>
    <w:rsid w:val="00E51E2C"/>
    <w:rsid w:val="00E5212D"/>
    <w:rsid w:val="00E52340"/>
    <w:rsid w:val="00E52704"/>
    <w:rsid w:val="00E52D51"/>
    <w:rsid w:val="00E535D0"/>
    <w:rsid w:val="00E536B7"/>
    <w:rsid w:val="00E5389A"/>
    <w:rsid w:val="00E54CA8"/>
    <w:rsid w:val="00E55081"/>
    <w:rsid w:val="00E5631C"/>
    <w:rsid w:val="00E56C21"/>
    <w:rsid w:val="00E56E3A"/>
    <w:rsid w:val="00E571A6"/>
    <w:rsid w:val="00E571F1"/>
    <w:rsid w:val="00E6074B"/>
    <w:rsid w:val="00E61027"/>
    <w:rsid w:val="00E61A23"/>
    <w:rsid w:val="00E61EB7"/>
    <w:rsid w:val="00E62BE4"/>
    <w:rsid w:val="00E62F17"/>
    <w:rsid w:val="00E630FE"/>
    <w:rsid w:val="00E63231"/>
    <w:rsid w:val="00E63BD6"/>
    <w:rsid w:val="00E645A9"/>
    <w:rsid w:val="00E649E1"/>
    <w:rsid w:val="00E662CA"/>
    <w:rsid w:val="00E66602"/>
    <w:rsid w:val="00E66B55"/>
    <w:rsid w:val="00E66E21"/>
    <w:rsid w:val="00E67361"/>
    <w:rsid w:val="00E676CF"/>
    <w:rsid w:val="00E6774E"/>
    <w:rsid w:val="00E677E0"/>
    <w:rsid w:val="00E700F7"/>
    <w:rsid w:val="00E7099C"/>
    <w:rsid w:val="00E709EC"/>
    <w:rsid w:val="00E7119B"/>
    <w:rsid w:val="00E718F0"/>
    <w:rsid w:val="00E7197C"/>
    <w:rsid w:val="00E71E29"/>
    <w:rsid w:val="00E72171"/>
    <w:rsid w:val="00E7255A"/>
    <w:rsid w:val="00E72588"/>
    <w:rsid w:val="00E7355C"/>
    <w:rsid w:val="00E747F6"/>
    <w:rsid w:val="00E74CED"/>
    <w:rsid w:val="00E74DFD"/>
    <w:rsid w:val="00E7533B"/>
    <w:rsid w:val="00E7548B"/>
    <w:rsid w:val="00E75CBE"/>
    <w:rsid w:val="00E7615C"/>
    <w:rsid w:val="00E76759"/>
    <w:rsid w:val="00E76A1F"/>
    <w:rsid w:val="00E77141"/>
    <w:rsid w:val="00E772DA"/>
    <w:rsid w:val="00E778FC"/>
    <w:rsid w:val="00E803E4"/>
    <w:rsid w:val="00E808BE"/>
    <w:rsid w:val="00E80926"/>
    <w:rsid w:val="00E80D02"/>
    <w:rsid w:val="00E81208"/>
    <w:rsid w:val="00E8155D"/>
    <w:rsid w:val="00E81FE5"/>
    <w:rsid w:val="00E820D1"/>
    <w:rsid w:val="00E82A6D"/>
    <w:rsid w:val="00E82ABC"/>
    <w:rsid w:val="00E836BE"/>
    <w:rsid w:val="00E842A4"/>
    <w:rsid w:val="00E84761"/>
    <w:rsid w:val="00E849A0"/>
    <w:rsid w:val="00E84FA2"/>
    <w:rsid w:val="00E85101"/>
    <w:rsid w:val="00E85CE0"/>
    <w:rsid w:val="00E85FA9"/>
    <w:rsid w:val="00E861AC"/>
    <w:rsid w:val="00E862A9"/>
    <w:rsid w:val="00E86555"/>
    <w:rsid w:val="00E8670E"/>
    <w:rsid w:val="00E869E4"/>
    <w:rsid w:val="00E8742E"/>
    <w:rsid w:val="00E908E0"/>
    <w:rsid w:val="00E91094"/>
    <w:rsid w:val="00E91546"/>
    <w:rsid w:val="00E9209D"/>
    <w:rsid w:val="00E9273F"/>
    <w:rsid w:val="00E92F27"/>
    <w:rsid w:val="00E9307F"/>
    <w:rsid w:val="00E938B1"/>
    <w:rsid w:val="00E93FCF"/>
    <w:rsid w:val="00E944C3"/>
    <w:rsid w:val="00E9460F"/>
    <w:rsid w:val="00E95413"/>
    <w:rsid w:val="00E9569E"/>
    <w:rsid w:val="00E95835"/>
    <w:rsid w:val="00E95AC3"/>
    <w:rsid w:val="00E95CC4"/>
    <w:rsid w:val="00E965C8"/>
    <w:rsid w:val="00E97242"/>
    <w:rsid w:val="00E977C9"/>
    <w:rsid w:val="00EA0053"/>
    <w:rsid w:val="00EA0349"/>
    <w:rsid w:val="00EA060F"/>
    <w:rsid w:val="00EA06E2"/>
    <w:rsid w:val="00EA0D92"/>
    <w:rsid w:val="00EA0DDE"/>
    <w:rsid w:val="00EA0F41"/>
    <w:rsid w:val="00EA1474"/>
    <w:rsid w:val="00EA21BF"/>
    <w:rsid w:val="00EA3073"/>
    <w:rsid w:val="00EA3E3C"/>
    <w:rsid w:val="00EA41FC"/>
    <w:rsid w:val="00EA421E"/>
    <w:rsid w:val="00EA4F7F"/>
    <w:rsid w:val="00EA5EB5"/>
    <w:rsid w:val="00EA5FB9"/>
    <w:rsid w:val="00EA6143"/>
    <w:rsid w:val="00EA6213"/>
    <w:rsid w:val="00EA65AB"/>
    <w:rsid w:val="00EA6C03"/>
    <w:rsid w:val="00EA7EFF"/>
    <w:rsid w:val="00EB0860"/>
    <w:rsid w:val="00EB11A1"/>
    <w:rsid w:val="00EB12A3"/>
    <w:rsid w:val="00EB1E65"/>
    <w:rsid w:val="00EB2013"/>
    <w:rsid w:val="00EB2AAF"/>
    <w:rsid w:val="00EB34B7"/>
    <w:rsid w:val="00EB3AE1"/>
    <w:rsid w:val="00EB40E2"/>
    <w:rsid w:val="00EB42FD"/>
    <w:rsid w:val="00EB4303"/>
    <w:rsid w:val="00EB45D0"/>
    <w:rsid w:val="00EB4906"/>
    <w:rsid w:val="00EB4B53"/>
    <w:rsid w:val="00EB4FB8"/>
    <w:rsid w:val="00EB50F3"/>
    <w:rsid w:val="00EB51BC"/>
    <w:rsid w:val="00EB5E96"/>
    <w:rsid w:val="00EB5EC8"/>
    <w:rsid w:val="00EB65D4"/>
    <w:rsid w:val="00EB6631"/>
    <w:rsid w:val="00EB6657"/>
    <w:rsid w:val="00EB6E2D"/>
    <w:rsid w:val="00EB6EAA"/>
    <w:rsid w:val="00EB7F7C"/>
    <w:rsid w:val="00EC0909"/>
    <w:rsid w:val="00EC0A8F"/>
    <w:rsid w:val="00EC14A2"/>
    <w:rsid w:val="00EC177F"/>
    <w:rsid w:val="00EC1F0F"/>
    <w:rsid w:val="00EC2624"/>
    <w:rsid w:val="00EC2744"/>
    <w:rsid w:val="00EC2C01"/>
    <w:rsid w:val="00EC2E1B"/>
    <w:rsid w:val="00EC35F9"/>
    <w:rsid w:val="00EC365D"/>
    <w:rsid w:val="00EC3C31"/>
    <w:rsid w:val="00EC3DF1"/>
    <w:rsid w:val="00EC4055"/>
    <w:rsid w:val="00EC4C59"/>
    <w:rsid w:val="00EC5338"/>
    <w:rsid w:val="00EC59DC"/>
    <w:rsid w:val="00EC60A1"/>
    <w:rsid w:val="00EC6369"/>
    <w:rsid w:val="00EC6DC8"/>
    <w:rsid w:val="00EC70BA"/>
    <w:rsid w:val="00EC7426"/>
    <w:rsid w:val="00ED0255"/>
    <w:rsid w:val="00ED0466"/>
    <w:rsid w:val="00ED1AE4"/>
    <w:rsid w:val="00ED1D32"/>
    <w:rsid w:val="00ED29B1"/>
    <w:rsid w:val="00ED328F"/>
    <w:rsid w:val="00ED39BE"/>
    <w:rsid w:val="00ED3A89"/>
    <w:rsid w:val="00ED49C8"/>
    <w:rsid w:val="00ED5D20"/>
    <w:rsid w:val="00ED6BEF"/>
    <w:rsid w:val="00ED6D69"/>
    <w:rsid w:val="00ED7A34"/>
    <w:rsid w:val="00ED7A80"/>
    <w:rsid w:val="00EE003F"/>
    <w:rsid w:val="00EE060A"/>
    <w:rsid w:val="00EE0DA1"/>
    <w:rsid w:val="00EE15C6"/>
    <w:rsid w:val="00EE1698"/>
    <w:rsid w:val="00EE16A4"/>
    <w:rsid w:val="00EE1A80"/>
    <w:rsid w:val="00EE1BDF"/>
    <w:rsid w:val="00EE1EC4"/>
    <w:rsid w:val="00EE2157"/>
    <w:rsid w:val="00EE2313"/>
    <w:rsid w:val="00EE2495"/>
    <w:rsid w:val="00EE24DD"/>
    <w:rsid w:val="00EE2530"/>
    <w:rsid w:val="00EE256B"/>
    <w:rsid w:val="00EE2692"/>
    <w:rsid w:val="00EE333F"/>
    <w:rsid w:val="00EE3526"/>
    <w:rsid w:val="00EE377F"/>
    <w:rsid w:val="00EE3928"/>
    <w:rsid w:val="00EE3CFA"/>
    <w:rsid w:val="00EE45EE"/>
    <w:rsid w:val="00EE46F6"/>
    <w:rsid w:val="00EE47A4"/>
    <w:rsid w:val="00EE4876"/>
    <w:rsid w:val="00EE4AFB"/>
    <w:rsid w:val="00EE520B"/>
    <w:rsid w:val="00EE56B9"/>
    <w:rsid w:val="00EE57D9"/>
    <w:rsid w:val="00EE639A"/>
    <w:rsid w:val="00EE63C0"/>
    <w:rsid w:val="00EE677B"/>
    <w:rsid w:val="00EE6D34"/>
    <w:rsid w:val="00EE72AC"/>
    <w:rsid w:val="00EE751C"/>
    <w:rsid w:val="00EE778B"/>
    <w:rsid w:val="00EE7990"/>
    <w:rsid w:val="00EE7ACB"/>
    <w:rsid w:val="00EE7CE2"/>
    <w:rsid w:val="00EF0DDB"/>
    <w:rsid w:val="00EF1190"/>
    <w:rsid w:val="00EF203E"/>
    <w:rsid w:val="00EF237A"/>
    <w:rsid w:val="00EF3817"/>
    <w:rsid w:val="00EF3C6B"/>
    <w:rsid w:val="00EF3C6C"/>
    <w:rsid w:val="00EF3CED"/>
    <w:rsid w:val="00EF4531"/>
    <w:rsid w:val="00EF4614"/>
    <w:rsid w:val="00EF549B"/>
    <w:rsid w:val="00EF5E0C"/>
    <w:rsid w:val="00EF5E62"/>
    <w:rsid w:val="00EF6D4B"/>
    <w:rsid w:val="00EF7864"/>
    <w:rsid w:val="00EF7AEC"/>
    <w:rsid w:val="00F0027F"/>
    <w:rsid w:val="00F0039E"/>
    <w:rsid w:val="00F004DB"/>
    <w:rsid w:val="00F00522"/>
    <w:rsid w:val="00F009CD"/>
    <w:rsid w:val="00F00E0B"/>
    <w:rsid w:val="00F00FBF"/>
    <w:rsid w:val="00F0142E"/>
    <w:rsid w:val="00F01863"/>
    <w:rsid w:val="00F01B34"/>
    <w:rsid w:val="00F01CBE"/>
    <w:rsid w:val="00F026D5"/>
    <w:rsid w:val="00F02D8C"/>
    <w:rsid w:val="00F02F51"/>
    <w:rsid w:val="00F030E2"/>
    <w:rsid w:val="00F03365"/>
    <w:rsid w:val="00F03C30"/>
    <w:rsid w:val="00F03EF5"/>
    <w:rsid w:val="00F04E8B"/>
    <w:rsid w:val="00F05632"/>
    <w:rsid w:val="00F057D9"/>
    <w:rsid w:val="00F05911"/>
    <w:rsid w:val="00F0597E"/>
    <w:rsid w:val="00F05D9C"/>
    <w:rsid w:val="00F061ED"/>
    <w:rsid w:val="00F063EC"/>
    <w:rsid w:val="00F06544"/>
    <w:rsid w:val="00F0670A"/>
    <w:rsid w:val="00F06981"/>
    <w:rsid w:val="00F07275"/>
    <w:rsid w:val="00F07358"/>
    <w:rsid w:val="00F07882"/>
    <w:rsid w:val="00F07A9D"/>
    <w:rsid w:val="00F07CE2"/>
    <w:rsid w:val="00F07D4D"/>
    <w:rsid w:val="00F11645"/>
    <w:rsid w:val="00F117FC"/>
    <w:rsid w:val="00F11D33"/>
    <w:rsid w:val="00F11F3C"/>
    <w:rsid w:val="00F12368"/>
    <w:rsid w:val="00F129C0"/>
    <w:rsid w:val="00F12F9A"/>
    <w:rsid w:val="00F13685"/>
    <w:rsid w:val="00F139B1"/>
    <w:rsid w:val="00F13D40"/>
    <w:rsid w:val="00F13D6C"/>
    <w:rsid w:val="00F140FE"/>
    <w:rsid w:val="00F149FF"/>
    <w:rsid w:val="00F14D70"/>
    <w:rsid w:val="00F15860"/>
    <w:rsid w:val="00F16CFB"/>
    <w:rsid w:val="00F16D45"/>
    <w:rsid w:val="00F17049"/>
    <w:rsid w:val="00F17127"/>
    <w:rsid w:val="00F17502"/>
    <w:rsid w:val="00F17912"/>
    <w:rsid w:val="00F17D2E"/>
    <w:rsid w:val="00F200B4"/>
    <w:rsid w:val="00F207AB"/>
    <w:rsid w:val="00F20FF1"/>
    <w:rsid w:val="00F21E0E"/>
    <w:rsid w:val="00F21F7B"/>
    <w:rsid w:val="00F22310"/>
    <w:rsid w:val="00F22770"/>
    <w:rsid w:val="00F22BE4"/>
    <w:rsid w:val="00F22CA9"/>
    <w:rsid w:val="00F235FC"/>
    <w:rsid w:val="00F240C8"/>
    <w:rsid w:val="00F24289"/>
    <w:rsid w:val="00F246B8"/>
    <w:rsid w:val="00F24896"/>
    <w:rsid w:val="00F24AB5"/>
    <w:rsid w:val="00F24D98"/>
    <w:rsid w:val="00F24F98"/>
    <w:rsid w:val="00F251E1"/>
    <w:rsid w:val="00F258CB"/>
    <w:rsid w:val="00F25A8C"/>
    <w:rsid w:val="00F26201"/>
    <w:rsid w:val="00F26939"/>
    <w:rsid w:val="00F26D43"/>
    <w:rsid w:val="00F27BC5"/>
    <w:rsid w:val="00F30167"/>
    <w:rsid w:val="00F30A8D"/>
    <w:rsid w:val="00F31173"/>
    <w:rsid w:val="00F31BD8"/>
    <w:rsid w:val="00F3215D"/>
    <w:rsid w:val="00F32B84"/>
    <w:rsid w:val="00F32F87"/>
    <w:rsid w:val="00F336C9"/>
    <w:rsid w:val="00F33B79"/>
    <w:rsid w:val="00F340F7"/>
    <w:rsid w:val="00F345A0"/>
    <w:rsid w:val="00F34B05"/>
    <w:rsid w:val="00F34EDB"/>
    <w:rsid w:val="00F356BA"/>
    <w:rsid w:val="00F35B18"/>
    <w:rsid w:val="00F35CAA"/>
    <w:rsid w:val="00F362E3"/>
    <w:rsid w:val="00F37324"/>
    <w:rsid w:val="00F375F2"/>
    <w:rsid w:val="00F37D82"/>
    <w:rsid w:val="00F40E0F"/>
    <w:rsid w:val="00F41629"/>
    <w:rsid w:val="00F41A8D"/>
    <w:rsid w:val="00F41C43"/>
    <w:rsid w:val="00F41DDD"/>
    <w:rsid w:val="00F41DE4"/>
    <w:rsid w:val="00F41DF7"/>
    <w:rsid w:val="00F41E08"/>
    <w:rsid w:val="00F42ED5"/>
    <w:rsid w:val="00F431CC"/>
    <w:rsid w:val="00F4323C"/>
    <w:rsid w:val="00F43332"/>
    <w:rsid w:val="00F43620"/>
    <w:rsid w:val="00F43C03"/>
    <w:rsid w:val="00F442FF"/>
    <w:rsid w:val="00F445FE"/>
    <w:rsid w:val="00F44D93"/>
    <w:rsid w:val="00F45C8C"/>
    <w:rsid w:val="00F462E8"/>
    <w:rsid w:val="00F463F4"/>
    <w:rsid w:val="00F46540"/>
    <w:rsid w:val="00F465B2"/>
    <w:rsid w:val="00F46704"/>
    <w:rsid w:val="00F4687F"/>
    <w:rsid w:val="00F46B57"/>
    <w:rsid w:val="00F46D9D"/>
    <w:rsid w:val="00F47170"/>
    <w:rsid w:val="00F47718"/>
    <w:rsid w:val="00F47A00"/>
    <w:rsid w:val="00F5004B"/>
    <w:rsid w:val="00F50329"/>
    <w:rsid w:val="00F5043C"/>
    <w:rsid w:val="00F506D7"/>
    <w:rsid w:val="00F51F31"/>
    <w:rsid w:val="00F51FBA"/>
    <w:rsid w:val="00F53261"/>
    <w:rsid w:val="00F53428"/>
    <w:rsid w:val="00F53653"/>
    <w:rsid w:val="00F53672"/>
    <w:rsid w:val="00F53E01"/>
    <w:rsid w:val="00F543A8"/>
    <w:rsid w:val="00F546BA"/>
    <w:rsid w:val="00F552DD"/>
    <w:rsid w:val="00F5557B"/>
    <w:rsid w:val="00F558FF"/>
    <w:rsid w:val="00F56444"/>
    <w:rsid w:val="00F5684B"/>
    <w:rsid w:val="00F56C88"/>
    <w:rsid w:val="00F575C6"/>
    <w:rsid w:val="00F57B2E"/>
    <w:rsid w:val="00F57B5D"/>
    <w:rsid w:val="00F57DC3"/>
    <w:rsid w:val="00F57F7E"/>
    <w:rsid w:val="00F60A3C"/>
    <w:rsid w:val="00F6118D"/>
    <w:rsid w:val="00F62079"/>
    <w:rsid w:val="00F621AA"/>
    <w:rsid w:val="00F62F7E"/>
    <w:rsid w:val="00F6339E"/>
    <w:rsid w:val="00F6592D"/>
    <w:rsid w:val="00F65FEA"/>
    <w:rsid w:val="00F661A0"/>
    <w:rsid w:val="00F6635D"/>
    <w:rsid w:val="00F6686A"/>
    <w:rsid w:val="00F67122"/>
    <w:rsid w:val="00F678D5"/>
    <w:rsid w:val="00F678E7"/>
    <w:rsid w:val="00F67AA4"/>
    <w:rsid w:val="00F67C27"/>
    <w:rsid w:val="00F67E33"/>
    <w:rsid w:val="00F70004"/>
    <w:rsid w:val="00F70D72"/>
    <w:rsid w:val="00F71318"/>
    <w:rsid w:val="00F71DCB"/>
    <w:rsid w:val="00F71E5C"/>
    <w:rsid w:val="00F73808"/>
    <w:rsid w:val="00F73E52"/>
    <w:rsid w:val="00F74300"/>
    <w:rsid w:val="00F74533"/>
    <w:rsid w:val="00F74644"/>
    <w:rsid w:val="00F74A96"/>
    <w:rsid w:val="00F7579A"/>
    <w:rsid w:val="00F75A86"/>
    <w:rsid w:val="00F75E4A"/>
    <w:rsid w:val="00F76052"/>
    <w:rsid w:val="00F760AB"/>
    <w:rsid w:val="00F769FB"/>
    <w:rsid w:val="00F7729A"/>
    <w:rsid w:val="00F77A19"/>
    <w:rsid w:val="00F77A41"/>
    <w:rsid w:val="00F80015"/>
    <w:rsid w:val="00F81007"/>
    <w:rsid w:val="00F81185"/>
    <w:rsid w:val="00F811AF"/>
    <w:rsid w:val="00F8127D"/>
    <w:rsid w:val="00F8198A"/>
    <w:rsid w:val="00F81B81"/>
    <w:rsid w:val="00F81CC2"/>
    <w:rsid w:val="00F81CE7"/>
    <w:rsid w:val="00F8217B"/>
    <w:rsid w:val="00F82498"/>
    <w:rsid w:val="00F82514"/>
    <w:rsid w:val="00F82A8F"/>
    <w:rsid w:val="00F83102"/>
    <w:rsid w:val="00F833EB"/>
    <w:rsid w:val="00F83960"/>
    <w:rsid w:val="00F839A3"/>
    <w:rsid w:val="00F83E13"/>
    <w:rsid w:val="00F83F39"/>
    <w:rsid w:val="00F844D2"/>
    <w:rsid w:val="00F846BB"/>
    <w:rsid w:val="00F84AA4"/>
    <w:rsid w:val="00F85151"/>
    <w:rsid w:val="00F85530"/>
    <w:rsid w:val="00F8562E"/>
    <w:rsid w:val="00F85847"/>
    <w:rsid w:val="00F85BEC"/>
    <w:rsid w:val="00F85C7D"/>
    <w:rsid w:val="00F86679"/>
    <w:rsid w:val="00F866EC"/>
    <w:rsid w:val="00F86D62"/>
    <w:rsid w:val="00F9023D"/>
    <w:rsid w:val="00F905AC"/>
    <w:rsid w:val="00F907C5"/>
    <w:rsid w:val="00F91ECD"/>
    <w:rsid w:val="00F924AB"/>
    <w:rsid w:val="00F929CD"/>
    <w:rsid w:val="00F93148"/>
    <w:rsid w:val="00F939C5"/>
    <w:rsid w:val="00F95209"/>
    <w:rsid w:val="00F95869"/>
    <w:rsid w:val="00F96EEB"/>
    <w:rsid w:val="00F971D0"/>
    <w:rsid w:val="00F97373"/>
    <w:rsid w:val="00F97800"/>
    <w:rsid w:val="00FA0B8D"/>
    <w:rsid w:val="00FA14CA"/>
    <w:rsid w:val="00FA2238"/>
    <w:rsid w:val="00FA38FC"/>
    <w:rsid w:val="00FA3A46"/>
    <w:rsid w:val="00FA3D1C"/>
    <w:rsid w:val="00FA4111"/>
    <w:rsid w:val="00FA4AB2"/>
    <w:rsid w:val="00FA4D5B"/>
    <w:rsid w:val="00FA4E7A"/>
    <w:rsid w:val="00FA4ECD"/>
    <w:rsid w:val="00FA7AF9"/>
    <w:rsid w:val="00FA7B80"/>
    <w:rsid w:val="00FB0816"/>
    <w:rsid w:val="00FB0915"/>
    <w:rsid w:val="00FB0A84"/>
    <w:rsid w:val="00FB0BB9"/>
    <w:rsid w:val="00FB0C94"/>
    <w:rsid w:val="00FB0E37"/>
    <w:rsid w:val="00FB10DD"/>
    <w:rsid w:val="00FB17BC"/>
    <w:rsid w:val="00FB190B"/>
    <w:rsid w:val="00FB20BF"/>
    <w:rsid w:val="00FB2573"/>
    <w:rsid w:val="00FB32A7"/>
    <w:rsid w:val="00FB3CF1"/>
    <w:rsid w:val="00FB4064"/>
    <w:rsid w:val="00FB417F"/>
    <w:rsid w:val="00FB4B0A"/>
    <w:rsid w:val="00FB5125"/>
    <w:rsid w:val="00FB5303"/>
    <w:rsid w:val="00FB5AE0"/>
    <w:rsid w:val="00FB5AFA"/>
    <w:rsid w:val="00FB689E"/>
    <w:rsid w:val="00FB69A0"/>
    <w:rsid w:val="00FB6B36"/>
    <w:rsid w:val="00FB70E0"/>
    <w:rsid w:val="00FB7BBE"/>
    <w:rsid w:val="00FB7F5F"/>
    <w:rsid w:val="00FC01F4"/>
    <w:rsid w:val="00FC07FC"/>
    <w:rsid w:val="00FC09A3"/>
    <w:rsid w:val="00FC12B6"/>
    <w:rsid w:val="00FC15B6"/>
    <w:rsid w:val="00FC15E1"/>
    <w:rsid w:val="00FC1A5C"/>
    <w:rsid w:val="00FC1F38"/>
    <w:rsid w:val="00FC2069"/>
    <w:rsid w:val="00FC272C"/>
    <w:rsid w:val="00FC2CF5"/>
    <w:rsid w:val="00FC3B9E"/>
    <w:rsid w:val="00FC42A2"/>
    <w:rsid w:val="00FC4378"/>
    <w:rsid w:val="00FC4D92"/>
    <w:rsid w:val="00FC4F1E"/>
    <w:rsid w:val="00FC595A"/>
    <w:rsid w:val="00FC59B6"/>
    <w:rsid w:val="00FC5DE4"/>
    <w:rsid w:val="00FC601D"/>
    <w:rsid w:val="00FC64B9"/>
    <w:rsid w:val="00FC675B"/>
    <w:rsid w:val="00FC6A66"/>
    <w:rsid w:val="00FC6D4D"/>
    <w:rsid w:val="00FC6DE0"/>
    <w:rsid w:val="00FC6F58"/>
    <w:rsid w:val="00FC7BEF"/>
    <w:rsid w:val="00FC7CBB"/>
    <w:rsid w:val="00FD0F3A"/>
    <w:rsid w:val="00FD1893"/>
    <w:rsid w:val="00FD1BBF"/>
    <w:rsid w:val="00FD1C8F"/>
    <w:rsid w:val="00FD2094"/>
    <w:rsid w:val="00FD2D01"/>
    <w:rsid w:val="00FD35BE"/>
    <w:rsid w:val="00FD3610"/>
    <w:rsid w:val="00FD3751"/>
    <w:rsid w:val="00FD404A"/>
    <w:rsid w:val="00FD4C07"/>
    <w:rsid w:val="00FD5A97"/>
    <w:rsid w:val="00FD5ACE"/>
    <w:rsid w:val="00FD5CB1"/>
    <w:rsid w:val="00FD5EE3"/>
    <w:rsid w:val="00FD6027"/>
    <w:rsid w:val="00FD6233"/>
    <w:rsid w:val="00FD6431"/>
    <w:rsid w:val="00FD6524"/>
    <w:rsid w:val="00FD663E"/>
    <w:rsid w:val="00FD7E24"/>
    <w:rsid w:val="00FE01E9"/>
    <w:rsid w:val="00FE06EE"/>
    <w:rsid w:val="00FE0D64"/>
    <w:rsid w:val="00FE0E14"/>
    <w:rsid w:val="00FE2282"/>
    <w:rsid w:val="00FE269E"/>
    <w:rsid w:val="00FE27D7"/>
    <w:rsid w:val="00FE2F2E"/>
    <w:rsid w:val="00FE3163"/>
    <w:rsid w:val="00FE32CF"/>
    <w:rsid w:val="00FE337A"/>
    <w:rsid w:val="00FE3B8D"/>
    <w:rsid w:val="00FE3FA8"/>
    <w:rsid w:val="00FE3FFB"/>
    <w:rsid w:val="00FE4439"/>
    <w:rsid w:val="00FE484F"/>
    <w:rsid w:val="00FE4883"/>
    <w:rsid w:val="00FE539A"/>
    <w:rsid w:val="00FE60C2"/>
    <w:rsid w:val="00FE63B5"/>
    <w:rsid w:val="00FE710E"/>
    <w:rsid w:val="00FE742E"/>
    <w:rsid w:val="00FE7614"/>
    <w:rsid w:val="00FE7D26"/>
    <w:rsid w:val="00FF0398"/>
    <w:rsid w:val="00FF09BB"/>
    <w:rsid w:val="00FF0FC5"/>
    <w:rsid w:val="00FF144A"/>
    <w:rsid w:val="00FF1550"/>
    <w:rsid w:val="00FF1614"/>
    <w:rsid w:val="00FF1C0E"/>
    <w:rsid w:val="00FF1F49"/>
    <w:rsid w:val="00FF24CC"/>
    <w:rsid w:val="00FF31C4"/>
    <w:rsid w:val="00FF330F"/>
    <w:rsid w:val="00FF34CA"/>
    <w:rsid w:val="00FF3E76"/>
    <w:rsid w:val="00FF3F36"/>
    <w:rsid w:val="00FF413D"/>
    <w:rsid w:val="00FF43D7"/>
    <w:rsid w:val="00FF59F9"/>
    <w:rsid w:val="00FF66AF"/>
    <w:rsid w:val="00FF6ACF"/>
    <w:rsid w:val="00FF6ED7"/>
    <w:rsid w:val="00FF6FF5"/>
    <w:rsid w:val="00FF766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FE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HTML Typewriter"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0B71"/>
    <w:pPr>
      <w:spacing w:before="80" w:after="80"/>
    </w:pPr>
    <w:rPr>
      <w:rFonts w:ascii="Calibri" w:hAnsi="Calibri"/>
      <w:sz w:val="22"/>
      <w:lang w:val="en-US" w:eastAsia="en-US"/>
    </w:rPr>
  </w:style>
  <w:style w:type="paragraph" w:styleId="Heading1">
    <w:name w:val="heading 1"/>
    <w:basedOn w:val="Normal"/>
    <w:next w:val="Normal"/>
    <w:link w:val="Heading1Char"/>
    <w:qFormat/>
    <w:rsid w:val="00700B71"/>
    <w:pPr>
      <w:keepNext/>
      <w:numPr>
        <w:numId w:val="7"/>
      </w:numPr>
      <w:pBdr>
        <w:bottom w:val="single" w:sz="6" w:space="1" w:color="7F7F7F"/>
      </w:pBdr>
      <w:spacing w:before="480" w:after="60"/>
      <w:outlineLvl w:val="0"/>
    </w:pPr>
    <w:rPr>
      <w:rFonts w:ascii="Arial" w:hAnsi="Arial"/>
      <w:b/>
      <w:caps/>
      <w:color w:val="365F91"/>
      <w:kern w:val="28"/>
      <w:sz w:val="28"/>
    </w:rPr>
  </w:style>
  <w:style w:type="paragraph" w:styleId="Heading2">
    <w:name w:val="heading 2"/>
    <w:basedOn w:val="Normal"/>
    <w:next w:val="Normal"/>
    <w:link w:val="Heading2Char"/>
    <w:qFormat/>
    <w:rsid w:val="00700B71"/>
    <w:pPr>
      <w:keepNext/>
      <w:numPr>
        <w:ilvl w:val="1"/>
        <w:numId w:val="7"/>
      </w:numPr>
      <w:spacing w:before="480" w:after="60"/>
      <w:contextualSpacing/>
      <w:outlineLvl w:val="1"/>
    </w:pPr>
    <w:rPr>
      <w:rFonts w:ascii="Arial" w:hAnsi="Arial"/>
      <w:b/>
      <w:color w:val="365F91"/>
      <w:sz w:val="24"/>
    </w:rPr>
  </w:style>
  <w:style w:type="paragraph" w:styleId="Heading3">
    <w:name w:val="heading 3"/>
    <w:basedOn w:val="Normal"/>
    <w:next w:val="Normal"/>
    <w:qFormat/>
    <w:rsid w:val="00700B71"/>
    <w:pPr>
      <w:keepNext/>
      <w:numPr>
        <w:ilvl w:val="2"/>
        <w:numId w:val="7"/>
      </w:numPr>
      <w:spacing w:before="480" w:after="60"/>
      <w:outlineLvl w:val="2"/>
    </w:pPr>
    <w:rPr>
      <w:rFonts w:ascii="Arial" w:hAnsi="Arial"/>
      <w:b/>
      <w:color w:val="365F91"/>
      <w:sz w:val="24"/>
    </w:rPr>
  </w:style>
  <w:style w:type="paragraph" w:styleId="Heading4">
    <w:name w:val="heading 4"/>
    <w:basedOn w:val="Normal"/>
    <w:next w:val="Normal"/>
    <w:qFormat/>
    <w:rsid w:val="00700B71"/>
    <w:pPr>
      <w:keepNext/>
      <w:numPr>
        <w:ilvl w:val="3"/>
        <w:numId w:val="7"/>
      </w:numPr>
      <w:spacing w:before="480" w:after="60"/>
      <w:outlineLvl w:val="3"/>
    </w:pPr>
    <w:rPr>
      <w:b/>
      <w:bCs/>
      <w:color w:val="365F91"/>
      <w:sz w:val="24"/>
      <w:szCs w:val="28"/>
    </w:rPr>
  </w:style>
  <w:style w:type="paragraph" w:styleId="Heading5">
    <w:name w:val="heading 5"/>
    <w:basedOn w:val="Normal"/>
    <w:next w:val="Normal"/>
    <w:qFormat/>
    <w:rsid w:val="00700B71"/>
    <w:pPr>
      <w:numPr>
        <w:ilvl w:val="4"/>
        <w:numId w:val="7"/>
      </w:numPr>
      <w:spacing w:before="240" w:after="60"/>
      <w:outlineLvl w:val="4"/>
    </w:pPr>
    <w:rPr>
      <w:b/>
      <w:bCs/>
      <w:iCs/>
      <w:szCs w:val="26"/>
    </w:rPr>
  </w:style>
  <w:style w:type="paragraph" w:styleId="Heading6">
    <w:name w:val="heading 6"/>
    <w:basedOn w:val="Normal"/>
    <w:next w:val="Normal"/>
    <w:qFormat/>
    <w:rsid w:val="00700B71"/>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700B71"/>
    <w:pPr>
      <w:numPr>
        <w:ilvl w:val="6"/>
        <w:numId w:val="7"/>
      </w:numPr>
      <w:spacing w:before="240" w:after="60"/>
      <w:outlineLvl w:val="6"/>
    </w:pPr>
    <w:rPr>
      <w:rFonts w:ascii="Times New Roman" w:hAnsi="Times New Roman"/>
      <w:sz w:val="24"/>
      <w:szCs w:val="24"/>
    </w:rPr>
  </w:style>
  <w:style w:type="paragraph" w:styleId="Heading8">
    <w:name w:val="heading 8"/>
    <w:basedOn w:val="Normal"/>
    <w:next w:val="Normal"/>
    <w:qFormat/>
    <w:rsid w:val="00700B71"/>
    <w:pPr>
      <w:numPr>
        <w:ilvl w:val="7"/>
        <w:numId w:val="7"/>
      </w:numPr>
      <w:spacing w:before="240" w:after="60"/>
      <w:outlineLvl w:val="7"/>
    </w:pPr>
    <w:rPr>
      <w:rFonts w:ascii="Times New Roman" w:hAnsi="Times New Roman"/>
      <w:i/>
      <w:iCs/>
      <w:sz w:val="24"/>
      <w:szCs w:val="24"/>
    </w:rPr>
  </w:style>
  <w:style w:type="paragraph" w:styleId="Heading9">
    <w:name w:val="heading 9"/>
    <w:basedOn w:val="Normal"/>
    <w:next w:val="Normal"/>
    <w:qFormat/>
    <w:rsid w:val="00700B71"/>
    <w:pPr>
      <w:numPr>
        <w:ilvl w:val="8"/>
        <w:numId w:val="7"/>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00B71"/>
    <w:rPr>
      <w:rFonts w:ascii="Book Antiqua" w:hAnsi="Book Antiqua"/>
    </w:rPr>
  </w:style>
  <w:style w:type="paragraph" w:customStyle="1" w:styleId="ABULLET">
    <w:name w:val="A BULLET"/>
    <w:basedOn w:val="ABLOCKPARA"/>
    <w:rsid w:val="00700B71"/>
    <w:pPr>
      <w:ind w:left="331" w:hanging="331"/>
    </w:pPr>
  </w:style>
  <w:style w:type="paragraph" w:customStyle="1" w:styleId="AINDENTEDBULLET">
    <w:name w:val="A INDENTED BULLET"/>
    <w:basedOn w:val="ABLOCKPARA"/>
    <w:rsid w:val="00700B71"/>
    <w:pPr>
      <w:tabs>
        <w:tab w:val="left" w:pos="1080"/>
      </w:tabs>
      <w:ind w:left="662" w:hanging="331"/>
    </w:pPr>
  </w:style>
  <w:style w:type="paragraph" w:customStyle="1" w:styleId="AINDENTEDPARA">
    <w:name w:val="A INDENTED PARA"/>
    <w:basedOn w:val="ABLOCKPARA"/>
    <w:rsid w:val="00700B71"/>
    <w:pPr>
      <w:ind w:left="331"/>
    </w:pPr>
  </w:style>
  <w:style w:type="paragraph" w:styleId="Footer">
    <w:name w:val="footer"/>
    <w:basedOn w:val="Normal"/>
    <w:rsid w:val="00700B71"/>
    <w:pPr>
      <w:tabs>
        <w:tab w:val="center" w:pos="4320"/>
        <w:tab w:val="right" w:pos="8640"/>
      </w:tabs>
      <w:contextualSpacing/>
    </w:pPr>
    <w:rPr>
      <w:sz w:val="16"/>
    </w:rPr>
  </w:style>
  <w:style w:type="paragraph" w:styleId="Header">
    <w:name w:val="header"/>
    <w:basedOn w:val="Normal"/>
    <w:rsid w:val="00700B71"/>
    <w:pPr>
      <w:tabs>
        <w:tab w:val="center" w:pos="4320"/>
        <w:tab w:val="right" w:pos="8640"/>
      </w:tabs>
      <w:spacing w:before="0" w:after="0"/>
    </w:pPr>
    <w:rPr>
      <w:sz w:val="20"/>
    </w:rPr>
  </w:style>
  <w:style w:type="paragraph" w:styleId="TOC1">
    <w:name w:val="toc 1"/>
    <w:basedOn w:val="Normal"/>
    <w:next w:val="Normal"/>
    <w:autoRedefine/>
    <w:uiPriority w:val="39"/>
    <w:rsid w:val="00700B71"/>
    <w:pPr>
      <w:suppressLineNumbers/>
      <w:tabs>
        <w:tab w:val="left" w:pos="288"/>
        <w:tab w:val="right" w:leader="dot" w:pos="10070"/>
      </w:tabs>
      <w:spacing w:before="0" w:after="0"/>
    </w:pPr>
  </w:style>
  <w:style w:type="paragraph" w:styleId="TOC2">
    <w:name w:val="toc 2"/>
    <w:basedOn w:val="Normal"/>
    <w:next w:val="Normal"/>
    <w:autoRedefine/>
    <w:uiPriority w:val="39"/>
    <w:rsid w:val="00700B71"/>
    <w:pPr>
      <w:suppressLineNumbers/>
      <w:tabs>
        <w:tab w:val="left" w:pos="720"/>
        <w:tab w:val="right" w:leader="dot" w:pos="10070"/>
      </w:tabs>
      <w:spacing w:before="0" w:after="0"/>
      <w:ind w:left="288"/>
    </w:pPr>
    <w:rPr>
      <w:sz w:val="20"/>
    </w:rPr>
  </w:style>
  <w:style w:type="character" w:styleId="Hyperlink">
    <w:name w:val="Hyperlink"/>
    <w:uiPriority w:val="99"/>
    <w:rsid w:val="00700B71"/>
    <w:rPr>
      <w:color w:val="0000FF"/>
      <w:u w:val="single"/>
    </w:rPr>
  </w:style>
  <w:style w:type="paragraph" w:styleId="TOC3">
    <w:name w:val="toc 3"/>
    <w:basedOn w:val="Normal"/>
    <w:next w:val="Normal"/>
    <w:autoRedefine/>
    <w:uiPriority w:val="39"/>
    <w:rsid w:val="00700B71"/>
    <w:pPr>
      <w:suppressLineNumbers/>
      <w:tabs>
        <w:tab w:val="left" w:pos="1296"/>
        <w:tab w:val="right" w:leader="dot" w:pos="10070"/>
      </w:tabs>
      <w:spacing w:before="0" w:after="0"/>
      <w:ind w:left="720"/>
    </w:pPr>
    <w:rPr>
      <w:sz w:val="20"/>
    </w:rPr>
  </w:style>
  <w:style w:type="character" w:styleId="CommentReference">
    <w:name w:val="annotation reference"/>
    <w:semiHidden/>
    <w:rsid w:val="00700B71"/>
    <w:rPr>
      <w:sz w:val="16"/>
      <w:szCs w:val="16"/>
    </w:rPr>
  </w:style>
  <w:style w:type="paragraph" w:styleId="CommentText">
    <w:name w:val="annotation text"/>
    <w:basedOn w:val="Normal"/>
    <w:link w:val="CommentTextChar1"/>
    <w:semiHidden/>
    <w:rsid w:val="00700B71"/>
    <w:rPr>
      <w:sz w:val="20"/>
    </w:rPr>
  </w:style>
  <w:style w:type="paragraph" w:styleId="CommentSubject">
    <w:name w:val="annotation subject"/>
    <w:basedOn w:val="CommentText"/>
    <w:next w:val="CommentText"/>
    <w:semiHidden/>
    <w:rsid w:val="00700B71"/>
    <w:rPr>
      <w:b/>
      <w:bCs/>
    </w:rPr>
  </w:style>
  <w:style w:type="paragraph" w:styleId="BalloonText">
    <w:name w:val="Balloon Text"/>
    <w:basedOn w:val="Normal"/>
    <w:semiHidden/>
    <w:rsid w:val="00700B71"/>
    <w:rPr>
      <w:rFonts w:ascii="Tahoma" w:hAnsi="Tahoma" w:cs="Tahoma"/>
      <w:sz w:val="16"/>
      <w:szCs w:val="16"/>
    </w:rPr>
  </w:style>
  <w:style w:type="table" w:styleId="TableGrid">
    <w:name w:val="Table Grid"/>
    <w:basedOn w:val="TableNormal"/>
    <w:uiPriority w:val="59"/>
    <w:rsid w:val="00700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700B71"/>
    <w:pPr>
      <w:shd w:val="clear" w:color="auto" w:fill="000080"/>
    </w:pPr>
    <w:rPr>
      <w:rFonts w:ascii="Tahoma" w:hAnsi="Tahoma" w:cs="Tahoma"/>
      <w:sz w:val="20"/>
    </w:rPr>
  </w:style>
  <w:style w:type="paragraph" w:styleId="EndnoteText">
    <w:name w:val="endnote text"/>
    <w:basedOn w:val="Normal"/>
    <w:semiHidden/>
    <w:rsid w:val="00700B71"/>
    <w:rPr>
      <w:sz w:val="20"/>
    </w:rPr>
  </w:style>
  <w:style w:type="character" w:styleId="EndnoteReference">
    <w:name w:val="endnote reference"/>
    <w:semiHidden/>
    <w:rsid w:val="00700B71"/>
    <w:rPr>
      <w:vertAlign w:val="superscript"/>
    </w:rPr>
  </w:style>
  <w:style w:type="character" w:styleId="PageNumber">
    <w:name w:val="page number"/>
    <w:basedOn w:val="DefaultParagraphFont"/>
    <w:rsid w:val="00700B71"/>
  </w:style>
  <w:style w:type="character" w:styleId="FollowedHyperlink">
    <w:name w:val="FollowedHyperlink"/>
    <w:rsid w:val="00700B71"/>
    <w:rPr>
      <w:color w:val="800080"/>
      <w:u w:val="single"/>
    </w:rPr>
  </w:style>
  <w:style w:type="paragraph" w:styleId="FootnoteText">
    <w:name w:val="footnote text"/>
    <w:basedOn w:val="Normal"/>
    <w:semiHidden/>
    <w:rsid w:val="00700B71"/>
    <w:rPr>
      <w:sz w:val="20"/>
    </w:rPr>
  </w:style>
  <w:style w:type="character" w:styleId="FootnoteReference">
    <w:name w:val="footnote reference"/>
    <w:semiHidden/>
    <w:rsid w:val="00700B71"/>
    <w:rPr>
      <w:vertAlign w:val="superscript"/>
    </w:rPr>
  </w:style>
  <w:style w:type="character" w:customStyle="1" w:styleId="Heading1Char">
    <w:name w:val="Heading 1 Char"/>
    <w:link w:val="Heading1"/>
    <w:rsid w:val="00700B71"/>
    <w:rPr>
      <w:rFonts w:ascii="Arial" w:hAnsi="Arial"/>
      <w:b/>
      <w:caps/>
      <w:color w:val="365F91"/>
      <w:kern w:val="28"/>
      <w:sz w:val="28"/>
      <w:lang w:val="en-US" w:eastAsia="en-US"/>
    </w:rPr>
  </w:style>
  <w:style w:type="paragraph" w:styleId="NormalWeb">
    <w:name w:val="Normal (Web)"/>
    <w:basedOn w:val="Normal"/>
    <w:uiPriority w:val="99"/>
    <w:rsid w:val="00700B71"/>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00B71"/>
    <w:rPr>
      <w:rFonts w:eastAsia="SimSun"/>
      <w:b/>
      <w:bCs/>
      <w:sz w:val="20"/>
    </w:rPr>
  </w:style>
  <w:style w:type="paragraph" w:styleId="ListBullet3">
    <w:name w:val="List Bullet 3"/>
    <w:basedOn w:val="Normal"/>
    <w:rsid w:val="00700B71"/>
    <w:pPr>
      <w:numPr>
        <w:numId w:val="3"/>
      </w:numPr>
      <w:spacing w:before="0" w:after="0"/>
      <w:contextualSpacing/>
    </w:pPr>
  </w:style>
  <w:style w:type="paragraph" w:styleId="ListBullet">
    <w:name w:val="List Bullet"/>
    <w:basedOn w:val="Normal"/>
    <w:rsid w:val="00700B71"/>
    <w:pPr>
      <w:numPr>
        <w:numId w:val="1"/>
      </w:numPr>
      <w:spacing w:before="0" w:after="0"/>
      <w:contextualSpacing/>
    </w:pPr>
  </w:style>
  <w:style w:type="paragraph" w:styleId="Title">
    <w:name w:val="Title"/>
    <w:basedOn w:val="Normal"/>
    <w:next w:val="Normal"/>
    <w:link w:val="TitleChar"/>
    <w:qFormat/>
    <w:rsid w:val="00700B71"/>
    <w:pPr>
      <w:spacing w:before="240" w:after="120"/>
      <w:outlineLvl w:val="0"/>
    </w:pPr>
    <w:rPr>
      <w:rFonts w:ascii="Arial" w:hAnsi="Arial"/>
      <w:b/>
      <w:bCs/>
      <w:color w:val="365F91"/>
      <w:kern w:val="28"/>
      <w:sz w:val="28"/>
      <w:szCs w:val="32"/>
    </w:rPr>
  </w:style>
  <w:style w:type="character" w:customStyle="1" w:styleId="CommentTextChar1">
    <w:name w:val="Comment Text Char1"/>
    <w:link w:val="CommentText"/>
    <w:semiHidden/>
    <w:rsid w:val="00700B71"/>
    <w:rPr>
      <w:rFonts w:ascii="Calibri" w:hAnsi="Calibri"/>
      <w:lang w:val="en-US" w:eastAsia="en-US" w:bidi="ar-SA"/>
    </w:rPr>
  </w:style>
  <w:style w:type="paragraph" w:styleId="TOC4">
    <w:name w:val="toc 4"/>
    <w:basedOn w:val="Normal"/>
    <w:next w:val="Normal"/>
    <w:autoRedefine/>
    <w:rsid w:val="00700B71"/>
    <w:pPr>
      <w:suppressLineNumbers/>
      <w:ind w:left="662"/>
    </w:pPr>
    <w:rPr>
      <w:sz w:val="20"/>
    </w:rPr>
  </w:style>
  <w:style w:type="paragraph" w:styleId="ListBullet2">
    <w:name w:val="List Bullet 2"/>
    <w:basedOn w:val="Normal"/>
    <w:rsid w:val="00700B71"/>
    <w:pPr>
      <w:numPr>
        <w:numId w:val="2"/>
      </w:numPr>
      <w:spacing w:before="0" w:after="0"/>
      <w:contextualSpacing/>
    </w:pPr>
  </w:style>
  <w:style w:type="paragraph" w:customStyle="1" w:styleId="TableText">
    <w:name w:val="Table Text"/>
    <w:basedOn w:val="Normal"/>
    <w:qFormat/>
    <w:rsid w:val="00700B71"/>
    <w:pPr>
      <w:tabs>
        <w:tab w:val="left" w:pos="2250"/>
      </w:tabs>
      <w:spacing w:before="0" w:after="0"/>
    </w:pPr>
    <w:rPr>
      <w:sz w:val="20"/>
      <w:szCs w:val="48"/>
    </w:rPr>
  </w:style>
  <w:style w:type="paragraph" w:customStyle="1" w:styleId="TableHeading">
    <w:name w:val="Table Heading"/>
    <w:basedOn w:val="TableText"/>
    <w:qFormat/>
    <w:rsid w:val="00700B71"/>
    <w:rPr>
      <w:b/>
      <w:sz w:val="22"/>
    </w:rPr>
  </w:style>
  <w:style w:type="character" w:customStyle="1" w:styleId="CharChar5">
    <w:name w:val="Char Char5"/>
    <w:rsid w:val="00F7729A"/>
    <w:rPr>
      <w:rFonts w:ascii="Arial" w:hAnsi="Arial"/>
      <w:b/>
      <w:caps/>
      <w:color w:val="365F91"/>
      <w:kern w:val="28"/>
      <w:sz w:val="28"/>
      <w:lang w:val="en-US" w:eastAsia="en-US" w:bidi="ar-SA"/>
    </w:rPr>
  </w:style>
  <w:style w:type="paragraph" w:styleId="ListNumber2">
    <w:name w:val="List Number 2"/>
    <w:basedOn w:val="Normal"/>
    <w:rsid w:val="00700B71"/>
    <w:pPr>
      <w:numPr>
        <w:numId w:val="4"/>
      </w:numPr>
      <w:spacing w:before="60" w:after="60"/>
      <w:contextualSpacing/>
    </w:pPr>
  </w:style>
  <w:style w:type="paragraph" w:styleId="ListNumber3">
    <w:name w:val="List Number 3"/>
    <w:basedOn w:val="Normal"/>
    <w:rsid w:val="00700B71"/>
    <w:pPr>
      <w:numPr>
        <w:numId w:val="5"/>
      </w:numPr>
      <w:contextualSpacing/>
    </w:pPr>
  </w:style>
  <w:style w:type="paragraph" w:styleId="ListNumber">
    <w:name w:val="List Number"/>
    <w:basedOn w:val="Normal"/>
    <w:rsid w:val="00700B71"/>
    <w:pPr>
      <w:numPr>
        <w:numId w:val="8"/>
      </w:numPr>
      <w:contextualSpacing/>
    </w:pPr>
  </w:style>
  <w:style w:type="paragraph" w:styleId="List2">
    <w:name w:val="List 2"/>
    <w:basedOn w:val="Normal"/>
    <w:rsid w:val="00700B71"/>
    <w:pPr>
      <w:ind w:left="720" w:hanging="360"/>
    </w:pPr>
  </w:style>
  <w:style w:type="paragraph" w:styleId="ListParagraph">
    <w:name w:val="List Paragraph"/>
    <w:basedOn w:val="Normal"/>
    <w:uiPriority w:val="34"/>
    <w:qFormat/>
    <w:rsid w:val="00700B71"/>
    <w:pPr>
      <w:ind w:left="720"/>
      <w:contextualSpacing/>
    </w:pPr>
  </w:style>
  <w:style w:type="character" w:customStyle="1" w:styleId="Heading2Char">
    <w:name w:val="Heading 2 Char"/>
    <w:link w:val="Heading2"/>
    <w:locked/>
    <w:rsid w:val="00700B71"/>
    <w:rPr>
      <w:rFonts w:ascii="Arial" w:hAnsi="Arial"/>
      <w:b/>
      <w:color w:val="365F91"/>
      <w:sz w:val="24"/>
      <w:lang w:val="en-US" w:eastAsia="en-US"/>
    </w:rPr>
  </w:style>
  <w:style w:type="paragraph" w:styleId="Revision">
    <w:name w:val="Revision"/>
    <w:hidden/>
    <w:uiPriority w:val="99"/>
    <w:semiHidden/>
    <w:rsid w:val="00700B71"/>
    <w:pPr>
      <w:spacing w:before="80" w:after="80"/>
    </w:pPr>
    <w:rPr>
      <w:rFonts w:ascii="Calibri" w:hAnsi="Calibri"/>
      <w:sz w:val="22"/>
      <w:lang w:val="en-US" w:eastAsia="en-US"/>
    </w:rPr>
  </w:style>
  <w:style w:type="character" w:customStyle="1" w:styleId="CommentTextChar">
    <w:name w:val="Comment Text Char"/>
    <w:semiHidden/>
    <w:locked/>
    <w:rsid w:val="00700B71"/>
    <w:rPr>
      <w:rFonts w:ascii="Calibri" w:hAnsi="Calibri"/>
      <w:lang w:val="en-US" w:eastAsia="en-US" w:bidi="ar-SA"/>
    </w:rPr>
  </w:style>
  <w:style w:type="paragraph" w:customStyle="1" w:styleId="TableListBullet1">
    <w:name w:val="Table List Bullet 1"/>
    <w:basedOn w:val="TableText"/>
    <w:qFormat/>
    <w:rsid w:val="00700B71"/>
    <w:pPr>
      <w:numPr>
        <w:numId w:val="6"/>
      </w:numPr>
      <w:tabs>
        <w:tab w:val="clear" w:pos="2250"/>
      </w:tabs>
      <w:ind w:left="144" w:hanging="144"/>
    </w:pPr>
  </w:style>
  <w:style w:type="character" w:styleId="Emphasis">
    <w:name w:val="Emphasis"/>
    <w:uiPriority w:val="20"/>
    <w:qFormat/>
    <w:rsid w:val="00700B71"/>
    <w:rPr>
      <w:i/>
      <w:iCs/>
    </w:rPr>
  </w:style>
  <w:style w:type="character" w:customStyle="1" w:styleId="nobr">
    <w:name w:val="nobr"/>
    <w:basedOn w:val="DefaultParagraphFont"/>
    <w:rsid w:val="00700B71"/>
  </w:style>
  <w:style w:type="character" w:styleId="HTMLTypewriter">
    <w:name w:val="HTML Typewriter"/>
    <w:uiPriority w:val="99"/>
    <w:unhideWhenUsed/>
    <w:rsid w:val="00700B71"/>
    <w:rPr>
      <w:rFonts w:ascii="Courier New" w:eastAsia="Times New Roman" w:hAnsi="Courier New" w:cs="Courier New"/>
      <w:sz w:val="20"/>
      <w:szCs w:val="20"/>
    </w:rPr>
  </w:style>
  <w:style w:type="paragraph" w:styleId="NoSpacing">
    <w:name w:val="No Spacing"/>
    <w:uiPriority w:val="1"/>
    <w:qFormat/>
    <w:rsid w:val="00700B71"/>
    <w:pPr>
      <w:spacing w:before="80" w:after="80"/>
    </w:pPr>
    <w:rPr>
      <w:rFonts w:ascii="Calibri" w:hAnsi="Calibri"/>
      <w:sz w:val="22"/>
      <w:lang w:val="en-US" w:eastAsia="en-US"/>
    </w:rPr>
  </w:style>
  <w:style w:type="character" w:customStyle="1" w:styleId="icon">
    <w:name w:val="icon"/>
    <w:basedOn w:val="DefaultParagraphFont"/>
    <w:rsid w:val="00700B71"/>
  </w:style>
  <w:style w:type="paragraph" w:customStyle="1" w:styleId="TableListBullet2">
    <w:name w:val="Table List Bullet 2"/>
    <w:basedOn w:val="TableListBullet1"/>
    <w:qFormat/>
    <w:rsid w:val="00700B71"/>
    <w:pPr>
      <w:ind w:left="432"/>
    </w:pPr>
  </w:style>
  <w:style w:type="paragraph" w:styleId="HTMLPreformatted">
    <w:name w:val="HTML Preformatted"/>
    <w:basedOn w:val="Normal"/>
    <w:uiPriority w:val="99"/>
    <w:unhideWhenUsed/>
    <w:rsid w:val="0070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TitleChar">
    <w:name w:val="Title Char"/>
    <w:link w:val="Title"/>
    <w:uiPriority w:val="99"/>
    <w:rsid w:val="00700B71"/>
    <w:rPr>
      <w:rFonts w:ascii="Arial" w:hAnsi="Arial"/>
      <w:b/>
      <w:bCs/>
      <w:color w:val="365F91"/>
      <w:kern w:val="28"/>
      <w:sz w:val="28"/>
      <w:szCs w:val="32"/>
      <w:lang w:val="en-US" w:eastAsia="en-US" w:bidi="ar-SA"/>
    </w:rPr>
  </w:style>
  <w:style w:type="paragraph" w:customStyle="1" w:styleId="CodeExample">
    <w:name w:val="Code Example"/>
    <w:basedOn w:val="Normal"/>
    <w:link w:val="CodeExampleChar"/>
    <w:qFormat/>
    <w:rsid w:val="00700B71"/>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styleId="BodyText">
    <w:name w:val="Body Text"/>
    <w:basedOn w:val="Normal"/>
    <w:link w:val="BodyTextChar"/>
    <w:rsid w:val="00EA0F41"/>
    <w:pPr>
      <w:spacing w:after="120"/>
    </w:pPr>
  </w:style>
  <w:style w:type="paragraph" w:customStyle="1" w:styleId="Notes">
    <w:name w:val="Notes"/>
    <w:basedOn w:val="CodeExample"/>
    <w:qFormat/>
    <w:rsid w:val="00700B71"/>
    <w:pPr>
      <w:framePr w:wrap="around" w:vAnchor="text" w:hAnchor="text" w:y="1"/>
      <w:ind w:left="720" w:right="720"/>
    </w:pPr>
    <w:rPr>
      <w:rFonts w:ascii="Calibri" w:hAnsi="Calibri"/>
      <w:sz w:val="22"/>
    </w:rPr>
  </w:style>
  <w:style w:type="paragraph" w:customStyle="1" w:styleId="ExampleCaption">
    <w:name w:val="Example Caption"/>
    <w:basedOn w:val="Caption"/>
    <w:qFormat/>
    <w:rsid w:val="00700B71"/>
    <w:pPr>
      <w:keepNext/>
    </w:pPr>
  </w:style>
  <w:style w:type="paragraph" w:customStyle="1" w:styleId="Code">
    <w:name w:val="Code"/>
    <w:basedOn w:val="BodyText"/>
    <w:link w:val="CodeChar"/>
    <w:qFormat/>
    <w:rsid w:val="00D12748"/>
    <w:pPr>
      <w:keepLines/>
      <w:widowControl w:val="0"/>
      <w:spacing w:before="60" w:after="60" w:line="240" w:lineRule="atLeast"/>
      <w:jc w:val="both"/>
    </w:pPr>
    <w:rPr>
      <w:rFonts w:ascii="Courier New" w:hAnsi="Courier New"/>
      <w:sz w:val="18"/>
    </w:rPr>
  </w:style>
  <w:style w:type="character" w:customStyle="1" w:styleId="CodeChar">
    <w:name w:val="Code Char"/>
    <w:link w:val="Code"/>
    <w:rsid w:val="00D12748"/>
    <w:rPr>
      <w:rFonts w:ascii="Courier New" w:hAnsi="Courier New"/>
      <w:sz w:val="18"/>
    </w:rPr>
  </w:style>
  <w:style w:type="character" w:customStyle="1" w:styleId="BodyTextChar">
    <w:name w:val="Body Text Char"/>
    <w:link w:val="BodyText"/>
    <w:rsid w:val="00700B71"/>
    <w:rPr>
      <w:rFonts w:ascii="Courier New" w:hAnsi="Courier New" w:cs="Courier New"/>
      <w:lang w:val="en-US" w:eastAsia="en-US" w:bidi="ar-SA"/>
    </w:rPr>
  </w:style>
  <w:style w:type="character" w:customStyle="1" w:styleId="CodeExampleChar">
    <w:name w:val="Code Example Char"/>
    <w:link w:val="CodeExample"/>
    <w:rsid w:val="00D26912"/>
    <w:rPr>
      <w:rFonts w:ascii="Consolas" w:hAnsi="Consolas" w:cs="Courier New"/>
      <w:lang w:val="en-US" w:eastAsia="en-US" w:bidi="ar-SA"/>
    </w:rPr>
  </w:style>
  <w:style w:type="paragraph" w:customStyle="1" w:styleId="CaptionText">
    <w:name w:val="Caption Text"/>
    <w:basedOn w:val="Caption"/>
    <w:next w:val="Normal"/>
    <w:rsid w:val="00932A10"/>
    <w:pPr>
      <w:tabs>
        <w:tab w:val="left" w:pos="0"/>
        <w:tab w:val="left" w:pos="1134"/>
      </w:tabs>
      <w:spacing w:before="120" w:after="0"/>
      <w:jc w:val="center"/>
    </w:pPr>
    <w:rPr>
      <w:rFonts w:ascii="Arial" w:eastAsia="Times New Roman" w:hAnsi="Arial"/>
      <w:b w:val="0"/>
      <w:bCs w:val="0"/>
      <w:i/>
      <w:iCs/>
      <w:szCs w:val="24"/>
      <w:lang w:val="en-GB"/>
    </w:rPr>
  </w:style>
  <w:style w:type="paragraph" w:customStyle="1" w:styleId="Text1">
    <w:name w:val="Text 1"/>
    <w:basedOn w:val="Normal"/>
    <w:rsid w:val="00932A10"/>
    <w:pPr>
      <w:tabs>
        <w:tab w:val="left" w:pos="567"/>
        <w:tab w:val="left" w:pos="1134"/>
        <w:tab w:val="left" w:pos="1701"/>
        <w:tab w:val="left" w:pos="2268"/>
        <w:tab w:val="left" w:pos="2835"/>
        <w:tab w:val="left" w:pos="3402"/>
      </w:tabs>
      <w:spacing w:before="360" w:after="0"/>
    </w:pPr>
    <w:rPr>
      <w:rFonts w:ascii="Times New Roman" w:hAnsi="Times New Roman"/>
      <w:lang w:val="en-GB"/>
    </w:rPr>
  </w:style>
  <w:style w:type="table" w:styleId="TableColumns2">
    <w:name w:val="Table Columns 2"/>
    <w:basedOn w:val="TableNormal"/>
    <w:rsid w:val="00AE3CFD"/>
    <w:pPr>
      <w:spacing w:before="80" w:after="8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AB373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AE3CF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Accent1">
    <w:name w:val="Medium Grid 1 Accent 1"/>
    <w:basedOn w:val="TableNormal"/>
    <w:uiPriority w:val="67"/>
    <w:rsid w:val="00AE3CF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List1-Accent5">
    <w:name w:val="Medium List 1 Accent 5"/>
    <w:basedOn w:val="TableNormal"/>
    <w:uiPriority w:val="65"/>
    <w:rsid w:val="00AE3CFD"/>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SimSu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TableGrid8">
    <w:name w:val="Table Grid 8"/>
    <w:basedOn w:val="TableNormal"/>
    <w:rsid w:val="00AE3CFD"/>
    <w:pPr>
      <w:spacing w:before="80" w:after="8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MediumShading1-Accent1">
    <w:name w:val="Medium Shading 1 Accent 1"/>
    <w:basedOn w:val="TableNormal"/>
    <w:uiPriority w:val="63"/>
    <w:rsid w:val="00AE3CF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rsid w:val="00AE3CFD"/>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rsid w:val="00AB3737"/>
    <w:pPr>
      <w:spacing w:before="80" w:after="8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apple-style-span">
    <w:name w:val="apple-style-span"/>
    <w:basedOn w:val="DefaultParagraphFont"/>
    <w:rsid w:val="00FD1BBF"/>
  </w:style>
  <w:style w:type="character" w:customStyle="1" w:styleId="apple-converted-space">
    <w:name w:val="apple-converted-space"/>
    <w:basedOn w:val="DefaultParagraphFont"/>
    <w:rsid w:val="00FD1BBF"/>
  </w:style>
  <w:style w:type="table" w:styleId="TableProfessional">
    <w:name w:val="Table Professional"/>
    <w:basedOn w:val="TableNormal"/>
    <w:rsid w:val="004937F7"/>
    <w:pPr>
      <w:spacing w:before="80" w:after="8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OCHeading">
    <w:name w:val="TOC Heading"/>
    <w:basedOn w:val="Heading1"/>
    <w:next w:val="Normal"/>
    <w:uiPriority w:val="39"/>
    <w:unhideWhenUsed/>
    <w:qFormat/>
    <w:rsid w:val="00A21411"/>
    <w:pPr>
      <w:keepLines/>
      <w:numPr>
        <w:numId w:val="0"/>
      </w:numPr>
      <w:pBdr>
        <w:bottom w:val="none" w:sz="0" w:space="0" w:color="auto"/>
      </w:pBdr>
      <w:spacing w:after="0" w:line="276" w:lineRule="auto"/>
      <w:outlineLvl w:val="9"/>
    </w:pPr>
    <w:rPr>
      <w:rFonts w:asciiTheme="majorHAnsi" w:eastAsiaTheme="majorEastAsia" w:hAnsiTheme="majorHAnsi" w:cstheme="majorBidi"/>
      <w:bCs/>
      <w:caps w:val="0"/>
      <w:color w:val="365F91" w:themeColor="accent1" w:themeShade="BF"/>
      <w:kern w:val="0"/>
      <w:szCs w:val="28"/>
      <w:lang w:eastAsia="ja-JP"/>
    </w:rPr>
  </w:style>
  <w:style w:type="paragraph" w:styleId="Quote">
    <w:name w:val="Quote"/>
    <w:basedOn w:val="Normal"/>
    <w:next w:val="Normal"/>
    <w:link w:val="QuoteChar"/>
    <w:uiPriority w:val="29"/>
    <w:qFormat/>
    <w:rsid w:val="0010160A"/>
    <w:rPr>
      <w:i/>
      <w:iCs/>
      <w:color w:val="000000" w:themeColor="text1"/>
    </w:rPr>
  </w:style>
  <w:style w:type="character" w:customStyle="1" w:styleId="QuoteChar">
    <w:name w:val="Quote Char"/>
    <w:basedOn w:val="DefaultParagraphFont"/>
    <w:link w:val="Quote"/>
    <w:uiPriority w:val="29"/>
    <w:rsid w:val="0010160A"/>
    <w:rPr>
      <w:rFonts w:ascii="Calibri" w:hAnsi="Calibri"/>
      <w:i/>
      <w:iCs/>
      <w:color w:val="000000" w:themeColor="text1"/>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HTML Typewriter"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0B71"/>
    <w:pPr>
      <w:spacing w:before="80" w:after="80"/>
    </w:pPr>
    <w:rPr>
      <w:rFonts w:ascii="Calibri" w:hAnsi="Calibri"/>
      <w:sz w:val="22"/>
      <w:lang w:val="en-US" w:eastAsia="en-US"/>
    </w:rPr>
  </w:style>
  <w:style w:type="paragraph" w:styleId="Heading1">
    <w:name w:val="heading 1"/>
    <w:basedOn w:val="Normal"/>
    <w:next w:val="Normal"/>
    <w:link w:val="Heading1Char"/>
    <w:qFormat/>
    <w:rsid w:val="00700B71"/>
    <w:pPr>
      <w:keepNext/>
      <w:numPr>
        <w:numId w:val="7"/>
      </w:numPr>
      <w:pBdr>
        <w:bottom w:val="single" w:sz="6" w:space="1" w:color="7F7F7F"/>
      </w:pBdr>
      <w:spacing w:before="480" w:after="60"/>
      <w:outlineLvl w:val="0"/>
    </w:pPr>
    <w:rPr>
      <w:rFonts w:ascii="Arial" w:hAnsi="Arial"/>
      <w:b/>
      <w:caps/>
      <w:color w:val="365F91"/>
      <w:kern w:val="28"/>
      <w:sz w:val="28"/>
    </w:rPr>
  </w:style>
  <w:style w:type="paragraph" w:styleId="Heading2">
    <w:name w:val="heading 2"/>
    <w:basedOn w:val="Normal"/>
    <w:next w:val="Normal"/>
    <w:link w:val="Heading2Char"/>
    <w:qFormat/>
    <w:rsid w:val="00700B71"/>
    <w:pPr>
      <w:keepNext/>
      <w:numPr>
        <w:ilvl w:val="1"/>
        <w:numId w:val="7"/>
      </w:numPr>
      <w:spacing w:before="480" w:after="60"/>
      <w:contextualSpacing/>
      <w:outlineLvl w:val="1"/>
    </w:pPr>
    <w:rPr>
      <w:rFonts w:ascii="Arial" w:hAnsi="Arial"/>
      <w:b/>
      <w:color w:val="365F91"/>
      <w:sz w:val="24"/>
    </w:rPr>
  </w:style>
  <w:style w:type="paragraph" w:styleId="Heading3">
    <w:name w:val="heading 3"/>
    <w:basedOn w:val="Normal"/>
    <w:next w:val="Normal"/>
    <w:qFormat/>
    <w:rsid w:val="00700B71"/>
    <w:pPr>
      <w:keepNext/>
      <w:numPr>
        <w:ilvl w:val="2"/>
        <w:numId w:val="7"/>
      </w:numPr>
      <w:spacing w:before="480" w:after="60"/>
      <w:outlineLvl w:val="2"/>
    </w:pPr>
    <w:rPr>
      <w:rFonts w:ascii="Arial" w:hAnsi="Arial"/>
      <w:b/>
      <w:color w:val="365F91"/>
      <w:sz w:val="24"/>
    </w:rPr>
  </w:style>
  <w:style w:type="paragraph" w:styleId="Heading4">
    <w:name w:val="heading 4"/>
    <w:basedOn w:val="Normal"/>
    <w:next w:val="Normal"/>
    <w:qFormat/>
    <w:rsid w:val="00700B71"/>
    <w:pPr>
      <w:keepNext/>
      <w:numPr>
        <w:ilvl w:val="3"/>
        <w:numId w:val="7"/>
      </w:numPr>
      <w:spacing w:before="480" w:after="60"/>
      <w:outlineLvl w:val="3"/>
    </w:pPr>
    <w:rPr>
      <w:b/>
      <w:bCs/>
      <w:color w:val="365F91"/>
      <w:sz w:val="24"/>
      <w:szCs w:val="28"/>
    </w:rPr>
  </w:style>
  <w:style w:type="paragraph" w:styleId="Heading5">
    <w:name w:val="heading 5"/>
    <w:basedOn w:val="Normal"/>
    <w:next w:val="Normal"/>
    <w:qFormat/>
    <w:rsid w:val="00700B71"/>
    <w:pPr>
      <w:numPr>
        <w:ilvl w:val="4"/>
        <w:numId w:val="7"/>
      </w:numPr>
      <w:spacing w:before="240" w:after="60"/>
      <w:outlineLvl w:val="4"/>
    </w:pPr>
    <w:rPr>
      <w:b/>
      <w:bCs/>
      <w:iCs/>
      <w:szCs w:val="26"/>
    </w:rPr>
  </w:style>
  <w:style w:type="paragraph" w:styleId="Heading6">
    <w:name w:val="heading 6"/>
    <w:basedOn w:val="Normal"/>
    <w:next w:val="Normal"/>
    <w:qFormat/>
    <w:rsid w:val="00700B71"/>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700B71"/>
    <w:pPr>
      <w:numPr>
        <w:ilvl w:val="6"/>
        <w:numId w:val="7"/>
      </w:numPr>
      <w:spacing w:before="240" w:after="60"/>
      <w:outlineLvl w:val="6"/>
    </w:pPr>
    <w:rPr>
      <w:rFonts w:ascii="Times New Roman" w:hAnsi="Times New Roman"/>
      <w:sz w:val="24"/>
      <w:szCs w:val="24"/>
    </w:rPr>
  </w:style>
  <w:style w:type="paragraph" w:styleId="Heading8">
    <w:name w:val="heading 8"/>
    <w:basedOn w:val="Normal"/>
    <w:next w:val="Normal"/>
    <w:qFormat/>
    <w:rsid w:val="00700B71"/>
    <w:pPr>
      <w:numPr>
        <w:ilvl w:val="7"/>
        <w:numId w:val="7"/>
      </w:numPr>
      <w:spacing w:before="240" w:after="60"/>
      <w:outlineLvl w:val="7"/>
    </w:pPr>
    <w:rPr>
      <w:rFonts w:ascii="Times New Roman" w:hAnsi="Times New Roman"/>
      <w:i/>
      <w:iCs/>
      <w:sz w:val="24"/>
      <w:szCs w:val="24"/>
    </w:rPr>
  </w:style>
  <w:style w:type="paragraph" w:styleId="Heading9">
    <w:name w:val="heading 9"/>
    <w:basedOn w:val="Normal"/>
    <w:next w:val="Normal"/>
    <w:qFormat/>
    <w:rsid w:val="00700B71"/>
    <w:pPr>
      <w:numPr>
        <w:ilvl w:val="8"/>
        <w:numId w:val="7"/>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00B71"/>
    <w:rPr>
      <w:rFonts w:ascii="Book Antiqua" w:hAnsi="Book Antiqua"/>
    </w:rPr>
  </w:style>
  <w:style w:type="paragraph" w:customStyle="1" w:styleId="ABULLET">
    <w:name w:val="A BULLET"/>
    <w:basedOn w:val="ABLOCKPARA"/>
    <w:rsid w:val="00700B71"/>
    <w:pPr>
      <w:ind w:left="331" w:hanging="331"/>
    </w:pPr>
  </w:style>
  <w:style w:type="paragraph" w:customStyle="1" w:styleId="AINDENTEDBULLET">
    <w:name w:val="A INDENTED BULLET"/>
    <w:basedOn w:val="ABLOCKPARA"/>
    <w:rsid w:val="00700B71"/>
    <w:pPr>
      <w:tabs>
        <w:tab w:val="left" w:pos="1080"/>
      </w:tabs>
      <w:ind w:left="662" w:hanging="331"/>
    </w:pPr>
  </w:style>
  <w:style w:type="paragraph" w:customStyle="1" w:styleId="AINDENTEDPARA">
    <w:name w:val="A INDENTED PARA"/>
    <w:basedOn w:val="ABLOCKPARA"/>
    <w:rsid w:val="00700B71"/>
    <w:pPr>
      <w:ind w:left="331"/>
    </w:pPr>
  </w:style>
  <w:style w:type="paragraph" w:styleId="Footer">
    <w:name w:val="footer"/>
    <w:basedOn w:val="Normal"/>
    <w:rsid w:val="00700B71"/>
    <w:pPr>
      <w:tabs>
        <w:tab w:val="center" w:pos="4320"/>
        <w:tab w:val="right" w:pos="8640"/>
      </w:tabs>
      <w:contextualSpacing/>
    </w:pPr>
    <w:rPr>
      <w:sz w:val="16"/>
    </w:rPr>
  </w:style>
  <w:style w:type="paragraph" w:styleId="Header">
    <w:name w:val="header"/>
    <w:basedOn w:val="Normal"/>
    <w:rsid w:val="00700B71"/>
    <w:pPr>
      <w:tabs>
        <w:tab w:val="center" w:pos="4320"/>
        <w:tab w:val="right" w:pos="8640"/>
      </w:tabs>
      <w:spacing w:before="0" w:after="0"/>
    </w:pPr>
    <w:rPr>
      <w:sz w:val="20"/>
    </w:rPr>
  </w:style>
  <w:style w:type="paragraph" w:styleId="TOC1">
    <w:name w:val="toc 1"/>
    <w:basedOn w:val="Normal"/>
    <w:next w:val="Normal"/>
    <w:autoRedefine/>
    <w:uiPriority w:val="39"/>
    <w:rsid w:val="00700B71"/>
    <w:pPr>
      <w:suppressLineNumbers/>
      <w:tabs>
        <w:tab w:val="left" w:pos="288"/>
        <w:tab w:val="right" w:leader="dot" w:pos="10070"/>
      </w:tabs>
      <w:spacing w:before="0" w:after="0"/>
    </w:pPr>
  </w:style>
  <w:style w:type="paragraph" w:styleId="TOC2">
    <w:name w:val="toc 2"/>
    <w:basedOn w:val="Normal"/>
    <w:next w:val="Normal"/>
    <w:autoRedefine/>
    <w:uiPriority w:val="39"/>
    <w:rsid w:val="00700B71"/>
    <w:pPr>
      <w:suppressLineNumbers/>
      <w:tabs>
        <w:tab w:val="left" w:pos="720"/>
        <w:tab w:val="right" w:leader="dot" w:pos="10070"/>
      </w:tabs>
      <w:spacing w:before="0" w:after="0"/>
      <w:ind w:left="288"/>
    </w:pPr>
    <w:rPr>
      <w:sz w:val="20"/>
    </w:rPr>
  </w:style>
  <w:style w:type="character" w:styleId="Hyperlink">
    <w:name w:val="Hyperlink"/>
    <w:uiPriority w:val="99"/>
    <w:rsid w:val="00700B71"/>
    <w:rPr>
      <w:color w:val="0000FF"/>
      <w:u w:val="single"/>
    </w:rPr>
  </w:style>
  <w:style w:type="paragraph" w:styleId="TOC3">
    <w:name w:val="toc 3"/>
    <w:basedOn w:val="Normal"/>
    <w:next w:val="Normal"/>
    <w:autoRedefine/>
    <w:uiPriority w:val="39"/>
    <w:rsid w:val="00700B71"/>
    <w:pPr>
      <w:suppressLineNumbers/>
      <w:tabs>
        <w:tab w:val="left" w:pos="1296"/>
        <w:tab w:val="right" w:leader="dot" w:pos="10070"/>
      </w:tabs>
      <w:spacing w:before="0" w:after="0"/>
      <w:ind w:left="720"/>
    </w:pPr>
    <w:rPr>
      <w:sz w:val="20"/>
    </w:rPr>
  </w:style>
  <w:style w:type="character" w:styleId="CommentReference">
    <w:name w:val="annotation reference"/>
    <w:semiHidden/>
    <w:rsid w:val="00700B71"/>
    <w:rPr>
      <w:sz w:val="16"/>
      <w:szCs w:val="16"/>
    </w:rPr>
  </w:style>
  <w:style w:type="paragraph" w:styleId="CommentText">
    <w:name w:val="annotation text"/>
    <w:basedOn w:val="Normal"/>
    <w:link w:val="CommentTextChar1"/>
    <w:semiHidden/>
    <w:rsid w:val="00700B71"/>
    <w:rPr>
      <w:sz w:val="20"/>
    </w:rPr>
  </w:style>
  <w:style w:type="paragraph" w:styleId="CommentSubject">
    <w:name w:val="annotation subject"/>
    <w:basedOn w:val="CommentText"/>
    <w:next w:val="CommentText"/>
    <w:semiHidden/>
    <w:rsid w:val="00700B71"/>
    <w:rPr>
      <w:b/>
      <w:bCs/>
    </w:rPr>
  </w:style>
  <w:style w:type="paragraph" w:styleId="BalloonText">
    <w:name w:val="Balloon Text"/>
    <w:basedOn w:val="Normal"/>
    <w:semiHidden/>
    <w:rsid w:val="00700B71"/>
    <w:rPr>
      <w:rFonts w:ascii="Tahoma" w:hAnsi="Tahoma" w:cs="Tahoma"/>
      <w:sz w:val="16"/>
      <w:szCs w:val="16"/>
    </w:rPr>
  </w:style>
  <w:style w:type="table" w:styleId="TableGrid">
    <w:name w:val="Table Grid"/>
    <w:basedOn w:val="TableNormal"/>
    <w:uiPriority w:val="59"/>
    <w:rsid w:val="00700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700B71"/>
    <w:pPr>
      <w:shd w:val="clear" w:color="auto" w:fill="000080"/>
    </w:pPr>
    <w:rPr>
      <w:rFonts w:ascii="Tahoma" w:hAnsi="Tahoma" w:cs="Tahoma"/>
      <w:sz w:val="20"/>
    </w:rPr>
  </w:style>
  <w:style w:type="paragraph" w:styleId="EndnoteText">
    <w:name w:val="endnote text"/>
    <w:basedOn w:val="Normal"/>
    <w:semiHidden/>
    <w:rsid w:val="00700B71"/>
    <w:rPr>
      <w:sz w:val="20"/>
    </w:rPr>
  </w:style>
  <w:style w:type="character" w:styleId="EndnoteReference">
    <w:name w:val="endnote reference"/>
    <w:semiHidden/>
    <w:rsid w:val="00700B71"/>
    <w:rPr>
      <w:vertAlign w:val="superscript"/>
    </w:rPr>
  </w:style>
  <w:style w:type="character" w:styleId="PageNumber">
    <w:name w:val="page number"/>
    <w:basedOn w:val="DefaultParagraphFont"/>
    <w:rsid w:val="00700B71"/>
  </w:style>
  <w:style w:type="character" w:styleId="FollowedHyperlink">
    <w:name w:val="FollowedHyperlink"/>
    <w:rsid w:val="00700B71"/>
    <w:rPr>
      <w:color w:val="800080"/>
      <w:u w:val="single"/>
    </w:rPr>
  </w:style>
  <w:style w:type="paragraph" w:styleId="FootnoteText">
    <w:name w:val="footnote text"/>
    <w:basedOn w:val="Normal"/>
    <w:semiHidden/>
    <w:rsid w:val="00700B71"/>
    <w:rPr>
      <w:sz w:val="20"/>
    </w:rPr>
  </w:style>
  <w:style w:type="character" w:styleId="FootnoteReference">
    <w:name w:val="footnote reference"/>
    <w:semiHidden/>
    <w:rsid w:val="00700B71"/>
    <w:rPr>
      <w:vertAlign w:val="superscript"/>
    </w:rPr>
  </w:style>
  <w:style w:type="character" w:customStyle="1" w:styleId="Heading1Char">
    <w:name w:val="Heading 1 Char"/>
    <w:link w:val="Heading1"/>
    <w:rsid w:val="00700B71"/>
    <w:rPr>
      <w:rFonts w:ascii="Arial" w:hAnsi="Arial"/>
      <w:b/>
      <w:caps/>
      <w:color w:val="365F91"/>
      <w:kern w:val="28"/>
      <w:sz w:val="28"/>
      <w:lang w:val="en-US" w:eastAsia="en-US"/>
    </w:rPr>
  </w:style>
  <w:style w:type="paragraph" w:styleId="NormalWeb">
    <w:name w:val="Normal (Web)"/>
    <w:basedOn w:val="Normal"/>
    <w:uiPriority w:val="99"/>
    <w:rsid w:val="00700B71"/>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00B71"/>
    <w:rPr>
      <w:rFonts w:eastAsia="SimSun"/>
      <w:b/>
      <w:bCs/>
      <w:sz w:val="20"/>
    </w:rPr>
  </w:style>
  <w:style w:type="paragraph" w:styleId="ListBullet3">
    <w:name w:val="List Bullet 3"/>
    <w:basedOn w:val="Normal"/>
    <w:rsid w:val="00700B71"/>
    <w:pPr>
      <w:numPr>
        <w:numId w:val="3"/>
      </w:numPr>
      <w:spacing w:before="0" w:after="0"/>
      <w:contextualSpacing/>
    </w:pPr>
  </w:style>
  <w:style w:type="paragraph" w:styleId="ListBullet">
    <w:name w:val="List Bullet"/>
    <w:basedOn w:val="Normal"/>
    <w:rsid w:val="00700B71"/>
    <w:pPr>
      <w:numPr>
        <w:numId w:val="1"/>
      </w:numPr>
      <w:spacing w:before="0" w:after="0"/>
      <w:contextualSpacing/>
    </w:pPr>
  </w:style>
  <w:style w:type="paragraph" w:styleId="Title">
    <w:name w:val="Title"/>
    <w:basedOn w:val="Normal"/>
    <w:next w:val="Normal"/>
    <w:link w:val="TitleChar"/>
    <w:qFormat/>
    <w:rsid w:val="00700B71"/>
    <w:pPr>
      <w:spacing w:before="240" w:after="120"/>
      <w:outlineLvl w:val="0"/>
    </w:pPr>
    <w:rPr>
      <w:rFonts w:ascii="Arial" w:hAnsi="Arial"/>
      <w:b/>
      <w:bCs/>
      <w:color w:val="365F91"/>
      <w:kern w:val="28"/>
      <w:sz w:val="28"/>
      <w:szCs w:val="32"/>
    </w:rPr>
  </w:style>
  <w:style w:type="character" w:customStyle="1" w:styleId="CommentTextChar1">
    <w:name w:val="Comment Text Char1"/>
    <w:link w:val="CommentText"/>
    <w:semiHidden/>
    <w:rsid w:val="00700B71"/>
    <w:rPr>
      <w:rFonts w:ascii="Calibri" w:hAnsi="Calibri"/>
      <w:lang w:val="en-US" w:eastAsia="en-US" w:bidi="ar-SA"/>
    </w:rPr>
  </w:style>
  <w:style w:type="paragraph" w:styleId="TOC4">
    <w:name w:val="toc 4"/>
    <w:basedOn w:val="Normal"/>
    <w:next w:val="Normal"/>
    <w:autoRedefine/>
    <w:rsid w:val="00700B71"/>
    <w:pPr>
      <w:suppressLineNumbers/>
      <w:ind w:left="662"/>
    </w:pPr>
    <w:rPr>
      <w:sz w:val="20"/>
    </w:rPr>
  </w:style>
  <w:style w:type="paragraph" w:styleId="ListBullet2">
    <w:name w:val="List Bullet 2"/>
    <w:basedOn w:val="Normal"/>
    <w:rsid w:val="00700B71"/>
    <w:pPr>
      <w:numPr>
        <w:numId w:val="2"/>
      </w:numPr>
      <w:spacing w:before="0" w:after="0"/>
      <w:contextualSpacing/>
    </w:pPr>
  </w:style>
  <w:style w:type="paragraph" w:customStyle="1" w:styleId="TableText">
    <w:name w:val="Table Text"/>
    <w:basedOn w:val="Normal"/>
    <w:qFormat/>
    <w:rsid w:val="00700B71"/>
    <w:pPr>
      <w:tabs>
        <w:tab w:val="left" w:pos="2250"/>
      </w:tabs>
      <w:spacing w:before="0" w:after="0"/>
    </w:pPr>
    <w:rPr>
      <w:sz w:val="20"/>
      <w:szCs w:val="48"/>
    </w:rPr>
  </w:style>
  <w:style w:type="paragraph" w:customStyle="1" w:styleId="TableHeading">
    <w:name w:val="Table Heading"/>
    <w:basedOn w:val="TableText"/>
    <w:qFormat/>
    <w:rsid w:val="00700B71"/>
    <w:rPr>
      <w:b/>
      <w:sz w:val="22"/>
    </w:rPr>
  </w:style>
  <w:style w:type="character" w:customStyle="1" w:styleId="CharChar5">
    <w:name w:val="Char Char5"/>
    <w:rsid w:val="00F7729A"/>
    <w:rPr>
      <w:rFonts w:ascii="Arial" w:hAnsi="Arial"/>
      <w:b/>
      <w:caps/>
      <w:color w:val="365F91"/>
      <w:kern w:val="28"/>
      <w:sz w:val="28"/>
      <w:lang w:val="en-US" w:eastAsia="en-US" w:bidi="ar-SA"/>
    </w:rPr>
  </w:style>
  <w:style w:type="paragraph" w:styleId="ListNumber2">
    <w:name w:val="List Number 2"/>
    <w:basedOn w:val="Normal"/>
    <w:rsid w:val="00700B71"/>
    <w:pPr>
      <w:numPr>
        <w:numId w:val="4"/>
      </w:numPr>
      <w:spacing w:before="60" w:after="60"/>
      <w:contextualSpacing/>
    </w:pPr>
  </w:style>
  <w:style w:type="paragraph" w:styleId="ListNumber3">
    <w:name w:val="List Number 3"/>
    <w:basedOn w:val="Normal"/>
    <w:rsid w:val="00700B71"/>
    <w:pPr>
      <w:numPr>
        <w:numId w:val="5"/>
      </w:numPr>
      <w:contextualSpacing/>
    </w:pPr>
  </w:style>
  <w:style w:type="paragraph" w:styleId="ListNumber">
    <w:name w:val="List Number"/>
    <w:basedOn w:val="Normal"/>
    <w:rsid w:val="00700B71"/>
    <w:pPr>
      <w:numPr>
        <w:numId w:val="8"/>
      </w:numPr>
      <w:contextualSpacing/>
    </w:pPr>
  </w:style>
  <w:style w:type="paragraph" w:styleId="List2">
    <w:name w:val="List 2"/>
    <w:basedOn w:val="Normal"/>
    <w:rsid w:val="00700B71"/>
    <w:pPr>
      <w:ind w:left="720" w:hanging="360"/>
    </w:pPr>
  </w:style>
  <w:style w:type="paragraph" w:styleId="ListParagraph">
    <w:name w:val="List Paragraph"/>
    <w:basedOn w:val="Normal"/>
    <w:uiPriority w:val="34"/>
    <w:qFormat/>
    <w:rsid w:val="00700B71"/>
    <w:pPr>
      <w:ind w:left="720"/>
      <w:contextualSpacing/>
    </w:pPr>
  </w:style>
  <w:style w:type="character" w:customStyle="1" w:styleId="Heading2Char">
    <w:name w:val="Heading 2 Char"/>
    <w:link w:val="Heading2"/>
    <w:locked/>
    <w:rsid w:val="00700B71"/>
    <w:rPr>
      <w:rFonts w:ascii="Arial" w:hAnsi="Arial"/>
      <w:b/>
      <w:color w:val="365F91"/>
      <w:sz w:val="24"/>
      <w:lang w:val="en-US" w:eastAsia="en-US"/>
    </w:rPr>
  </w:style>
  <w:style w:type="paragraph" w:styleId="Revision">
    <w:name w:val="Revision"/>
    <w:hidden/>
    <w:uiPriority w:val="99"/>
    <w:semiHidden/>
    <w:rsid w:val="00700B71"/>
    <w:pPr>
      <w:spacing w:before="80" w:after="80"/>
    </w:pPr>
    <w:rPr>
      <w:rFonts w:ascii="Calibri" w:hAnsi="Calibri"/>
      <w:sz w:val="22"/>
      <w:lang w:val="en-US" w:eastAsia="en-US"/>
    </w:rPr>
  </w:style>
  <w:style w:type="character" w:customStyle="1" w:styleId="CommentTextChar">
    <w:name w:val="Comment Text Char"/>
    <w:semiHidden/>
    <w:locked/>
    <w:rsid w:val="00700B71"/>
    <w:rPr>
      <w:rFonts w:ascii="Calibri" w:hAnsi="Calibri"/>
      <w:lang w:val="en-US" w:eastAsia="en-US" w:bidi="ar-SA"/>
    </w:rPr>
  </w:style>
  <w:style w:type="paragraph" w:customStyle="1" w:styleId="TableListBullet1">
    <w:name w:val="Table List Bullet 1"/>
    <w:basedOn w:val="TableText"/>
    <w:qFormat/>
    <w:rsid w:val="00700B71"/>
    <w:pPr>
      <w:numPr>
        <w:numId w:val="6"/>
      </w:numPr>
      <w:tabs>
        <w:tab w:val="clear" w:pos="2250"/>
      </w:tabs>
      <w:ind w:left="144" w:hanging="144"/>
    </w:pPr>
  </w:style>
  <w:style w:type="character" w:styleId="Emphasis">
    <w:name w:val="Emphasis"/>
    <w:uiPriority w:val="20"/>
    <w:qFormat/>
    <w:rsid w:val="00700B71"/>
    <w:rPr>
      <w:i/>
      <w:iCs/>
    </w:rPr>
  </w:style>
  <w:style w:type="character" w:customStyle="1" w:styleId="nobr">
    <w:name w:val="nobr"/>
    <w:basedOn w:val="DefaultParagraphFont"/>
    <w:rsid w:val="00700B71"/>
  </w:style>
  <w:style w:type="character" w:styleId="HTMLTypewriter">
    <w:name w:val="HTML Typewriter"/>
    <w:uiPriority w:val="99"/>
    <w:unhideWhenUsed/>
    <w:rsid w:val="00700B71"/>
    <w:rPr>
      <w:rFonts w:ascii="Courier New" w:eastAsia="Times New Roman" w:hAnsi="Courier New" w:cs="Courier New"/>
      <w:sz w:val="20"/>
      <w:szCs w:val="20"/>
    </w:rPr>
  </w:style>
  <w:style w:type="paragraph" w:styleId="NoSpacing">
    <w:name w:val="No Spacing"/>
    <w:uiPriority w:val="1"/>
    <w:qFormat/>
    <w:rsid w:val="00700B71"/>
    <w:pPr>
      <w:spacing w:before="80" w:after="80"/>
    </w:pPr>
    <w:rPr>
      <w:rFonts w:ascii="Calibri" w:hAnsi="Calibri"/>
      <w:sz w:val="22"/>
      <w:lang w:val="en-US" w:eastAsia="en-US"/>
    </w:rPr>
  </w:style>
  <w:style w:type="character" w:customStyle="1" w:styleId="icon">
    <w:name w:val="icon"/>
    <w:basedOn w:val="DefaultParagraphFont"/>
    <w:rsid w:val="00700B71"/>
  </w:style>
  <w:style w:type="paragraph" w:customStyle="1" w:styleId="TableListBullet2">
    <w:name w:val="Table List Bullet 2"/>
    <w:basedOn w:val="TableListBullet1"/>
    <w:qFormat/>
    <w:rsid w:val="00700B71"/>
    <w:pPr>
      <w:ind w:left="432"/>
    </w:pPr>
  </w:style>
  <w:style w:type="paragraph" w:styleId="HTMLPreformatted">
    <w:name w:val="HTML Preformatted"/>
    <w:basedOn w:val="Normal"/>
    <w:uiPriority w:val="99"/>
    <w:unhideWhenUsed/>
    <w:rsid w:val="0070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TitleChar">
    <w:name w:val="Title Char"/>
    <w:link w:val="Title"/>
    <w:uiPriority w:val="99"/>
    <w:rsid w:val="00700B71"/>
    <w:rPr>
      <w:rFonts w:ascii="Arial" w:hAnsi="Arial"/>
      <w:b/>
      <w:bCs/>
      <w:color w:val="365F91"/>
      <w:kern w:val="28"/>
      <w:sz w:val="28"/>
      <w:szCs w:val="32"/>
      <w:lang w:val="en-US" w:eastAsia="en-US" w:bidi="ar-SA"/>
    </w:rPr>
  </w:style>
  <w:style w:type="paragraph" w:customStyle="1" w:styleId="CodeExample">
    <w:name w:val="Code Example"/>
    <w:basedOn w:val="Normal"/>
    <w:link w:val="CodeExampleChar"/>
    <w:qFormat/>
    <w:rsid w:val="00700B71"/>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styleId="BodyText">
    <w:name w:val="Body Text"/>
    <w:basedOn w:val="Normal"/>
    <w:link w:val="BodyTextChar"/>
    <w:rsid w:val="00EA0F41"/>
    <w:pPr>
      <w:spacing w:after="120"/>
    </w:pPr>
  </w:style>
  <w:style w:type="paragraph" w:customStyle="1" w:styleId="Notes">
    <w:name w:val="Notes"/>
    <w:basedOn w:val="CodeExample"/>
    <w:qFormat/>
    <w:rsid w:val="00700B71"/>
    <w:pPr>
      <w:framePr w:wrap="around" w:vAnchor="text" w:hAnchor="text" w:y="1"/>
      <w:ind w:left="720" w:right="720"/>
    </w:pPr>
    <w:rPr>
      <w:rFonts w:ascii="Calibri" w:hAnsi="Calibri"/>
      <w:sz w:val="22"/>
    </w:rPr>
  </w:style>
  <w:style w:type="paragraph" w:customStyle="1" w:styleId="ExampleCaption">
    <w:name w:val="Example Caption"/>
    <w:basedOn w:val="Caption"/>
    <w:qFormat/>
    <w:rsid w:val="00700B71"/>
    <w:pPr>
      <w:keepNext/>
    </w:pPr>
  </w:style>
  <w:style w:type="paragraph" w:customStyle="1" w:styleId="Code">
    <w:name w:val="Code"/>
    <w:basedOn w:val="BodyText"/>
    <w:link w:val="CodeChar"/>
    <w:qFormat/>
    <w:rsid w:val="00D12748"/>
    <w:pPr>
      <w:keepLines/>
      <w:widowControl w:val="0"/>
      <w:spacing w:before="60" w:after="60" w:line="240" w:lineRule="atLeast"/>
      <w:jc w:val="both"/>
    </w:pPr>
    <w:rPr>
      <w:rFonts w:ascii="Courier New" w:hAnsi="Courier New"/>
      <w:sz w:val="18"/>
    </w:rPr>
  </w:style>
  <w:style w:type="character" w:customStyle="1" w:styleId="CodeChar">
    <w:name w:val="Code Char"/>
    <w:link w:val="Code"/>
    <w:rsid w:val="00D12748"/>
    <w:rPr>
      <w:rFonts w:ascii="Courier New" w:hAnsi="Courier New"/>
      <w:sz w:val="18"/>
    </w:rPr>
  </w:style>
  <w:style w:type="character" w:customStyle="1" w:styleId="BodyTextChar">
    <w:name w:val="Body Text Char"/>
    <w:link w:val="BodyText"/>
    <w:rsid w:val="00700B71"/>
    <w:rPr>
      <w:rFonts w:ascii="Courier New" w:hAnsi="Courier New" w:cs="Courier New"/>
      <w:lang w:val="en-US" w:eastAsia="en-US" w:bidi="ar-SA"/>
    </w:rPr>
  </w:style>
  <w:style w:type="character" w:customStyle="1" w:styleId="CodeExampleChar">
    <w:name w:val="Code Example Char"/>
    <w:link w:val="CodeExample"/>
    <w:rsid w:val="00D26912"/>
    <w:rPr>
      <w:rFonts w:ascii="Consolas" w:hAnsi="Consolas" w:cs="Courier New"/>
      <w:lang w:val="en-US" w:eastAsia="en-US" w:bidi="ar-SA"/>
    </w:rPr>
  </w:style>
  <w:style w:type="paragraph" w:customStyle="1" w:styleId="CaptionText">
    <w:name w:val="Caption Text"/>
    <w:basedOn w:val="Caption"/>
    <w:next w:val="Normal"/>
    <w:rsid w:val="00932A10"/>
    <w:pPr>
      <w:tabs>
        <w:tab w:val="left" w:pos="0"/>
        <w:tab w:val="left" w:pos="1134"/>
      </w:tabs>
      <w:spacing w:before="120" w:after="0"/>
      <w:jc w:val="center"/>
    </w:pPr>
    <w:rPr>
      <w:rFonts w:ascii="Arial" w:eastAsia="Times New Roman" w:hAnsi="Arial"/>
      <w:b w:val="0"/>
      <w:bCs w:val="0"/>
      <w:i/>
      <w:iCs/>
      <w:szCs w:val="24"/>
      <w:lang w:val="en-GB"/>
    </w:rPr>
  </w:style>
  <w:style w:type="paragraph" w:customStyle="1" w:styleId="Text1">
    <w:name w:val="Text 1"/>
    <w:basedOn w:val="Normal"/>
    <w:rsid w:val="00932A10"/>
    <w:pPr>
      <w:tabs>
        <w:tab w:val="left" w:pos="567"/>
        <w:tab w:val="left" w:pos="1134"/>
        <w:tab w:val="left" w:pos="1701"/>
        <w:tab w:val="left" w:pos="2268"/>
        <w:tab w:val="left" w:pos="2835"/>
        <w:tab w:val="left" w:pos="3402"/>
      </w:tabs>
      <w:spacing w:before="360" w:after="0"/>
    </w:pPr>
    <w:rPr>
      <w:rFonts w:ascii="Times New Roman" w:hAnsi="Times New Roman"/>
      <w:lang w:val="en-GB"/>
    </w:rPr>
  </w:style>
  <w:style w:type="table" w:styleId="TableColumns2">
    <w:name w:val="Table Columns 2"/>
    <w:basedOn w:val="TableNormal"/>
    <w:rsid w:val="00AE3CFD"/>
    <w:pPr>
      <w:spacing w:before="80" w:after="8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AB373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AE3CF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Accent1">
    <w:name w:val="Medium Grid 1 Accent 1"/>
    <w:basedOn w:val="TableNormal"/>
    <w:uiPriority w:val="67"/>
    <w:rsid w:val="00AE3CF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List1-Accent5">
    <w:name w:val="Medium List 1 Accent 5"/>
    <w:basedOn w:val="TableNormal"/>
    <w:uiPriority w:val="65"/>
    <w:rsid w:val="00AE3CFD"/>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SimSu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TableGrid8">
    <w:name w:val="Table Grid 8"/>
    <w:basedOn w:val="TableNormal"/>
    <w:rsid w:val="00AE3CFD"/>
    <w:pPr>
      <w:spacing w:before="80" w:after="8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MediumShading1-Accent1">
    <w:name w:val="Medium Shading 1 Accent 1"/>
    <w:basedOn w:val="TableNormal"/>
    <w:uiPriority w:val="63"/>
    <w:rsid w:val="00AE3CF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rsid w:val="00AE3CFD"/>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rsid w:val="00AB3737"/>
    <w:pPr>
      <w:spacing w:before="80" w:after="8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apple-style-span">
    <w:name w:val="apple-style-span"/>
    <w:basedOn w:val="DefaultParagraphFont"/>
    <w:rsid w:val="00FD1BBF"/>
  </w:style>
  <w:style w:type="character" w:customStyle="1" w:styleId="apple-converted-space">
    <w:name w:val="apple-converted-space"/>
    <w:basedOn w:val="DefaultParagraphFont"/>
    <w:rsid w:val="00FD1BBF"/>
  </w:style>
  <w:style w:type="table" w:styleId="TableProfessional">
    <w:name w:val="Table Professional"/>
    <w:basedOn w:val="TableNormal"/>
    <w:rsid w:val="004937F7"/>
    <w:pPr>
      <w:spacing w:before="80" w:after="8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OCHeading">
    <w:name w:val="TOC Heading"/>
    <w:basedOn w:val="Heading1"/>
    <w:next w:val="Normal"/>
    <w:uiPriority w:val="39"/>
    <w:unhideWhenUsed/>
    <w:qFormat/>
    <w:rsid w:val="00A21411"/>
    <w:pPr>
      <w:keepLines/>
      <w:numPr>
        <w:numId w:val="0"/>
      </w:numPr>
      <w:pBdr>
        <w:bottom w:val="none" w:sz="0" w:space="0" w:color="auto"/>
      </w:pBdr>
      <w:spacing w:after="0" w:line="276" w:lineRule="auto"/>
      <w:outlineLvl w:val="9"/>
    </w:pPr>
    <w:rPr>
      <w:rFonts w:asciiTheme="majorHAnsi" w:eastAsiaTheme="majorEastAsia" w:hAnsiTheme="majorHAnsi" w:cstheme="majorBidi"/>
      <w:bCs/>
      <w:caps w:val="0"/>
      <w:color w:val="365F91" w:themeColor="accent1" w:themeShade="BF"/>
      <w:kern w:val="0"/>
      <w:szCs w:val="28"/>
      <w:lang w:eastAsia="ja-JP"/>
    </w:rPr>
  </w:style>
  <w:style w:type="paragraph" w:styleId="Quote">
    <w:name w:val="Quote"/>
    <w:basedOn w:val="Normal"/>
    <w:next w:val="Normal"/>
    <w:link w:val="QuoteChar"/>
    <w:uiPriority w:val="29"/>
    <w:qFormat/>
    <w:rsid w:val="0010160A"/>
    <w:rPr>
      <w:i/>
      <w:iCs/>
      <w:color w:val="000000" w:themeColor="text1"/>
    </w:rPr>
  </w:style>
  <w:style w:type="character" w:customStyle="1" w:styleId="QuoteChar">
    <w:name w:val="Quote Char"/>
    <w:basedOn w:val="DefaultParagraphFont"/>
    <w:link w:val="Quote"/>
    <w:uiPriority w:val="29"/>
    <w:rsid w:val="0010160A"/>
    <w:rPr>
      <w:rFonts w:ascii="Calibri" w:hAnsi="Calibri"/>
      <w:i/>
      <w:iCs/>
      <w:color w:val="000000" w:themeColor="text1"/>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5446">
      <w:bodyDiv w:val="1"/>
      <w:marLeft w:val="0"/>
      <w:marRight w:val="0"/>
      <w:marTop w:val="0"/>
      <w:marBottom w:val="0"/>
      <w:divBdr>
        <w:top w:val="none" w:sz="0" w:space="0" w:color="auto"/>
        <w:left w:val="none" w:sz="0" w:space="0" w:color="auto"/>
        <w:bottom w:val="none" w:sz="0" w:space="0" w:color="auto"/>
        <w:right w:val="none" w:sz="0" w:space="0" w:color="auto"/>
      </w:divBdr>
      <w:divsChild>
        <w:div w:id="9528870">
          <w:marLeft w:val="0"/>
          <w:marRight w:val="0"/>
          <w:marTop w:val="0"/>
          <w:marBottom w:val="0"/>
          <w:divBdr>
            <w:top w:val="none" w:sz="0" w:space="0" w:color="auto"/>
            <w:left w:val="none" w:sz="0" w:space="0" w:color="auto"/>
            <w:bottom w:val="none" w:sz="0" w:space="0" w:color="auto"/>
            <w:right w:val="none" w:sz="0" w:space="0" w:color="auto"/>
          </w:divBdr>
        </w:div>
        <w:div w:id="1689215150">
          <w:marLeft w:val="0"/>
          <w:marRight w:val="0"/>
          <w:marTop w:val="0"/>
          <w:marBottom w:val="0"/>
          <w:divBdr>
            <w:top w:val="none" w:sz="0" w:space="0" w:color="auto"/>
            <w:left w:val="none" w:sz="0" w:space="0" w:color="auto"/>
            <w:bottom w:val="none" w:sz="0" w:space="0" w:color="auto"/>
            <w:right w:val="none" w:sz="0" w:space="0" w:color="auto"/>
          </w:divBdr>
        </w:div>
        <w:div w:id="259530192">
          <w:marLeft w:val="0"/>
          <w:marRight w:val="0"/>
          <w:marTop w:val="0"/>
          <w:marBottom w:val="0"/>
          <w:divBdr>
            <w:top w:val="none" w:sz="0" w:space="0" w:color="auto"/>
            <w:left w:val="none" w:sz="0" w:space="0" w:color="auto"/>
            <w:bottom w:val="none" w:sz="0" w:space="0" w:color="auto"/>
            <w:right w:val="none" w:sz="0" w:space="0" w:color="auto"/>
          </w:divBdr>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14391230">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scarrenalias/scalacheck-examples" TargetMode="External"/><Relationship Id="rId18" Type="http://schemas.openxmlformats.org/officeDocument/2006/relationships/hyperlink" Target="http://etorreborre.blogspot.com/2008/01/better-unit-tests-with-scalacheck-and.html" TargetMode="External"/><Relationship Id="rId26" Type="http://schemas.openxmlformats.org/officeDocument/2006/relationships/hyperlink" Target="http://docs.codehaus.org/display/MAVENUSER/Archetypes+List" TargetMode="External"/><Relationship Id="rId3" Type="http://schemas.openxmlformats.org/officeDocument/2006/relationships/styles" Target="styles.xml"/><Relationship Id="rId21" Type="http://schemas.openxmlformats.org/officeDocument/2006/relationships/hyperlink" Target="https://github.com/etorreborre/specs2/blob/1.5/src/test/scala/org/specs2/examples/ScalaCheckExamplesSpec.scala" TargetMode="External"/><Relationship Id="rId7" Type="http://schemas.openxmlformats.org/officeDocument/2006/relationships/footnotes" Target="footnotes.xml"/><Relationship Id="rId12" Type="http://schemas.openxmlformats.org/officeDocument/2006/relationships/hyperlink" Target="http://wiki.apache.org/hadoop/WordCount" TargetMode="External"/><Relationship Id="rId17" Type="http://schemas.openxmlformats.org/officeDocument/2006/relationships/hyperlink" Target="http://scalacheck.googlecode.com/svn/artifacts/1.9/doc/api/index.html" TargetMode="External"/><Relationship Id="rId25" Type="http://schemas.openxmlformats.org/officeDocument/2006/relationships/hyperlink" Target="http://www.scala-lang.org/node/345" TargetMode="External"/><Relationship Id="rId2" Type="http://schemas.openxmlformats.org/officeDocument/2006/relationships/numbering" Target="numbering.xml"/><Relationship Id="rId16" Type="http://schemas.openxmlformats.org/officeDocument/2006/relationships/hyperlink" Target="https://github.com/rickynils/scalacheck" TargetMode="External"/><Relationship Id="rId20" Type="http://schemas.openxmlformats.org/officeDocument/2006/relationships/hyperlink" Target="http://etorreborre.github.com/specs2/guide/org.specs2.UserGuid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scarrenalias/scalacheck-contrib" TargetMode="External"/><Relationship Id="rId24" Type="http://schemas.openxmlformats.org/officeDocument/2006/relationships/hyperlink" Target="http://code.google.com/p/scalacheck/downloads/list" TargetMode="External"/><Relationship Id="rId5" Type="http://schemas.openxmlformats.org/officeDocument/2006/relationships/settings" Target="settings.xml"/><Relationship Id="rId15" Type="http://schemas.openxmlformats.org/officeDocument/2006/relationships/hyperlink" Target="http://code.google.com/p/scalacheck/downloads/list" TargetMode="External"/><Relationship Id="rId23" Type="http://schemas.openxmlformats.org/officeDocument/2006/relationships/hyperlink" Target="http://www.junit.org/" TargetMode="External"/><Relationship Id="rId28" Type="http://schemas.openxmlformats.org/officeDocument/2006/relationships/footer" Target="footer1.xml"/><Relationship Id="rId10" Type="http://schemas.openxmlformats.org/officeDocument/2006/relationships/hyperlink" Target="https://github.com/rickynils/scalacheck" TargetMode="External"/><Relationship Id="rId19" Type="http://schemas.openxmlformats.org/officeDocument/2006/relationships/hyperlink" Target="http://etorreborre.blogspot.com/2011/02/scalacheck-generator-for-json.html" TargetMode="External"/><Relationship Id="rId4" Type="http://schemas.microsoft.com/office/2007/relationships/stylesWithEffects" Target="stylesWithEffects.xml"/><Relationship Id="rId9" Type="http://schemas.openxmlformats.org/officeDocument/2006/relationships/hyperlink" Target="http://code.google.com/p/scalacheck/" TargetMode="External"/><Relationship Id="rId14" Type="http://schemas.openxmlformats.org/officeDocument/2006/relationships/hyperlink" Target="http://scalacheck.googlecode.com/svn/artifacts/1.9/doc/api/index.html" TargetMode="External"/><Relationship Id="rId22" Type="http://schemas.openxmlformats.org/officeDocument/2006/relationships/hyperlink" Target="http://www.scalatest.org/"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mdata\projects\Foundation_Architecture\sandbox\00_Project%20Management\Deliverable%20Templates\General%20MS%20Word%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B4661-36E6-4C50-8012-DBF46D6C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MS Word Document Template.dot</Template>
  <TotalTime>47</TotalTime>
  <Pages>38</Pages>
  <Words>10090</Words>
  <Characters>81736</Characters>
  <Application>Microsoft Office Word</Application>
  <DocSecurity>0</DocSecurity>
  <Lines>681</Lines>
  <Paragraphs>183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91643</CharactersWithSpaces>
  <SharedDoc>false</SharedDoc>
  <HLinks>
    <vt:vector size="12" baseType="variant">
      <vt:variant>
        <vt:i4>1245233</vt:i4>
      </vt:variant>
      <vt:variant>
        <vt:i4>8</vt:i4>
      </vt:variant>
      <vt:variant>
        <vt:i4>0</vt:i4>
      </vt:variant>
      <vt:variant>
        <vt:i4>5</vt:i4>
      </vt:variant>
      <vt:variant>
        <vt:lpwstr/>
      </vt:variant>
      <vt:variant>
        <vt:lpwstr>_Toc272066756</vt:lpwstr>
      </vt:variant>
      <vt:variant>
        <vt:i4>1245233</vt:i4>
      </vt:variant>
      <vt:variant>
        <vt:i4>2</vt:i4>
      </vt:variant>
      <vt:variant>
        <vt:i4>0</vt:i4>
      </vt:variant>
      <vt:variant>
        <vt:i4>5</vt:i4>
      </vt:variant>
      <vt:variant>
        <vt:lpwstr/>
      </vt:variant>
      <vt:variant>
        <vt:lpwstr>_Toc272066755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Accenture</dc:creator>
  <cp:keywords>Normal, Templates</cp:keywords>
  <cp:lastModifiedBy>oscar.renalias</cp:lastModifiedBy>
  <cp:revision>5</cp:revision>
  <cp:lastPrinted>2012-05-15T08:39:00Z</cp:lastPrinted>
  <dcterms:created xsi:type="dcterms:W3CDTF">2012-05-15T07:51:00Z</dcterms:created>
  <dcterms:modified xsi:type="dcterms:W3CDTF">2012-05-15T08:53:00Z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